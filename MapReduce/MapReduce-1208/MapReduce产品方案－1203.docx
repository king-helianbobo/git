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rPr>
          <w:rFonts w:hint="eastAsia"/>
        </w:rPr>
      </w:pPr>
      <w:r w:rsidRPr="002423E2">
        <w:rPr>
          <w:rFonts w:hint="eastAsia"/>
        </w:rPr>
        <w:t>术语定义</w:t>
      </w:r>
    </w:p>
    <w:tbl>
      <w:tblPr>
        <w:tblStyle w:val="afa"/>
        <w:tblW w:w="0" w:type="auto"/>
        <w:tblLook w:val="04A0"/>
      </w:tblPr>
      <w:tblGrid>
        <w:gridCol w:w="542"/>
        <w:gridCol w:w="1536"/>
        <w:gridCol w:w="6450"/>
      </w:tblGrid>
      <w:tr w:rsidR="00D03FCD" w:rsidTr="00544F43">
        <w:trPr>
          <w:tblHeader/>
        </w:trPr>
        <w:tc>
          <w:tcPr>
            <w:tcW w:w="0" w:type="auto"/>
          </w:tcPr>
          <w:p w:rsidR="00D03FCD" w:rsidRDefault="00D03FCD" w:rsidP="00D03FCD">
            <w:pPr>
              <w:pStyle w:val="C503-4"/>
              <w:spacing w:before="62" w:after="62"/>
            </w:pPr>
            <w:r>
              <w:rPr>
                <w:rFonts w:hint="eastAsia"/>
              </w:rPr>
              <w:t>序号</w:t>
            </w:r>
          </w:p>
        </w:tc>
        <w:tc>
          <w:tcPr>
            <w:tcW w:w="0" w:type="auto"/>
          </w:tcPr>
          <w:p w:rsidR="00D03FCD" w:rsidRDefault="00D03FCD" w:rsidP="00D03FCD">
            <w:pPr>
              <w:pStyle w:val="C503-4"/>
              <w:spacing w:before="62" w:after="62"/>
            </w:pPr>
            <w:r>
              <w:rPr>
                <w:rFonts w:hint="eastAsia"/>
              </w:rPr>
              <w:t>术</w:t>
            </w:r>
            <w:r w:rsidR="001141AA">
              <w:rPr>
                <w:rFonts w:hint="eastAsia"/>
              </w:rPr>
              <w:t xml:space="preserve">   </w:t>
            </w:r>
            <w:r>
              <w:rPr>
                <w:rFonts w:hint="eastAsia"/>
              </w:rPr>
              <w:t>语</w:t>
            </w:r>
          </w:p>
        </w:tc>
        <w:tc>
          <w:tcPr>
            <w:tcW w:w="0" w:type="auto"/>
          </w:tcPr>
          <w:p w:rsidR="00D03FCD" w:rsidRDefault="00D03FCD" w:rsidP="00D03FCD">
            <w:pPr>
              <w:pStyle w:val="C503-4"/>
              <w:spacing w:before="62" w:after="62"/>
            </w:pPr>
            <w:r>
              <w:rPr>
                <w:rFonts w:hint="eastAsia"/>
              </w:rPr>
              <w:t>定义</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序列化</w:t>
            </w:r>
          </w:p>
        </w:tc>
        <w:tc>
          <w:tcPr>
            <w:tcW w:w="0" w:type="auto"/>
          </w:tcPr>
          <w:p w:rsidR="00D03FCD" w:rsidRDefault="00D03FCD" w:rsidP="00D03FCD">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反序列化</w:t>
            </w:r>
          </w:p>
        </w:tc>
        <w:tc>
          <w:tcPr>
            <w:tcW w:w="0" w:type="auto"/>
          </w:tcPr>
          <w:p w:rsidR="00D03FCD" w:rsidRPr="005145EB" w:rsidRDefault="00D03FCD" w:rsidP="00544F43">
            <w:pPr>
              <w:pStyle w:val="C503-2"/>
              <w:ind w:firstLineChars="0" w:firstLine="0"/>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TaskTracker</w:t>
            </w:r>
          </w:p>
        </w:tc>
        <w:tc>
          <w:tcPr>
            <w:tcW w:w="0" w:type="auto"/>
          </w:tcPr>
          <w:p w:rsidR="00D03FCD" w:rsidRPr="00F71080" w:rsidRDefault="00D03FCD" w:rsidP="00D03FCD">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JobTracker</w:t>
            </w:r>
          </w:p>
        </w:tc>
        <w:tc>
          <w:tcPr>
            <w:tcW w:w="0" w:type="auto"/>
          </w:tcPr>
          <w:p w:rsidR="00D03FCD" w:rsidRPr="00F71080" w:rsidRDefault="00D03FCD" w:rsidP="00D03FCD">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JobInProgress</w:t>
            </w:r>
          </w:p>
        </w:tc>
        <w:tc>
          <w:tcPr>
            <w:tcW w:w="0" w:type="auto"/>
          </w:tcPr>
          <w:p w:rsidR="00D03FCD" w:rsidRPr="00F71080"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TaskInProgress</w:t>
            </w:r>
          </w:p>
        </w:tc>
        <w:tc>
          <w:tcPr>
            <w:tcW w:w="0" w:type="auto"/>
          </w:tcPr>
          <w:p w:rsidR="00D03FCD" w:rsidRPr="004208B6"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 </w:t>
            </w:r>
          </w:p>
        </w:tc>
        <w:tc>
          <w:tcPr>
            <w:tcW w:w="0" w:type="auto"/>
          </w:tcPr>
          <w:p w:rsidR="00D03FCD" w:rsidRPr="004208B6" w:rsidRDefault="00D03FCD" w:rsidP="00D03FCD">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JvmRunner</w:t>
            </w:r>
          </w:p>
        </w:tc>
        <w:tc>
          <w:tcPr>
            <w:tcW w:w="0" w:type="auto"/>
          </w:tcPr>
          <w:p w:rsidR="00D03FCD" w:rsidRPr="005A4D13" w:rsidRDefault="00D03FCD" w:rsidP="00544F43">
            <w:pPr>
              <w:pStyle w:val="C503-2"/>
              <w:ind w:firstLineChars="0" w:firstLine="0"/>
            </w:pPr>
            <w:r>
              <w:rPr>
                <w:rFonts w:hint="eastAsia"/>
              </w:rPr>
              <w:t>负责监控一个执行具体任务的子进程，其生命周期伴随着子进程。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TaskRunner </w:t>
            </w:r>
          </w:p>
        </w:tc>
        <w:tc>
          <w:tcPr>
            <w:tcW w:w="0" w:type="auto"/>
          </w:tcPr>
          <w:p w:rsidR="00D03FCD" w:rsidRDefault="00D03FCD" w:rsidP="00544F43">
            <w:pPr>
              <w:pStyle w:val="C503-2"/>
              <w:ind w:firstLineChars="0" w:firstLine="0"/>
            </w:pPr>
            <w:r>
              <w:rPr>
                <w:rFonts w:hint="eastAsia"/>
              </w:rPr>
              <w:t>负责监控一个具体任务，其生命周期伴随着任务。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544F43">
            <w:pPr>
              <w:pStyle w:val="C503-2"/>
              <w:ind w:firstLineChars="0" w:firstLine="0"/>
              <w:rPr>
                <w:b/>
              </w:rPr>
            </w:pPr>
            <w:r w:rsidRPr="00D838B0">
              <w:rPr>
                <w:rFonts w:hint="eastAsia"/>
              </w:rPr>
              <w:t>launchThread</w:t>
            </w:r>
          </w:p>
        </w:tc>
        <w:tc>
          <w:tcPr>
            <w:tcW w:w="0" w:type="auto"/>
          </w:tcPr>
          <w:p w:rsidR="00D03FCD" w:rsidRDefault="00D03FCD" w:rsidP="00544F43">
            <w:pPr>
              <w:pStyle w:val="C503-2"/>
              <w:ind w:firstLineChars="0" w:firstLine="0"/>
            </w:pPr>
            <w:r>
              <w:rPr>
                <w:rFonts w:hint="eastAsia"/>
              </w:rPr>
              <w:t>负责本地化作业与本地化任务的线程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D03FCD">
            <w:pPr>
              <w:pStyle w:val="C503-3"/>
              <w:spacing w:before="62" w:after="62"/>
              <w:rPr>
                <w:b/>
              </w:rPr>
            </w:pPr>
            <w:r>
              <w:rPr>
                <w:rFonts w:hint="eastAsia"/>
                <w:szCs w:val="21"/>
              </w:rPr>
              <w:t>TaskScheduler</w:t>
            </w:r>
          </w:p>
        </w:tc>
        <w:tc>
          <w:tcPr>
            <w:tcW w:w="0" w:type="auto"/>
          </w:tcPr>
          <w:p w:rsidR="00D03FCD" w:rsidRDefault="00D03FCD" w:rsidP="00544F43">
            <w:pPr>
              <w:pStyle w:val="C503-2"/>
              <w:ind w:firstLineChars="0" w:firstLine="0"/>
            </w:pPr>
            <w:r>
              <w:rPr>
                <w:rFonts w:hint="eastAsia"/>
              </w:rPr>
              <w:t>JobTracker</w:t>
            </w:r>
            <w:r>
              <w:rPr>
                <w:rFonts w:hint="eastAsia"/>
              </w:rPr>
              <w:t>上负责调度任务的线程</w:t>
            </w:r>
          </w:p>
        </w:tc>
      </w:tr>
    </w:tbl>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w:t>
      </w:r>
      <w:r>
        <w:rPr>
          <w:rFonts w:hint="eastAsia"/>
        </w:rPr>
        <w:lastRenderedPageBreak/>
        <w:t>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w:t>
      </w:r>
      <w:r>
        <w:rPr>
          <w:rFonts w:hint="eastAsia"/>
        </w:rPr>
        <w:lastRenderedPageBreak/>
        <w:t>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6F1BF9">
          <w:rPr>
            <w:rFonts w:hint="eastAsia"/>
          </w:rPr>
          <w:t>图</w:t>
        </w:r>
        <w:r w:rsidR="006F1BF9">
          <w:rPr>
            <w:rFonts w:hint="eastAsia"/>
          </w:rPr>
          <w:t xml:space="preserve"> </w:t>
        </w:r>
        <w:r w:rsidR="006F1BF9">
          <w:rPr>
            <w:noProof/>
          </w:rPr>
          <w:t>1</w:t>
        </w:r>
        <w:r w:rsidR="006F1BF9">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w:t>
      </w:r>
      <w:r>
        <w:rPr>
          <w:rFonts w:hint="eastAsia"/>
        </w:rPr>
        <w:lastRenderedPageBreak/>
        <w:t>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8" o:title=""/>
          </v:shape>
          <o:OLEObject Type="Embed" ProgID="Visio.Drawing.11" ShapeID="_x0000_i1025" DrawAspect="Content" ObjectID="_1416208033"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1</w:t>
      </w:r>
      <w:r w:rsidR="00592FF5">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6F1BF9">
          <w:rPr>
            <w:rFonts w:hint="eastAsia"/>
          </w:rPr>
          <w:t>图</w:t>
        </w:r>
        <w:r w:rsidR="006F1BF9">
          <w:rPr>
            <w:rFonts w:hint="eastAsia"/>
          </w:rPr>
          <w:t xml:space="preserve"> </w:t>
        </w:r>
        <w:r w:rsidR="006F1BF9">
          <w:rPr>
            <w:noProof/>
          </w:rPr>
          <w:t>1</w:t>
        </w:r>
        <w:r w:rsidR="006F1BF9">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w:t>
      </w:r>
      <w:r w:rsidRPr="004F73EB">
        <w:rPr>
          <w:rFonts w:hint="eastAsia"/>
        </w:rPr>
        <w:lastRenderedPageBreak/>
        <w:t>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6pt;height:249.6pt" o:ole="" o:preferrelative="f">
            <v:imagedata r:id="rId10" o:title=""/>
          </v:shape>
          <o:OLEObject Type="Embed" ProgID="Visio.Drawing.11" ShapeID="_x0000_i1026" DrawAspect="Content" ObjectID="_1416208034"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2</w:t>
      </w:r>
      <w:r w:rsidR="00592FF5">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592FF5">
        <w:fldChar w:fldCharType="begin"/>
      </w:r>
      <w:r w:rsidR="00342F59">
        <w:instrText xml:space="preserve"> </w:instrText>
      </w:r>
      <w:r w:rsidR="00342F59">
        <w:rPr>
          <w:rFonts w:hint="eastAsia"/>
        </w:rPr>
        <w:instrText>REF _Ref341777234 \h</w:instrText>
      </w:r>
      <w:r w:rsidR="00342F59">
        <w:instrText xml:space="preserve"> </w:instrText>
      </w:r>
      <w:r w:rsidR="00592FF5">
        <w:fldChar w:fldCharType="separate"/>
      </w:r>
      <w:r w:rsidR="006F1BF9" w:rsidRPr="00342F59">
        <w:rPr>
          <w:rFonts w:hint="eastAsia"/>
        </w:rPr>
        <w:t>图</w:t>
      </w:r>
      <w:r w:rsidR="006F1BF9" w:rsidRPr="00342F59">
        <w:rPr>
          <w:rFonts w:hint="eastAsia"/>
        </w:rPr>
        <w:t xml:space="preserve"> </w:t>
      </w:r>
      <w:r w:rsidR="006F1BF9">
        <w:rPr>
          <w:noProof/>
        </w:rPr>
        <w:t>1</w:t>
      </w:r>
      <w:r w:rsidR="006F1BF9">
        <w:noBreakHyphen/>
      </w:r>
      <w:r w:rsidR="006F1BF9">
        <w:rPr>
          <w:noProof/>
        </w:rPr>
        <w:t>3</w:t>
      </w:r>
      <w:r w:rsidR="00592FF5">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E70873" w:rsidP="00643B51">
      <w:pPr>
        <w:pStyle w:val="ab"/>
        <w:spacing w:before="31" w:after="31"/>
      </w:pPr>
      <w:r w:rsidRPr="00643B51">
        <w:object w:dxaOrig="8814" w:dyaOrig="5169">
          <v:shape id="_x0000_i1027" type="#_x0000_t75" style="width:346.2pt;height:204pt" o:ole="">
            <v:imagedata r:id="rId12" o:title=""/>
          </v:shape>
          <o:OLEObject Type="Embed" ProgID="Visio.Drawing.11" ShapeID="_x0000_i1027" DrawAspect="Content" ObjectID="_1416208035"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3</w:t>
      </w:r>
      <w:r w:rsidR="00592FF5">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1</w:t>
      </w:r>
      <w:r w:rsidR="00592FF5">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87BAB">
              <w:rPr>
                <w:szCs w:val="21"/>
              </w:rPr>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系统</w:t>
            </w:r>
          </w:p>
        </w:tc>
        <w:tc>
          <w:tcPr>
            <w:tcW w:w="1418" w:type="dxa"/>
            <w:vMerge w:val="restart"/>
          </w:tcPr>
          <w:p w:rsidR="0004308B" w:rsidRDefault="0004308B" w:rsidP="009919DE">
            <w:pPr>
              <w:pStyle w:val="C503-3"/>
              <w:spacing w:before="62" w:after="62"/>
              <w:rPr>
                <w:szCs w:val="21"/>
              </w:rPr>
            </w:pPr>
            <w:r>
              <w:rPr>
                <w:szCs w:val="21"/>
              </w:rPr>
              <w:t>RunningJob</w:t>
            </w:r>
          </w:p>
          <w:p w:rsidR="0004308B" w:rsidRDefault="0004308B" w:rsidP="009919DE">
            <w:pPr>
              <w:pStyle w:val="C503-3"/>
              <w:spacing w:before="62" w:after="62"/>
              <w:rPr>
                <w:szCs w:val="21"/>
              </w:rPr>
            </w:pPr>
            <w:r w:rsidRPr="00787BAB">
              <w:rPr>
                <w:szCs w:val="21"/>
              </w:rPr>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2</w:t>
      </w:r>
      <w:r w:rsidR="00592FF5">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/Reducer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6F1BF9">
          <w:rPr>
            <w:rFonts w:hint="eastAsia"/>
          </w:rPr>
          <w:t>图</w:t>
        </w:r>
        <w:r w:rsidR="006F1BF9">
          <w:rPr>
            <w:rFonts w:hint="eastAsia"/>
          </w:rPr>
          <w:t xml:space="preserve"> </w:t>
        </w:r>
        <w:r w:rsidR="006F1BF9">
          <w:rPr>
            <w:noProof/>
          </w:rPr>
          <w:t>1</w:t>
        </w:r>
        <w:r w:rsidR="006F1BF9">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4</w:t>
      </w:r>
      <w:r w:rsidR="00592FF5">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6F1BF9">
          <w:rPr>
            <w:rFonts w:hint="eastAsia"/>
          </w:rPr>
          <w:t>图</w:t>
        </w:r>
        <w:r w:rsidR="006F1BF9">
          <w:rPr>
            <w:rFonts w:hint="eastAsia"/>
          </w:rPr>
          <w:t xml:space="preserve"> </w:t>
        </w:r>
        <w:r w:rsidR="006F1BF9">
          <w:rPr>
            <w:noProof/>
          </w:rPr>
          <w:t>1</w:t>
        </w:r>
        <w:r w:rsidR="006F1BF9">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lastRenderedPageBreak/>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5</w:t>
      </w:r>
      <w:r w:rsidR="00592FF5">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lastRenderedPageBreak/>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592FF5">
        <w:fldChar w:fldCharType="begin"/>
      </w:r>
      <w:r>
        <w:instrText xml:space="preserve"> </w:instrText>
      </w:r>
      <w:r>
        <w:rPr>
          <w:rFonts w:hint="eastAsia"/>
        </w:rPr>
        <w:instrText>REF _Ref341203501 \h</w:instrText>
      </w:r>
      <w:r>
        <w:instrText xml:space="preserve"> </w:instrText>
      </w:r>
      <w:r w:rsidR="00592FF5">
        <w:fldChar w:fldCharType="separate"/>
      </w:r>
      <w:r w:rsidR="006F1BF9">
        <w:rPr>
          <w:rFonts w:hint="eastAsia"/>
        </w:rPr>
        <w:t>图</w:t>
      </w:r>
      <w:r w:rsidR="006F1BF9">
        <w:rPr>
          <w:rFonts w:hint="eastAsia"/>
        </w:rPr>
        <w:t xml:space="preserve"> </w:t>
      </w:r>
      <w:r w:rsidR="006F1BF9">
        <w:rPr>
          <w:noProof/>
        </w:rPr>
        <w:t>1</w:t>
      </w:r>
      <w:r w:rsidR="006F1BF9">
        <w:noBreakHyphen/>
      </w:r>
      <w:r w:rsidR="006F1BF9">
        <w:rPr>
          <w:noProof/>
        </w:rPr>
        <w:t>6</w:t>
      </w:r>
      <w:r w:rsidR="00592FF5">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6</w:t>
      </w:r>
      <w:r w:rsidR="00592FF5">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lastRenderedPageBreak/>
        <w:t>目录下。</w:t>
      </w:r>
    </w:p>
    <w:p w:rsidR="008A5C56" w:rsidRDefault="008A5C56" w:rsidP="00C43F47">
      <w:pPr>
        <w:pStyle w:val="C503-2"/>
      </w:pPr>
      <w:r>
        <w:rPr>
          <w:rFonts w:hint="eastAsia"/>
        </w:rPr>
        <w:t>如</w:t>
      </w:r>
      <w:r w:rsidR="00592FF5">
        <w:fldChar w:fldCharType="begin"/>
      </w:r>
      <w:r w:rsidR="00D7114A">
        <w:instrText xml:space="preserve"> </w:instrText>
      </w:r>
      <w:r w:rsidR="00D7114A">
        <w:rPr>
          <w:rFonts w:hint="eastAsia"/>
        </w:rPr>
        <w:instrText>REF _Ref341773931 \h</w:instrText>
      </w:r>
      <w:r w:rsidR="00D7114A">
        <w:instrText xml:space="preserve"> </w:instrText>
      </w:r>
      <w:r w:rsidR="00592FF5">
        <w:fldChar w:fldCharType="separate"/>
      </w:r>
      <w:r w:rsidR="006F1BF9" w:rsidRPr="00DF188E">
        <w:rPr>
          <w:rFonts w:hint="eastAsia"/>
        </w:rPr>
        <w:t>图</w:t>
      </w:r>
      <w:r w:rsidR="006F1BF9" w:rsidRPr="00DF188E">
        <w:rPr>
          <w:rFonts w:hint="eastAsia"/>
        </w:rPr>
        <w:t xml:space="preserve"> </w:t>
      </w:r>
      <w:r w:rsidR="006F1BF9">
        <w:rPr>
          <w:noProof/>
        </w:rPr>
        <w:t>1</w:t>
      </w:r>
      <w:r w:rsidR="006F1BF9">
        <w:noBreakHyphen/>
      </w:r>
      <w:r w:rsidR="006F1BF9">
        <w:rPr>
          <w:noProof/>
        </w:rPr>
        <w:t>7</w:t>
      </w:r>
      <w:r w:rsidR="00592FF5">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获得具体位置后，通过</w:t>
      </w:r>
      <w:r w:rsidR="007F7A76">
        <w:rPr>
          <w:rFonts w:hint="eastAsia"/>
        </w:rPr>
        <w:t>HTTP</w:t>
      </w:r>
      <w:r w:rsidR="007F7A76">
        <w:rPr>
          <w:rFonts w:hint="eastAsia"/>
        </w:rPr>
        <w:t>协议从</w:t>
      </w:r>
      <w:r w:rsidR="007F7A76">
        <w:rPr>
          <w:rFonts w:hint="eastAsia"/>
        </w:rPr>
        <w:t>Mapper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7</w:t>
      </w:r>
      <w:r w:rsidR="00592FF5">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当任务执行（包括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，将</w:t>
      </w:r>
      <w:r w:rsidRPr="0008736F">
        <w:rPr>
          <w:rFonts w:hint="eastAsia"/>
        </w:rPr>
        <w:t>TaskStatus</w:t>
      </w:r>
      <w:r w:rsidRPr="0008736F">
        <w:rPr>
          <w:rFonts w:hint="eastAsia"/>
        </w:rPr>
        <w:t>发送给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3</w:t>
      </w:r>
      <w:r w:rsidR="00592FF5">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lastRenderedPageBreak/>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lastRenderedPageBreak/>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t>OutputFormat.getRecordWriter(FileSystem fs, JobConf job, 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6F1BF9">
          <w:rPr>
            <w:rFonts w:hint="eastAsia"/>
          </w:rPr>
          <w:t>图</w:t>
        </w:r>
        <w:r w:rsidR="006F1BF9">
          <w:rPr>
            <w:rFonts w:hint="eastAsia"/>
          </w:rPr>
          <w:t xml:space="preserve"> </w:t>
        </w:r>
        <w:r w:rsidR="006F1BF9">
          <w:rPr>
            <w:noProof/>
          </w:rPr>
          <w:t>1</w:t>
        </w:r>
        <w:r w:rsidR="006F1BF9">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lastRenderedPageBreak/>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rPr>
          <w:rFonts w:hint="eastAsia"/>
        </w:rPr>
      </w:pPr>
      <w:bookmarkStart w:id="12" w:name="_Ref341030138"/>
      <w:r>
        <w:rPr>
          <w:rFonts w:hint="eastAsia"/>
        </w:rPr>
        <w:lastRenderedPageBreak/>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8</w:t>
      </w:r>
      <w:r w:rsidR="00592FF5">
        <w:fldChar w:fldCharType="end"/>
      </w:r>
      <w:bookmarkEnd w:id="12"/>
      <w:r>
        <w:rPr>
          <w:rFonts w:hint="eastAsia"/>
        </w:rPr>
        <w:t xml:space="preserve">  JobTracker</w:t>
      </w:r>
      <w:r>
        <w:rPr>
          <w:rFonts w:hint="eastAsia"/>
        </w:rPr>
        <w:t>初始化作业与任务分派流程</w:t>
      </w:r>
    </w:p>
    <w:p w:rsidR="0000514C" w:rsidRDefault="0000514C" w:rsidP="0000514C">
      <w:pPr>
        <w:rPr>
          <w:rFonts w:hint="eastAsia"/>
        </w:rPr>
      </w:pPr>
    </w:p>
    <w:p w:rsidR="0000514C" w:rsidRPr="0000514C" w:rsidRDefault="0000514C" w:rsidP="0000514C"/>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4</w:t>
      </w:r>
      <w:r w:rsidR="00592FF5">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 xml:space="preserve">TaskRunner createRunner(TaskTracker tracker, TaskInProgress tip, RunningJob </w:t>
            </w:r>
            <w:r w:rsidRPr="00BB54FA">
              <w:rPr>
                <w:szCs w:val="21"/>
              </w:rPr>
              <w:lastRenderedPageBreak/>
              <w:t>rjob)</w:t>
            </w:r>
          </w:p>
        </w:tc>
        <w:tc>
          <w:tcPr>
            <w:tcW w:w="992" w:type="dxa"/>
          </w:tcPr>
          <w:p w:rsidR="0004308B" w:rsidRDefault="0004308B" w:rsidP="00C1735D">
            <w:pPr>
              <w:pStyle w:val="C503-5"/>
              <w:spacing w:before="62" w:after="62"/>
              <w:jc w:val="both"/>
              <w:rPr>
                <w:szCs w:val="21"/>
              </w:rPr>
            </w:pPr>
            <w:r w:rsidRPr="005B43FF">
              <w:rPr>
                <w:rFonts w:hint="eastAsia"/>
                <w:szCs w:val="21"/>
              </w:rPr>
              <w:lastRenderedPageBreak/>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w:t>
            </w:r>
            <w:r w:rsidRPr="005B43FF">
              <w:rPr>
                <w:rFonts w:hint="eastAsia"/>
                <w:szCs w:val="21"/>
              </w:rPr>
              <w:lastRenderedPageBreak/>
              <w:t>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lastRenderedPageBreak/>
              <w:t>存储并监控该</w:t>
            </w:r>
            <w:r w:rsidRPr="005B43FF">
              <w:rPr>
                <w:rFonts w:hint="eastAsia"/>
                <w:szCs w:val="21"/>
              </w:rPr>
              <w:t>Task</w:t>
            </w:r>
            <w:r w:rsidRPr="005B43FF">
              <w:rPr>
                <w:rFonts w:hint="eastAsia"/>
                <w:szCs w:val="21"/>
              </w:rPr>
              <w:t>执行进展</w:t>
            </w:r>
            <w:r w:rsidRPr="005B43FF">
              <w:rPr>
                <w:rFonts w:hint="eastAsia"/>
                <w:szCs w:val="21"/>
              </w:rPr>
              <w:lastRenderedPageBreak/>
              <w:t>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6F1BF9">
          <w:rPr>
            <w:rFonts w:hint="eastAsia"/>
          </w:rPr>
          <w:t>图</w:t>
        </w:r>
        <w:r w:rsidR="006F1BF9">
          <w:rPr>
            <w:rFonts w:hint="eastAsia"/>
          </w:rPr>
          <w:t xml:space="preserve"> </w:t>
        </w:r>
        <w:r w:rsidR="006F1BF9">
          <w:rPr>
            <w:noProof/>
          </w:rPr>
          <w:t>1</w:t>
        </w:r>
        <w:r w:rsidR="006F1BF9">
          <w:rPr>
            <w:noProof/>
          </w:rPr>
          <w:noBreakHyphen/>
          <w:t>9</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lastRenderedPageBreak/>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t>任务。</w:t>
      </w:r>
    </w:p>
    <w:p w:rsidR="0004308B" w:rsidRDefault="00FE321F" w:rsidP="00C1735D">
      <w:pPr>
        <w:pStyle w:val="ab"/>
        <w:spacing w:before="31" w:after="31"/>
      </w:pPr>
      <w:r>
        <w:rPr>
          <w:noProof/>
        </w:rPr>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3" w:name="_Ref340850837"/>
      <w:r>
        <w:rPr>
          <w:rFonts w:hint="eastAsia"/>
        </w:rPr>
        <w:t>图</w:t>
      </w:r>
      <w:r>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9</w:t>
      </w:r>
      <w:r w:rsidR="00592FF5">
        <w:fldChar w:fldCharType="end"/>
      </w:r>
      <w:bookmarkEnd w:id="13"/>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5</w:t>
      </w:r>
      <w:r w:rsidR="00592FF5">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lastRenderedPageBreak/>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592FF5">
        <w:fldChar w:fldCharType="begin"/>
      </w:r>
      <w:r w:rsidR="00F50334">
        <w:instrText xml:space="preserve"> </w:instrText>
      </w:r>
      <w:r w:rsidR="00F50334">
        <w:rPr>
          <w:rFonts w:hint="eastAsia"/>
        </w:rPr>
        <w:instrText>REF _Ref341451832 \h</w:instrText>
      </w:r>
      <w:r w:rsidR="00F50334">
        <w:instrText xml:space="preserve"> </w:instrText>
      </w:r>
      <w:r w:rsidR="00592FF5">
        <w:fldChar w:fldCharType="separate"/>
      </w:r>
      <w:r w:rsidR="006F1BF9" w:rsidRPr="00CF1A76">
        <w:rPr>
          <w:rFonts w:hint="eastAsia"/>
        </w:rPr>
        <w:t>图</w:t>
      </w:r>
      <w:r w:rsidR="006F1BF9" w:rsidRPr="00CF1A76">
        <w:rPr>
          <w:rFonts w:hint="eastAsia"/>
        </w:rPr>
        <w:t xml:space="preserve"> </w:t>
      </w:r>
      <w:r w:rsidR="006F1BF9">
        <w:rPr>
          <w:noProof/>
        </w:rPr>
        <w:t>1</w:t>
      </w:r>
      <w:r w:rsidR="006F1BF9">
        <w:noBreakHyphen/>
      </w:r>
      <w:r w:rsidR="006F1BF9">
        <w:rPr>
          <w:noProof/>
        </w:rPr>
        <w:t>10</w:t>
      </w:r>
      <w:r w:rsidR="00592FF5">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lastRenderedPageBreak/>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w:t>
      </w:r>
      <w:r>
        <w:rPr>
          <w:rFonts w:hint="eastAsia"/>
        </w:rPr>
        <w:lastRenderedPageBreak/>
        <w:t>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4" w:name="_Ref341451832"/>
      <w:r w:rsidRPr="00CF1A76">
        <w:rPr>
          <w:rFonts w:hint="eastAsia"/>
        </w:rPr>
        <w:t>图</w:t>
      </w:r>
      <w:r w:rsidRPr="00CF1A76">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10</w:t>
      </w:r>
      <w:r w:rsidR="00592FF5">
        <w:fldChar w:fldCharType="end"/>
      </w:r>
      <w:bookmarkEnd w:id="14"/>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592FF5">
        <w:fldChar w:fldCharType="separate"/>
      </w:r>
      <w:r w:rsidR="006F1BF9">
        <w:rPr>
          <w:noProof/>
        </w:rPr>
        <w:t>6</w:t>
      </w:r>
      <w:r w:rsidR="00592FF5">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w:t>
            </w:r>
            <w:r w:rsidRPr="00544828">
              <w:rPr>
                <w:rFonts w:hint="eastAsia"/>
                <w:szCs w:val="21"/>
              </w:rPr>
              <w:lastRenderedPageBreak/>
              <w:t>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w:t>
            </w:r>
            <w:r w:rsidRPr="0098420B">
              <w:rPr>
                <w:szCs w:val="21"/>
              </w:rPr>
              <w:lastRenderedPageBreak/>
              <w:t>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t>RawKeyValueIterator createKVIterator(JobConf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w:t>
            </w:r>
            <w:r w:rsidRPr="00B47605">
              <w:rPr>
                <w:szCs w:val="21"/>
              </w:rPr>
              <w:lastRenderedPageBreak/>
              <w:t>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lastRenderedPageBreak/>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r w:rsidRPr="00597783">
              <w:rPr>
                <w:szCs w:val="21"/>
              </w:rPr>
              <w:lastRenderedPageBreak/>
              <w:t>)</w:t>
            </w:r>
          </w:p>
        </w:tc>
        <w:tc>
          <w:tcPr>
            <w:tcW w:w="992" w:type="dxa"/>
          </w:tcPr>
          <w:p w:rsidR="00597783" w:rsidRPr="00597783" w:rsidRDefault="00597783" w:rsidP="00597783">
            <w:pPr>
              <w:pStyle w:val="C503-5"/>
              <w:spacing w:before="62" w:after="62"/>
              <w:jc w:val="left"/>
              <w:rPr>
                <w:szCs w:val="21"/>
              </w:rPr>
            </w:pPr>
            <w:r w:rsidRPr="00597783">
              <w:rPr>
                <w:rFonts w:hint="eastAsia"/>
                <w:szCs w:val="21"/>
              </w:rPr>
              <w:lastRenderedPageBreak/>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lastRenderedPageBreak/>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592FF5">
        <w:fldChar w:fldCharType="begin"/>
      </w:r>
      <w:r>
        <w:instrText xml:space="preserve"> </w:instrText>
      </w:r>
      <w:r>
        <w:rPr>
          <w:rFonts w:hint="eastAsia"/>
        </w:rPr>
        <w:instrText>REF _Ref341708341 \h</w:instrText>
      </w:r>
      <w:r>
        <w:instrText xml:space="preserve"> </w:instrText>
      </w:r>
      <w:r w:rsidR="00592FF5">
        <w:fldChar w:fldCharType="separate"/>
      </w:r>
      <w:r w:rsidR="006F1BF9" w:rsidRPr="007250BA">
        <w:rPr>
          <w:rFonts w:hint="eastAsia"/>
        </w:rPr>
        <w:t>图</w:t>
      </w:r>
      <w:r w:rsidR="006F1BF9" w:rsidRPr="007250BA">
        <w:rPr>
          <w:rFonts w:hint="eastAsia"/>
        </w:rPr>
        <w:t xml:space="preserve"> </w:t>
      </w:r>
      <w:r w:rsidR="006F1BF9">
        <w:rPr>
          <w:noProof/>
        </w:rPr>
        <w:t>1</w:t>
      </w:r>
      <w:r w:rsidR="006F1BF9">
        <w:noBreakHyphen/>
      </w:r>
      <w:r w:rsidR="006F1BF9">
        <w:rPr>
          <w:noProof/>
        </w:rPr>
        <w:t>11</w:t>
      </w:r>
      <w:r w:rsidR="00592FF5">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lastRenderedPageBreak/>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5" w:name="_Ref341708341"/>
      <w:r w:rsidRPr="007250BA">
        <w:rPr>
          <w:rFonts w:hint="eastAsia"/>
        </w:rPr>
        <w:t>图</w:t>
      </w:r>
      <w:r w:rsidRPr="007250BA">
        <w:rPr>
          <w:rFonts w:hint="eastAsia"/>
        </w:rPr>
        <w:t xml:space="preserve"> </w:t>
      </w:r>
      <w:fldSimple w:instr=" STYLEREF 1 \s ">
        <w:r w:rsidR="006F1BF9">
          <w:rPr>
            <w:noProof/>
          </w:rPr>
          <w:t>1</w:t>
        </w:r>
      </w:fldSimple>
      <w:r w:rsidR="000912AB">
        <w:noBreakHyphen/>
      </w:r>
      <w:r w:rsidR="00592FF5">
        <w:fldChar w:fldCharType="begin"/>
      </w:r>
      <w:r w:rsidR="000912AB">
        <w:instrText xml:space="preserve"> </w:instrText>
      </w:r>
      <w:r w:rsidR="000912AB">
        <w:rPr>
          <w:rFonts w:hint="eastAsia"/>
        </w:rPr>
        <w:instrText xml:space="preserve">SEQ </w:instrText>
      </w:r>
      <w:r w:rsidR="000912AB">
        <w:rPr>
          <w:rFonts w:hint="eastAsia"/>
        </w:rPr>
        <w:instrText>图</w:instrText>
      </w:r>
      <w:r w:rsidR="000912AB">
        <w:rPr>
          <w:rFonts w:hint="eastAsia"/>
        </w:rPr>
        <w:instrText xml:space="preserve"> \* ARABIC \s 1</w:instrText>
      </w:r>
      <w:r w:rsidR="000912AB">
        <w:instrText xml:space="preserve"> </w:instrText>
      </w:r>
      <w:r w:rsidR="00592FF5">
        <w:fldChar w:fldCharType="separate"/>
      </w:r>
      <w:r w:rsidR="006F1BF9">
        <w:rPr>
          <w:noProof/>
        </w:rPr>
        <w:t>11</w:t>
      </w:r>
      <w:r w:rsidR="00592FF5">
        <w:fldChar w:fldCharType="end"/>
      </w:r>
      <w:bookmarkEnd w:id="15"/>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lastRenderedPageBreak/>
        <w:t>“</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w:t>
      </w:r>
      <w:r w:rsidR="003D261E">
        <w:rPr>
          <w:rFonts w:hint="eastAsia"/>
        </w:rPr>
        <w:lastRenderedPageBreak/>
        <w:t>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B23FBC">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w:t>
      </w:r>
      <w:r>
        <w:rPr>
          <w:rFonts w:hint="eastAsia"/>
        </w:rPr>
        <w:lastRenderedPageBreak/>
        <w:t>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592FF5"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6F1BF9">
        <w:rPr>
          <w:rFonts w:hint="eastAsia"/>
        </w:rPr>
        <w:t>图</w:t>
      </w:r>
      <w:r w:rsidR="006F1BF9">
        <w:rPr>
          <w:rFonts w:hint="eastAsia"/>
        </w:rPr>
        <w:t xml:space="preserve"> </w:t>
      </w:r>
      <w:r w:rsidR="006F1BF9">
        <w:rPr>
          <w:noProof/>
        </w:rPr>
        <w:t>1</w:t>
      </w:r>
      <w:r w:rsidR="006F1BF9">
        <w:noBreakHyphen/>
      </w:r>
      <w:r w:rsidR="006F1BF9">
        <w:rPr>
          <w:noProof/>
        </w:rPr>
        <w:t>12</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lastRenderedPageBreak/>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8" type="#_x0000_t75" style="width:346.8pt;height:409.8pt" o:ole="">
            <v:imagedata r:id="rId22" o:title=""/>
          </v:shape>
          <o:OLEObject Type="Embed" ProgID="Visio.Drawing.11" ShapeID="_x0000_i1028" DrawAspect="Content" ObjectID="_1416208036" r:id="rId23"/>
        </w:object>
      </w:r>
    </w:p>
    <w:p w:rsidR="00956DE9" w:rsidRDefault="000912AB" w:rsidP="000912AB">
      <w:pPr>
        <w:pStyle w:val="ab"/>
        <w:spacing w:before="31" w:after="31"/>
      </w:pPr>
      <w:bookmarkStart w:id="16" w:name="_Ref341863923"/>
      <w:r>
        <w:rPr>
          <w:rFonts w:hint="eastAsia"/>
        </w:rPr>
        <w:t>图</w:t>
      </w:r>
      <w:r>
        <w:rPr>
          <w:rFonts w:hint="eastAsia"/>
        </w:rPr>
        <w:t xml:space="preserve"> </w:t>
      </w:r>
      <w:fldSimple w:instr=" STYLEREF 1 \s ">
        <w:r w:rsidR="006F1BF9">
          <w:rPr>
            <w:noProof/>
          </w:rPr>
          <w:t>1</w:t>
        </w:r>
      </w:fldSimple>
      <w:r>
        <w:noBreakHyphen/>
      </w:r>
      <w:r w:rsidR="00592FF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592FF5">
        <w:fldChar w:fldCharType="separate"/>
      </w:r>
      <w:r w:rsidR="006F1BF9">
        <w:rPr>
          <w:noProof/>
        </w:rPr>
        <w:t>12</w:t>
      </w:r>
      <w:r w:rsidR="00592FF5">
        <w:fldChar w:fldCharType="end"/>
      </w:r>
      <w:bookmarkEnd w:id="16"/>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p>
    <w:p w:rsidR="007E7DA4" w:rsidRPr="00BF1E30" w:rsidRDefault="007E7DA4" w:rsidP="007E7DA4">
      <w:pPr>
        <w:pStyle w:val="4"/>
      </w:pPr>
      <w:r w:rsidRPr="00BF1E30">
        <w:rPr>
          <w:rFonts w:hint="eastAsia"/>
        </w:rPr>
        <w:t>TaskTracker</w:t>
      </w:r>
      <w:r w:rsidRPr="00BF1E30">
        <w:rPr>
          <w:rFonts w:hint="eastAsia"/>
        </w:rPr>
        <w:t>端错误处理流程</w:t>
      </w:r>
    </w:p>
    <w:p w:rsidR="007E7DA4" w:rsidRDefault="00873640" w:rsidP="007E7DA4">
      <w:pPr>
        <w:pStyle w:val="C503-2"/>
      </w:pPr>
      <w:r>
        <w:rPr>
          <w:rFonts w:hint="eastAsia"/>
        </w:rPr>
        <w:t>TaskTracker</w:t>
      </w:r>
      <w:r>
        <w:rPr>
          <w:rFonts w:hint="eastAsia"/>
        </w:rPr>
        <w:t>上的</w:t>
      </w:r>
      <w:r w:rsidR="007E7DA4">
        <w:rPr>
          <w:rFonts w:hint="eastAsia"/>
        </w:rPr>
        <w:t>launchThread</w:t>
      </w:r>
      <w:r>
        <w:rPr>
          <w:rFonts w:hint="eastAsia"/>
        </w:rPr>
        <w:t>线程</w:t>
      </w:r>
      <w:r w:rsidR="007E7DA4">
        <w:rPr>
          <w:rFonts w:hint="eastAsia"/>
        </w:rPr>
        <w:t>生成</w:t>
      </w:r>
      <w:r w:rsidR="007E7DA4">
        <w:rPr>
          <w:rFonts w:hint="eastAsia"/>
        </w:rPr>
        <w:t>TaskRunner</w:t>
      </w:r>
      <w:r w:rsidR="007E7DA4">
        <w:rPr>
          <w:rFonts w:hint="eastAsia"/>
        </w:rPr>
        <w:t>线程后，如果</w:t>
      </w:r>
      <w:r w:rsidR="00914447">
        <w:rPr>
          <w:rFonts w:hint="eastAsia"/>
        </w:rPr>
        <w:t>本地化作业与本地化任务</w:t>
      </w:r>
      <w:r w:rsidR="007E7DA4">
        <w:rPr>
          <w:rFonts w:hint="eastAsia"/>
        </w:rPr>
        <w:t>过程出错，即</w:t>
      </w:r>
      <w:r w:rsidR="007E7DA4">
        <w:rPr>
          <w:rFonts w:hint="eastAsia"/>
        </w:rPr>
        <w:t>Task</w:t>
      </w:r>
      <w:r w:rsidR="007E7DA4">
        <w:rPr>
          <w:rFonts w:hint="eastAsia"/>
        </w:rPr>
        <w:t>发起失败，则杀死、清除任务，调用</w:t>
      </w:r>
      <w:r w:rsidR="007E7DA4">
        <w:rPr>
          <w:rFonts w:hint="eastAsia"/>
        </w:rPr>
        <w:t>tip.kill(true)</w:t>
      </w:r>
      <w:r w:rsidR="007E7DA4">
        <w:rPr>
          <w:rFonts w:hint="eastAsia"/>
        </w:rPr>
        <w:t>与</w:t>
      </w:r>
      <w:r w:rsidR="007E7DA4">
        <w:rPr>
          <w:rFonts w:hint="eastAsia"/>
        </w:rPr>
        <w:t>tip.cleanup(true)</w:t>
      </w:r>
      <w:r w:rsidR="007E7DA4">
        <w:rPr>
          <w:rFonts w:hint="eastAsia"/>
        </w:rPr>
        <w:t>函数，其中</w:t>
      </w:r>
      <w:r w:rsidR="007E7DA4">
        <w:rPr>
          <w:rFonts w:hint="eastAsia"/>
        </w:rPr>
        <w:t>tip</w:t>
      </w:r>
      <w:r w:rsidR="007E7DA4">
        <w:rPr>
          <w:rFonts w:hint="eastAsia"/>
        </w:rPr>
        <w:t>代表需要执行的</w:t>
      </w:r>
      <w:r w:rsidR="007E7DA4">
        <w:rPr>
          <w:rFonts w:hint="eastAsia"/>
        </w:rPr>
        <w:t>TaskInProgress</w:t>
      </w:r>
      <w:r w:rsidR="007E7DA4">
        <w:rPr>
          <w:rFonts w:hint="eastAsia"/>
        </w:rPr>
        <w:t>对象。</w:t>
      </w:r>
      <w:r w:rsidR="007E7DA4">
        <w:rPr>
          <w:rFonts w:hint="eastAsia"/>
        </w:rPr>
        <w:t>launchThread</w:t>
      </w:r>
      <w:r w:rsidR="007E7DA4">
        <w:rPr>
          <w:rFonts w:hint="eastAsia"/>
        </w:rPr>
        <w:t>将任务交给</w:t>
      </w:r>
      <w:r w:rsidR="007E7DA4">
        <w:rPr>
          <w:rFonts w:hint="eastAsia"/>
        </w:rPr>
        <w:t>TaskRunner</w:t>
      </w:r>
      <w:r w:rsidR="007E7DA4">
        <w:rPr>
          <w:rFonts w:hint="eastAsia"/>
        </w:rPr>
        <w:t>线程后退出运行，而</w:t>
      </w:r>
      <w:r w:rsidR="007E7DA4">
        <w:rPr>
          <w:rFonts w:hint="eastAsia"/>
        </w:rPr>
        <w:t>TaskRunner</w:t>
      </w:r>
      <w:r w:rsidR="007E7DA4">
        <w:rPr>
          <w:rFonts w:hint="eastAsia"/>
        </w:rPr>
        <w:t>起始于</w:t>
      </w:r>
      <w:r w:rsidR="007E7DA4">
        <w:rPr>
          <w:rFonts w:hint="eastAsia"/>
        </w:rPr>
        <w:t>Map/Reduce</w:t>
      </w:r>
      <w:r w:rsidR="007E7DA4">
        <w:rPr>
          <w:rFonts w:hint="eastAsia"/>
        </w:rPr>
        <w:t>任务发起，终止于</w:t>
      </w:r>
      <w:r w:rsidR="007E7DA4">
        <w:rPr>
          <w:rFonts w:hint="eastAsia"/>
        </w:rPr>
        <w:t>Map/Reduce</w:t>
      </w:r>
      <w:r w:rsidR="007E7DA4">
        <w:rPr>
          <w:rFonts w:hint="eastAsia"/>
        </w:rPr>
        <w:t>任务结束，它伴随着整个任务的执行。</w:t>
      </w:r>
    </w:p>
    <w:p w:rsidR="007E7DA4" w:rsidRDefault="007E7DA4" w:rsidP="007E7DA4">
      <w:pPr>
        <w:pStyle w:val="C503-2"/>
      </w:pPr>
      <w:r>
        <w:rPr>
          <w:rFonts w:hint="eastAsia"/>
        </w:rPr>
        <w:t>如果任务正常执行，当执行完毕时，</w:t>
      </w:r>
      <w:r>
        <w:rPr>
          <w:rFonts w:hint="eastAsia"/>
        </w:rPr>
        <w:t>TaskTracker</w:t>
      </w:r>
      <w:r>
        <w:rPr>
          <w:rFonts w:hint="eastAsia"/>
        </w:rPr>
        <w:t>进程必然能收到</w:t>
      </w:r>
      <w:r>
        <w:rPr>
          <w:rFonts w:hint="eastAsia"/>
        </w:rPr>
        <w:t>Mapper</w:t>
      </w:r>
      <w:r>
        <w:rPr>
          <w:rFonts w:hint="eastAsia"/>
        </w:rPr>
        <w:t>或</w:t>
      </w:r>
      <w:r>
        <w:rPr>
          <w:rFonts w:hint="eastAsia"/>
        </w:rPr>
        <w:t>Reducer</w:t>
      </w:r>
      <w:r>
        <w:rPr>
          <w:rFonts w:hint="eastAsia"/>
        </w:rPr>
        <w:t>子进程发送的</w:t>
      </w:r>
      <w:r>
        <w:rPr>
          <w:rFonts w:hint="eastAsia"/>
        </w:rPr>
        <w:t>done</w:t>
      </w:r>
      <w:r>
        <w:rPr>
          <w:rFonts w:hint="eastAsia"/>
        </w:rPr>
        <w:t>消息，在响应</w:t>
      </w:r>
      <w:r>
        <w:rPr>
          <w:rFonts w:hint="eastAsia"/>
        </w:rPr>
        <w:t>done</w:t>
      </w:r>
      <w:r>
        <w:rPr>
          <w:rFonts w:hint="eastAsia"/>
        </w:rPr>
        <w:t>消息过程中，</w:t>
      </w:r>
      <w:r>
        <w:rPr>
          <w:rFonts w:hint="eastAsia"/>
        </w:rPr>
        <w:t>TaskTracker</w:t>
      </w:r>
      <w:r>
        <w:rPr>
          <w:rFonts w:hint="eastAsia"/>
        </w:rPr>
        <w:t>进程设</w:t>
      </w:r>
      <w:r>
        <w:rPr>
          <w:rFonts w:hint="eastAsia"/>
        </w:rPr>
        <w:lastRenderedPageBreak/>
        <w:t>置任务进展为</w:t>
      </w:r>
      <w:r>
        <w:rPr>
          <w:rFonts w:hint="eastAsia"/>
        </w:rPr>
        <w:t>1</w:t>
      </w:r>
      <w:r>
        <w:rPr>
          <w:rFonts w:hint="eastAsia"/>
        </w:rPr>
        <w:t>，改变任务状态，即</w:t>
      </w:r>
      <w:r>
        <w:rPr>
          <w:rFonts w:hint="eastAsia"/>
        </w:rPr>
        <w:t>FAILED_UNCLEAN--&gt;FAILED</w:t>
      </w:r>
      <w:r>
        <w:rPr>
          <w:rFonts w:hint="eastAsia"/>
        </w:rPr>
        <w:t>，</w:t>
      </w:r>
      <w:r>
        <w:rPr>
          <w:rFonts w:hint="eastAsia"/>
        </w:rPr>
        <w:t>KILLED_UNCLEAN--&gt;KILLED</w:t>
      </w:r>
      <w:r>
        <w:rPr>
          <w:rFonts w:hint="eastAsia"/>
        </w:rPr>
        <w:t>，</w:t>
      </w:r>
      <w:r>
        <w:rPr>
          <w:rFonts w:hint="eastAsia"/>
        </w:rPr>
        <w:t>COMMIT_PENDING--&gt;SUCCEEDED</w:t>
      </w:r>
      <w:r>
        <w:rPr>
          <w:rFonts w:hint="eastAsia"/>
        </w:rPr>
        <w:t>，然后删除</w:t>
      </w:r>
      <w:r w:rsidR="00884BDF">
        <w:rPr>
          <w:rFonts w:hint="eastAsia"/>
        </w:rPr>
        <w:t>Task</w:t>
      </w:r>
      <w:r>
        <w:rPr>
          <w:rFonts w:hint="eastAsia"/>
        </w:rPr>
        <w:t>Runner</w:t>
      </w:r>
      <w:r>
        <w:rPr>
          <w:rFonts w:hint="eastAsia"/>
        </w:rPr>
        <w:t>与</w:t>
      </w:r>
      <w:r w:rsidR="00884BDF">
        <w:rPr>
          <w:rFonts w:hint="eastAsia"/>
        </w:rPr>
        <w:t>Jvm</w:t>
      </w:r>
      <w:r>
        <w:rPr>
          <w:rFonts w:hint="eastAsia"/>
        </w:rPr>
        <w:t>Runner</w:t>
      </w:r>
      <w:r w:rsidR="00884BDF">
        <w:rPr>
          <w:rFonts w:hint="eastAsia"/>
        </w:rPr>
        <w:t>间</w:t>
      </w:r>
      <w:r>
        <w:rPr>
          <w:rFonts w:hint="eastAsia"/>
        </w:rPr>
        <w:t>联系（并非停止</w:t>
      </w:r>
      <w:r>
        <w:rPr>
          <w:rFonts w:hint="eastAsia"/>
        </w:rPr>
        <w:t>JvmRunner</w:t>
      </w:r>
      <w:r>
        <w:rPr>
          <w:rFonts w:hint="eastAsia"/>
        </w:rPr>
        <w:t>，因为</w:t>
      </w:r>
      <w:r>
        <w:rPr>
          <w:rFonts w:hint="eastAsia"/>
        </w:rPr>
        <w:t>JvmRunner</w:t>
      </w:r>
      <w:r>
        <w:rPr>
          <w:rFonts w:hint="eastAsia"/>
        </w:rPr>
        <w:t>在</w:t>
      </w:r>
      <w:r w:rsidR="00811041">
        <w:rPr>
          <w:rFonts w:hint="eastAsia"/>
        </w:rPr>
        <w:t>JVM</w:t>
      </w:r>
      <w:r>
        <w:rPr>
          <w:rFonts w:hint="eastAsia"/>
        </w:rPr>
        <w:t>没有结束前，还可通过它让</w:t>
      </w:r>
      <w:r w:rsidR="00811041">
        <w:rPr>
          <w:rFonts w:hint="eastAsia"/>
        </w:rPr>
        <w:t>JVM</w:t>
      </w:r>
      <w:r>
        <w:rPr>
          <w:rFonts w:hint="eastAsia"/>
        </w:rPr>
        <w:t>执行别的任务），唤醒等待任务完成的</w:t>
      </w:r>
      <w:r>
        <w:rPr>
          <w:rFonts w:hint="eastAsia"/>
        </w:rPr>
        <w:t>TaskRunner</w:t>
      </w:r>
      <w:r>
        <w:rPr>
          <w:rFonts w:hint="eastAsia"/>
        </w:rPr>
        <w:t>，被唤醒的</w:t>
      </w:r>
      <w:r>
        <w:rPr>
          <w:rFonts w:hint="eastAsia"/>
        </w:rPr>
        <w:t>TaskRunner</w:t>
      </w:r>
      <w:r>
        <w:rPr>
          <w:rFonts w:hint="eastAsia"/>
        </w:rPr>
        <w:t>则检查任务是否需要</w:t>
      </w:r>
      <w:r>
        <w:rPr>
          <w:rFonts w:hint="eastAsia"/>
        </w:rPr>
        <w:t>cleanup</w:t>
      </w:r>
      <w:r>
        <w:rPr>
          <w:rFonts w:hint="eastAsia"/>
        </w:rPr>
        <w:t>，如果需要</w:t>
      </w:r>
      <w:r>
        <w:rPr>
          <w:rFonts w:hint="eastAsia"/>
        </w:rPr>
        <w:t>cleanup</w:t>
      </w:r>
      <w:r>
        <w:rPr>
          <w:rFonts w:hint="eastAsia"/>
        </w:rPr>
        <w:t>，调用</w:t>
      </w:r>
      <w:r>
        <w:rPr>
          <w:rFonts w:hint="eastAsia"/>
        </w:rPr>
        <w:t>cleanup</w:t>
      </w:r>
      <w:r>
        <w:rPr>
          <w:rFonts w:hint="eastAsia"/>
        </w:rPr>
        <w:t>函数。最后，释放</w:t>
      </w:r>
      <w:r>
        <w:rPr>
          <w:rFonts w:hint="eastAsia"/>
        </w:rPr>
        <w:t>MapSlot</w:t>
      </w:r>
      <w:r>
        <w:rPr>
          <w:rFonts w:hint="eastAsia"/>
        </w:rPr>
        <w:t>或</w:t>
      </w:r>
      <w:r>
        <w:rPr>
          <w:rFonts w:hint="eastAsia"/>
        </w:rPr>
        <w:t>ReduceSlot</w:t>
      </w:r>
      <w:r>
        <w:rPr>
          <w:rFonts w:hint="eastAsia"/>
        </w:rPr>
        <w:t>。</w:t>
      </w:r>
    </w:p>
    <w:p w:rsidR="007E7DA4" w:rsidRDefault="007E7DA4" w:rsidP="007E7DA4">
      <w:pPr>
        <w:pStyle w:val="C503-2"/>
      </w:pPr>
      <w:r>
        <w:rPr>
          <w:rFonts w:hint="eastAsia"/>
        </w:rPr>
        <w:t>如果</w:t>
      </w:r>
      <w:r>
        <w:rPr>
          <w:rFonts w:hint="eastAsia"/>
        </w:rPr>
        <w:t>Mapper/Reducer</w:t>
      </w:r>
      <w:r>
        <w:rPr>
          <w:rFonts w:hint="eastAsia"/>
        </w:rPr>
        <w:t>执行过程中，</w:t>
      </w:r>
      <w:r>
        <w:rPr>
          <w:rFonts w:hint="eastAsia"/>
        </w:rPr>
        <w:t>TaskRunner</w:t>
      </w:r>
      <w:r>
        <w:rPr>
          <w:rFonts w:hint="eastAsia"/>
        </w:rPr>
        <w:t>捕获到</w:t>
      </w:r>
      <w:r>
        <w:rPr>
          <w:rFonts w:hint="eastAsia"/>
        </w:rPr>
        <w:t>fsError</w:t>
      </w:r>
      <w:r>
        <w:rPr>
          <w:rFonts w:hint="eastAsia"/>
        </w:rPr>
        <w:t>异常，则调用</w:t>
      </w:r>
      <w:r>
        <w:rPr>
          <w:rFonts w:hint="eastAsia"/>
        </w:rPr>
        <w:t>tracker.fsErrorInternal</w:t>
      </w:r>
      <w:r>
        <w:rPr>
          <w:rFonts w:hint="eastAsia"/>
        </w:rPr>
        <w:t>函数，此函数在日志中记录任务</w:t>
      </w:r>
      <w:r>
        <w:rPr>
          <w:rFonts w:hint="eastAsia"/>
        </w:rPr>
        <w:t>ID</w:t>
      </w:r>
      <w:r>
        <w:rPr>
          <w:rFonts w:hint="eastAsia"/>
        </w:rPr>
        <w:t>与错误消息，然后调用</w:t>
      </w:r>
      <w:r w:rsidR="00C41BE3">
        <w:rPr>
          <w:rFonts w:hint="eastAsia"/>
        </w:rPr>
        <w:t>purgeTask(tip,true)</w:t>
      </w:r>
      <w:r>
        <w:rPr>
          <w:rFonts w:hint="eastAsia"/>
        </w:rPr>
        <w:t>函数，最后</w:t>
      </w:r>
      <w:r>
        <w:rPr>
          <w:rFonts w:hint="eastAsia"/>
        </w:rPr>
        <w:t>TaskRunner</w:t>
      </w:r>
      <w:r>
        <w:rPr>
          <w:rFonts w:hint="eastAsia"/>
        </w:rPr>
        <w:t>会调用</w:t>
      </w:r>
      <w:r>
        <w:rPr>
          <w:rFonts w:hint="eastAsia"/>
        </w:rPr>
        <w:t>reportTaskFinished</w:t>
      </w:r>
      <w:r>
        <w:rPr>
          <w:rFonts w:hint="eastAsia"/>
        </w:rPr>
        <w:t>函数。</w:t>
      </w:r>
    </w:p>
    <w:p w:rsidR="007E7DA4" w:rsidRDefault="007E7DA4" w:rsidP="007E7DA4">
      <w:pPr>
        <w:pStyle w:val="C503-2"/>
      </w:pPr>
      <w:r>
        <w:rPr>
          <w:rFonts w:hint="eastAsia"/>
        </w:rPr>
        <w:t>Mapper/Reducer</w:t>
      </w:r>
      <w:r>
        <w:rPr>
          <w:rFonts w:hint="eastAsia"/>
        </w:rPr>
        <w:t>子进程中的任务失败分三种情况：一是用户特定业务代码逻辑出现问题导致抛出异常，二是</w:t>
      </w:r>
      <w:r>
        <w:rPr>
          <w:rFonts w:hint="eastAsia"/>
        </w:rPr>
        <w:t>JVM</w:t>
      </w:r>
      <w:r>
        <w:rPr>
          <w:rFonts w:hint="eastAsia"/>
        </w:rPr>
        <w:t>自身出现异常退出，三是任务执行超时或磁盘空间不够。</w:t>
      </w:r>
    </w:p>
    <w:p w:rsidR="007E7DA4" w:rsidRDefault="007E7DA4" w:rsidP="007E7DA4">
      <w:pPr>
        <w:pStyle w:val="C503-2"/>
      </w:pPr>
      <w:r>
        <w:rPr>
          <w:rFonts w:hint="eastAsia"/>
        </w:rPr>
        <w:t>如果</w:t>
      </w:r>
      <w:r>
        <w:rPr>
          <w:rFonts w:hint="eastAsia"/>
        </w:rPr>
        <w:t>Mapper/Reducer</w:t>
      </w:r>
      <w:r>
        <w:rPr>
          <w:rFonts w:hint="eastAsia"/>
        </w:rPr>
        <w:t>子进程中的业务代码异常，子进程将任务执行阶段设置为</w:t>
      </w:r>
      <w:r>
        <w:rPr>
          <w:rFonts w:hint="eastAsia"/>
        </w:rPr>
        <w:t>TaskStatus.Phase.CLEANUP</w:t>
      </w:r>
      <w:r>
        <w:rPr>
          <w:rFonts w:hint="eastAsia"/>
        </w:rPr>
        <w:t>，并向</w:t>
      </w:r>
      <w:r>
        <w:rPr>
          <w:rFonts w:hint="eastAsia"/>
        </w:rPr>
        <w:t>TaskTracker</w:t>
      </w:r>
      <w:r w:rsidR="004E6DA2">
        <w:rPr>
          <w:rFonts w:hint="eastAsia"/>
        </w:rPr>
        <w:t>报告任务此时状态，然后子进程退出运行，这种退出</w:t>
      </w:r>
      <w:r>
        <w:rPr>
          <w:rFonts w:hint="eastAsia"/>
        </w:rPr>
        <w:t>将被</w:t>
      </w:r>
      <w:r>
        <w:rPr>
          <w:rFonts w:hint="eastAsia"/>
        </w:rPr>
        <w:t>JvmRunner</w:t>
      </w:r>
      <w:r>
        <w:rPr>
          <w:rFonts w:hint="eastAsia"/>
        </w:rPr>
        <w:t>感知，接着</w:t>
      </w:r>
      <w:r w:rsidR="004E6DA2">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w:t>
      </w:r>
      <w:r>
        <w:rPr>
          <w:rFonts w:hint="eastAsia"/>
        </w:rPr>
        <w:t>TaskRunner</w:t>
      </w:r>
      <w:r>
        <w:rPr>
          <w:rFonts w:hint="eastAsia"/>
        </w:rPr>
        <w:t>调用</w:t>
      </w:r>
      <w:r>
        <w:rPr>
          <w:rFonts w:hint="eastAsia"/>
        </w:rPr>
        <w:t>reportTaskFinished</w:t>
      </w:r>
      <w:r>
        <w:rPr>
          <w:rFonts w:hint="eastAsia"/>
        </w:rPr>
        <w:t>函数，此时任务状态将被设置为</w:t>
      </w:r>
      <w:r>
        <w:rPr>
          <w:rFonts w:hint="eastAsia"/>
        </w:rPr>
        <w:t>TaskStatus.Status.FAILED</w:t>
      </w:r>
      <w:r>
        <w:rPr>
          <w:rFonts w:hint="eastAsia"/>
        </w:rPr>
        <w:t>。</w:t>
      </w:r>
    </w:p>
    <w:p w:rsidR="007E7DA4" w:rsidRDefault="007E7DA4" w:rsidP="007E7DA4">
      <w:pPr>
        <w:pStyle w:val="C503-2"/>
      </w:pPr>
      <w:r>
        <w:rPr>
          <w:rFonts w:hint="eastAsia"/>
        </w:rPr>
        <w:t>子进程异常退出</w:t>
      </w:r>
      <w:r w:rsidRPr="00F05F52">
        <w:t>（例如子</w:t>
      </w:r>
      <w:r>
        <w:rPr>
          <w:rFonts w:hint="eastAsia"/>
        </w:rPr>
        <w:t>进程</w:t>
      </w:r>
      <w:r>
        <w:t>运行时</w:t>
      </w:r>
      <w:r w:rsidRPr="00F05F52">
        <w:t>，</w:t>
      </w:r>
      <w:r>
        <w:rPr>
          <w:rFonts w:hint="eastAsia"/>
        </w:rPr>
        <w:t>系统</w:t>
      </w:r>
      <w:r w:rsidRPr="00F05F52">
        <w:t>给它发一个</w:t>
      </w:r>
      <w:r w:rsidRPr="00F05F52">
        <w:t>KILL</w:t>
      </w:r>
      <w:r w:rsidRPr="00F05F52">
        <w:t>信号）</w:t>
      </w:r>
      <w:r>
        <w:rPr>
          <w:rFonts w:hint="eastAsia"/>
        </w:rPr>
        <w:t>或调用了</w:t>
      </w:r>
      <w:r>
        <w:rPr>
          <w:rFonts w:hint="eastAsia"/>
        </w:rPr>
        <w:t>Sytem.exit</w:t>
      </w:r>
      <w:r>
        <w:rPr>
          <w:rFonts w:hint="eastAsia"/>
        </w:rPr>
        <w:t>函数，</w:t>
      </w:r>
      <w:r w:rsidR="005E110B">
        <w:rPr>
          <w:rFonts w:hint="eastAsia"/>
        </w:rPr>
        <w:t>因为</w:t>
      </w:r>
      <w:r>
        <w:rPr>
          <w:rFonts w:hint="eastAsia"/>
        </w:rPr>
        <w:t>此时的退出错误码非零，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TaskStatus.Status.FAILED_UNCLEAN</w:t>
      </w:r>
      <w:r>
        <w:rPr>
          <w:rFonts w:hint="eastAsia"/>
        </w:rPr>
        <w:t>（</w:t>
      </w:r>
      <w:r>
        <w:rPr>
          <w:rFonts w:hint="eastAsia"/>
        </w:rPr>
        <w:t>JobTracker</w:t>
      </w:r>
      <w:r>
        <w:rPr>
          <w:rFonts w:hint="eastAsia"/>
        </w:rPr>
        <w:t>针对这种状态会生成一个</w:t>
      </w:r>
      <w:r>
        <w:rPr>
          <w:rFonts w:hint="eastAsia"/>
        </w:rPr>
        <w:t>TaskCleanUp</w:t>
      </w:r>
      <w:r>
        <w:rPr>
          <w:rFonts w:hint="eastAsia"/>
        </w:rPr>
        <w:t>任务）。当</w:t>
      </w:r>
      <w:r>
        <w:rPr>
          <w:rFonts w:hint="eastAsia"/>
        </w:rPr>
        <w:t>Mapper/Reducer</w:t>
      </w:r>
      <w:r>
        <w:rPr>
          <w:rFonts w:hint="eastAsia"/>
        </w:rPr>
        <w:t>子进程中的</w:t>
      </w:r>
      <w:r>
        <w:rPr>
          <w:rFonts w:hint="eastAsia"/>
        </w:rPr>
        <w:t>TaskReporter</w:t>
      </w:r>
      <w:r>
        <w:rPr>
          <w:rFonts w:hint="eastAsia"/>
        </w:rPr>
        <w:t>通过周期性地向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7E7DA4" w:rsidRDefault="007E7DA4" w:rsidP="007E7DA4">
      <w:pPr>
        <w:pStyle w:val="C503-2"/>
      </w:pPr>
      <w:r>
        <w:rPr>
          <w:rFonts w:hint="eastAsia"/>
        </w:rPr>
        <w:t>在</w:t>
      </w:r>
      <w:r>
        <w:rPr>
          <w:rFonts w:hint="eastAsia"/>
        </w:rPr>
        <w:t>TaskTracker</w:t>
      </w:r>
      <w:r>
        <w:rPr>
          <w:rFonts w:hint="eastAsia"/>
        </w:rPr>
        <w:t>的</w:t>
      </w:r>
      <w:r>
        <w:rPr>
          <w:rFonts w:hint="eastAsia"/>
        </w:rPr>
        <w:t>offerService</w:t>
      </w:r>
      <w:r>
        <w:rPr>
          <w:rFonts w:hint="eastAsia"/>
        </w:rPr>
        <w:t>循环里，收到来自</w:t>
      </w:r>
      <w:r>
        <w:rPr>
          <w:rFonts w:hint="eastAsia"/>
        </w:rPr>
        <w:t>Jobtracker</w:t>
      </w:r>
      <w:r>
        <w:rPr>
          <w:rFonts w:hint="eastAsia"/>
        </w:rPr>
        <w:t>带有任务信息的心跳响应时，会遍历当前</w:t>
      </w:r>
      <w:r>
        <w:rPr>
          <w:rFonts w:hint="eastAsia"/>
        </w:rPr>
        <w:t>TaskTracker</w:t>
      </w:r>
      <w:r>
        <w:rPr>
          <w:rFonts w:hint="eastAsia"/>
        </w:rPr>
        <w:t>上所有任务，如果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lastRenderedPageBreak/>
        <w:t>statusUpdate</w:t>
      </w:r>
      <w:r>
        <w:rPr>
          <w:rFonts w:hint="eastAsia"/>
        </w:rPr>
        <w:t>消息（不包括</w:t>
      </w:r>
      <w:r>
        <w:rPr>
          <w:rFonts w:hint="eastAsia"/>
        </w:rPr>
        <w:t>ping</w:t>
      </w:r>
      <w:r>
        <w:rPr>
          <w:rFonts w:hint="eastAsia"/>
        </w:rPr>
        <w:t>消息），则会调用</w:t>
      </w:r>
      <w:r>
        <w:rPr>
          <w:rFonts w:hint="eastAsia"/>
        </w:rPr>
        <w:t>purgeTask(tip,true)</w:t>
      </w:r>
      <w:r>
        <w:rPr>
          <w:rFonts w:hint="eastAsia"/>
        </w:rPr>
        <w:t>函数将子进程</w:t>
      </w:r>
      <w:r>
        <w:rPr>
          <w:rFonts w:hint="eastAsia"/>
        </w:rPr>
        <w:t>kill</w:t>
      </w:r>
      <w:r>
        <w:rPr>
          <w:rFonts w:hint="eastAsia"/>
        </w:rPr>
        <w:t>掉，并将其标为</w:t>
      </w:r>
      <w:r>
        <w:rPr>
          <w:rFonts w:hint="eastAsia"/>
        </w:rPr>
        <w:t>TaskStatus.State.FAILED_UNCLEAN</w:t>
      </w:r>
      <w:r>
        <w:rPr>
          <w:rFonts w:hint="eastAsia"/>
        </w:rPr>
        <w:t>；磁盘空间不够时，也会选择一个任务，</w:t>
      </w:r>
      <w:r>
        <w:rPr>
          <w:rFonts w:hint="eastAsia"/>
        </w:rPr>
        <w:t xml:space="preserve"> Reduce</w:t>
      </w:r>
      <w:r>
        <w:rPr>
          <w:rFonts w:hint="eastAsia"/>
        </w:rPr>
        <w:t>类型任务会被优先选择，然后调用</w:t>
      </w:r>
      <w:r>
        <w:rPr>
          <w:rFonts w:hint="eastAsia"/>
        </w:rPr>
        <w:t>purgeTask(tip,true)</w:t>
      </w:r>
      <w:r>
        <w:rPr>
          <w:rFonts w:hint="eastAsia"/>
        </w:rPr>
        <w:t>函数</w:t>
      </w:r>
      <w:r>
        <w:rPr>
          <w:rFonts w:hint="eastAsia"/>
        </w:rPr>
        <w:t>kill</w:t>
      </w:r>
      <w:r>
        <w:rPr>
          <w:rFonts w:hint="eastAsia"/>
        </w:rPr>
        <w:t>掉该任务，并且在一段时间内</w:t>
      </w:r>
      <w:r>
        <w:rPr>
          <w:rFonts w:hint="eastAsia"/>
        </w:rPr>
        <w:t>TaskTracker</w:t>
      </w:r>
      <w:r>
        <w:rPr>
          <w:rFonts w:hint="eastAsia"/>
        </w:rPr>
        <w:t>不能申请新的任务。</w:t>
      </w:r>
    </w:p>
    <w:p w:rsidR="007E7DA4" w:rsidRDefault="007E7DA4" w:rsidP="007E7DA4">
      <w:pPr>
        <w:pStyle w:val="C503-2"/>
      </w:pPr>
      <w:r w:rsidRPr="009913CE">
        <w:rPr>
          <w:rFonts w:hint="eastAsia"/>
        </w:rPr>
        <w:t>当</w:t>
      </w:r>
      <w:r w:rsidRPr="009913CE">
        <w:rPr>
          <w:rFonts w:hint="eastAsia"/>
        </w:rPr>
        <w:t>TaskRunner</w:t>
      </w:r>
      <w:r w:rsidRPr="009913CE">
        <w:rPr>
          <w:rFonts w:hint="eastAsia"/>
        </w:rPr>
        <w:t>调用</w:t>
      </w:r>
      <w:r w:rsidRPr="009913CE">
        <w:rPr>
          <w:rFonts w:hint="eastAsia"/>
        </w:rPr>
        <w:t>reportTaskFinished</w:t>
      </w:r>
      <w:r w:rsidRPr="009913CE">
        <w:rPr>
          <w:rFonts w:hint="eastAsia"/>
        </w:rPr>
        <w:t>函数时，如果它看到任务即没有</w:t>
      </w:r>
      <w:r w:rsidRPr="009913CE">
        <w:rPr>
          <w:rFonts w:hint="eastAsia"/>
        </w:rPr>
        <w:t>done</w:t>
      </w:r>
      <w:r w:rsidRPr="009913CE">
        <w:rPr>
          <w:rFonts w:hint="eastAsia"/>
        </w:rPr>
        <w:t>，也没有被</w:t>
      </w:r>
      <w:r w:rsidRPr="009913CE">
        <w:rPr>
          <w:rFonts w:hint="eastAsia"/>
        </w:rPr>
        <w:t>killed</w:t>
      </w:r>
      <w:r w:rsidRPr="009913CE">
        <w:rPr>
          <w:rFonts w:hint="eastAsia"/>
        </w:rPr>
        <w:t>（没有调用</w:t>
      </w:r>
      <w:r w:rsidRPr="009913CE">
        <w:rPr>
          <w:rFonts w:hint="eastAsia"/>
        </w:rPr>
        <w:t>kill</w:t>
      </w:r>
      <w:r w:rsidRPr="009913CE">
        <w:rPr>
          <w:rFonts w:hint="eastAsia"/>
        </w:rPr>
        <w:t>函数</w:t>
      </w:r>
      <w:r>
        <w:rPr>
          <w:rFonts w:hint="eastAsia"/>
        </w:rPr>
        <w:t>，</w:t>
      </w:r>
      <w:r>
        <w:rPr>
          <w:rFonts w:hint="eastAsia"/>
        </w:rPr>
        <w:t>TaskTracker</w:t>
      </w:r>
      <w:r>
        <w:rPr>
          <w:rFonts w:hint="eastAsia"/>
        </w:rPr>
        <w:t>也没有收到任务发送的</w:t>
      </w:r>
      <w:r>
        <w:rPr>
          <w:rFonts w:hint="eastAsia"/>
        </w:rPr>
        <w:t>done</w:t>
      </w:r>
      <w:r>
        <w:rPr>
          <w:rFonts w:hint="eastAsia"/>
        </w:rPr>
        <w:t>消息</w:t>
      </w:r>
      <w:r w:rsidRPr="009913CE">
        <w:rPr>
          <w:rFonts w:hint="eastAsia"/>
        </w:rPr>
        <w:t>），这时设置任务进展为</w:t>
      </w:r>
      <w:r w:rsidRPr="009913CE">
        <w:rPr>
          <w:rFonts w:hint="eastAsia"/>
        </w:rPr>
        <w:t>0</w:t>
      </w:r>
      <w:r w:rsidRPr="009913CE">
        <w:rPr>
          <w:rFonts w:hint="eastAsia"/>
        </w:rPr>
        <w:t>，改变任务状态，对因业务代码异常的</w:t>
      </w:r>
      <w:r w:rsidRPr="009913CE">
        <w:rPr>
          <w:rFonts w:hint="eastAsia"/>
        </w:rPr>
        <w:t>Map/Reduce</w:t>
      </w:r>
      <w:r w:rsidRPr="009913CE">
        <w:rPr>
          <w:rFonts w:hint="eastAsia"/>
        </w:rPr>
        <w:t>任务，其状态变为</w:t>
      </w:r>
      <w:r w:rsidRPr="009913CE">
        <w:rPr>
          <w:rFonts w:hint="eastAsia"/>
        </w:rPr>
        <w:t>FAILED</w:t>
      </w:r>
      <w:r w:rsidRPr="009913CE">
        <w:rPr>
          <w:rFonts w:hint="eastAsia"/>
        </w:rPr>
        <w:t>，而对其它类型的</w:t>
      </w:r>
      <w:r w:rsidRPr="009913CE">
        <w:rPr>
          <w:rFonts w:hint="eastAsia"/>
        </w:rPr>
        <w:t>Map/Reduce</w:t>
      </w:r>
      <w:r w:rsidRPr="009913CE">
        <w:rPr>
          <w:rFonts w:hint="eastAsia"/>
        </w:rPr>
        <w:t>任务，其状态变为</w:t>
      </w:r>
      <w:r w:rsidRPr="009913CE">
        <w:rPr>
          <w:rFonts w:hint="eastAsia"/>
        </w:rPr>
        <w:t>FAILED_UNCLEAN</w:t>
      </w:r>
      <w:r w:rsidRPr="009913CE">
        <w:rPr>
          <w:rFonts w:hint="eastAsia"/>
        </w:rPr>
        <w:t>。然后检查任务是否还需要</w:t>
      </w:r>
      <w:r w:rsidRPr="009913CE">
        <w:rPr>
          <w:rFonts w:hint="eastAsia"/>
        </w:rPr>
        <w:t>cleanup</w:t>
      </w:r>
      <w:r w:rsidRPr="009913CE">
        <w:rPr>
          <w:rFonts w:hint="eastAsia"/>
        </w:rPr>
        <w:t>（状态为</w:t>
      </w:r>
      <w:r w:rsidRPr="009913CE">
        <w:rPr>
          <w:rFonts w:hint="eastAsia"/>
        </w:rPr>
        <w:t>FAILED</w:t>
      </w:r>
      <w:r w:rsidRPr="009913CE">
        <w:rPr>
          <w:rFonts w:hint="eastAsia"/>
        </w:rPr>
        <w:t>，</w:t>
      </w:r>
      <w:r w:rsidRPr="009913CE">
        <w:rPr>
          <w:rFonts w:hint="eastAsia"/>
        </w:rPr>
        <w:t>KILLED</w:t>
      </w:r>
      <w:r w:rsidRPr="009913CE">
        <w:rPr>
          <w:rFonts w:hint="eastAsia"/>
        </w:rPr>
        <w:t>，</w:t>
      </w:r>
      <w:r w:rsidRPr="009913CE">
        <w:rPr>
          <w:rFonts w:hint="eastAsia"/>
        </w:rPr>
        <w:t>FAILED_UNCLEAN</w:t>
      </w:r>
      <w:r w:rsidRPr="009913CE">
        <w:rPr>
          <w:rFonts w:hint="eastAsia"/>
        </w:rPr>
        <w:t>，</w:t>
      </w:r>
      <w:r w:rsidRPr="009913CE">
        <w:rPr>
          <w:rFonts w:hint="eastAsia"/>
        </w:rPr>
        <w:t>KILLED_UNCLEAN</w:t>
      </w:r>
      <w:r>
        <w:rPr>
          <w:rFonts w:hint="eastAsia"/>
        </w:rPr>
        <w:t>的任务需</w:t>
      </w:r>
      <w:r w:rsidRPr="009913CE">
        <w:rPr>
          <w:rFonts w:hint="eastAsia"/>
        </w:rPr>
        <w:t>清除），如需</w:t>
      </w:r>
      <w:r>
        <w:rPr>
          <w:rFonts w:hint="eastAsia"/>
        </w:rPr>
        <w:t>清除</w:t>
      </w:r>
      <w:r w:rsidRPr="009913CE">
        <w:rPr>
          <w:rFonts w:hint="eastAsia"/>
        </w:rPr>
        <w:t>，则调用</w:t>
      </w:r>
      <w:r w:rsidRPr="009913CE">
        <w:rPr>
          <w:rFonts w:hint="eastAsia"/>
        </w:rPr>
        <w:t>cleanup</w:t>
      </w:r>
      <w:r w:rsidRPr="009913CE">
        <w:rPr>
          <w:rFonts w:hint="eastAsia"/>
        </w:rPr>
        <w:t>函数</w:t>
      </w:r>
      <w:r>
        <w:rPr>
          <w:rFonts w:hint="eastAsia"/>
        </w:rPr>
        <w:t>，其</w:t>
      </w:r>
      <w:r w:rsidRPr="00B82609">
        <w:rPr>
          <w:rFonts w:hint="eastAsia"/>
        </w:rPr>
        <w:t>主要功能包括：移除</w:t>
      </w:r>
      <w:r w:rsidRPr="00B82609">
        <w:rPr>
          <w:rFonts w:hint="eastAsia"/>
        </w:rPr>
        <w:t>TaskTracker</w:t>
      </w:r>
      <w:r w:rsidRPr="00B82609">
        <w:rPr>
          <w:rFonts w:hint="eastAsia"/>
        </w:rPr>
        <w:t>上该</w:t>
      </w:r>
      <w:r w:rsidRPr="00B82609">
        <w:rPr>
          <w:rFonts w:hint="eastAsia"/>
        </w:rPr>
        <w:t>TaskInProgress</w:t>
      </w:r>
      <w:r w:rsidRPr="00B82609">
        <w:rPr>
          <w:rFonts w:hint="eastAsia"/>
        </w:rPr>
        <w:t>对象；删除与任务有关的作业文件。</w:t>
      </w:r>
    </w:p>
    <w:p w:rsidR="007E7DA4" w:rsidRDefault="007E7DA4" w:rsidP="007E7DA4">
      <w:pPr>
        <w:pStyle w:val="4"/>
      </w:pPr>
      <w:r w:rsidRPr="005C480D">
        <w:rPr>
          <w:rFonts w:hint="eastAsia"/>
        </w:rPr>
        <w:t>Mapper/Reducer</w:t>
      </w:r>
      <w:r w:rsidRPr="00BF1E30">
        <w:rPr>
          <w:rFonts w:hint="eastAsia"/>
        </w:rPr>
        <w:t>端错误处理流程</w:t>
      </w:r>
    </w:p>
    <w:p w:rsidR="007E7DA4" w:rsidRDefault="007E7DA4" w:rsidP="007E7DA4">
      <w:pPr>
        <w:pStyle w:val="C503-2"/>
        <w:rPr>
          <w:rFonts w:hint="eastAsia"/>
        </w:rPr>
      </w:pPr>
      <w:r w:rsidRPr="005C480D">
        <w:rPr>
          <w:rFonts w:hint="eastAsia"/>
        </w:rPr>
        <w:t>Mapper/Reducer</w:t>
      </w:r>
      <w:r>
        <w:rPr>
          <w:rFonts w:hint="eastAsia"/>
        </w:rPr>
        <w:t>执行过程中，会</w:t>
      </w:r>
      <w:r w:rsidRPr="005C480D">
        <w:rPr>
          <w:rFonts w:hint="eastAsia"/>
        </w:rPr>
        <w:t>通过</w:t>
      </w:r>
      <w:r w:rsidRPr="005C480D">
        <w:rPr>
          <w:rFonts w:hint="eastAsia"/>
        </w:rPr>
        <w:t>RPC</w:t>
      </w:r>
      <w:r w:rsidRPr="005C480D">
        <w:rPr>
          <w:rFonts w:hint="eastAsia"/>
        </w:rPr>
        <w:t>协议向</w:t>
      </w:r>
      <w:r w:rsidRPr="005C480D">
        <w:rPr>
          <w:rFonts w:hint="eastAsia"/>
        </w:rPr>
        <w:t>TaskTracker</w:t>
      </w:r>
      <w:r w:rsidR="00412803">
        <w:rPr>
          <w:rFonts w:hint="eastAsia"/>
        </w:rPr>
        <w:t>主动</w:t>
      </w:r>
      <w:r>
        <w:rPr>
          <w:rFonts w:hint="eastAsia"/>
        </w:rPr>
        <w:t>报告三种错误：</w:t>
      </w:r>
      <w:r w:rsidRPr="005C480D">
        <w:rPr>
          <w:rFonts w:hint="eastAsia"/>
        </w:rPr>
        <w:t>向</w:t>
      </w:r>
      <w:r w:rsidRPr="005C480D">
        <w:rPr>
          <w:rFonts w:hint="eastAsia"/>
        </w:rPr>
        <w:t>TaskTracker</w:t>
      </w:r>
      <w:r w:rsidRPr="005C480D">
        <w:rPr>
          <w:rFonts w:hint="eastAsia"/>
        </w:rPr>
        <w:t>报告出现了</w:t>
      </w:r>
      <w:r w:rsidRPr="005C480D">
        <w:rPr>
          <w:rFonts w:hint="eastAsia"/>
        </w:rPr>
        <w:t>fsError</w:t>
      </w:r>
      <w:r>
        <w:rPr>
          <w:rFonts w:hint="eastAsia"/>
        </w:rPr>
        <w:t>；</w:t>
      </w:r>
      <w:r w:rsidRPr="005C480D">
        <w:rPr>
          <w:rFonts w:hint="eastAsia"/>
        </w:rPr>
        <w:t>向</w:t>
      </w:r>
      <w:r w:rsidRPr="005C480D">
        <w:rPr>
          <w:rFonts w:hint="eastAsia"/>
        </w:rPr>
        <w:t>TaskTracker</w:t>
      </w:r>
      <w:r w:rsidRPr="005C480D">
        <w:rPr>
          <w:rFonts w:hint="eastAsia"/>
        </w:rPr>
        <w:t>报告出现了</w:t>
      </w:r>
      <w:r w:rsidRPr="005C480D">
        <w:rPr>
          <w:rFonts w:hint="eastAsia"/>
        </w:rPr>
        <w:t>shuffleError</w:t>
      </w:r>
      <w:r w:rsidRPr="005C480D">
        <w:rPr>
          <w:rFonts w:hint="eastAsia"/>
        </w:rPr>
        <w:t>，这对应</w:t>
      </w:r>
      <w:r w:rsidRPr="005C480D">
        <w:rPr>
          <w:rFonts w:hint="eastAsia"/>
        </w:rPr>
        <w:t>Reduce</w:t>
      </w:r>
      <w:r w:rsidRPr="005C480D">
        <w:rPr>
          <w:rFonts w:hint="eastAsia"/>
        </w:rPr>
        <w:t>任务在</w:t>
      </w:r>
      <w:r w:rsidRPr="005C480D">
        <w:rPr>
          <w:rFonts w:hint="eastAsia"/>
        </w:rPr>
        <w:t>shuffle</w:t>
      </w:r>
      <w:r>
        <w:rPr>
          <w:rFonts w:hint="eastAsia"/>
        </w:rPr>
        <w:t>阶段出错；</w:t>
      </w:r>
      <w:r w:rsidRPr="005C480D">
        <w:rPr>
          <w:rFonts w:hint="eastAsia"/>
        </w:rPr>
        <w:t>向</w:t>
      </w:r>
      <w:r w:rsidRPr="005C480D">
        <w:rPr>
          <w:rFonts w:hint="eastAsia"/>
        </w:rPr>
        <w:t>TaskTracker</w:t>
      </w:r>
      <w:r w:rsidRPr="005C480D">
        <w:rPr>
          <w:rFonts w:hint="eastAsia"/>
        </w:rPr>
        <w:t>报告出现了</w:t>
      </w:r>
      <w:r w:rsidRPr="005C480D">
        <w:rPr>
          <w:rFonts w:hint="eastAsia"/>
        </w:rPr>
        <w:t>fatalError</w:t>
      </w:r>
      <w:r w:rsidRPr="005C480D">
        <w:rPr>
          <w:rFonts w:hint="eastAsia"/>
        </w:rPr>
        <w:t>。</w:t>
      </w:r>
      <w:r w:rsidRPr="005C480D">
        <w:rPr>
          <w:rFonts w:hint="eastAsia"/>
        </w:rPr>
        <w:t>TaskTracker</w:t>
      </w:r>
      <w:r w:rsidRPr="005C480D">
        <w:rPr>
          <w:rFonts w:hint="eastAsia"/>
        </w:rPr>
        <w:t>收到错误消息后，在日志中记录任务</w:t>
      </w:r>
      <w:r w:rsidRPr="005C480D">
        <w:rPr>
          <w:rFonts w:hint="eastAsia"/>
        </w:rPr>
        <w:t>ID</w:t>
      </w:r>
      <w:r w:rsidRPr="005C480D">
        <w:rPr>
          <w:rFonts w:hint="eastAsia"/>
        </w:rPr>
        <w:t>以及错误消息，然后调用</w:t>
      </w:r>
      <w:r w:rsidRPr="005C480D">
        <w:rPr>
          <w:rFonts w:hint="eastAsia"/>
        </w:rPr>
        <w:t>purgeTask</w:t>
      </w:r>
      <w:r w:rsidR="008A6B58">
        <w:rPr>
          <w:rFonts w:hint="eastAsia"/>
        </w:rPr>
        <w:t>(tip,true)</w:t>
      </w:r>
      <w:r w:rsidRPr="005C480D">
        <w:rPr>
          <w:rFonts w:hint="eastAsia"/>
        </w:rPr>
        <w:t>函数，</w:t>
      </w:r>
      <w:r w:rsidRPr="005C480D">
        <w:rPr>
          <w:rFonts w:hint="eastAsia"/>
        </w:rPr>
        <w:t>purgeTask</w:t>
      </w:r>
      <w:r w:rsidRPr="005C480D">
        <w:rPr>
          <w:rFonts w:hint="eastAsia"/>
        </w:rPr>
        <w:t>实现如下功能：在任务所属作业中清除任务；调用</w:t>
      </w:r>
      <w:r w:rsidRPr="005C480D">
        <w:rPr>
          <w:rFonts w:hint="eastAsia"/>
        </w:rPr>
        <w:t>kill</w:t>
      </w:r>
      <w:r w:rsidRPr="005C480D">
        <w:rPr>
          <w:rFonts w:hint="eastAsia"/>
        </w:rPr>
        <w:t>函数，杀死任务；调用</w:t>
      </w:r>
      <w:r w:rsidRPr="005C480D">
        <w:rPr>
          <w:rFonts w:hint="eastAsia"/>
        </w:rPr>
        <w:t>cleanup</w:t>
      </w:r>
      <w:r w:rsidRPr="005C480D">
        <w:rPr>
          <w:rFonts w:hint="eastAsia"/>
        </w:rPr>
        <w:t>函数，移除</w:t>
      </w:r>
      <w:r w:rsidRPr="005C480D">
        <w:rPr>
          <w:rFonts w:hint="eastAsia"/>
        </w:rPr>
        <w:t>TaskTracker</w:t>
      </w:r>
      <w:r w:rsidRPr="005C480D">
        <w:rPr>
          <w:rFonts w:hint="eastAsia"/>
        </w:rPr>
        <w:t>上该</w:t>
      </w:r>
      <w:r w:rsidRPr="005C480D">
        <w:rPr>
          <w:rFonts w:hint="eastAsia"/>
        </w:rPr>
        <w:t>TaskInProgress</w:t>
      </w:r>
      <w:r w:rsidRPr="005C480D">
        <w:rPr>
          <w:rFonts w:hint="eastAsia"/>
        </w:rPr>
        <w:t>对象</w:t>
      </w:r>
      <w:r w:rsidR="00D16481">
        <w:rPr>
          <w:rFonts w:hint="eastAsia"/>
        </w:rPr>
        <w:t>，</w:t>
      </w:r>
      <w:r w:rsidRPr="005C480D">
        <w:rPr>
          <w:rFonts w:hint="eastAsia"/>
        </w:rPr>
        <w:t>删除与任务有关的作业文件。</w:t>
      </w:r>
    </w:p>
    <w:p w:rsidR="00E63AD0" w:rsidRDefault="00E63AD0" w:rsidP="00E63AD0">
      <w:pPr>
        <w:pStyle w:val="C503-2"/>
        <w:rPr>
          <w:rFonts w:hint="eastAsia"/>
        </w:rPr>
      </w:pPr>
      <w:r w:rsidRPr="00E63AD0">
        <w:rPr>
          <w:rFonts w:hint="eastAsia"/>
        </w:rPr>
        <w:t>如果</w:t>
      </w:r>
      <w:r w:rsidRPr="00E63AD0">
        <w:rPr>
          <w:rFonts w:hint="eastAsia"/>
        </w:rPr>
        <w:t>Reducer</w:t>
      </w:r>
      <w:r w:rsidRPr="00E63AD0">
        <w:rPr>
          <w:rFonts w:hint="eastAsia"/>
        </w:rPr>
        <w:t>从某个</w:t>
      </w:r>
      <w:r w:rsidRPr="00E63AD0">
        <w:rPr>
          <w:rFonts w:hint="eastAsia"/>
        </w:rPr>
        <w:t>Map</w:t>
      </w:r>
      <w:r w:rsidRPr="00E63AD0">
        <w:rPr>
          <w:rFonts w:hint="eastAsia"/>
        </w:rPr>
        <w:t>任务那里读取不到结果，则将</w:t>
      </w:r>
      <w:r w:rsidRPr="00E63AD0">
        <w:rPr>
          <w:rFonts w:hint="eastAsia"/>
        </w:rPr>
        <w:t>Map</w:t>
      </w:r>
      <w:r w:rsidRPr="00E63AD0">
        <w:rPr>
          <w:rFonts w:hint="eastAsia"/>
        </w:rPr>
        <w:t>任务</w:t>
      </w:r>
      <w:r w:rsidRPr="00E63AD0">
        <w:rPr>
          <w:rFonts w:hint="eastAsia"/>
        </w:rPr>
        <w:t>ID</w:t>
      </w:r>
      <w:r w:rsidRPr="00E63AD0">
        <w:rPr>
          <w:rFonts w:hint="eastAsia"/>
        </w:rPr>
        <w:t>添加至其维护的任务状态的“</w:t>
      </w:r>
      <w:r w:rsidRPr="00E63AD0">
        <w:rPr>
          <w:rFonts w:hint="eastAsia"/>
        </w:rPr>
        <w:t>failedMaps</w:t>
      </w:r>
      <w:r w:rsidRPr="00E63AD0">
        <w:rPr>
          <w:rFonts w:hint="eastAsia"/>
        </w:rPr>
        <w:t>”列表中。</w:t>
      </w:r>
      <w:r w:rsidR="00122763">
        <w:rPr>
          <w:rFonts w:hint="eastAsia"/>
        </w:rPr>
        <w:t>发生</w:t>
      </w:r>
      <w:r w:rsidRPr="00E63AD0">
        <w:rPr>
          <w:rFonts w:hint="eastAsia"/>
        </w:rPr>
        <w:t>如下两种情况</w:t>
      </w:r>
      <w:r w:rsidRPr="00E63AD0">
        <w:rPr>
          <w:rFonts w:hint="eastAsia"/>
        </w:rPr>
        <w:t>Reducer</w:t>
      </w:r>
      <w:r w:rsidRPr="00E63AD0">
        <w:rPr>
          <w:rFonts w:hint="eastAsia"/>
        </w:rPr>
        <w:t>会上报</w:t>
      </w:r>
      <w:r w:rsidRPr="00E63AD0">
        <w:rPr>
          <w:rFonts w:hint="eastAsia"/>
        </w:rPr>
        <w:t>TaskTracker</w:t>
      </w:r>
      <w:r w:rsidRPr="00E63AD0">
        <w:rPr>
          <w:rFonts w:hint="eastAsia"/>
        </w:rPr>
        <w:t>它的</w:t>
      </w:r>
      <w:r w:rsidRPr="00E63AD0">
        <w:rPr>
          <w:rFonts w:hint="eastAsia"/>
        </w:rPr>
        <w:t>shuffle</w:t>
      </w:r>
      <w:r w:rsidRPr="00E63AD0">
        <w:rPr>
          <w:rFonts w:hint="eastAsia"/>
        </w:rPr>
        <w:t>阶段出错（</w:t>
      </w:r>
      <w:r w:rsidRPr="00E63AD0">
        <w:rPr>
          <w:rFonts w:hint="eastAsia"/>
        </w:rPr>
        <w:t>RPC</w:t>
      </w:r>
      <w:r w:rsidRPr="00E63AD0">
        <w:rPr>
          <w:rFonts w:hint="eastAsia"/>
        </w:rPr>
        <w:t>协议远程调用</w:t>
      </w:r>
      <w:r w:rsidRPr="00E63AD0">
        <w:rPr>
          <w:rFonts w:hint="eastAsia"/>
        </w:rPr>
        <w:t>shuffleError</w:t>
      </w:r>
      <w:r w:rsidRPr="00E63AD0">
        <w:rPr>
          <w:rFonts w:hint="eastAsia"/>
        </w:rPr>
        <w:t>函数）：（</w:t>
      </w:r>
      <w:r w:rsidRPr="00E63AD0">
        <w:rPr>
          <w:rFonts w:hint="eastAsia"/>
        </w:rPr>
        <w:t>1</w:t>
      </w:r>
      <w:r w:rsidRPr="00E63AD0">
        <w:rPr>
          <w:rFonts w:hint="eastAsia"/>
        </w:rPr>
        <w:t>）对某个</w:t>
      </w:r>
      <w:r w:rsidRPr="00E63AD0">
        <w:rPr>
          <w:rFonts w:hint="eastAsia"/>
        </w:rPr>
        <w:t>MapOutputLocation</w:t>
      </w:r>
      <w:r w:rsidRPr="00E63AD0">
        <w:rPr>
          <w:rFonts w:hint="eastAsia"/>
        </w:rPr>
        <w:t>，如果</w:t>
      </w:r>
      <w:r w:rsidRPr="00E63AD0">
        <w:rPr>
          <w:rFonts w:hint="eastAsia"/>
        </w:rPr>
        <w:t>Reducer</w:t>
      </w:r>
      <w:r w:rsidRPr="00E63AD0">
        <w:rPr>
          <w:rFonts w:hint="eastAsia"/>
        </w:rPr>
        <w:t>读取失败次数大于系统规定的最大能容忍的错误次数（</w:t>
      </w:r>
      <w:r w:rsidRPr="00E63AD0">
        <w:rPr>
          <w:rFonts w:hint="eastAsia"/>
        </w:rPr>
        <w:t>MAX_FETCH_RETRIES_PER_MAP</w:t>
      </w:r>
      <w:r w:rsidRPr="00E63AD0">
        <w:rPr>
          <w:rFonts w:hint="eastAsia"/>
        </w:rPr>
        <w:t>）；（</w:t>
      </w:r>
      <w:r w:rsidRPr="00E63AD0">
        <w:rPr>
          <w:rFonts w:hint="eastAsia"/>
        </w:rPr>
        <w:t>2</w:t>
      </w:r>
      <w:r w:rsidRPr="00E63AD0">
        <w:rPr>
          <w:rFonts w:hint="eastAsia"/>
        </w:rPr>
        <w:t>）读取多个</w:t>
      </w:r>
      <w:r w:rsidRPr="00E63AD0">
        <w:rPr>
          <w:rFonts w:hint="eastAsia"/>
        </w:rPr>
        <w:t>MapOutuptLocation</w:t>
      </w:r>
      <w:r w:rsidRPr="00E63AD0">
        <w:rPr>
          <w:rFonts w:hint="eastAsia"/>
        </w:rPr>
        <w:t>错误，且</w:t>
      </w:r>
      <w:r w:rsidRPr="00E63AD0">
        <w:rPr>
          <w:rFonts w:hint="eastAsia"/>
        </w:rPr>
        <w:t>MapOutuptLocation</w:t>
      </w:r>
      <w:r w:rsidR="00177AAE">
        <w:rPr>
          <w:rFonts w:hint="eastAsia"/>
        </w:rPr>
        <w:t>个数大于</w:t>
      </w:r>
      <w:r w:rsidRPr="00E63AD0">
        <w:rPr>
          <w:rFonts w:hint="eastAsia"/>
        </w:rPr>
        <w:t>规定的能容忍的错误次数。</w:t>
      </w:r>
    </w:p>
    <w:p w:rsidR="00C86CF1" w:rsidRDefault="00C86CF1" w:rsidP="00E63AD0">
      <w:pPr>
        <w:pStyle w:val="C503-2"/>
        <w:rPr>
          <w:rFonts w:hint="eastAsia"/>
        </w:rPr>
      </w:pPr>
    </w:p>
    <w:p w:rsidR="00C86CF1" w:rsidRDefault="00C86CF1" w:rsidP="006C6264">
      <w:pPr>
        <w:pStyle w:val="4"/>
        <w:rPr>
          <w:rFonts w:hint="eastAsia"/>
        </w:rPr>
      </w:pPr>
      <w:r>
        <w:rPr>
          <w:rFonts w:hint="eastAsia"/>
        </w:rPr>
        <w:lastRenderedPageBreak/>
        <w:t>JobTracker</w:t>
      </w:r>
      <w:r>
        <w:rPr>
          <w:rFonts w:hint="eastAsia"/>
        </w:rPr>
        <w:t>端错误处理流程</w:t>
      </w:r>
    </w:p>
    <w:p w:rsidR="00082D0B" w:rsidRDefault="00082D0B" w:rsidP="00082D0B">
      <w:pPr>
        <w:pStyle w:val="C503-2"/>
        <w:rPr>
          <w:rFonts w:hint="eastAsia"/>
        </w:rPr>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上报的任务状态，对上报的任意一个</w:t>
      </w:r>
      <w:r>
        <w:rPr>
          <w:rFonts w:hint="eastAsia"/>
        </w:rPr>
        <w:t>Task</w:t>
      </w:r>
      <w:r w:rsidR="00071B68">
        <w:rPr>
          <w:rFonts w:hint="eastAsia"/>
        </w:rPr>
        <w:t>，做</w:t>
      </w:r>
      <w:r>
        <w:rPr>
          <w:rFonts w:hint="eastAsia"/>
        </w:rPr>
        <w:t>如下处理：</w:t>
      </w:r>
    </w:p>
    <w:p w:rsidR="00082D0B" w:rsidRDefault="00082D0B" w:rsidP="00082D0B">
      <w:pPr>
        <w:pStyle w:val="C503-2"/>
        <w:rPr>
          <w:rFonts w:hint="eastAsia"/>
        </w:rPr>
      </w:pPr>
      <w:r>
        <w:rPr>
          <w:rFonts w:hint="eastAsia"/>
        </w:rPr>
        <w:t>将</w:t>
      </w:r>
      <w:r>
        <w:rPr>
          <w:rFonts w:hint="eastAsia"/>
        </w:rPr>
        <w:t>Task</w:t>
      </w:r>
      <w:r>
        <w:rPr>
          <w:rFonts w:hint="eastAsia"/>
        </w:rPr>
        <w:t>从</w:t>
      </w:r>
      <w:r>
        <w:rPr>
          <w:rFonts w:hint="eastAsia"/>
        </w:rPr>
        <w:t>expireLaunchingTasks</w:t>
      </w:r>
      <w:r>
        <w:rPr>
          <w:rFonts w:hint="eastAsia"/>
        </w:rPr>
        <w:t>队列里删除，表示</w:t>
      </w:r>
      <w:r>
        <w:rPr>
          <w:rFonts w:hint="eastAsia"/>
        </w:rPr>
        <w:t>JobTracker</w:t>
      </w:r>
      <w:r>
        <w:rPr>
          <w:rFonts w:hint="eastAsia"/>
        </w:rPr>
        <w:t>已经收到该任务的状态报告，防止</w:t>
      </w:r>
      <w:r w:rsidR="00071B68">
        <w:rPr>
          <w:rFonts w:hint="eastAsia"/>
        </w:rPr>
        <w:t>任务</w:t>
      </w:r>
      <w:r>
        <w:rPr>
          <w:rFonts w:hint="eastAsia"/>
        </w:rPr>
        <w:t>被超时线程处理。每个任务执行体在创建的时候都会将其记录到</w:t>
      </w:r>
      <w:r>
        <w:rPr>
          <w:rFonts w:hint="eastAsia"/>
        </w:rPr>
        <w:t>expireLaunchingTasks</w:t>
      </w:r>
      <w:r>
        <w:rPr>
          <w:rFonts w:hint="eastAsia"/>
        </w:rPr>
        <w:t>里，</w:t>
      </w:r>
      <w:r>
        <w:rPr>
          <w:rFonts w:hint="eastAsia"/>
        </w:rPr>
        <w:t>JobTracker</w:t>
      </w:r>
      <w:r>
        <w:rPr>
          <w:rFonts w:hint="eastAsia"/>
        </w:rPr>
        <w:t>中存在一个超时线程，它每隔一段时间检查队列中的</w:t>
      </w:r>
      <w:r>
        <w:rPr>
          <w:rFonts w:hint="eastAsia"/>
        </w:rPr>
        <w:t>Task</w:t>
      </w:r>
      <w:r>
        <w:rPr>
          <w:rFonts w:hint="eastAsia"/>
        </w:rPr>
        <w:t>，如果该</w:t>
      </w:r>
      <w:r>
        <w:rPr>
          <w:rFonts w:hint="eastAsia"/>
        </w:rPr>
        <w:t>Task</w:t>
      </w:r>
      <w:r>
        <w:rPr>
          <w:rFonts w:hint="eastAsia"/>
        </w:rPr>
        <w:t>从创建开始到</w:t>
      </w:r>
      <w:r w:rsidR="00071B68">
        <w:rPr>
          <w:rFonts w:hint="eastAsia"/>
        </w:rPr>
        <w:t>系统规定的某个时间</w:t>
      </w:r>
      <w:r>
        <w:rPr>
          <w:rFonts w:hint="eastAsia"/>
        </w:rPr>
        <w:t>之后都没上报其状态给</w:t>
      </w:r>
      <w:r>
        <w:rPr>
          <w:rFonts w:hint="eastAsia"/>
        </w:rPr>
        <w:t>JobTracker</w:t>
      </w:r>
      <w:r>
        <w:rPr>
          <w:rFonts w:hint="eastAsia"/>
        </w:rPr>
        <w:t>，则将其标记为失败，并从该队列删除。</w:t>
      </w:r>
    </w:p>
    <w:p w:rsidR="00082D0B" w:rsidRDefault="00082D0B" w:rsidP="00082D0B">
      <w:pPr>
        <w:pStyle w:val="C503-2"/>
        <w:rPr>
          <w:rFonts w:hint="eastAsia"/>
        </w:rPr>
      </w:pPr>
      <w:r>
        <w:rPr>
          <w:rFonts w:hint="eastAsia"/>
        </w:rPr>
        <w:t>如果</w:t>
      </w:r>
      <w:r>
        <w:rPr>
          <w:rFonts w:hint="eastAsia"/>
        </w:rPr>
        <w:t>JobTracker</w:t>
      </w:r>
      <w:r>
        <w:rPr>
          <w:rFonts w:hint="eastAsia"/>
        </w:rPr>
        <w:t>发现</w:t>
      </w:r>
      <w:r>
        <w:rPr>
          <w:rFonts w:hint="eastAsia"/>
        </w:rPr>
        <w:t>Task</w:t>
      </w:r>
      <w:r>
        <w:rPr>
          <w:rFonts w:hint="eastAsia"/>
        </w:rPr>
        <w:t>所属</w:t>
      </w:r>
      <w:r>
        <w:rPr>
          <w:rFonts w:hint="eastAsia"/>
        </w:rPr>
        <w:t>JobInProgress</w:t>
      </w:r>
      <w:r>
        <w:rPr>
          <w:rFonts w:hint="eastAsia"/>
        </w:rPr>
        <w:t>对象为空，或者所属</w:t>
      </w:r>
      <w:r>
        <w:rPr>
          <w:rFonts w:hint="eastAsia"/>
        </w:rPr>
        <w:t>JobInProgress</w:t>
      </w:r>
      <w:r>
        <w:rPr>
          <w:rFonts w:hint="eastAsia"/>
        </w:rPr>
        <w:t>对象还未初始化，那么该任务可能是闲荡型任务（可能由于</w:t>
      </w:r>
      <w:r>
        <w:rPr>
          <w:rFonts w:hint="eastAsia"/>
        </w:rPr>
        <w:t>JobTracker</w:t>
      </w:r>
      <w:r>
        <w:rPr>
          <w:rFonts w:hint="eastAsia"/>
        </w:rPr>
        <w:t>重新启动），将这个任务放置到待清除队列中。</w:t>
      </w:r>
    </w:p>
    <w:p w:rsidR="00082D0B" w:rsidRDefault="00082D0B" w:rsidP="00082D0B">
      <w:pPr>
        <w:pStyle w:val="C503-2"/>
        <w:rPr>
          <w:rFonts w:hint="eastAsia"/>
        </w:rPr>
      </w:pPr>
      <w:r>
        <w:rPr>
          <w:rFonts w:hint="eastAsia"/>
        </w:rPr>
        <w:t>如果</w:t>
      </w:r>
      <w:r>
        <w:rPr>
          <w:rFonts w:hint="eastAsia"/>
        </w:rPr>
        <w:t>JobTracker</w:t>
      </w:r>
      <w:r>
        <w:rPr>
          <w:rFonts w:hint="eastAsia"/>
        </w:rPr>
        <w:t>找不到</w:t>
      </w:r>
      <w:r>
        <w:rPr>
          <w:rFonts w:hint="eastAsia"/>
        </w:rPr>
        <w:t>Task</w:t>
      </w:r>
      <w:r>
        <w:rPr>
          <w:rFonts w:hint="eastAsia"/>
        </w:rPr>
        <w:t>对应的</w:t>
      </w:r>
      <w:r>
        <w:rPr>
          <w:rFonts w:hint="eastAsia"/>
        </w:rPr>
        <w:t>TaskInProgress</w:t>
      </w:r>
      <w:r>
        <w:rPr>
          <w:rFonts w:hint="eastAsia"/>
        </w:rPr>
        <w:t>，则将</w:t>
      </w:r>
      <w:r>
        <w:rPr>
          <w:rFonts w:hint="eastAsia"/>
        </w:rPr>
        <w:t>Task</w:t>
      </w:r>
      <w:r>
        <w:rPr>
          <w:rFonts w:hint="eastAsia"/>
        </w:rPr>
        <w:t>添加至</w:t>
      </w:r>
      <w:r>
        <w:rPr>
          <w:rFonts w:hint="eastAsia"/>
        </w:rPr>
        <w:t>JobInProgress</w:t>
      </w:r>
      <w:r>
        <w:rPr>
          <w:rFonts w:hint="eastAsia"/>
        </w:rPr>
        <w:t>对象中的相应</w:t>
      </w:r>
      <w:r>
        <w:rPr>
          <w:rFonts w:hint="eastAsia"/>
        </w:rPr>
        <w:t>TaskInProgress</w:t>
      </w:r>
      <w:r>
        <w:rPr>
          <w:rFonts w:hint="eastAsia"/>
        </w:rPr>
        <w:t>。获得了</w:t>
      </w:r>
      <w:r>
        <w:rPr>
          <w:rFonts w:hint="eastAsia"/>
        </w:rPr>
        <w:t>Task</w:t>
      </w:r>
      <w:r>
        <w:rPr>
          <w:rFonts w:hint="eastAsia"/>
        </w:rPr>
        <w:t>对应的</w:t>
      </w:r>
      <w:r>
        <w:rPr>
          <w:rFonts w:hint="eastAsia"/>
        </w:rPr>
        <w:t>TaskInProgress</w:t>
      </w:r>
      <w:r>
        <w:rPr>
          <w:rFonts w:hint="eastAsia"/>
        </w:rPr>
        <w:t>对象</w:t>
      </w:r>
      <w:r>
        <w:rPr>
          <w:rFonts w:hint="eastAsia"/>
        </w:rPr>
        <w:t>tip</w:t>
      </w:r>
      <w:r>
        <w:rPr>
          <w:rFonts w:hint="eastAsia"/>
        </w:rPr>
        <w:t>后，调用</w:t>
      </w:r>
      <w:r>
        <w:rPr>
          <w:rFonts w:hint="eastAsia"/>
        </w:rPr>
        <w:t>updateTaskStatus()</w:t>
      </w:r>
      <w:r>
        <w:rPr>
          <w:rFonts w:hint="eastAsia"/>
        </w:rPr>
        <w:t>函数，更新任务与作业状态，其流程如下：</w:t>
      </w:r>
    </w:p>
    <w:p w:rsidR="00082D0B" w:rsidRDefault="00082D0B" w:rsidP="00082D0B">
      <w:pPr>
        <w:pStyle w:val="C503-2"/>
        <w:rPr>
          <w:rFonts w:hint="eastAsia"/>
        </w:rPr>
      </w:pPr>
      <w:r>
        <w:rPr>
          <w:rFonts w:hint="eastAsia"/>
        </w:rPr>
        <w:t>（</w:t>
      </w:r>
      <w:r w:rsidR="00EF7B2F">
        <w:rPr>
          <w:rFonts w:hint="eastAsia"/>
        </w:rPr>
        <w:t>1</w:t>
      </w:r>
      <w:r>
        <w:rPr>
          <w:rFonts w:hint="eastAsia"/>
        </w:rPr>
        <w:t>）如果当前任务已经完成</w:t>
      </w:r>
      <w:r w:rsidR="0085456F">
        <w:rPr>
          <w:rFonts w:hint="eastAsia"/>
        </w:rPr>
        <w:t>或者当前任务要被</w:t>
      </w:r>
      <w:r w:rsidR="0085456F">
        <w:rPr>
          <w:rFonts w:hint="eastAsia"/>
        </w:rPr>
        <w:t>kill</w:t>
      </w:r>
      <w:r w:rsidR="0085456F">
        <w:rPr>
          <w:rFonts w:hint="eastAsia"/>
        </w:rPr>
        <w:t>掉（可能因用户发起的</w:t>
      </w:r>
      <w:r w:rsidR="0085456F">
        <w:rPr>
          <w:rFonts w:hint="eastAsia"/>
        </w:rPr>
        <w:t>kill</w:t>
      </w:r>
      <w:r w:rsidR="0085456F">
        <w:rPr>
          <w:rFonts w:hint="eastAsia"/>
        </w:rPr>
        <w:t>操作）</w:t>
      </w:r>
      <w:r>
        <w:rPr>
          <w:rFonts w:hint="eastAsia"/>
        </w:rPr>
        <w:t>，但当前上报的任务执行体的状态为</w:t>
      </w:r>
      <w:r>
        <w:rPr>
          <w:rFonts w:hint="eastAsia"/>
        </w:rPr>
        <w:t>SUCCEEDED</w:t>
      </w:r>
      <w:r>
        <w:rPr>
          <w:rFonts w:hint="eastAsia"/>
        </w:rPr>
        <w:t>，标示该任务状态为</w:t>
      </w:r>
      <w:r>
        <w:rPr>
          <w:rFonts w:hint="eastAsia"/>
        </w:rPr>
        <w:t>KILLED</w:t>
      </w:r>
      <w:r w:rsidR="00C46AC5">
        <w:rPr>
          <w:rFonts w:hint="eastAsia"/>
        </w:rPr>
        <w:t>；</w:t>
      </w:r>
    </w:p>
    <w:p w:rsidR="00082D0B" w:rsidRDefault="00082D0B" w:rsidP="00082D0B">
      <w:pPr>
        <w:pStyle w:val="C503-2"/>
        <w:rPr>
          <w:rFonts w:hint="eastAsia"/>
        </w:rPr>
      </w:pPr>
      <w:r>
        <w:rPr>
          <w:rFonts w:hint="eastAsia"/>
        </w:rPr>
        <w:t>（</w:t>
      </w:r>
      <w:r w:rsidR="00EF7B2F">
        <w:rPr>
          <w:rFonts w:hint="eastAsia"/>
        </w:rPr>
        <w:t>2</w:t>
      </w:r>
      <w:r w:rsidR="00CA0E78">
        <w:rPr>
          <w:rFonts w:hint="eastAsia"/>
        </w:rPr>
        <w:t>）如果作业已</w:t>
      </w:r>
      <w:r>
        <w:rPr>
          <w:rFonts w:hint="eastAsia"/>
        </w:rPr>
        <w:t>完成，或者作业失败，或者作业已被</w:t>
      </w:r>
      <w:r>
        <w:rPr>
          <w:rFonts w:hint="eastAsia"/>
        </w:rPr>
        <w:t>kill</w:t>
      </w:r>
      <w:r>
        <w:rPr>
          <w:rFonts w:hint="eastAsia"/>
        </w:rPr>
        <w:t>，且</w:t>
      </w:r>
      <w:r>
        <w:rPr>
          <w:rFonts w:hint="eastAsia"/>
        </w:rPr>
        <w:t>Task</w:t>
      </w:r>
      <w:r>
        <w:rPr>
          <w:rFonts w:hint="eastAsia"/>
        </w:rPr>
        <w:t>不是</w:t>
      </w:r>
      <w:r>
        <w:rPr>
          <w:rFonts w:hint="eastAsia"/>
        </w:rPr>
        <w:t>CleanUp</w:t>
      </w:r>
      <w:r>
        <w:rPr>
          <w:rFonts w:hint="eastAsia"/>
        </w:rPr>
        <w:t>任务，如果此时任务状态为</w:t>
      </w:r>
      <w:r>
        <w:rPr>
          <w:rFonts w:hint="eastAsia"/>
        </w:rPr>
        <w:t>FAILED_UNCLEAN</w:t>
      </w:r>
      <w:r>
        <w:rPr>
          <w:rFonts w:hint="eastAsia"/>
        </w:rPr>
        <w:t>，则将其标示为</w:t>
      </w:r>
      <w:r>
        <w:rPr>
          <w:rFonts w:hint="eastAsia"/>
        </w:rPr>
        <w:t>FAILED</w:t>
      </w:r>
      <w:r>
        <w:rPr>
          <w:rFonts w:hint="eastAsia"/>
        </w:rPr>
        <w:t>（这样就不会为这种任务生成一个</w:t>
      </w:r>
      <w:r>
        <w:rPr>
          <w:rFonts w:hint="eastAsia"/>
        </w:rPr>
        <w:t>CleanUp</w:t>
      </w:r>
      <w:r>
        <w:rPr>
          <w:rFonts w:hint="eastAsia"/>
        </w:rPr>
        <w:t>任务</w:t>
      </w:r>
      <w:r>
        <w:rPr>
          <w:rFonts w:hint="eastAsia"/>
        </w:rPr>
        <w:t>)</w:t>
      </w:r>
      <w:r w:rsidR="008C1E20">
        <w:rPr>
          <w:rFonts w:hint="eastAsia"/>
        </w:rPr>
        <w:t>；</w:t>
      </w:r>
    </w:p>
    <w:p w:rsidR="00082D0B" w:rsidRDefault="00082D0B" w:rsidP="00082D0B">
      <w:pPr>
        <w:pStyle w:val="C503-2"/>
        <w:rPr>
          <w:rFonts w:hint="eastAsia"/>
        </w:rPr>
      </w:pPr>
      <w:r>
        <w:rPr>
          <w:rFonts w:hint="eastAsia"/>
        </w:rPr>
        <w:t>（</w:t>
      </w:r>
      <w:r w:rsidR="00EF7B2F">
        <w:rPr>
          <w:rFonts w:hint="eastAsia"/>
        </w:rPr>
        <w:t>3</w:t>
      </w:r>
      <w:r>
        <w:rPr>
          <w:rFonts w:hint="eastAsia"/>
        </w:rPr>
        <w:t>）任务状态改变</w:t>
      </w:r>
      <w:r w:rsidR="00A02D5C">
        <w:rPr>
          <w:rFonts w:hint="eastAsia"/>
        </w:rPr>
        <w:t>且</w:t>
      </w:r>
      <w:r>
        <w:rPr>
          <w:rFonts w:hint="eastAsia"/>
        </w:rPr>
        <w:t>状态为</w:t>
      </w:r>
      <w:r>
        <w:rPr>
          <w:rFonts w:hint="eastAsia"/>
        </w:rPr>
        <w:t>FAILED_UNCLEAN</w:t>
      </w:r>
      <w:r w:rsidR="0091512B">
        <w:rPr>
          <w:rFonts w:hint="eastAsia"/>
        </w:rPr>
        <w:t>或</w:t>
      </w:r>
      <w:r w:rsidR="0091512B" w:rsidRPr="00472641">
        <w:t>KILLED_UNCLEAN</w:t>
      </w:r>
      <w:r>
        <w:rPr>
          <w:rFonts w:hint="eastAsia"/>
        </w:rPr>
        <w:t>时，执行</w:t>
      </w:r>
      <w:r>
        <w:rPr>
          <w:rFonts w:hint="eastAsia"/>
        </w:rPr>
        <w:t>incompleteSubTask()</w:t>
      </w:r>
      <w:r w:rsidR="00CA0E78">
        <w:rPr>
          <w:rFonts w:hint="eastAsia"/>
        </w:rPr>
        <w:t>函数</w:t>
      </w:r>
      <w:r>
        <w:rPr>
          <w:rFonts w:hint="eastAsia"/>
        </w:rPr>
        <w:t>，</w:t>
      </w:r>
      <w:r w:rsidR="00CA0E78">
        <w:rPr>
          <w:rFonts w:hint="eastAsia"/>
        </w:rPr>
        <w:t>它</w:t>
      </w:r>
      <w:r>
        <w:rPr>
          <w:rFonts w:hint="eastAsia"/>
        </w:rPr>
        <w:t>用来处理任务执行体已经失败的情况：（</w:t>
      </w:r>
      <w:r w:rsidR="00EF7B2F">
        <w:rPr>
          <w:rFonts w:hint="eastAsia"/>
        </w:rPr>
        <w:t>a</w:t>
      </w:r>
      <w:r>
        <w:rPr>
          <w:rFonts w:hint="eastAsia"/>
        </w:rPr>
        <w:t>）判断是否是用户手动</w:t>
      </w:r>
      <w:r>
        <w:rPr>
          <w:rFonts w:hint="eastAsia"/>
        </w:rPr>
        <w:t>Ki</w:t>
      </w:r>
      <w:r w:rsidR="005168AB">
        <w:rPr>
          <w:rFonts w:hint="eastAsia"/>
        </w:rPr>
        <w:t>l</w:t>
      </w:r>
      <w:r>
        <w:rPr>
          <w:rFonts w:hint="eastAsia"/>
        </w:rPr>
        <w:t>l</w:t>
      </w:r>
      <w:r w:rsidR="005168AB">
        <w:rPr>
          <w:rFonts w:hint="eastAsia"/>
        </w:rPr>
        <w:t>当前任务</w:t>
      </w:r>
      <w:r>
        <w:rPr>
          <w:rFonts w:hint="eastAsia"/>
        </w:rPr>
        <w:t>；（</w:t>
      </w:r>
      <w:r w:rsidR="00EF7B2F">
        <w:rPr>
          <w:rFonts w:hint="eastAsia"/>
        </w:rPr>
        <w:t>b</w:t>
      </w:r>
      <w:r>
        <w:rPr>
          <w:rFonts w:hint="eastAsia"/>
        </w:rPr>
        <w:t>）如果当前状态不是</w:t>
      </w:r>
      <w:r>
        <w:rPr>
          <w:rFonts w:hint="eastAsia"/>
        </w:rPr>
        <w:t>KILL</w:t>
      </w:r>
      <w:r>
        <w:rPr>
          <w:rFonts w:hint="eastAsia"/>
        </w:rPr>
        <w:t>或</w:t>
      </w:r>
      <w:r>
        <w:rPr>
          <w:rFonts w:hint="eastAsia"/>
        </w:rPr>
        <w:t>FAIL</w:t>
      </w:r>
      <w:r>
        <w:rPr>
          <w:rFonts w:hint="eastAsia"/>
        </w:rPr>
        <w:t>系列状态，统一设置成</w:t>
      </w:r>
      <w:r>
        <w:rPr>
          <w:rFonts w:hint="eastAsia"/>
        </w:rPr>
        <w:t>FAILED</w:t>
      </w:r>
      <w:r>
        <w:rPr>
          <w:rFonts w:hint="eastAsia"/>
        </w:rPr>
        <w:t>；（</w:t>
      </w:r>
      <w:r w:rsidR="00EF7B2F">
        <w:rPr>
          <w:rFonts w:hint="eastAsia"/>
        </w:rPr>
        <w:t>c</w:t>
      </w:r>
      <w:r>
        <w:rPr>
          <w:rFonts w:hint="eastAsia"/>
        </w:rPr>
        <w:t>）从</w:t>
      </w:r>
      <w:r>
        <w:rPr>
          <w:rFonts w:hint="eastAsia"/>
        </w:rPr>
        <w:t>activeTasks</w:t>
      </w:r>
      <w:r>
        <w:rPr>
          <w:rFonts w:hint="eastAsia"/>
        </w:rPr>
        <w:t>中移除</w:t>
      </w:r>
      <w:r w:rsidR="00A70280">
        <w:rPr>
          <w:rFonts w:hint="eastAsia"/>
        </w:rPr>
        <w:t>当前任务</w:t>
      </w:r>
      <w:r>
        <w:rPr>
          <w:rFonts w:hint="eastAsia"/>
        </w:rPr>
        <w:t>；（</w:t>
      </w:r>
      <w:r w:rsidR="00EF7B2F">
        <w:rPr>
          <w:rFonts w:hint="eastAsia"/>
        </w:rPr>
        <w:t>d</w:t>
      </w:r>
      <w:r w:rsidR="005168AB">
        <w:rPr>
          <w:rFonts w:hint="eastAsia"/>
        </w:rPr>
        <w:t>）增加</w:t>
      </w:r>
      <w:r>
        <w:rPr>
          <w:rFonts w:hint="eastAsia"/>
        </w:rPr>
        <w:t>TaskInProgress</w:t>
      </w:r>
      <w:r>
        <w:rPr>
          <w:rFonts w:hint="eastAsia"/>
        </w:rPr>
        <w:t>已经执行失败的任务执行体个数，如果当前任务是被</w:t>
      </w:r>
      <w:r>
        <w:rPr>
          <w:rFonts w:hint="eastAsia"/>
        </w:rPr>
        <w:t>K</w:t>
      </w:r>
      <w:r w:rsidR="00C53A50">
        <w:rPr>
          <w:rFonts w:hint="eastAsia"/>
        </w:rPr>
        <w:t>illed</w:t>
      </w:r>
      <w:r w:rsidR="005168AB">
        <w:rPr>
          <w:rFonts w:hint="eastAsia"/>
        </w:rPr>
        <w:t>，</w:t>
      </w:r>
      <w:r>
        <w:rPr>
          <w:rFonts w:hint="eastAsia"/>
        </w:rPr>
        <w:t>则</w:t>
      </w:r>
      <w:r w:rsidR="00B14167">
        <w:rPr>
          <w:rFonts w:hint="eastAsia"/>
        </w:rPr>
        <w:t>累加</w:t>
      </w:r>
      <w:r>
        <w:rPr>
          <w:rFonts w:hint="eastAsia"/>
        </w:rPr>
        <w:t>numKilledTasks</w:t>
      </w:r>
      <w:r>
        <w:rPr>
          <w:rFonts w:hint="eastAsia"/>
        </w:rPr>
        <w:t>；（</w:t>
      </w:r>
      <w:r w:rsidR="00EF7B2F">
        <w:rPr>
          <w:rFonts w:hint="eastAsia"/>
        </w:rPr>
        <w:t>e</w:t>
      </w:r>
      <w:r>
        <w:rPr>
          <w:rFonts w:hint="eastAsia"/>
        </w:rPr>
        <w:t>）如果</w:t>
      </w:r>
      <w:r>
        <w:rPr>
          <w:rFonts w:hint="eastAsia"/>
        </w:rPr>
        <w:t>TaskInProgress</w:t>
      </w:r>
      <w:r>
        <w:rPr>
          <w:rFonts w:hint="eastAsia"/>
        </w:rPr>
        <w:t>中尝试任务执行失败次数已经达到最大值</w:t>
      </w:r>
      <w:r>
        <w:rPr>
          <w:rFonts w:hint="eastAsia"/>
        </w:rPr>
        <w:t>(</w:t>
      </w:r>
      <w:r>
        <w:rPr>
          <w:rFonts w:hint="eastAsia"/>
        </w:rPr>
        <w:t>默认是</w:t>
      </w:r>
      <w:r>
        <w:rPr>
          <w:rFonts w:hint="eastAsia"/>
        </w:rPr>
        <w:t>4)</w:t>
      </w:r>
      <w:r>
        <w:rPr>
          <w:rFonts w:hint="eastAsia"/>
        </w:rPr>
        <w:t>，</w:t>
      </w:r>
      <w:r w:rsidR="000900D0">
        <w:rPr>
          <w:rFonts w:hint="eastAsia"/>
        </w:rPr>
        <w:t>标记</w:t>
      </w:r>
      <w:r w:rsidR="000900D0">
        <w:rPr>
          <w:rFonts w:hint="eastAsia"/>
        </w:rPr>
        <w:t>tip</w:t>
      </w:r>
      <w:r w:rsidR="000900D0">
        <w:rPr>
          <w:rFonts w:hint="eastAsia"/>
        </w:rPr>
        <w:t>已失败</w:t>
      </w:r>
      <w:r w:rsidR="00C46AC5">
        <w:rPr>
          <w:rFonts w:hint="eastAsia"/>
        </w:rPr>
        <w:t>；</w:t>
      </w:r>
    </w:p>
    <w:p w:rsidR="00082D0B" w:rsidRDefault="00082D0B" w:rsidP="00082D0B">
      <w:pPr>
        <w:pStyle w:val="C503-2"/>
        <w:rPr>
          <w:rFonts w:hint="eastAsia"/>
        </w:rPr>
      </w:pPr>
      <w:r>
        <w:rPr>
          <w:rFonts w:hint="eastAsia"/>
        </w:rPr>
        <w:t>（</w:t>
      </w:r>
      <w:r w:rsidR="00EF7B2F">
        <w:rPr>
          <w:rFonts w:hint="eastAsia"/>
        </w:rPr>
        <w:t>4</w:t>
      </w:r>
      <w:r>
        <w:rPr>
          <w:rFonts w:hint="eastAsia"/>
        </w:rPr>
        <w:t>）对</w:t>
      </w:r>
      <w:r w:rsidR="00F74498">
        <w:rPr>
          <w:rFonts w:hint="eastAsia"/>
        </w:rPr>
        <w:t>状态为</w:t>
      </w:r>
      <w:r>
        <w:rPr>
          <w:rFonts w:hint="eastAsia"/>
        </w:rPr>
        <w:t>FAILED_UNCLEAN</w:t>
      </w:r>
      <w:r w:rsidR="00BC083D">
        <w:rPr>
          <w:rFonts w:hint="eastAsia"/>
        </w:rPr>
        <w:t>或</w:t>
      </w:r>
      <w:r w:rsidR="00BC083D" w:rsidRPr="00472641">
        <w:t>KILLED_UNCLEAN</w:t>
      </w:r>
      <w:r>
        <w:rPr>
          <w:rFonts w:hint="eastAsia"/>
        </w:rPr>
        <w:t>的任务，将</w:t>
      </w:r>
      <w:r>
        <w:rPr>
          <w:rFonts w:hint="eastAsia"/>
        </w:rPr>
        <w:t>taskid</w:t>
      </w:r>
      <w:r>
        <w:rPr>
          <w:rFonts w:hint="eastAsia"/>
        </w:rPr>
        <w:t>放到</w:t>
      </w:r>
      <w:r>
        <w:rPr>
          <w:rFonts w:hint="eastAsia"/>
        </w:rPr>
        <w:t>CleanUpTasks</w:t>
      </w:r>
      <w:r>
        <w:rPr>
          <w:rFonts w:hint="eastAsia"/>
        </w:rPr>
        <w:t>中，方便生成</w:t>
      </w:r>
      <w:r w:rsidR="0006084C">
        <w:rPr>
          <w:rFonts w:hint="eastAsia"/>
        </w:rPr>
        <w:t>后续的</w:t>
      </w:r>
      <w:r>
        <w:rPr>
          <w:rFonts w:hint="eastAsia"/>
        </w:rPr>
        <w:t>TaskCleanUp</w:t>
      </w:r>
      <w:r w:rsidR="00BC3229">
        <w:rPr>
          <w:rFonts w:hint="eastAsia"/>
        </w:rPr>
        <w:t>任务。在</w:t>
      </w:r>
      <w:r w:rsidR="000C50F7">
        <w:rPr>
          <w:rFonts w:hint="eastAsia"/>
        </w:rPr>
        <w:t>incompleteSubTask()</w:t>
      </w:r>
      <w:r w:rsidR="000C50F7">
        <w:rPr>
          <w:rFonts w:hint="eastAsia"/>
        </w:rPr>
        <w:t>函数中，如果</w:t>
      </w:r>
      <w:r w:rsidR="000C50F7">
        <w:rPr>
          <w:rFonts w:hint="eastAsia"/>
        </w:rPr>
        <w:t>job</w:t>
      </w:r>
      <w:r w:rsidR="000C50F7">
        <w:rPr>
          <w:rFonts w:hint="eastAsia"/>
        </w:rPr>
        <w:t>还没完成，且</w:t>
      </w:r>
      <w:r w:rsidR="0007402F">
        <w:rPr>
          <w:rFonts w:hint="eastAsia"/>
        </w:rPr>
        <w:t>执行失败的任务体</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w:t>
      </w:r>
      <w:r w:rsidR="00F85DBB">
        <w:rPr>
          <w:rFonts w:hint="eastAsia"/>
        </w:rPr>
        <w:lastRenderedPageBreak/>
        <w:t>行</w:t>
      </w:r>
      <w:r w:rsidR="0007402F">
        <w:rPr>
          <w:rFonts w:hint="eastAsia"/>
        </w:rPr>
        <w:t>成功</w:t>
      </w:r>
      <w:r w:rsidR="000C50F7">
        <w:rPr>
          <w:rFonts w:hint="eastAsia"/>
        </w:rPr>
        <w:t>，则需要将整个</w:t>
      </w:r>
      <w:r w:rsidR="000C50F7">
        <w:rPr>
          <w:rFonts w:hint="eastAsia"/>
        </w:rPr>
        <w:t>TaskInProgress</w:t>
      </w:r>
      <w:r w:rsidR="000C50F7">
        <w:rPr>
          <w:rFonts w:hint="eastAsia"/>
        </w:rPr>
        <w:t>的成功任务执行体数减一</w:t>
      </w:r>
      <w:r w:rsidR="0007402F">
        <w:rPr>
          <w:rFonts w:hint="eastAsia"/>
        </w:rPr>
        <w:t>，这种情况表示，</w:t>
      </w:r>
      <w:r w:rsidR="005D31A0">
        <w:rPr>
          <w:rFonts w:hint="eastAsia"/>
        </w:rPr>
        <w:t>tip</w:t>
      </w:r>
      <w:r w:rsidR="00FB50C7">
        <w:rPr>
          <w:rFonts w:hint="eastAsia"/>
        </w:rPr>
        <w:t>以前在某个</w:t>
      </w:r>
      <w:r w:rsidR="00FB50C7">
        <w:rPr>
          <w:rFonts w:hint="eastAsia"/>
        </w:rPr>
        <w:t>TaskTracker</w:t>
      </w:r>
      <w:r w:rsidR="00FB50C7">
        <w:rPr>
          <w:rFonts w:hint="eastAsia"/>
        </w:rPr>
        <w:t>上执行</w:t>
      </w:r>
      <w:r w:rsidR="000C50F7">
        <w:rPr>
          <w:rFonts w:hint="eastAsia"/>
        </w:rPr>
        <w:t>成功，但</w:t>
      </w:r>
      <w:r w:rsidR="00746161">
        <w:rPr>
          <w:rFonts w:hint="eastAsia"/>
        </w:rPr>
        <w:t>后来</w:t>
      </w:r>
      <w:r w:rsidR="00746161">
        <w:rPr>
          <w:rFonts w:hint="eastAsia"/>
        </w:rPr>
        <w:t>TaskTracker</w:t>
      </w:r>
      <w:r w:rsidR="00407559">
        <w:rPr>
          <w:rFonts w:hint="eastAsia"/>
        </w:rPr>
        <w:t>重启了，</w:t>
      </w:r>
      <w:r w:rsidR="00746161">
        <w:rPr>
          <w:rFonts w:hint="eastAsia"/>
        </w:rPr>
        <w:t>状态报告</w:t>
      </w:r>
      <w:r w:rsidR="00407559">
        <w:rPr>
          <w:rFonts w:hint="eastAsia"/>
        </w:rPr>
        <w:t>来自另外一台</w:t>
      </w:r>
      <w:r w:rsidR="00746161">
        <w:rPr>
          <w:rFonts w:hint="eastAsia"/>
        </w:rPr>
        <w:t>TaskTracker</w:t>
      </w:r>
      <w:r w:rsidR="00407559">
        <w:rPr>
          <w:rFonts w:hint="eastAsia"/>
        </w:rPr>
        <w:t>，需要</w:t>
      </w:r>
      <w:r w:rsidR="00EC2E1E">
        <w:rPr>
          <w:rFonts w:hint="eastAsia"/>
        </w:rPr>
        <w:t>重新执行</w:t>
      </w:r>
      <w:r w:rsidR="00256114">
        <w:rPr>
          <w:rFonts w:hint="eastAsia"/>
        </w:rPr>
        <w:t>tip</w:t>
      </w:r>
      <w:r w:rsidR="00C46AC5">
        <w:rPr>
          <w:rFonts w:hint="eastAsia"/>
        </w:rPr>
        <w:t>；</w:t>
      </w:r>
    </w:p>
    <w:p w:rsidR="00544F43" w:rsidRDefault="0051006B" w:rsidP="00082D0B">
      <w:pPr>
        <w:pStyle w:val="C503-2"/>
        <w:rPr>
          <w:rFonts w:hint="eastAsia"/>
        </w:rPr>
      </w:pPr>
      <w:r w:rsidRPr="0051006B">
        <w:rPr>
          <w:rFonts w:hint="eastAsia"/>
        </w:rPr>
        <w:t>（</w:t>
      </w:r>
      <w:r w:rsidRPr="0051006B">
        <w:rPr>
          <w:rFonts w:hint="eastAsia"/>
        </w:rPr>
        <w:t>5</w:t>
      </w:r>
      <w:r w:rsidRPr="0051006B">
        <w:rPr>
          <w:rFonts w:hint="eastAsia"/>
        </w:rPr>
        <w:t>）任务状态</w:t>
      </w:r>
      <w:r w:rsidR="001D6040">
        <w:rPr>
          <w:rFonts w:hint="eastAsia"/>
        </w:rPr>
        <w:t>且</w:t>
      </w:r>
      <w:r w:rsidRPr="0051006B">
        <w:rPr>
          <w:rFonts w:hint="eastAsia"/>
        </w:rPr>
        <w:t>当前</w:t>
      </w:r>
      <w:r w:rsidRPr="0051006B">
        <w:rPr>
          <w:rFonts w:hint="eastAsia"/>
        </w:rPr>
        <w:t>Task</w:t>
      </w:r>
      <w:r w:rsidRPr="0051006B">
        <w:rPr>
          <w:rFonts w:hint="eastAsia"/>
        </w:rPr>
        <w:t>状态为</w:t>
      </w:r>
      <w:r w:rsidRPr="0051006B">
        <w:rPr>
          <w:rFonts w:hint="eastAsia"/>
        </w:rPr>
        <w:t>FAILED/KILLED</w:t>
      </w:r>
      <w:r w:rsidRPr="0051006B">
        <w:rPr>
          <w:rFonts w:hint="eastAsia"/>
        </w:rPr>
        <w:t>时，执行</w:t>
      </w:r>
      <w:r w:rsidRPr="0051006B">
        <w:rPr>
          <w:rFonts w:hint="eastAsia"/>
        </w:rPr>
        <w:t>failedask</w:t>
      </w:r>
      <w:r w:rsidRPr="0051006B">
        <w:rPr>
          <w:rFonts w:hint="eastAsia"/>
        </w:rPr>
        <w:t>函数，它首先调用</w:t>
      </w:r>
      <w:r w:rsidRPr="0051006B">
        <w:rPr>
          <w:rFonts w:hint="eastAsia"/>
        </w:rPr>
        <w:t>tip.incompleteSubTask</w:t>
      </w:r>
      <w:r w:rsidRPr="0051006B">
        <w:rPr>
          <w:rFonts w:hint="eastAsia"/>
        </w:rPr>
        <w:t>函数，然后做出处理：（</w:t>
      </w:r>
      <w:r w:rsidRPr="0051006B">
        <w:rPr>
          <w:rFonts w:hint="eastAsia"/>
        </w:rPr>
        <w:t>a</w:t>
      </w:r>
      <w:r w:rsidRPr="0051006B">
        <w:rPr>
          <w:rFonts w:hint="eastAsia"/>
        </w:rPr>
        <w:t>）如果</w:t>
      </w:r>
      <w:r w:rsidRPr="0051006B">
        <w:rPr>
          <w:rFonts w:hint="eastAsia"/>
        </w:rPr>
        <w:t>Task</w:t>
      </w:r>
      <w:r w:rsidRPr="0051006B">
        <w:rPr>
          <w:rFonts w:hint="eastAsia"/>
        </w:rPr>
        <w:t>是</w:t>
      </w:r>
      <w:r w:rsidRPr="0051006B">
        <w:rPr>
          <w:rFonts w:hint="eastAsia"/>
        </w:rPr>
        <w:t>tip</w:t>
      </w:r>
      <w:r w:rsidRPr="0051006B">
        <w:rPr>
          <w:rFonts w:hint="eastAsia"/>
        </w:rPr>
        <w:t>中最后一个活动任务，则将</w:t>
      </w:r>
      <w:r w:rsidRPr="0051006B">
        <w:rPr>
          <w:rFonts w:hint="eastAsia"/>
        </w:rPr>
        <w:t>tip</w:t>
      </w:r>
      <w:r w:rsidRPr="0051006B">
        <w:rPr>
          <w:rFonts w:hint="eastAsia"/>
        </w:rPr>
        <w:t>添加至失败任务列表中，在下次心跳相应中由</w:t>
      </w:r>
      <w:r w:rsidRPr="0051006B">
        <w:rPr>
          <w:rFonts w:hint="eastAsia"/>
        </w:rPr>
        <w:t>JobTracker</w:t>
      </w:r>
      <w:r w:rsidRPr="0051006B">
        <w:rPr>
          <w:rFonts w:hint="eastAsia"/>
        </w:rPr>
        <w:t>进行分派</w:t>
      </w:r>
      <w:r w:rsidR="005357E2">
        <w:rPr>
          <w:rFonts w:hint="eastAsia"/>
        </w:rPr>
        <w:t>；</w:t>
      </w:r>
      <w:r w:rsidRPr="0051006B">
        <w:rPr>
          <w:rFonts w:hint="eastAsia"/>
        </w:rPr>
        <w:t>（</w:t>
      </w:r>
      <w:r w:rsidRPr="0051006B">
        <w:rPr>
          <w:rFonts w:hint="eastAsia"/>
        </w:rPr>
        <w:t>b</w:t>
      </w:r>
      <w:r w:rsidRPr="0051006B">
        <w:rPr>
          <w:rFonts w:hint="eastAsia"/>
        </w:rPr>
        <w:t>）如果</w:t>
      </w:r>
      <w:r w:rsidRPr="0051006B">
        <w:rPr>
          <w:rFonts w:hint="eastAsia"/>
        </w:rPr>
        <w:t>Map</w:t>
      </w:r>
      <w:r w:rsidRPr="0051006B">
        <w:rPr>
          <w:rFonts w:hint="eastAsia"/>
        </w:rPr>
        <w:t>任务已经执行成功，但新的</w:t>
      </w:r>
      <w:r w:rsidRPr="0051006B">
        <w:rPr>
          <w:rFonts w:hint="eastAsia"/>
        </w:rPr>
        <w:t>TaskTracker</w:t>
      </w:r>
      <w:r w:rsidRPr="0051006B">
        <w:rPr>
          <w:rFonts w:hint="eastAsia"/>
        </w:rPr>
        <w:t>执行</w:t>
      </w:r>
      <w:r w:rsidRPr="0051006B">
        <w:rPr>
          <w:rFonts w:hint="eastAsia"/>
        </w:rPr>
        <w:t>Map</w:t>
      </w:r>
      <w:r w:rsidRPr="0051006B">
        <w:rPr>
          <w:rFonts w:hint="eastAsia"/>
        </w:rPr>
        <w:t>任务失败，则将</w:t>
      </w:r>
      <w:r w:rsidRPr="0051006B">
        <w:rPr>
          <w:rFonts w:hint="eastAsia"/>
        </w:rPr>
        <w:t>tip</w:t>
      </w:r>
      <w:r w:rsidRPr="0051006B">
        <w:rPr>
          <w:rFonts w:hint="eastAsia"/>
        </w:rPr>
        <w:t>添加至失败任务列表中</w:t>
      </w:r>
      <w:r w:rsidR="005357E2">
        <w:rPr>
          <w:rFonts w:hint="eastAsia"/>
        </w:rPr>
        <w:t>；</w:t>
      </w:r>
      <w:r w:rsidRPr="0051006B">
        <w:rPr>
          <w:rFonts w:hint="eastAsia"/>
        </w:rPr>
        <w:t>（</w:t>
      </w:r>
      <w:r w:rsidRPr="0051006B">
        <w:rPr>
          <w:rFonts w:hint="eastAsia"/>
        </w:rPr>
        <w:t>c</w:t>
      </w:r>
      <w:r w:rsidRPr="0051006B">
        <w:rPr>
          <w:rFonts w:hint="eastAsia"/>
        </w:rPr>
        <w:t>）在</w:t>
      </w:r>
      <w:r w:rsidRPr="0051006B">
        <w:rPr>
          <w:rFonts w:hint="eastAsia"/>
        </w:rPr>
        <w:t>JobHistory</w:t>
      </w:r>
      <w:r w:rsidRPr="0051006B">
        <w:rPr>
          <w:rFonts w:hint="eastAsia"/>
        </w:rPr>
        <w:t>中记录任务失败日志；（</w:t>
      </w:r>
      <w:r w:rsidRPr="0051006B">
        <w:rPr>
          <w:rFonts w:hint="eastAsia"/>
        </w:rPr>
        <w:t>d</w:t>
      </w:r>
      <w:r w:rsidRPr="0051006B">
        <w:rPr>
          <w:rFonts w:hint="eastAsia"/>
        </w:rPr>
        <w:t>）如果当前任务</w:t>
      </w:r>
      <w:r w:rsidRPr="0051006B">
        <w:rPr>
          <w:rFonts w:hint="eastAsia"/>
        </w:rPr>
        <w:t>FAILED</w:t>
      </w:r>
      <w:r w:rsidRPr="0051006B">
        <w:rPr>
          <w:rFonts w:hint="eastAsia"/>
        </w:rPr>
        <w:t>，累加执行任务的</w:t>
      </w:r>
      <w:r w:rsidRPr="0051006B">
        <w:rPr>
          <w:rFonts w:hint="eastAsia"/>
        </w:rPr>
        <w:t>TaskTracker</w:t>
      </w:r>
      <w:r w:rsidRPr="0051006B">
        <w:rPr>
          <w:rFonts w:hint="eastAsia"/>
        </w:rPr>
        <w:t>上失败的任务数，</w:t>
      </w:r>
      <w:r w:rsidR="00BF5D86">
        <w:rPr>
          <w:rFonts w:hint="eastAsia"/>
        </w:rPr>
        <w:t>这</w:t>
      </w:r>
      <w:r w:rsidRPr="0051006B">
        <w:rPr>
          <w:rFonts w:hint="eastAsia"/>
        </w:rPr>
        <w:t>用于判断</w:t>
      </w:r>
      <w:r w:rsidRPr="0051006B">
        <w:rPr>
          <w:rFonts w:hint="eastAsia"/>
        </w:rPr>
        <w:t>TaskTracker</w:t>
      </w:r>
      <w:r w:rsidRPr="0051006B">
        <w:rPr>
          <w:rFonts w:hint="eastAsia"/>
        </w:rPr>
        <w:t>是否适合执行任务</w:t>
      </w:r>
      <w:r w:rsidR="005357E2">
        <w:rPr>
          <w:rFonts w:hint="eastAsia"/>
        </w:rPr>
        <w:t>；</w:t>
      </w:r>
      <w:r w:rsidRPr="0051006B">
        <w:rPr>
          <w:rFonts w:hint="eastAsia"/>
        </w:rPr>
        <w:t>（</w:t>
      </w:r>
      <w:r w:rsidRPr="0051006B">
        <w:rPr>
          <w:rFonts w:hint="eastAsia"/>
        </w:rPr>
        <w:t>e</w:t>
      </w:r>
      <w:r w:rsidRPr="0051006B">
        <w:rPr>
          <w:rFonts w:hint="eastAsia"/>
        </w:rPr>
        <w:t>）如果当前</w:t>
      </w:r>
      <w:r w:rsidRPr="0051006B">
        <w:rPr>
          <w:rFonts w:hint="eastAsia"/>
        </w:rPr>
        <w:t>tip</w:t>
      </w:r>
      <w:r w:rsidR="00856171">
        <w:rPr>
          <w:rFonts w:hint="eastAsia"/>
        </w:rPr>
        <w:t>标记为失败，</w:t>
      </w:r>
      <w:r w:rsidRPr="0051006B">
        <w:rPr>
          <w:rFonts w:hint="eastAsia"/>
        </w:rPr>
        <w:t>判断所属</w:t>
      </w:r>
      <w:r w:rsidRPr="0051006B">
        <w:rPr>
          <w:rFonts w:hint="eastAsia"/>
        </w:rPr>
        <w:t>Job</w:t>
      </w:r>
      <w:r w:rsidRPr="0051006B">
        <w:rPr>
          <w:rFonts w:hint="eastAsia"/>
        </w:rPr>
        <w:t>的失败任务数是否达到了上限，如果达到上限，则记录日志，并杀掉</w:t>
      </w:r>
      <w:r w:rsidRPr="0051006B">
        <w:rPr>
          <w:rFonts w:hint="eastAsia"/>
        </w:rPr>
        <w:t>Job</w:t>
      </w:r>
      <w:r w:rsidRPr="0051006B">
        <w:rPr>
          <w:rFonts w:hint="eastAsia"/>
        </w:rPr>
        <w:t>。</w:t>
      </w:r>
    </w:p>
    <w:p w:rsidR="007C7A0E" w:rsidRDefault="007C7A0E" w:rsidP="007C7A0E">
      <w:pPr>
        <w:pStyle w:val="C503-2"/>
        <w:rPr>
          <w:rFonts w:hint="eastAsia"/>
        </w:rPr>
      </w:pPr>
      <w:r>
        <w:rPr>
          <w:rFonts w:hint="eastAsia"/>
        </w:rPr>
        <w:t>（</w:t>
      </w:r>
      <w:r>
        <w:rPr>
          <w:rFonts w:hint="eastAsia"/>
        </w:rPr>
        <w:t>6</w:t>
      </w:r>
      <w:r>
        <w:rPr>
          <w:rFonts w:hint="eastAsia"/>
        </w:rPr>
        <w:t>）如果当前任务状态为</w:t>
      </w:r>
      <w:r>
        <w:rPr>
          <w:rFonts w:hint="eastAsia"/>
        </w:rPr>
        <w:t>FAILED/KILLED</w:t>
      </w:r>
      <w:r w:rsidR="00284F00">
        <w:rPr>
          <w:rFonts w:hint="eastAsia"/>
        </w:rPr>
        <w:t>，或者是</w:t>
      </w:r>
      <w:r>
        <w:rPr>
          <w:rFonts w:hint="eastAsia"/>
        </w:rPr>
        <w:t>SUCCEEDED</w:t>
      </w:r>
      <w:r>
        <w:rPr>
          <w:rFonts w:hint="eastAsia"/>
        </w:rPr>
        <w:t>，生成相应的</w:t>
      </w:r>
      <w:r>
        <w:rPr>
          <w:rFonts w:hint="eastAsia"/>
        </w:rPr>
        <w:t>TaskCompletionEvent</w:t>
      </w:r>
      <w:r>
        <w:rPr>
          <w:rFonts w:hint="eastAsia"/>
        </w:rPr>
        <w:t>，并将事件添加至</w:t>
      </w:r>
      <w:r>
        <w:rPr>
          <w:rFonts w:hint="eastAsia"/>
        </w:rPr>
        <w:t>taskCompletionEvents</w:t>
      </w:r>
      <w:r>
        <w:rPr>
          <w:rFonts w:hint="eastAsia"/>
        </w:rPr>
        <w:t>列表中。当</w:t>
      </w:r>
      <w:r>
        <w:rPr>
          <w:rFonts w:hint="eastAsia"/>
        </w:rPr>
        <w:t>Reducer</w:t>
      </w:r>
      <w:r>
        <w:rPr>
          <w:rFonts w:hint="eastAsia"/>
        </w:rPr>
        <w:t>子进程执行</w:t>
      </w:r>
      <w:r>
        <w:rPr>
          <w:rFonts w:hint="eastAsia"/>
        </w:rPr>
        <w:t>Reduce</w:t>
      </w:r>
      <w:r>
        <w:rPr>
          <w:rFonts w:hint="eastAsia"/>
        </w:rPr>
        <w:t>任务时，它通过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再通过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Map</w:t>
      </w:r>
      <w:r>
        <w:rPr>
          <w:rFonts w:hint="eastAsia"/>
        </w:rPr>
        <w:t>任务完成事件中获知</w:t>
      </w:r>
      <w:r>
        <w:rPr>
          <w:rFonts w:hint="eastAsia"/>
        </w:rPr>
        <w:t>Map</w:t>
      </w:r>
      <w:r>
        <w:rPr>
          <w:rFonts w:hint="eastAsia"/>
        </w:rPr>
        <w:t>任务输出结果的具体位置。</w:t>
      </w:r>
    </w:p>
    <w:p w:rsidR="0098150A" w:rsidRPr="00082D0B" w:rsidRDefault="007C7A0E" w:rsidP="007C7A0E">
      <w:pPr>
        <w:pStyle w:val="C503-2"/>
        <w:rPr>
          <w:rFonts w:hint="eastAsia"/>
        </w:rPr>
      </w:pPr>
      <w:r>
        <w:rPr>
          <w:rFonts w:hint="eastAsia"/>
        </w:rPr>
        <w:t>（</w:t>
      </w:r>
      <w:r>
        <w:rPr>
          <w:rFonts w:hint="eastAsia"/>
        </w:rPr>
        <w:t>7</w:t>
      </w:r>
      <w:r>
        <w:rPr>
          <w:rFonts w:hint="eastAsia"/>
        </w:rPr>
        <w:t>）如果当前任务状态为</w:t>
      </w:r>
      <w:r>
        <w:rPr>
          <w:rFonts w:hint="eastAsia"/>
        </w:rPr>
        <w:t>SUCCEEDED</w:t>
      </w:r>
      <w:r w:rsidR="00A75CAE">
        <w:rPr>
          <w:rFonts w:hint="eastAsia"/>
        </w:rPr>
        <w:t>（</w:t>
      </w:r>
      <w:r w:rsidR="00A75CAE">
        <w:rPr>
          <w:rFonts w:hint="eastAsia"/>
        </w:rPr>
        <w:t>TaskCleanup</w:t>
      </w:r>
      <w:r w:rsidR="00A75CAE">
        <w:rPr>
          <w:rFonts w:hint="eastAsia"/>
        </w:rPr>
        <w:t>任务的返回状态</w:t>
      </w:r>
      <w:r w:rsidR="00E94D51">
        <w:rPr>
          <w:rFonts w:hint="eastAsia"/>
        </w:rPr>
        <w:t>始终</w:t>
      </w:r>
      <w:r w:rsidR="00A75CAE">
        <w:rPr>
          <w:rFonts w:hint="eastAsia"/>
        </w:rPr>
        <w:t>为</w:t>
      </w:r>
      <w:r w:rsidR="00A75CAE">
        <w:rPr>
          <w:rFonts w:hint="eastAsia"/>
        </w:rPr>
        <w:t>FAILED_UNCLEAN</w:t>
      </w:r>
      <w:r w:rsidR="00A75CAE">
        <w:rPr>
          <w:rFonts w:hint="eastAsia"/>
        </w:rPr>
        <w:t>或</w:t>
      </w:r>
      <w:r w:rsidR="00A75CAE">
        <w:rPr>
          <w:rFonts w:hint="eastAsia"/>
        </w:rPr>
        <w:t>FAILED</w:t>
      </w:r>
      <w:r w:rsidR="00A75CAE">
        <w:rPr>
          <w:rFonts w:hint="eastAsia"/>
        </w:rPr>
        <w:t>）</w:t>
      </w:r>
      <w:r>
        <w:rPr>
          <w:rFonts w:hint="eastAsia"/>
        </w:rPr>
        <w:t>，则进行任务成功后的处理工作：</w:t>
      </w:r>
      <w:r w:rsidR="006373D4">
        <w:rPr>
          <w:rFonts w:hint="eastAsia"/>
        </w:rPr>
        <w:t>如</w:t>
      </w:r>
      <w:r>
        <w:rPr>
          <w:rFonts w:hint="eastAsia"/>
        </w:rPr>
        <w:t>标记任务</w:t>
      </w:r>
      <w:r>
        <w:rPr>
          <w:rFonts w:hint="eastAsia"/>
        </w:rPr>
        <w:t>ID</w:t>
      </w:r>
      <w:r>
        <w:rPr>
          <w:rFonts w:hint="eastAsia"/>
        </w:rPr>
        <w:t>为</w:t>
      </w:r>
      <w:r>
        <w:rPr>
          <w:rFonts w:hint="eastAsia"/>
        </w:rPr>
        <w:t>tip</w:t>
      </w:r>
      <w:r>
        <w:rPr>
          <w:rFonts w:hint="eastAsia"/>
        </w:rPr>
        <w:t>的成功</w:t>
      </w:r>
      <w:r>
        <w:rPr>
          <w:rFonts w:hint="eastAsia"/>
        </w:rPr>
        <w:t>ID</w:t>
      </w:r>
      <w:r>
        <w:rPr>
          <w:rFonts w:hint="eastAsia"/>
        </w:rPr>
        <w:t>，在日志中记录任务相关信息，如果是</w:t>
      </w:r>
      <w:r>
        <w:rPr>
          <w:rFonts w:hint="eastAsia"/>
        </w:rPr>
        <w:t>JobSetupTask</w:t>
      </w:r>
      <w:r>
        <w:rPr>
          <w:rFonts w:hint="eastAsia"/>
        </w:rPr>
        <w:t>，将作业状态从</w:t>
      </w:r>
      <w:r>
        <w:rPr>
          <w:rFonts w:hint="eastAsia"/>
        </w:rPr>
        <w:t>JobStatus.PREP</w:t>
      </w:r>
      <w:r>
        <w:rPr>
          <w:rFonts w:hint="eastAsia"/>
        </w:rPr>
        <w:t>变为</w:t>
      </w:r>
      <w:r>
        <w:rPr>
          <w:rFonts w:hint="eastAsia"/>
        </w:rPr>
        <w:t>JobStatus.RUNNING</w:t>
      </w:r>
      <w:r>
        <w:rPr>
          <w:rFonts w:hint="eastAsia"/>
        </w:rPr>
        <w:t>；如果是</w:t>
      </w:r>
      <w:r>
        <w:rPr>
          <w:rFonts w:hint="eastAsia"/>
        </w:rPr>
        <w:t>JobCleanupTask</w:t>
      </w:r>
      <w:r>
        <w:rPr>
          <w:rFonts w:hint="eastAsia"/>
        </w:rPr>
        <w:t>，关闭其它两个</w:t>
      </w:r>
      <w:r>
        <w:rPr>
          <w:rFonts w:hint="eastAsia"/>
        </w:rPr>
        <w:t>cleanup</w:t>
      </w:r>
      <w:r>
        <w:rPr>
          <w:rFonts w:hint="eastAsia"/>
        </w:rPr>
        <w:t>任务；对</w:t>
      </w:r>
      <w:r>
        <w:rPr>
          <w:rFonts w:hint="eastAsia"/>
        </w:rPr>
        <w:t>MapTask</w:t>
      </w:r>
      <w:r>
        <w:rPr>
          <w:rFonts w:hint="eastAsia"/>
        </w:rPr>
        <w:t>或</w:t>
      </w:r>
      <w:r>
        <w:rPr>
          <w:rFonts w:hint="eastAsia"/>
        </w:rPr>
        <w:t>ReduceTask</w:t>
      </w:r>
      <w:r>
        <w:rPr>
          <w:rFonts w:hint="eastAsia"/>
        </w:rPr>
        <w:t>，做出相应处理。</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lastRenderedPageBreak/>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24"/>
      <w:footerReference w:type="default" r:id="rId25"/>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D86" w:rsidRPr="003920C1" w:rsidRDefault="003F6D86" w:rsidP="002A4D5B">
      <w:pPr>
        <w:rPr>
          <w:color w:val="000000"/>
          <w:sz w:val="24"/>
        </w:rPr>
      </w:pPr>
      <w:r>
        <w:separator/>
      </w:r>
    </w:p>
    <w:p w:rsidR="003F6D86" w:rsidRDefault="003F6D86"/>
  </w:endnote>
  <w:endnote w:type="continuationSeparator" w:id="0">
    <w:p w:rsidR="003F6D86" w:rsidRPr="003920C1" w:rsidRDefault="003F6D86" w:rsidP="002A4D5B">
      <w:pPr>
        <w:rPr>
          <w:color w:val="000000"/>
          <w:sz w:val="24"/>
        </w:rPr>
      </w:pPr>
      <w:r>
        <w:continuationSeparator/>
      </w:r>
    </w:p>
    <w:p w:rsidR="003F6D86" w:rsidRDefault="003F6D8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43" w:rsidRDefault="00544F43">
    <w:pPr>
      <w:pStyle w:val="a7"/>
    </w:pPr>
    <w:fldSimple w:instr=" PAGE   \* MERGEFORMAT ">
      <w:r w:rsidR="0000514C" w:rsidRPr="0000514C">
        <w:rPr>
          <w:noProof/>
          <w:lang w:val="zh-CN"/>
        </w:rPr>
        <w:t>20</w:t>
      </w:r>
    </w:fldSimple>
  </w:p>
  <w:p w:rsidR="00544F43" w:rsidRDefault="00544F43"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D86" w:rsidRPr="003920C1" w:rsidRDefault="003F6D86" w:rsidP="002A4D5B">
      <w:pPr>
        <w:rPr>
          <w:color w:val="000000"/>
          <w:sz w:val="24"/>
        </w:rPr>
      </w:pPr>
      <w:r>
        <w:separator/>
      </w:r>
    </w:p>
    <w:p w:rsidR="003F6D86" w:rsidRDefault="003F6D86"/>
  </w:footnote>
  <w:footnote w:type="continuationSeparator" w:id="0">
    <w:p w:rsidR="003F6D86" w:rsidRPr="003920C1" w:rsidRDefault="003F6D86" w:rsidP="002A4D5B">
      <w:pPr>
        <w:rPr>
          <w:color w:val="000000"/>
          <w:sz w:val="24"/>
        </w:rPr>
      </w:pPr>
      <w:r>
        <w:continuationSeparator/>
      </w:r>
    </w:p>
    <w:p w:rsidR="003F6D86" w:rsidRDefault="003F6D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43" w:rsidRPr="00F301F7" w:rsidRDefault="00544F43" w:rsidP="00F301F7"/>
  <w:p w:rsidR="00544F43" w:rsidRDefault="00544F4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C610060E"/>
    <w:lvl w:ilvl="0" w:tplc="D94E004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4"/>
  </w:num>
  <w:num w:numId="4">
    <w:abstractNumId w:val="8"/>
  </w:num>
  <w:num w:numId="5">
    <w:abstractNumId w:val="27"/>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5"/>
  </w:num>
  <w:num w:numId="17">
    <w:abstractNumId w:val="5"/>
  </w:num>
  <w:num w:numId="18">
    <w:abstractNumId w:val="23"/>
  </w:num>
  <w:num w:numId="19">
    <w:abstractNumId w:val="20"/>
  </w:num>
  <w:num w:numId="20">
    <w:abstractNumId w:val="26"/>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2"/>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514C"/>
    <w:rsid w:val="000060DB"/>
    <w:rsid w:val="000067FE"/>
    <w:rsid w:val="00006D1F"/>
    <w:rsid w:val="00007772"/>
    <w:rsid w:val="000100DB"/>
    <w:rsid w:val="00010E97"/>
    <w:rsid w:val="00011247"/>
    <w:rsid w:val="0001152D"/>
    <w:rsid w:val="00011572"/>
    <w:rsid w:val="00011AD3"/>
    <w:rsid w:val="00011B9D"/>
    <w:rsid w:val="00012EBF"/>
    <w:rsid w:val="00014672"/>
    <w:rsid w:val="00016188"/>
    <w:rsid w:val="000169E6"/>
    <w:rsid w:val="00016ED8"/>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40B52"/>
    <w:rsid w:val="0004146D"/>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2E"/>
    <w:rsid w:val="00051ABD"/>
    <w:rsid w:val="0005295F"/>
    <w:rsid w:val="00053161"/>
    <w:rsid w:val="0005366D"/>
    <w:rsid w:val="00053EF8"/>
    <w:rsid w:val="000546B8"/>
    <w:rsid w:val="00054F2A"/>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1377"/>
    <w:rsid w:val="000714FD"/>
    <w:rsid w:val="00071B68"/>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AF1"/>
    <w:rsid w:val="00095FF3"/>
    <w:rsid w:val="00096BE5"/>
    <w:rsid w:val="00097B2E"/>
    <w:rsid w:val="000A0677"/>
    <w:rsid w:val="000A13E7"/>
    <w:rsid w:val="000A15C0"/>
    <w:rsid w:val="000A1648"/>
    <w:rsid w:val="000A2598"/>
    <w:rsid w:val="000A2D94"/>
    <w:rsid w:val="000A33EC"/>
    <w:rsid w:val="000A3469"/>
    <w:rsid w:val="000A4716"/>
    <w:rsid w:val="000A47EA"/>
    <w:rsid w:val="000A5DF3"/>
    <w:rsid w:val="000A73CF"/>
    <w:rsid w:val="000A7ACC"/>
    <w:rsid w:val="000B0892"/>
    <w:rsid w:val="000B1380"/>
    <w:rsid w:val="000B1F8B"/>
    <w:rsid w:val="000B3211"/>
    <w:rsid w:val="000B4289"/>
    <w:rsid w:val="000B4FC6"/>
    <w:rsid w:val="000B51C2"/>
    <w:rsid w:val="000B6216"/>
    <w:rsid w:val="000C0DA3"/>
    <w:rsid w:val="000C1C6F"/>
    <w:rsid w:val="000C431F"/>
    <w:rsid w:val="000C46FE"/>
    <w:rsid w:val="000C4BB0"/>
    <w:rsid w:val="000C5010"/>
    <w:rsid w:val="000C50F7"/>
    <w:rsid w:val="000C6A65"/>
    <w:rsid w:val="000C7046"/>
    <w:rsid w:val="000C76A2"/>
    <w:rsid w:val="000C7ACC"/>
    <w:rsid w:val="000D0B7E"/>
    <w:rsid w:val="000D1DDE"/>
    <w:rsid w:val="000D24F0"/>
    <w:rsid w:val="000D28E6"/>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0F6677"/>
    <w:rsid w:val="00100765"/>
    <w:rsid w:val="00100BE2"/>
    <w:rsid w:val="00100C80"/>
    <w:rsid w:val="00100E7D"/>
    <w:rsid w:val="00100EB8"/>
    <w:rsid w:val="001013DB"/>
    <w:rsid w:val="001016E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66EE"/>
    <w:rsid w:val="00126BD5"/>
    <w:rsid w:val="00127235"/>
    <w:rsid w:val="00131EEB"/>
    <w:rsid w:val="001351B6"/>
    <w:rsid w:val="001356BE"/>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2E86"/>
    <w:rsid w:val="00154A33"/>
    <w:rsid w:val="00155240"/>
    <w:rsid w:val="0015575C"/>
    <w:rsid w:val="001557EB"/>
    <w:rsid w:val="0015584C"/>
    <w:rsid w:val="00155D68"/>
    <w:rsid w:val="00156495"/>
    <w:rsid w:val="00156BEA"/>
    <w:rsid w:val="0015716B"/>
    <w:rsid w:val="00160DB8"/>
    <w:rsid w:val="00161976"/>
    <w:rsid w:val="00162143"/>
    <w:rsid w:val="0016307B"/>
    <w:rsid w:val="0016312D"/>
    <w:rsid w:val="001634DC"/>
    <w:rsid w:val="0016379F"/>
    <w:rsid w:val="00164B49"/>
    <w:rsid w:val="0016687F"/>
    <w:rsid w:val="00166E7C"/>
    <w:rsid w:val="00167BCB"/>
    <w:rsid w:val="00167F53"/>
    <w:rsid w:val="00170A07"/>
    <w:rsid w:val="001713E9"/>
    <w:rsid w:val="0017206D"/>
    <w:rsid w:val="001731B3"/>
    <w:rsid w:val="00174C03"/>
    <w:rsid w:val="00175279"/>
    <w:rsid w:val="00175570"/>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95D"/>
    <w:rsid w:val="00196F8E"/>
    <w:rsid w:val="00197B90"/>
    <w:rsid w:val="001A0C34"/>
    <w:rsid w:val="001A17EC"/>
    <w:rsid w:val="001A1853"/>
    <w:rsid w:val="001A1928"/>
    <w:rsid w:val="001A1D5C"/>
    <w:rsid w:val="001A2100"/>
    <w:rsid w:val="001A2579"/>
    <w:rsid w:val="001A2DBF"/>
    <w:rsid w:val="001A3E76"/>
    <w:rsid w:val="001A4C5C"/>
    <w:rsid w:val="001A52C1"/>
    <w:rsid w:val="001A537B"/>
    <w:rsid w:val="001A563F"/>
    <w:rsid w:val="001B06B6"/>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DC7"/>
    <w:rsid w:val="001E305E"/>
    <w:rsid w:val="001E30B5"/>
    <w:rsid w:val="001E34E8"/>
    <w:rsid w:val="001E399C"/>
    <w:rsid w:val="001E3FCF"/>
    <w:rsid w:val="001E41AE"/>
    <w:rsid w:val="001E4309"/>
    <w:rsid w:val="001E64A0"/>
    <w:rsid w:val="001E64E2"/>
    <w:rsid w:val="001E6558"/>
    <w:rsid w:val="001E6AA1"/>
    <w:rsid w:val="001E6CF1"/>
    <w:rsid w:val="001E7D3E"/>
    <w:rsid w:val="001F034C"/>
    <w:rsid w:val="001F1449"/>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094"/>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2B2"/>
    <w:rsid w:val="00226693"/>
    <w:rsid w:val="002308B9"/>
    <w:rsid w:val="00230A27"/>
    <w:rsid w:val="00230C79"/>
    <w:rsid w:val="00230E98"/>
    <w:rsid w:val="00230FF0"/>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7C0"/>
    <w:rsid w:val="002438A7"/>
    <w:rsid w:val="00243B9E"/>
    <w:rsid w:val="00244DE3"/>
    <w:rsid w:val="002451C6"/>
    <w:rsid w:val="0024607E"/>
    <w:rsid w:val="00246602"/>
    <w:rsid w:val="002468BF"/>
    <w:rsid w:val="002468FC"/>
    <w:rsid w:val="00247491"/>
    <w:rsid w:val="00247703"/>
    <w:rsid w:val="00247F12"/>
    <w:rsid w:val="002500B4"/>
    <w:rsid w:val="00250435"/>
    <w:rsid w:val="002505E2"/>
    <w:rsid w:val="00251196"/>
    <w:rsid w:val="00251A03"/>
    <w:rsid w:val="0025314A"/>
    <w:rsid w:val="0025385B"/>
    <w:rsid w:val="002541F8"/>
    <w:rsid w:val="002550AD"/>
    <w:rsid w:val="002551BF"/>
    <w:rsid w:val="002553AF"/>
    <w:rsid w:val="002554B8"/>
    <w:rsid w:val="00255E5A"/>
    <w:rsid w:val="00256114"/>
    <w:rsid w:val="0025689C"/>
    <w:rsid w:val="0025746F"/>
    <w:rsid w:val="0025758B"/>
    <w:rsid w:val="00257E09"/>
    <w:rsid w:val="00257E35"/>
    <w:rsid w:val="00257EEF"/>
    <w:rsid w:val="00261720"/>
    <w:rsid w:val="002624AB"/>
    <w:rsid w:val="00262AAB"/>
    <w:rsid w:val="00262CB7"/>
    <w:rsid w:val="00262D7C"/>
    <w:rsid w:val="00263676"/>
    <w:rsid w:val="002643A1"/>
    <w:rsid w:val="00264ED8"/>
    <w:rsid w:val="0026566E"/>
    <w:rsid w:val="00265A8D"/>
    <w:rsid w:val="00265EEF"/>
    <w:rsid w:val="002665AD"/>
    <w:rsid w:val="002665C5"/>
    <w:rsid w:val="002670A0"/>
    <w:rsid w:val="00267603"/>
    <w:rsid w:val="002676B3"/>
    <w:rsid w:val="00270642"/>
    <w:rsid w:val="002706E9"/>
    <w:rsid w:val="00270F7C"/>
    <w:rsid w:val="00271CA8"/>
    <w:rsid w:val="00273211"/>
    <w:rsid w:val="00273344"/>
    <w:rsid w:val="00273786"/>
    <w:rsid w:val="00273A43"/>
    <w:rsid w:val="00273A57"/>
    <w:rsid w:val="00274920"/>
    <w:rsid w:val="002750D8"/>
    <w:rsid w:val="0027518D"/>
    <w:rsid w:val="00275C8A"/>
    <w:rsid w:val="00277AAA"/>
    <w:rsid w:val="00277F68"/>
    <w:rsid w:val="002807B4"/>
    <w:rsid w:val="002839EB"/>
    <w:rsid w:val="00284B94"/>
    <w:rsid w:val="00284F00"/>
    <w:rsid w:val="0028561B"/>
    <w:rsid w:val="002857E5"/>
    <w:rsid w:val="00285B92"/>
    <w:rsid w:val="00286D8A"/>
    <w:rsid w:val="00287BC8"/>
    <w:rsid w:val="00287CC6"/>
    <w:rsid w:val="0029025C"/>
    <w:rsid w:val="00290ABE"/>
    <w:rsid w:val="00290F3C"/>
    <w:rsid w:val="00291708"/>
    <w:rsid w:val="00291D4E"/>
    <w:rsid w:val="002939EB"/>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C2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77A"/>
    <w:rsid w:val="002D4910"/>
    <w:rsid w:val="002D4E89"/>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522A"/>
    <w:rsid w:val="003158CF"/>
    <w:rsid w:val="00317340"/>
    <w:rsid w:val="00320B1E"/>
    <w:rsid w:val="0032133F"/>
    <w:rsid w:val="003213A1"/>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79D6"/>
    <w:rsid w:val="003A01DA"/>
    <w:rsid w:val="003A075A"/>
    <w:rsid w:val="003A0B77"/>
    <w:rsid w:val="003A12BB"/>
    <w:rsid w:val="003A1CDA"/>
    <w:rsid w:val="003A271C"/>
    <w:rsid w:val="003A40FB"/>
    <w:rsid w:val="003A590E"/>
    <w:rsid w:val="003A6240"/>
    <w:rsid w:val="003A6F96"/>
    <w:rsid w:val="003B099D"/>
    <w:rsid w:val="003B116E"/>
    <w:rsid w:val="003B1C6B"/>
    <w:rsid w:val="003B2D2F"/>
    <w:rsid w:val="003B2E23"/>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3C11"/>
    <w:rsid w:val="003C64BD"/>
    <w:rsid w:val="003C76E9"/>
    <w:rsid w:val="003C78C7"/>
    <w:rsid w:val="003D05F4"/>
    <w:rsid w:val="003D1A5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E3E"/>
    <w:rsid w:val="003E4EC9"/>
    <w:rsid w:val="003E56EE"/>
    <w:rsid w:val="003E5708"/>
    <w:rsid w:val="003E624A"/>
    <w:rsid w:val="003E6FA6"/>
    <w:rsid w:val="003E7487"/>
    <w:rsid w:val="003E76B7"/>
    <w:rsid w:val="003F037B"/>
    <w:rsid w:val="003F117A"/>
    <w:rsid w:val="003F31EF"/>
    <w:rsid w:val="003F3548"/>
    <w:rsid w:val="003F3AAF"/>
    <w:rsid w:val="003F456B"/>
    <w:rsid w:val="003F4679"/>
    <w:rsid w:val="003F623F"/>
    <w:rsid w:val="003F62B3"/>
    <w:rsid w:val="003F6D86"/>
    <w:rsid w:val="003F6EFE"/>
    <w:rsid w:val="003F7518"/>
    <w:rsid w:val="003F7AD3"/>
    <w:rsid w:val="003F7C24"/>
    <w:rsid w:val="00400521"/>
    <w:rsid w:val="00400A16"/>
    <w:rsid w:val="00400D4F"/>
    <w:rsid w:val="00400E5B"/>
    <w:rsid w:val="004031CE"/>
    <w:rsid w:val="00404869"/>
    <w:rsid w:val="00404ABB"/>
    <w:rsid w:val="00405A99"/>
    <w:rsid w:val="004062C9"/>
    <w:rsid w:val="00406A0B"/>
    <w:rsid w:val="00407559"/>
    <w:rsid w:val="004077C0"/>
    <w:rsid w:val="004104A9"/>
    <w:rsid w:val="00410625"/>
    <w:rsid w:val="00410D34"/>
    <w:rsid w:val="00410D9C"/>
    <w:rsid w:val="00412264"/>
    <w:rsid w:val="00412308"/>
    <w:rsid w:val="00412803"/>
    <w:rsid w:val="004129B8"/>
    <w:rsid w:val="00412ACD"/>
    <w:rsid w:val="004146E5"/>
    <w:rsid w:val="004161E4"/>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2641"/>
    <w:rsid w:val="00474189"/>
    <w:rsid w:val="00475188"/>
    <w:rsid w:val="0047586A"/>
    <w:rsid w:val="00475CBD"/>
    <w:rsid w:val="0047615B"/>
    <w:rsid w:val="00476325"/>
    <w:rsid w:val="00476703"/>
    <w:rsid w:val="004770E7"/>
    <w:rsid w:val="00480DD7"/>
    <w:rsid w:val="00481DFE"/>
    <w:rsid w:val="004833AE"/>
    <w:rsid w:val="0048347B"/>
    <w:rsid w:val="00485897"/>
    <w:rsid w:val="004876D3"/>
    <w:rsid w:val="00491BE9"/>
    <w:rsid w:val="004924B4"/>
    <w:rsid w:val="0049480E"/>
    <w:rsid w:val="004948A9"/>
    <w:rsid w:val="00495C4B"/>
    <w:rsid w:val="004A05B2"/>
    <w:rsid w:val="004A1FEF"/>
    <w:rsid w:val="004A2171"/>
    <w:rsid w:val="004A221B"/>
    <w:rsid w:val="004A2590"/>
    <w:rsid w:val="004A2B2C"/>
    <w:rsid w:val="004A33F0"/>
    <w:rsid w:val="004A3936"/>
    <w:rsid w:val="004A482D"/>
    <w:rsid w:val="004A51F8"/>
    <w:rsid w:val="004A6B21"/>
    <w:rsid w:val="004A7621"/>
    <w:rsid w:val="004A7967"/>
    <w:rsid w:val="004A7C98"/>
    <w:rsid w:val="004B22D1"/>
    <w:rsid w:val="004B3A15"/>
    <w:rsid w:val="004B50BB"/>
    <w:rsid w:val="004B523F"/>
    <w:rsid w:val="004B69B4"/>
    <w:rsid w:val="004B6FC6"/>
    <w:rsid w:val="004B7A29"/>
    <w:rsid w:val="004C0885"/>
    <w:rsid w:val="004C0D9B"/>
    <w:rsid w:val="004C171E"/>
    <w:rsid w:val="004C233D"/>
    <w:rsid w:val="004C2416"/>
    <w:rsid w:val="004C2AEE"/>
    <w:rsid w:val="004C323C"/>
    <w:rsid w:val="004C4153"/>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628"/>
    <w:rsid w:val="0050525F"/>
    <w:rsid w:val="00505271"/>
    <w:rsid w:val="005058C1"/>
    <w:rsid w:val="00506132"/>
    <w:rsid w:val="00506977"/>
    <w:rsid w:val="0051006B"/>
    <w:rsid w:val="00510556"/>
    <w:rsid w:val="00512F30"/>
    <w:rsid w:val="00514A7B"/>
    <w:rsid w:val="005154AF"/>
    <w:rsid w:val="00515A17"/>
    <w:rsid w:val="00515AB2"/>
    <w:rsid w:val="00516132"/>
    <w:rsid w:val="005164AF"/>
    <w:rsid w:val="005168AB"/>
    <w:rsid w:val="00516E75"/>
    <w:rsid w:val="005173D6"/>
    <w:rsid w:val="00517463"/>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B0E"/>
    <w:rsid w:val="00532BE7"/>
    <w:rsid w:val="00532CB7"/>
    <w:rsid w:val="005333B8"/>
    <w:rsid w:val="00533412"/>
    <w:rsid w:val="005342BC"/>
    <w:rsid w:val="00534482"/>
    <w:rsid w:val="005344AD"/>
    <w:rsid w:val="00534A00"/>
    <w:rsid w:val="0053559F"/>
    <w:rsid w:val="005355AF"/>
    <w:rsid w:val="005357E2"/>
    <w:rsid w:val="00536064"/>
    <w:rsid w:val="005363A7"/>
    <w:rsid w:val="00537846"/>
    <w:rsid w:val="00537993"/>
    <w:rsid w:val="00537FC6"/>
    <w:rsid w:val="00540748"/>
    <w:rsid w:val="00540D4B"/>
    <w:rsid w:val="00540E7A"/>
    <w:rsid w:val="00540FE8"/>
    <w:rsid w:val="00542927"/>
    <w:rsid w:val="00542F5B"/>
    <w:rsid w:val="00543363"/>
    <w:rsid w:val="00544828"/>
    <w:rsid w:val="005449A0"/>
    <w:rsid w:val="00544F43"/>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783"/>
    <w:rsid w:val="00575918"/>
    <w:rsid w:val="00576329"/>
    <w:rsid w:val="00576DAA"/>
    <w:rsid w:val="005819DD"/>
    <w:rsid w:val="00581F26"/>
    <w:rsid w:val="005827EE"/>
    <w:rsid w:val="00582F29"/>
    <w:rsid w:val="00582F9E"/>
    <w:rsid w:val="0058441E"/>
    <w:rsid w:val="0058539E"/>
    <w:rsid w:val="00585F44"/>
    <w:rsid w:val="0058638D"/>
    <w:rsid w:val="0058647C"/>
    <w:rsid w:val="00586608"/>
    <w:rsid w:val="00586636"/>
    <w:rsid w:val="00587179"/>
    <w:rsid w:val="00587B76"/>
    <w:rsid w:val="0059002F"/>
    <w:rsid w:val="005903E7"/>
    <w:rsid w:val="00591C53"/>
    <w:rsid w:val="0059273D"/>
    <w:rsid w:val="00592FF5"/>
    <w:rsid w:val="00593951"/>
    <w:rsid w:val="00593B49"/>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D"/>
    <w:rsid w:val="005B1A06"/>
    <w:rsid w:val="005B21FF"/>
    <w:rsid w:val="005B3062"/>
    <w:rsid w:val="005B459F"/>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2A"/>
    <w:rsid w:val="005D1AD4"/>
    <w:rsid w:val="005D31A0"/>
    <w:rsid w:val="005D40D4"/>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1F44"/>
    <w:rsid w:val="0061226F"/>
    <w:rsid w:val="00612A3F"/>
    <w:rsid w:val="0061312A"/>
    <w:rsid w:val="00613166"/>
    <w:rsid w:val="00613293"/>
    <w:rsid w:val="006133F2"/>
    <w:rsid w:val="006147D7"/>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66C"/>
    <w:rsid w:val="00635B61"/>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EA4"/>
    <w:rsid w:val="00661F1E"/>
    <w:rsid w:val="00662CC3"/>
    <w:rsid w:val="00663734"/>
    <w:rsid w:val="00663B8C"/>
    <w:rsid w:val="00664C3F"/>
    <w:rsid w:val="00664F15"/>
    <w:rsid w:val="00665622"/>
    <w:rsid w:val="00665930"/>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3874"/>
    <w:rsid w:val="00695A4A"/>
    <w:rsid w:val="006967A2"/>
    <w:rsid w:val="006968B2"/>
    <w:rsid w:val="00696C69"/>
    <w:rsid w:val="00697263"/>
    <w:rsid w:val="00697A25"/>
    <w:rsid w:val="00697C7E"/>
    <w:rsid w:val="00697CE3"/>
    <w:rsid w:val="00697E45"/>
    <w:rsid w:val="006A0B94"/>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3AE7"/>
    <w:rsid w:val="006C3B0B"/>
    <w:rsid w:val="006C3D85"/>
    <w:rsid w:val="006C47BA"/>
    <w:rsid w:val="006C4BD1"/>
    <w:rsid w:val="006C5871"/>
    <w:rsid w:val="006C5BFB"/>
    <w:rsid w:val="006C6218"/>
    <w:rsid w:val="006C6264"/>
    <w:rsid w:val="006C6BA6"/>
    <w:rsid w:val="006C6E6B"/>
    <w:rsid w:val="006C6F09"/>
    <w:rsid w:val="006C6F95"/>
    <w:rsid w:val="006C7C99"/>
    <w:rsid w:val="006D08A3"/>
    <w:rsid w:val="006D08FB"/>
    <w:rsid w:val="006D21D7"/>
    <w:rsid w:val="006D34DC"/>
    <w:rsid w:val="006D446D"/>
    <w:rsid w:val="006D4A6F"/>
    <w:rsid w:val="006D5C35"/>
    <w:rsid w:val="006D5F22"/>
    <w:rsid w:val="006D6CC6"/>
    <w:rsid w:val="006D702A"/>
    <w:rsid w:val="006D7132"/>
    <w:rsid w:val="006D7571"/>
    <w:rsid w:val="006D7C39"/>
    <w:rsid w:val="006E094C"/>
    <w:rsid w:val="006E32CF"/>
    <w:rsid w:val="006E3AF6"/>
    <w:rsid w:val="006E3B45"/>
    <w:rsid w:val="006E5525"/>
    <w:rsid w:val="006E6662"/>
    <w:rsid w:val="006E6DEC"/>
    <w:rsid w:val="006E7C1C"/>
    <w:rsid w:val="006E7C80"/>
    <w:rsid w:val="006E7CD6"/>
    <w:rsid w:val="006E7E5C"/>
    <w:rsid w:val="006F0072"/>
    <w:rsid w:val="006F03B9"/>
    <w:rsid w:val="006F082E"/>
    <w:rsid w:val="006F0903"/>
    <w:rsid w:val="006F0FBD"/>
    <w:rsid w:val="006F12EA"/>
    <w:rsid w:val="006F1317"/>
    <w:rsid w:val="006F1BF9"/>
    <w:rsid w:val="006F23A4"/>
    <w:rsid w:val="006F29F7"/>
    <w:rsid w:val="006F47AD"/>
    <w:rsid w:val="006F4D95"/>
    <w:rsid w:val="006F55B8"/>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7421"/>
    <w:rsid w:val="00707DCE"/>
    <w:rsid w:val="00711E5A"/>
    <w:rsid w:val="007131F9"/>
    <w:rsid w:val="00713A20"/>
    <w:rsid w:val="00714BD9"/>
    <w:rsid w:val="0071541E"/>
    <w:rsid w:val="00715755"/>
    <w:rsid w:val="00716BEE"/>
    <w:rsid w:val="00716BF1"/>
    <w:rsid w:val="00717A10"/>
    <w:rsid w:val="00717F72"/>
    <w:rsid w:val="00721A45"/>
    <w:rsid w:val="00721B29"/>
    <w:rsid w:val="0072240C"/>
    <w:rsid w:val="00722CE1"/>
    <w:rsid w:val="00724E9C"/>
    <w:rsid w:val="00724F65"/>
    <w:rsid w:val="007250BA"/>
    <w:rsid w:val="007254E1"/>
    <w:rsid w:val="00725564"/>
    <w:rsid w:val="00725CD1"/>
    <w:rsid w:val="00730179"/>
    <w:rsid w:val="007306B1"/>
    <w:rsid w:val="00731764"/>
    <w:rsid w:val="00731AE9"/>
    <w:rsid w:val="00731B91"/>
    <w:rsid w:val="0073295F"/>
    <w:rsid w:val="00734125"/>
    <w:rsid w:val="007348D0"/>
    <w:rsid w:val="007358F6"/>
    <w:rsid w:val="00736409"/>
    <w:rsid w:val="007366A6"/>
    <w:rsid w:val="00736829"/>
    <w:rsid w:val="0073763F"/>
    <w:rsid w:val="007376EE"/>
    <w:rsid w:val="0074033D"/>
    <w:rsid w:val="00743007"/>
    <w:rsid w:val="0074309C"/>
    <w:rsid w:val="00743442"/>
    <w:rsid w:val="00743ACF"/>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B38"/>
    <w:rsid w:val="007722B7"/>
    <w:rsid w:val="00772353"/>
    <w:rsid w:val="0077294E"/>
    <w:rsid w:val="0077392F"/>
    <w:rsid w:val="00773A2D"/>
    <w:rsid w:val="00773ABB"/>
    <w:rsid w:val="00773FD9"/>
    <w:rsid w:val="007749AF"/>
    <w:rsid w:val="00774C75"/>
    <w:rsid w:val="00774C99"/>
    <w:rsid w:val="007756A1"/>
    <w:rsid w:val="00775E1B"/>
    <w:rsid w:val="0077641F"/>
    <w:rsid w:val="0077691A"/>
    <w:rsid w:val="00776B47"/>
    <w:rsid w:val="00777F6F"/>
    <w:rsid w:val="0078269C"/>
    <w:rsid w:val="007835BB"/>
    <w:rsid w:val="007842AB"/>
    <w:rsid w:val="00784B52"/>
    <w:rsid w:val="00785358"/>
    <w:rsid w:val="00785BF8"/>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C90"/>
    <w:rsid w:val="007A6D27"/>
    <w:rsid w:val="007B0409"/>
    <w:rsid w:val="007B2C22"/>
    <w:rsid w:val="007B3A6F"/>
    <w:rsid w:val="007B3EEC"/>
    <w:rsid w:val="007B51D6"/>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768E"/>
    <w:rsid w:val="007C79AA"/>
    <w:rsid w:val="007C7A0E"/>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041"/>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7E21"/>
    <w:rsid w:val="008303C8"/>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35771"/>
    <w:rsid w:val="00840C1B"/>
    <w:rsid w:val="008414C4"/>
    <w:rsid w:val="0084150C"/>
    <w:rsid w:val="00841CE4"/>
    <w:rsid w:val="00843045"/>
    <w:rsid w:val="0084310E"/>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56F"/>
    <w:rsid w:val="00854A82"/>
    <w:rsid w:val="00854ABF"/>
    <w:rsid w:val="008551E7"/>
    <w:rsid w:val="0085562F"/>
    <w:rsid w:val="00855C26"/>
    <w:rsid w:val="00855E75"/>
    <w:rsid w:val="00856171"/>
    <w:rsid w:val="00856965"/>
    <w:rsid w:val="00856BAF"/>
    <w:rsid w:val="0085720C"/>
    <w:rsid w:val="00857C44"/>
    <w:rsid w:val="00860874"/>
    <w:rsid w:val="00861717"/>
    <w:rsid w:val="008625EB"/>
    <w:rsid w:val="0086338D"/>
    <w:rsid w:val="00863A77"/>
    <w:rsid w:val="00865C45"/>
    <w:rsid w:val="00865F70"/>
    <w:rsid w:val="00866DC3"/>
    <w:rsid w:val="00867CE2"/>
    <w:rsid w:val="008703E6"/>
    <w:rsid w:val="00870935"/>
    <w:rsid w:val="00870966"/>
    <w:rsid w:val="00871719"/>
    <w:rsid w:val="008726EA"/>
    <w:rsid w:val="008731C3"/>
    <w:rsid w:val="008731ED"/>
    <w:rsid w:val="0087349A"/>
    <w:rsid w:val="00873640"/>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F81"/>
    <w:rsid w:val="008931E1"/>
    <w:rsid w:val="0089357D"/>
    <w:rsid w:val="00894194"/>
    <w:rsid w:val="00894427"/>
    <w:rsid w:val="00894E35"/>
    <w:rsid w:val="00894E4B"/>
    <w:rsid w:val="0089681B"/>
    <w:rsid w:val="00896DD0"/>
    <w:rsid w:val="00896FF7"/>
    <w:rsid w:val="00897C43"/>
    <w:rsid w:val="008A04FF"/>
    <w:rsid w:val="008A078F"/>
    <w:rsid w:val="008A0A10"/>
    <w:rsid w:val="008A107F"/>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1E20"/>
    <w:rsid w:val="008C2793"/>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E02BC"/>
    <w:rsid w:val="008E031F"/>
    <w:rsid w:val="008E0DE4"/>
    <w:rsid w:val="008E12B6"/>
    <w:rsid w:val="008E160E"/>
    <w:rsid w:val="008E1BAA"/>
    <w:rsid w:val="008E263E"/>
    <w:rsid w:val="008E2F43"/>
    <w:rsid w:val="008E3791"/>
    <w:rsid w:val="008E3796"/>
    <w:rsid w:val="008E4A66"/>
    <w:rsid w:val="008E5E82"/>
    <w:rsid w:val="008E6441"/>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C61"/>
    <w:rsid w:val="00907DBE"/>
    <w:rsid w:val="00907ECA"/>
    <w:rsid w:val="0091005E"/>
    <w:rsid w:val="00910897"/>
    <w:rsid w:val="00910B8F"/>
    <w:rsid w:val="00910BB7"/>
    <w:rsid w:val="00910D07"/>
    <w:rsid w:val="009117DB"/>
    <w:rsid w:val="00912900"/>
    <w:rsid w:val="00913C94"/>
    <w:rsid w:val="00914447"/>
    <w:rsid w:val="00914D8B"/>
    <w:rsid w:val="0091512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50C6"/>
    <w:rsid w:val="0095512D"/>
    <w:rsid w:val="0095548F"/>
    <w:rsid w:val="0095551E"/>
    <w:rsid w:val="009558E8"/>
    <w:rsid w:val="00955D99"/>
    <w:rsid w:val="00955FA3"/>
    <w:rsid w:val="00956238"/>
    <w:rsid w:val="00956DE9"/>
    <w:rsid w:val="009570D5"/>
    <w:rsid w:val="0095718A"/>
    <w:rsid w:val="0095753E"/>
    <w:rsid w:val="009602F6"/>
    <w:rsid w:val="00960965"/>
    <w:rsid w:val="00960F54"/>
    <w:rsid w:val="0096155D"/>
    <w:rsid w:val="009629AF"/>
    <w:rsid w:val="0096333E"/>
    <w:rsid w:val="00964AC8"/>
    <w:rsid w:val="00965081"/>
    <w:rsid w:val="009660DE"/>
    <w:rsid w:val="00966162"/>
    <w:rsid w:val="00966805"/>
    <w:rsid w:val="009670EC"/>
    <w:rsid w:val="00967799"/>
    <w:rsid w:val="00970634"/>
    <w:rsid w:val="00971D0A"/>
    <w:rsid w:val="00972D7F"/>
    <w:rsid w:val="009754C8"/>
    <w:rsid w:val="00975C6C"/>
    <w:rsid w:val="00975D15"/>
    <w:rsid w:val="00977A09"/>
    <w:rsid w:val="00980AED"/>
    <w:rsid w:val="00980AF4"/>
    <w:rsid w:val="0098150A"/>
    <w:rsid w:val="0098420B"/>
    <w:rsid w:val="0098432C"/>
    <w:rsid w:val="0098525E"/>
    <w:rsid w:val="009858DD"/>
    <w:rsid w:val="009859A8"/>
    <w:rsid w:val="00985AB0"/>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B1"/>
    <w:rsid w:val="00A05EA4"/>
    <w:rsid w:val="00A0708B"/>
    <w:rsid w:val="00A07845"/>
    <w:rsid w:val="00A11812"/>
    <w:rsid w:val="00A11A9A"/>
    <w:rsid w:val="00A11D56"/>
    <w:rsid w:val="00A12D44"/>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58D2"/>
    <w:rsid w:val="00A363AF"/>
    <w:rsid w:val="00A363DA"/>
    <w:rsid w:val="00A3657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832"/>
    <w:rsid w:val="00A55A0A"/>
    <w:rsid w:val="00A55B03"/>
    <w:rsid w:val="00A55C0C"/>
    <w:rsid w:val="00A57031"/>
    <w:rsid w:val="00A57E7F"/>
    <w:rsid w:val="00A629F7"/>
    <w:rsid w:val="00A62F16"/>
    <w:rsid w:val="00A65027"/>
    <w:rsid w:val="00A6638B"/>
    <w:rsid w:val="00A66654"/>
    <w:rsid w:val="00A66CD8"/>
    <w:rsid w:val="00A66F52"/>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B79"/>
    <w:rsid w:val="00A74F46"/>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4E94"/>
    <w:rsid w:val="00AC606C"/>
    <w:rsid w:val="00AC629B"/>
    <w:rsid w:val="00AC64CD"/>
    <w:rsid w:val="00AC6FD6"/>
    <w:rsid w:val="00AC7F02"/>
    <w:rsid w:val="00AD011A"/>
    <w:rsid w:val="00AD0767"/>
    <w:rsid w:val="00AD0A56"/>
    <w:rsid w:val="00AD18FA"/>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04B"/>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5FC6"/>
    <w:rsid w:val="00AF6E17"/>
    <w:rsid w:val="00B00A54"/>
    <w:rsid w:val="00B01556"/>
    <w:rsid w:val="00B01F5F"/>
    <w:rsid w:val="00B0205C"/>
    <w:rsid w:val="00B02597"/>
    <w:rsid w:val="00B02AA1"/>
    <w:rsid w:val="00B02B34"/>
    <w:rsid w:val="00B035C7"/>
    <w:rsid w:val="00B03A45"/>
    <w:rsid w:val="00B0414B"/>
    <w:rsid w:val="00B04995"/>
    <w:rsid w:val="00B058FC"/>
    <w:rsid w:val="00B06076"/>
    <w:rsid w:val="00B06298"/>
    <w:rsid w:val="00B07761"/>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BE6"/>
    <w:rsid w:val="00B4366A"/>
    <w:rsid w:val="00B440A7"/>
    <w:rsid w:val="00B445FD"/>
    <w:rsid w:val="00B44730"/>
    <w:rsid w:val="00B44D3E"/>
    <w:rsid w:val="00B45D7D"/>
    <w:rsid w:val="00B461B1"/>
    <w:rsid w:val="00B47605"/>
    <w:rsid w:val="00B50EF9"/>
    <w:rsid w:val="00B51B0D"/>
    <w:rsid w:val="00B51E29"/>
    <w:rsid w:val="00B524DB"/>
    <w:rsid w:val="00B526BF"/>
    <w:rsid w:val="00B52AFB"/>
    <w:rsid w:val="00B54DA2"/>
    <w:rsid w:val="00B563A1"/>
    <w:rsid w:val="00B56DB2"/>
    <w:rsid w:val="00B579E6"/>
    <w:rsid w:val="00B57D2A"/>
    <w:rsid w:val="00B6094E"/>
    <w:rsid w:val="00B61A4F"/>
    <w:rsid w:val="00B6271E"/>
    <w:rsid w:val="00B638F2"/>
    <w:rsid w:val="00B64E7F"/>
    <w:rsid w:val="00B65934"/>
    <w:rsid w:val="00B65A74"/>
    <w:rsid w:val="00B65EAC"/>
    <w:rsid w:val="00B66097"/>
    <w:rsid w:val="00B6799A"/>
    <w:rsid w:val="00B7065A"/>
    <w:rsid w:val="00B71051"/>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259D"/>
    <w:rsid w:val="00B9271C"/>
    <w:rsid w:val="00B92854"/>
    <w:rsid w:val="00B93415"/>
    <w:rsid w:val="00B936C0"/>
    <w:rsid w:val="00B941E5"/>
    <w:rsid w:val="00B944AE"/>
    <w:rsid w:val="00B9533A"/>
    <w:rsid w:val="00B964FC"/>
    <w:rsid w:val="00B965AC"/>
    <w:rsid w:val="00BA1F67"/>
    <w:rsid w:val="00BA23EF"/>
    <w:rsid w:val="00BA35BD"/>
    <w:rsid w:val="00BA436A"/>
    <w:rsid w:val="00BA57DF"/>
    <w:rsid w:val="00BA6794"/>
    <w:rsid w:val="00BB26DF"/>
    <w:rsid w:val="00BB2A42"/>
    <w:rsid w:val="00BB3202"/>
    <w:rsid w:val="00BB3595"/>
    <w:rsid w:val="00BB35E4"/>
    <w:rsid w:val="00BB3624"/>
    <w:rsid w:val="00BB3832"/>
    <w:rsid w:val="00BB391A"/>
    <w:rsid w:val="00BB3F97"/>
    <w:rsid w:val="00BB42E1"/>
    <w:rsid w:val="00BB5888"/>
    <w:rsid w:val="00BB6378"/>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686C"/>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30164"/>
    <w:rsid w:val="00C304FB"/>
    <w:rsid w:val="00C31004"/>
    <w:rsid w:val="00C31113"/>
    <w:rsid w:val="00C31FA3"/>
    <w:rsid w:val="00C32941"/>
    <w:rsid w:val="00C330DB"/>
    <w:rsid w:val="00C338AA"/>
    <w:rsid w:val="00C34066"/>
    <w:rsid w:val="00C34333"/>
    <w:rsid w:val="00C36513"/>
    <w:rsid w:val="00C377EA"/>
    <w:rsid w:val="00C3785B"/>
    <w:rsid w:val="00C40A24"/>
    <w:rsid w:val="00C40C53"/>
    <w:rsid w:val="00C41BE3"/>
    <w:rsid w:val="00C42368"/>
    <w:rsid w:val="00C42C32"/>
    <w:rsid w:val="00C42E30"/>
    <w:rsid w:val="00C43F47"/>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AB2"/>
    <w:rsid w:val="00C50ED9"/>
    <w:rsid w:val="00C530AC"/>
    <w:rsid w:val="00C530CB"/>
    <w:rsid w:val="00C53584"/>
    <w:rsid w:val="00C53794"/>
    <w:rsid w:val="00C53914"/>
    <w:rsid w:val="00C53920"/>
    <w:rsid w:val="00C53A50"/>
    <w:rsid w:val="00C53F1D"/>
    <w:rsid w:val="00C552B0"/>
    <w:rsid w:val="00C5683B"/>
    <w:rsid w:val="00C57291"/>
    <w:rsid w:val="00C6018B"/>
    <w:rsid w:val="00C60D67"/>
    <w:rsid w:val="00C61FAE"/>
    <w:rsid w:val="00C62F6F"/>
    <w:rsid w:val="00C6350F"/>
    <w:rsid w:val="00C63CEA"/>
    <w:rsid w:val="00C63E07"/>
    <w:rsid w:val="00C64A53"/>
    <w:rsid w:val="00C65795"/>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5C8"/>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B0D2C"/>
    <w:rsid w:val="00CB1644"/>
    <w:rsid w:val="00CB19F2"/>
    <w:rsid w:val="00CB1A70"/>
    <w:rsid w:val="00CB1FED"/>
    <w:rsid w:val="00CB21FB"/>
    <w:rsid w:val="00CB2431"/>
    <w:rsid w:val="00CB243B"/>
    <w:rsid w:val="00CB3735"/>
    <w:rsid w:val="00CB3DB2"/>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218"/>
    <w:rsid w:val="00CE6257"/>
    <w:rsid w:val="00CE7D35"/>
    <w:rsid w:val="00CF0E26"/>
    <w:rsid w:val="00CF1A76"/>
    <w:rsid w:val="00CF1A98"/>
    <w:rsid w:val="00CF1B32"/>
    <w:rsid w:val="00CF1C3F"/>
    <w:rsid w:val="00CF1D8D"/>
    <w:rsid w:val="00CF2059"/>
    <w:rsid w:val="00CF3CF3"/>
    <w:rsid w:val="00CF3E82"/>
    <w:rsid w:val="00CF4E90"/>
    <w:rsid w:val="00CF5E36"/>
    <w:rsid w:val="00CF6706"/>
    <w:rsid w:val="00CF6774"/>
    <w:rsid w:val="00CF69E8"/>
    <w:rsid w:val="00CF6DDF"/>
    <w:rsid w:val="00CF70D6"/>
    <w:rsid w:val="00CF78D1"/>
    <w:rsid w:val="00D00128"/>
    <w:rsid w:val="00D01993"/>
    <w:rsid w:val="00D01ADC"/>
    <w:rsid w:val="00D01D6E"/>
    <w:rsid w:val="00D03E9B"/>
    <w:rsid w:val="00D03FCD"/>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9E1"/>
    <w:rsid w:val="00D233F9"/>
    <w:rsid w:val="00D237CC"/>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368A5"/>
    <w:rsid w:val="00D40678"/>
    <w:rsid w:val="00D40839"/>
    <w:rsid w:val="00D40F10"/>
    <w:rsid w:val="00D40F4A"/>
    <w:rsid w:val="00D41921"/>
    <w:rsid w:val="00D43C07"/>
    <w:rsid w:val="00D442FD"/>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411B"/>
    <w:rsid w:val="00DB70AA"/>
    <w:rsid w:val="00DB7CF0"/>
    <w:rsid w:val="00DC089C"/>
    <w:rsid w:val="00DC0DD2"/>
    <w:rsid w:val="00DC1A78"/>
    <w:rsid w:val="00DC2437"/>
    <w:rsid w:val="00DC35F6"/>
    <w:rsid w:val="00DC5061"/>
    <w:rsid w:val="00DC64AC"/>
    <w:rsid w:val="00DC6633"/>
    <w:rsid w:val="00DC6A40"/>
    <w:rsid w:val="00DC6DA1"/>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17E4"/>
    <w:rsid w:val="00E0289B"/>
    <w:rsid w:val="00E03980"/>
    <w:rsid w:val="00E03A7F"/>
    <w:rsid w:val="00E0400E"/>
    <w:rsid w:val="00E041E6"/>
    <w:rsid w:val="00E06375"/>
    <w:rsid w:val="00E06E82"/>
    <w:rsid w:val="00E07518"/>
    <w:rsid w:val="00E07E8D"/>
    <w:rsid w:val="00E100EC"/>
    <w:rsid w:val="00E10E09"/>
    <w:rsid w:val="00E118FE"/>
    <w:rsid w:val="00E12660"/>
    <w:rsid w:val="00E12B89"/>
    <w:rsid w:val="00E132D2"/>
    <w:rsid w:val="00E13A5D"/>
    <w:rsid w:val="00E13C54"/>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6E14"/>
    <w:rsid w:val="00E57B20"/>
    <w:rsid w:val="00E60051"/>
    <w:rsid w:val="00E6255E"/>
    <w:rsid w:val="00E63AD0"/>
    <w:rsid w:val="00E63BA4"/>
    <w:rsid w:val="00E63E8D"/>
    <w:rsid w:val="00E64BA8"/>
    <w:rsid w:val="00E66228"/>
    <w:rsid w:val="00E669C7"/>
    <w:rsid w:val="00E66C4C"/>
    <w:rsid w:val="00E70395"/>
    <w:rsid w:val="00E70414"/>
    <w:rsid w:val="00E70873"/>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2200"/>
    <w:rsid w:val="00ED222A"/>
    <w:rsid w:val="00ED2757"/>
    <w:rsid w:val="00ED2D5D"/>
    <w:rsid w:val="00ED389A"/>
    <w:rsid w:val="00ED3B43"/>
    <w:rsid w:val="00ED47B3"/>
    <w:rsid w:val="00ED47D4"/>
    <w:rsid w:val="00ED5767"/>
    <w:rsid w:val="00ED62EB"/>
    <w:rsid w:val="00ED676F"/>
    <w:rsid w:val="00ED736A"/>
    <w:rsid w:val="00EE01A7"/>
    <w:rsid w:val="00EE0274"/>
    <w:rsid w:val="00EE0583"/>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E14"/>
    <w:rsid w:val="00F13E63"/>
    <w:rsid w:val="00F149E7"/>
    <w:rsid w:val="00F14A77"/>
    <w:rsid w:val="00F14B6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09F2"/>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267D"/>
    <w:rsid w:val="00F52F52"/>
    <w:rsid w:val="00F53F54"/>
    <w:rsid w:val="00F54BAA"/>
    <w:rsid w:val="00F55144"/>
    <w:rsid w:val="00F5538A"/>
    <w:rsid w:val="00F55688"/>
    <w:rsid w:val="00F563C2"/>
    <w:rsid w:val="00F6036E"/>
    <w:rsid w:val="00F60CC4"/>
    <w:rsid w:val="00F612D2"/>
    <w:rsid w:val="00F61F91"/>
    <w:rsid w:val="00F6270C"/>
    <w:rsid w:val="00F62C51"/>
    <w:rsid w:val="00F62C92"/>
    <w:rsid w:val="00F63DD4"/>
    <w:rsid w:val="00F665E6"/>
    <w:rsid w:val="00F66A3A"/>
    <w:rsid w:val="00F67408"/>
    <w:rsid w:val="00F677CC"/>
    <w:rsid w:val="00F67BF2"/>
    <w:rsid w:val="00F67E32"/>
    <w:rsid w:val="00F67FDB"/>
    <w:rsid w:val="00F70F6A"/>
    <w:rsid w:val="00F72783"/>
    <w:rsid w:val="00F73330"/>
    <w:rsid w:val="00F73696"/>
    <w:rsid w:val="00F73AF6"/>
    <w:rsid w:val="00F73AFF"/>
    <w:rsid w:val="00F74498"/>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5DBB"/>
    <w:rsid w:val="00F85E54"/>
    <w:rsid w:val="00F86E66"/>
    <w:rsid w:val="00F87400"/>
    <w:rsid w:val="00F8789C"/>
    <w:rsid w:val="00F87EC5"/>
    <w:rsid w:val="00F901F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120F"/>
    <w:rsid w:val="00FA180B"/>
    <w:rsid w:val="00FA26ED"/>
    <w:rsid w:val="00FA2A17"/>
    <w:rsid w:val="00FA40A8"/>
    <w:rsid w:val="00FA46B0"/>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3151"/>
    <w:rsid w:val="00FD3351"/>
    <w:rsid w:val="00FD3A2F"/>
    <w:rsid w:val="00FD3EDC"/>
    <w:rsid w:val="00FD4201"/>
    <w:rsid w:val="00FD522C"/>
    <w:rsid w:val="00FD58B0"/>
    <w:rsid w:val="00FD592E"/>
    <w:rsid w:val="00FD5A5D"/>
    <w:rsid w:val="00FD5B1D"/>
    <w:rsid w:val="00FD5CAA"/>
    <w:rsid w:val="00FD745E"/>
    <w:rsid w:val="00FD7B58"/>
    <w:rsid w:val="00FE0751"/>
    <w:rsid w:val="00FE098D"/>
    <w:rsid w:val="00FE2619"/>
    <w:rsid w:val="00FE321F"/>
    <w:rsid w:val="00FE3601"/>
    <w:rsid w:val="00FE370D"/>
    <w:rsid w:val="00FE3C9D"/>
    <w:rsid w:val="00FE4036"/>
    <w:rsid w:val="00FE5BBA"/>
    <w:rsid w:val="00FE6307"/>
    <w:rsid w:val="00FE69DA"/>
    <w:rsid w:val="00FE70BA"/>
    <w:rsid w:val="00FE730C"/>
    <w:rsid w:val="00FE7BA6"/>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D4C0A-80E1-4700-B436-F9985FC0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6560</TotalTime>
  <Pages>1</Pages>
  <Words>5602</Words>
  <Characters>31938</Characters>
  <Application>Microsoft Office Word</Application>
  <DocSecurity>0</DocSecurity>
  <Lines>266</Lines>
  <Paragraphs>74</Paragraphs>
  <ScaleCrop>false</ScaleCrop>
  <Company>503</Company>
  <LinksUpToDate>false</LinksUpToDate>
  <CharactersWithSpaces>37466</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635</cp:revision>
  <cp:lastPrinted>2012-11-28T05:58:00Z</cp:lastPrinted>
  <dcterms:created xsi:type="dcterms:W3CDTF">2011-09-13T07:07:00Z</dcterms:created>
  <dcterms:modified xsi:type="dcterms:W3CDTF">2012-12-05T02:15:00Z</dcterms:modified>
</cp:coreProperties>
</file>