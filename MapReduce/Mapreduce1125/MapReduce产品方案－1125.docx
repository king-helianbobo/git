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Pr="002423E2" w:rsidRDefault="0004308B" w:rsidP="001E34E8">
      <w:pPr>
        <w:pStyle w:val="2"/>
      </w:pPr>
      <w:r w:rsidRPr="002423E2">
        <w:rPr>
          <w:rFonts w:hint="eastAsia"/>
        </w:rPr>
        <w:t>术语定义</w:t>
      </w:r>
    </w:p>
    <w:p w:rsidR="0004308B" w:rsidRPr="002E7D80" w:rsidRDefault="0004308B" w:rsidP="001E34E8">
      <w:pPr>
        <w:pStyle w:val="C503-2"/>
      </w:pPr>
      <w:r>
        <w:rPr>
          <w:rFonts w:hint="eastAsia"/>
        </w:rPr>
        <w:t xml:space="preserve">  </w:t>
      </w:r>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w:t>
      </w:r>
      <w:r>
        <w:rPr>
          <w:rFonts w:hint="eastAsia"/>
        </w:rPr>
        <w:lastRenderedPageBreak/>
        <w:t>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w:t>
      </w:r>
      <w:r>
        <w:rPr>
          <w:rFonts w:hint="eastAsia"/>
        </w:rPr>
        <w:lastRenderedPageBreak/>
        <w:t>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ED222A">
          <w:rPr>
            <w:rFonts w:hint="eastAsia"/>
          </w:rPr>
          <w:t>图</w:t>
        </w:r>
        <w:r w:rsidR="00ED222A">
          <w:rPr>
            <w:rFonts w:hint="eastAsia"/>
          </w:rPr>
          <w:t xml:space="preserve"> </w:t>
        </w:r>
        <w:r w:rsidR="00ED222A">
          <w:rPr>
            <w:noProof/>
          </w:rPr>
          <w:t>1</w:t>
        </w:r>
        <w:r w:rsidR="00ED222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5386720"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1</w:t>
      </w:r>
      <w:r w:rsidR="00A724A2">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ED222A">
          <w:rPr>
            <w:rFonts w:hint="eastAsia"/>
          </w:rPr>
          <w:t>图</w:t>
        </w:r>
        <w:r w:rsidR="00ED222A">
          <w:rPr>
            <w:rFonts w:hint="eastAsia"/>
          </w:rPr>
          <w:t xml:space="preserve"> </w:t>
        </w:r>
        <w:r w:rsidR="00ED222A">
          <w:rPr>
            <w:noProof/>
          </w:rPr>
          <w:t>1</w:t>
        </w:r>
        <w:r w:rsidR="00ED222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5pt;height:249.5pt" o:ole="" o:preferrelative="f">
            <v:imagedata r:id="rId10" o:title=""/>
          </v:shape>
          <o:OLEObject Type="Embed" ProgID="Visio.Drawing.11" ShapeID="_x0000_i1026" DrawAspect="Content" ObjectID="_1415386721"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2</w:t>
      </w:r>
      <w:r w:rsidR="00A724A2">
        <w:fldChar w:fldCharType="end"/>
      </w:r>
      <w:bookmarkEnd w:id="4"/>
      <w:r>
        <w:rPr>
          <w:rFonts w:hint="eastAsia"/>
        </w:rPr>
        <w:t xml:space="preserve">  MapReduce</w:t>
      </w:r>
      <w:r>
        <w:rPr>
          <w:rFonts w:hint="eastAsia"/>
        </w:rPr>
        <w:t>软件产品组成图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sidR="00ED222A">
        <w:rPr>
          <w:noProof/>
        </w:rPr>
        <w:t>1</w:t>
      </w:r>
      <w:r w:rsidR="00A724A2">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BFBFBF" w:themeFill="background1" w:themeFillShade="BF"/>
          </w:tcPr>
          <w:p w:rsidR="0004308B" w:rsidRDefault="0004308B" w:rsidP="009919DE">
            <w:pPr>
              <w:pStyle w:val="C503-4"/>
              <w:spacing w:before="62" w:after="62"/>
            </w:pPr>
            <w:r>
              <w:rPr>
                <w:rFonts w:hint="eastAsia"/>
              </w:rPr>
              <w:t>序号</w:t>
            </w:r>
          </w:p>
        </w:tc>
        <w:tc>
          <w:tcPr>
            <w:tcW w:w="850" w:type="dxa"/>
            <w:shd w:val="clear" w:color="auto" w:fill="BFBFBF" w:themeFill="background1" w:themeFillShade="BF"/>
          </w:tcPr>
          <w:p w:rsidR="0004308B" w:rsidRDefault="0004308B" w:rsidP="009919DE">
            <w:pPr>
              <w:pStyle w:val="C503-4"/>
              <w:spacing w:before="62" w:after="62"/>
            </w:pPr>
            <w:r>
              <w:rPr>
                <w:rFonts w:hint="eastAsia"/>
              </w:rPr>
              <w:t>调用方</w:t>
            </w:r>
          </w:p>
        </w:tc>
        <w:tc>
          <w:tcPr>
            <w:tcW w:w="851" w:type="dxa"/>
            <w:shd w:val="clear" w:color="auto" w:fill="BFBFBF" w:themeFill="background1" w:themeFillShade="BF"/>
          </w:tcPr>
          <w:p w:rsidR="0004308B" w:rsidRDefault="0004308B" w:rsidP="009919DE">
            <w:pPr>
              <w:pStyle w:val="C503-4"/>
              <w:spacing w:before="62" w:after="62"/>
            </w:pPr>
            <w:r>
              <w:rPr>
                <w:rFonts w:hint="eastAsia"/>
              </w:rPr>
              <w:t>服务方</w:t>
            </w:r>
          </w:p>
        </w:tc>
        <w:tc>
          <w:tcPr>
            <w:tcW w:w="1418" w:type="dxa"/>
            <w:shd w:val="clear" w:color="auto" w:fill="BFBFBF"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BFBFBF" w:themeFill="background1" w:themeFillShade="BF"/>
          </w:tcPr>
          <w:p w:rsidR="0004308B" w:rsidRDefault="0004308B" w:rsidP="009919DE">
            <w:pPr>
              <w:pStyle w:val="C503-4"/>
              <w:spacing w:before="62" w:after="62"/>
            </w:pPr>
            <w:r>
              <w:rPr>
                <w:rFonts w:hint="eastAsia"/>
              </w:rPr>
              <w:t>用途</w:t>
            </w:r>
          </w:p>
        </w:tc>
        <w:tc>
          <w:tcPr>
            <w:tcW w:w="1418" w:type="dxa"/>
            <w:shd w:val="clear" w:color="auto" w:fill="BFBFBF"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BFBFBF"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sidR="00ED222A">
        <w:rPr>
          <w:noProof/>
        </w:rPr>
        <w:t>2</w:t>
      </w:r>
      <w:r w:rsidR="00A724A2">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BFBFBF" w:themeFill="background1" w:themeFillShade="BF"/>
          </w:tcPr>
          <w:p w:rsidR="0004308B" w:rsidRDefault="0004308B" w:rsidP="000060DB">
            <w:pPr>
              <w:pStyle w:val="C503-4"/>
              <w:spacing w:before="62" w:after="62"/>
            </w:pPr>
            <w:r>
              <w:rPr>
                <w:rFonts w:hint="eastAsia"/>
              </w:rPr>
              <w:t>序号</w:t>
            </w:r>
          </w:p>
        </w:tc>
        <w:tc>
          <w:tcPr>
            <w:tcW w:w="850" w:type="dxa"/>
            <w:shd w:val="clear" w:color="auto" w:fill="BFBFBF" w:themeFill="background1" w:themeFillShade="BF"/>
          </w:tcPr>
          <w:p w:rsidR="0004308B" w:rsidRDefault="0004308B" w:rsidP="000060DB">
            <w:pPr>
              <w:pStyle w:val="C503-4"/>
              <w:spacing w:before="62" w:after="62"/>
            </w:pPr>
            <w:r>
              <w:rPr>
                <w:rFonts w:hint="eastAsia"/>
              </w:rPr>
              <w:t>调用方</w:t>
            </w:r>
          </w:p>
        </w:tc>
        <w:tc>
          <w:tcPr>
            <w:tcW w:w="851" w:type="dxa"/>
            <w:shd w:val="clear" w:color="auto" w:fill="BFBFBF" w:themeFill="background1" w:themeFillShade="BF"/>
          </w:tcPr>
          <w:p w:rsidR="0004308B" w:rsidRDefault="0004308B" w:rsidP="000060DB">
            <w:pPr>
              <w:pStyle w:val="C503-4"/>
              <w:spacing w:before="62" w:after="62"/>
            </w:pPr>
            <w:r>
              <w:rPr>
                <w:rFonts w:hint="eastAsia"/>
              </w:rPr>
              <w:t>服务方</w:t>
            </w:r>
          </w:p>
        </w:tc>
        <w:tc>
          <w:tcPr>
            <w:tcW w:w="1418" w:type="dxa"/>
            <w:shd w:val="clear" w:color="auto" w:fill="BFBFBF"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0060DB">
            <w:pPr>
              <w:pStyle w:val="C503-4"/>
              <w:spacing w:before="62" w:after="62"/>
            </w:pPr>
            <w:r>
              <w:rPr>
                <w:rFonts w:hint="eastAsia"/>
              </w:rPr>
              <w:t>用途</w:t>
            </w:r>
          </w:p>
        </w:tc>
        <w:tc>
          <w:tcPr>
            <w:tcW w:w="1560" w:type="dxa"/>
            <w:shd w:val="clear" w:color="auto" w:fill="BFBFBF"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BFBFBF"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0060DB">
            <w:pPr>
              <w:pStyle w:val="C503-3"/>
              <w:spacing w:before="62" w:after="62"/>
              <w:rPr>
                <w:szCs w:val="21"/>
              </w:rPr>
            </w:pPr>
            <w:r w:rsidRPr="004161F5">
              <w:rPr>
                <w:rFonts w:hint="eastAsia"/>
                <w:szCs w:val="21"/>
              </w:rPr>
              <w:t>由</w:t>
            </w:r>
            <w:r w:rsidRPr="004161F5">
              <w:rPr>
                <w:rFonts w:hint="eastAsia"/>
                <w:szCs w:val="21"/>
              </w:rPr>
              <w:t>Task</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2225A3" w:rsidRPr="005C39AB" w:rsidRDefault="002225A3" w:rsidP="002225A3">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TaskAttemptID</w:t>
            </w:r>
          </w:p>
        </w:tc>
        <w:tc>
          <w:tcPr>
            <w:tcW w:w="2786" w:type="dxa"/>
          </w:tcPr>
          <w:p w:rsidR="004450CD" w:rsidRDefault="004450CD" w:rsidP="003257CD">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JvmContext</w:t>
            </w:r>
          </w:p>
        </w:tc>
        <w:tc>
          <w:tcPr>
            <w:tcW w:w="2786" w:type="dxa"/>
          </w:tcPr>
          <w:p w:rsidR="004450CD" w:rsidRDefault="004450CD" w:rsidP="003257CD">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5" w:name="_Ref338918071"/>
      <w:r>
        <w:rPr>
          <w:rFonts w:hint="eastAsia"/>
        </w:rPr>
        <w:t>业务流程</w:t>
      </w:r>
      <w:bookmarkEnd w:id="5"/>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ED222A">
          <w:rPr>
            <w:rFonts w:hint="eastAsia"/>
          </w:rPr>
          <w:t>图</w:t>
        </w:r>
        <w:r w:rsidR="00ED222A">
          <w:rPr>
            <w:rFonts w:hint="eastAsia"/>
          </w:rPr>
          <w:t xml:space="preserve"> </w:t>
        </w:r>
        <w:r w:rsidR="00ED222A">
          <w:rPr>
            <w:noProof/>
          </w:rPr>
          <w:t>1</w:t>
        </w:r>
        <w:r w:rsidR="00ED222A">
          <w:rPr>
            <w:noProof/>
          </w:rPr>
          <w:noBreakHyphen/>
          <w:t>3</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6" w:name="_Ref340676055"/>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3</w:t>
      </w:r>
      <w:r w:rsidR="00A724A2">
        <w:fldChar w:fldCharType="end"/>
      </w:r>
      <w:bookmarkEnd w:id="6"/>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ED222A">
          <w:rPr>
            <w:rFonts w:hint="eastAsia"/>
          </w:rPr>
          <w:t>图</w:t>
        </w:r>
        <w:r w:rsidR="00ED222A">
          <w:rPr>
            <w:rFonts w:hint="eastAsia"/>
          </w:rPr>
          <w:t xml:space="preserve"> </w:t>
        </w:r>
        <w:r w:rsidR="00ED222A">
          <w:rPr>
            <w:noProof/>
          </w:rPr>
          <w:t>1</w:t>
        </w:r>
        <w:r w:rsidR="00ED222A">
          <w:rPr>
            <w:noProof/>
          </w:rPr>
          <w:noBreakHyphen/>
          <w:t>4</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04308B" w:rsidP="00FE098D">
      <w:pPr>
        <w:pStyle w:val="ab"/>
        <w:spacing w:before="31" w:after="31"/>
      </w:pPr>
      <w:r>
        <w:rPr>
          <w:noProof/>
        </w:rPr>
        <w:drawing>
          <wp:inline distT="0" distB="0" distL="0" distR="0">
            <wp:extent cx="5274310" cy="3657998"/>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3657998"/>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597402"/>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4</w:t>
      </w:r>
      <w:r w:rsidR="00A724A2">
        <w:fldChar w:fldCharType="end"/>
      </w:r>
      <w:bookmarkEnd w:id="7"/>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 w:rsidR="006D34DC" w:rsidRDefault="000E78C7" w:rsidP="006D34DC">
      <w:pPr>
        <w:pStyle w:val="C503-2"/>
      </w:pPr>
      <w:r>
        <w:rPr>
          <w:rFonts w:hint="eastAsia"/>
        </w:rPr>
        <w:t>如</w:t>
      </w:r>
      <w:r w:rsidR="00A724A2">
        <w:fldChar w:fldCharType="begin"/>
      </w:r>
      <w:r>
        <w:instrText xml:space="preserve"> </w:instrText>
      </w:r>
      <w:r>
        <w:rPr>
          <w:rFonts w:hint="eastAsia"/>
        </w:rPr>
        <w:instrText>REF _Ref341203501 \h</w:instrText>
      </w:r>
      <w:r>
        <w:instrText xml:space="preserve"> </w:instrText>
      </w:r>
      <w:r w:rsidR="00A724A2">
        <w:fldChar w:fldCharType="separate"/>
      </w:r>
      <w:r>
        <w:rPr>
          <w:rFonts w:hint="eastAsia"/>
        </w:rPr>
        <w:t>图</w:t>
      </w:r>
      <w:r>
        <w:rPr>
          <w:rFonts w:hint="eastAsia"/>
        </w:rPr>
        <w:t xml:space="preserve"> </w:t>
      </w:r>
      <w:r>
        <w:rPr>
          <w:noProof/>
        </w:rPr>
        <w:t>1</w:t>
      </w:r>
      <w:r>
        <w:noBreakHyphen/>
      </w:r>
      <w:r>
        <w:rPr>
          <w:noProof/>
        </w:rPr>
        <w:t>5</w:t>
      </w:r>
      <w:r w:rsidR="00A724A2">
        <w:fldChar w:fldCharType="end"/>
      </w:r>
      <w:r>
        <w:rPr>
          <w:rFonts w:hint="eastAsia"/>
        </w:rPr>
        <w:t>示，</w:t>
      </w:r>
      <w:r w:rsidR="006D34DC">
        <w:rPr>
          <w:rFonts w:hint="eastAsia"/>
        </w:rPr>
        <w:t>当</w:t>
      </w:r>
      <w:r w:rsidR="006D34DC">
        <w:rPr>
          <w:rFonts w:hint="eastAsia"/>
        </w:rPr>
        <w:t>TaskTracker</w:t>
      </w:r>
      <w:r w:rsidR="006D34DC">
        <w:rPr>
          <w:rFonts w:hint="eastAsia"/>
        </w:rPr>
        <w:t>获得新的任务</w:t>
      </w:r>
      <w:r w:rsidR="006111E6">
        <w:rPr>
          <w:rFonts w:hint="eastAsia"/>
        </w:rPr>
        <w:t>，</w:t>
      </w:r>
      <w:r w:rsidR="006D34DC">
        <w:rPr>
          <w:rFonts w:hint="eastAsia"/>
        </w:rPr>
        <w:t>并通过</w:t>
      </w:r>
      <w:r w:rsidR="006D34DC">
        <w:rPr>
          <w:rFonts w:hint="eastAsia"/>
        </w:rPr>
        <w:t>JvmRunner</w:t>
      </w:r>
      <w:r w:rsidR="006D34DC">
        <w:rPr>
          <w:rFonts w:hint="eastAsia"/>
        </w:rPr>
        <w:t>线程启动一个执行</w:t>
      </w:r>
      <w:r w:rsidR="006D34DC">
        <w:rPr>
          <w:rFonts w:hint="eastAsia"/>
        </w:rPr>
        <w:t>MapTask</w:t>
      </w:r>
      <w:r w:rsidR="006D34DC">
        <w:rPr>
          <w:rFonts w:hint="eastAsia"/>
        </w:rPr>
        <w:t>或</w:t>
      </w:r>
      <w:r w:rsidR="006D34DC">
        <w:rPr>
          <w:rFonts w:hint="eastAsia"/>
        </w:rPr>
        <w:t>ReduceTask</w:t>
      </w:r>
      <w:r w:rsidR="006D34DC">
        <w:rPr>
          <w:rFonts w:hint="eastAsia"/>
        </w:rPr>
        <w:t>的进程后，</w:t>
      </w:r>
      <w:r w:rsidR="006D34DC">
        <w:rPr>
          <w:rFonts w:hint="eastAsia"/>
        </w:rPr>
        <w:t>Mapper</w:t>
      </w:r>
      <w:r w:rsidR="006D34DC">
        <w:rPr>
          <w:rFonts w:hint="eastAsia"/>
        </w:rPr>
        <w:t>或</w:t>
      </w:r>
      <w:r w:rsidR="006D34DC">
        <w:rPr>
          <w:rFonts w:hint="eastAsia"/>
        </w:rPr>
        <w:t>Reducer</w:t>
      </w:r>
      <w:r w:rsidR="006D34DC">
        <w:rPr>
          <w:rFonts w:hint="eastAsia"/>
        </w:rPr>
        <w:t>进程通过</w:t>
      </w:r>
      <w:r w:rsidR="006D34DC">
        <w:rPr>
          <w:rFonts w:hint="eastAsia"/>
        </w:rPr>
        <w:t>RPC</w:t>
      </w:r>
      <w:r w:rsidR="006D34DC">
        <w:rPr>
          <w:rFonts w:hint="eastAsia"/>
        </w:rPr>
        <w:t>协议（</w:t>
      </w:r>
      <w:r w:rsidR="006D34DC">
        <w:rPr>
          <w:rFonts w:hint="eastAsia"/>
        </w:rPr>
        <w:t>TaskUmbilicalProtocol</w:t>
      </w:r>
      <w:r w:rsidR="006D34DC">
        <w:rPr>
          <w:rFonts w:hint="eastAsia"/>
        </w:rPr>
        <w:t>，在相同主机上但属于不同进程间的通信协议）与</w:t>
      </w:r>
      <w:r w:rsidR="006D34DC">
        <w:rPr>
          <w:rFonts w:hint="eastAsia"/>
        </w:rPr>
        <w:t>TaskTracker</w:t>
      </w:r>
      <w:r w:rsidR="006D34DC">
        <w:rPr>
          <w:rFonts w:hint="eastAsia"/>
        </w:rPr>
        <w:t>取得联系。</w:t>
      </w:r>
      <w:r w:rsidR="006D34DC">
        <w:rPr>
          <w:rFonts w:hint="eastAsia"/>
        </w:rPr>
        <w:t>Mapper</w:t>
      </w:r>
      <w:r w:rsidR="006D34DC">
        <w:rPr>
          <w:rFonts w:hint="eastAsia"/>
        </w:rPr>
        <w:t>进程通过</w:t>
      </w:r>
      <w:r w:rsidR="006D34DC">
        <w:rPr>
          <w:rFonts w:hint="eastAsia"/>
        </w:rPr>
        <w:t>RPC</w:t>
      </w:r>
      <w:r w:rsidR="006D34DC">
        <w:rPr>
          <w:rFonts w:hint="eastAsia"/>
        </w:rPr>
        <w:t>协议从</w:t>
      </w:r>
      <w:r w:rsidR="006D34DC">
        <w:rPr>
          <w:rFonts w:hint="eastAsia"/>
        </w:rPr>
        <w:t>TaskTracker</w:t>
      </w:r>
      <w:r w:rsidR="006D34DC">
        <w:rPr>
          <w:rFonts w:hint="eastAsia"/>
        </w:rPr>
        <w:t>处获得任务，对</w:t>
      </w:r>
      <w:r w:rsidR="006D34DC">
        <w:rPr>
          <w:rFonts w:hint="eastAsia"/>
        </w:rPr>
        <w:t>Mapper</w:t>
      </w:r>
      <w:r w:rsidR="006D34DC">
        <w:rPr>
          <w:rFonts w:hint="eastAsia"/>
        </w:rPr>
        <w:t>进程来说，共有四种任务类型，分别为</w:t>
      </w:r>
      <w:r w:rsidR="006D34DC">
        <w:rPr>
          <w:rFonts w:hint="eastAsia"/>
        </w:rPr>
        <w:t>JobCleanup</w:t>
      </w:r>
      <w:r w:rsidR="00785BF8">
        <w:rPr>
          <w:rFonts w:hint="eastAsia"/>
        </w:rPr>
        <w:t>、</w:t>
      </w:r>
      <w:r w:rsidR="006D34DC">
        <w:rPr>
          <w:rFonts w:hint="eastAsia"/>
        </w:rPr>
        <w:t>JobSetup</w:t>
      </w:r>
      <w:r w:rsidR="00785BF8">
        <w:rPr>
          <w:rFonts w:hint="eastAsia"/>
        </w:rPr>
        <w:t>、</w:t>
      </w:r>
      <w:r w:rsidR="006D34DC">
        <w:rPr>
          <w:rFonts w:hint="eastAsia"/>
        </w:rPr>
        <w:t>TaskCleanup</w:t>
      </w:r>
      <w:r w:rsidR="00785BF8">
        <w:rPr>
          <w:rFonts w:hint="eastAsia"/>
        </w:rPr>
        <w:t>、</w:t>
      </w:r>
      <w:r w:rsidR="006D34DC">
        <w:rPr>
          <w:rFonts w:hint="eastAsia"/>
        </w:rPr>
        <w:t>Map</w:t>
      </w:r>
      <w:r w:rsidR="00785BF8">
        <w:rPr>
          <w:rFonts w:hint="eastAsia"/>
        </w:rPr>
        <w:t>、</w:t>
      </w:r>
      <w:r w:rsidR="006D34DC">
        <w:rPr>
          <w:rFonts w:hint="eastAsia"/>
        </w:rPr>
        <w:t>Reduce</w:t>
      </w:r>
      <w:r w:rsidR="006D34DC">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lastRenderedPageBreak/>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34DC" w:rsidP="006D34DC">
      <w:pPr>
        <w:pStyle w:val="C503-2"/>
      </w:pPr>
      <w:r>
        <w:rPr>
          <w:rFonts w:hint="eastAsia"/>
        </w:rPr>
        <w:t>Map</w:t>
      </w:r>
      <w:r>
        <w:rPr>
          <w:rFonts w:hint="eastAsia"/>
        </w:rPr>
        <w:t>任务的执行需从</w:t>
      </w:r>
      <w:r>
        <w:rPr>
          <w:rFonts w:hint="eastAsia"/>
        </w:rPr>
        <w:t>hdfs</w:t>
      </w:r>
      <w:r>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Pr>
          <w:rFonts w:hint="eastAsia"/>
        </w:rPr>
        <w:t>时，</w:t>
      </w:r>
      <w:r w:rsidR="0025385B">
        <w:rPr>
          <w:rFonts w:hint="eastAsia"/>
        </w:rPr>
        <w:t>它内部的</w:t>
      </w:r>
      <w:r w:rsidR="0025385B">
        <w:rPr>
          <w:rFonts w:hint="eastAsia"/>
        </w:rPr>
        <w:t>TaskReporter</w:t>
      </w:r>
      <w:r w:rsidR="0025385B">
        <w:rPr>
          <w:rFonts w:hint="eastAsia"/>
        </w:rPr>
        <w:t>线程</w:t>
      </w:r>
      <w:r>
        <w:rPr>
          <w:rFonts w:hint="eastAsia"/>
        </w:rPr>
        <w:t>周期性地给</w:t>
      </w:r>
      <w:r>
        <w:rPr>
          <w:rFonts w:hint="eastAsia"/>
        </w:rPr>
        <w:t>TaskTracker</w:t>
      </w:r>
      <w:r>
        <w:rPr>
          <w:rFonts w:hint="eastAsia"/>
        </w:rPr>
        <w:t>发送</w:t>
      </w:r>
      <w:r>
        <w:rPr>
          <w:rFonts w:hint="eastAsia"/>
        </w:rPr>
        <w:t>ping</w:t>
      </w:r>
      <w:r>
        <w:rPr>
          <w:rFonts w:hint="eastAsia"/>
        </w:rPr>
        <w:t>消息，也会周期性地向</w:t>
      </w:r>
      <w:r>
        <w:rPr>
          <w:rFonts w:hint="eastAsia"/>
        </w:rPr>
        <w:t>TaskTracker</w:t>
      </w:r>
      <w:r>
        <w:rPr>
          <w:rFonts w:hint="eastAsia"/>
        </w:rPr>
        <w:t>报告任务进展。</w:t>
      </w:r>
    </w:p>
    <w:p w:rsidR="006D34DC" w:rsidRDefault="006D34DC" w:rsidP="006D34DC">
      <w:pPr>
        <w:pStyle w:val="C503-2"/>
      </w:pPr>
      <w:r>
        <w:rPr>
          <w:rFonts w:hint="eastAsia"/>
        </w:rPr>
        <w:t>对</w:t>
      </w:r>
      <w:r>
        <w:rPr>
          <w:rFonts w:hint="eastAsia"/>
        </w:rPr>
        <w:t>JobCleanup</w:t>
      </w:r>
      <w:r w:rsidR="003305D9">
        <w:rPr>
          <w:rFonts w:hint="eastAsia"/>
        </w:rPr>
        <w:t>、</w:t>
      </w:r>
      <w:r>
        <w:rPr>
          <w:rFonts w:hint="eastAsia"/>
        </w:rPr>
        <w:t>JobSetup</w:t>
      </w:r>
      <w:r w:rsidR="003305D9">
        <w:rPr>
          <w:rFonts w:hint="eastAsia"/>
        </w:rPr>
        <w:t>、</w:t>
      </w:r>
      <w:r>
        <w:rPr>
          <w:rFonts w:hint="eastAsia"/>
        </w:rPr>
        <w:t>TaskCleanup</w:t>
      </w:r>
      <w:r>
        <w:rPr>
          <w:rFonts w:hint="eastAsia"/>
        </w:rPr>
        <w:t>任务，不必向</w:t>
      </w:r>
      <w:r>
        <w:rPr>
          <w:rFonts w:hint="eastAsia"/>
        </w:rPr>
        <w:t>TaskTracker</w:t>
      </w:r>
      <w:r>
        <w:rPr>
          <w:rFonts w:hint="eastAsia"/>
        </w:rPr>
        <w:t>提交</w:t>
      </w:r>
      <w:r w:rsidR="003305D9">
        <w:rPr>
          <w:rFonts w:hint="eastAsia"/>
        </w:rPr>
        <w:t>，</w:t>
      </w:r>
      <w:r>
        <w:rPr>
          <w:rFonts w:hint="eastAsia"/>
        </w:rPr>
        <w:t>而当</w:t>
      </w:r>
      <w:r>
        <w:rPr>
          <w:rFonts w:hint="eastAsia"/>
        </w:rPr>
        <w:t>Map</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sidR="003305D9">
        <w:rPr>
          <w:rFonts w:hint="eastAsia"/>
        </w:rPr>
        <w:t>“</w:t>
      </w:r>
      <w:r>
        <w:rPr>
          <w:rFonts w:hint="eastAsia"/>
        </w:rPr>
        <w:t>它可以批准该任务的提交</w:t>
      </w:r>
      <w:r w:rsidR="003305D9">
        <w:rPr>
          <w:rFonts w:hint="eastAsia"/>
        </w:rPr>
        <w:t>”</w:t>
      </w: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sidR="005244BC">
        <w:rPr>
          <w:rFonts w:hint="eastAsia"/>
        </w:rPr>
        <w:t>${outputdir}/_temporary/_${TaskID}</w:t>
      </w:r>
      <w:r>
        <w:rPr>
          <w:rFonts w:hint="eastAsia"/>
        </w:rPr>
        <w:t>转移到</w:t>
      </w:r>
      <w:r>
        <w:rPr>
          <w:rFonts w:hint="eastAsia"/>
        </w:rPr>
        <w:t>${outputdir}</w:t>
      </w:r>
      <w:r>
        <w:rPr>
          <w:rFonts w:hint="eastAsia"/>
        </w:rPr>
        <w:t>目录下</w:t>
      </w:r>
      <w:r w:rsidR="000F1FF2">
        <w:rPr>
          <w:rFonts w:hint="eastAsia"/>
        </w:rPr>
        <w:t>。</w:t>
      </w:r>
    </w:p>
    <w:p w:rsidR="00AA290B" w:rsidRPr="006D34DC" w:rsidRDefault="00AA290B" w:rsidP="006D34DC">
      <w:pPr>
        <w:pStyle w:val="C503-2"/>
      </w:pPr>
      <w:r w:rsidRPr="00AA290B">
        <w:rPr>
          <w:rFonts w:hint="eastAsia"/>
        </w:rPr>
        <w:t>当任务执行（包括</w:t>
      </w:r>
      <w:r w:rsidRPr="00AA290B">
        <w:rPr>
          <w:rFonts w:hint="eastAsia"/>
        </w:rPr>
        <w:t>JobCleanup</w:t>
      </w:r>
      <w:r w:rsidRPr="00AA290B">
        <w:rPr>
          <w:rFonts w:hint="eastAsia"/>
        </w:rPr>
        <w:t>，</w:t>
      </w:r>
      <w:r w:rsidRPr="00AA290B">
        <w:rPr>
          <w:rFonts w:hint="eastAsia"/>
        </w:rPr>
        <w:t>TaskCleanup</w:t>
      </w:r>
      <w:r w:rsidRPr="00AA290B">
        <w:rPr>
          <w:rFonts w:hint="eastAsia"/>
        </w:rPr>
        <w:t>，</w:t>
      </w:r>
      <w:r w:rsidRPr="00AA290B">
        <w:rPr>
          <w:rFonts w:hint="eastAsia"/>
        </w:rPr>
        <w:t>JobSetup</w:t>
      </w:r>
      <w:r w:rsidRPr="00AA290B">
        <w:rPr>
          <w:rFonts w:hint="eastAsia"/>
        </w:rPr>
        <w:t>）完毕后，更新系统计数器，终止</w:t>
      </w:r>
      <w:r w:rsidRPr="00AA290B">
        <w:rPr>
          <w:rFonts w:hint="eastAsia"/>
        </w:rPr>
        <w:t>TaskReporter</w:t>
      </w:r>
      <w:r w:rsidRPr="00AA290B">
        <w:rPr>
          <w:rFonts w:hint="eastAsia"/>
        </w:rPr>
        <w:t>，将</w:t>
      </w:r>
      <w:r w:rsidRPr="00AA290B">
        <w:rPr>
          <w:rFonts w:hint="eastAsia"/>
        </w:rPr>
        <w:t>TaskStatus</w:t>
      </w:r>
      <w:r w:rsidRPr="00AA290B">
        <w:rPr>
          <w:rFonts w:hint="eastAsia"/>
        </w:rPr>
        <w:t>发送给</w:t>
      </w:r>
      <w:r w:rsidRPr="00AA290B">
        <w:rPr>
          <w:rFonts w:hint="eastAsia"/>
        </w:rPr>
        <w:t>TaskTracker</w:t>
      </w:r>
      <w:r w:rsidRPr="00AA290B">
        <w:rPr>
          <w:rFonts w:hint="eastAsia"/>
        </w:rPr>
        <w:t>，最后向</w:t>
      </w:r>
      <w:r w:rsidRPr="00AA290B">
        <w:rPr>
          <w:rFonts w:hint="eastAsia"/>
        </w:rPr>
        <w:t>TaskTracker</w:t>
      </w:r>
      <w:r w:rsidRPr="00AA290B">
        <w:rPr>
          <w:rFonts w:hint="eastAsia"/>
        </w:rPr>
        <w:t>发送“</w:t>
      </w:r>
      <w:r w:rsidRPr="00AA290B">
        <w:rPr>
          <w:rFonts w:hint="eastAsia"/>
        </w:rPr>
        <w:t>done</w:t>
      </w:r>
      <w:r w:rsidRPr="00AA290B">
        <w:rPr>
          <w:rFonts w:hint="eastAsia"/>
        </w:rPr>
        <w:t>”消息，告诉</w:t>
      </w:r>
      <w:r w:rsidRPr="00AA290B">
        <w:rPr>
          <w:rFonts w:hint="eastAsia"/>
        </w:rPr>
        <w:t>TaskTracker</w:t>
      </w:r>
      <w:r w:rsidRPr="00AA290B">
        <w:rPr>
          <w:rFonts w:hint="eastAsia"/>
        </w:rPr>
        <w:t>任务已执行完毕。</w:t>
      </w:r>
    </w:p>
    <w:p w:rsidR="00677DAB" w:rsidRDefault="00E35AC6" w:rsidP="00E35AC6">
      <w:pPr>
        <w:pStyle w:val="C503-2"/>
        <w:ind w:firstLineChars="0" w:firstLine="0"/>
      </w:pPr>
      <w:r>
        <w:rPr>
          <w:rFonts w:hint="eastAsia"/>
          <w:noProof/>
        </w:rPr>
        <w:lastRenderedPageBreak/>
        <w:drawing>
          <wp:inline distT="0" distB="0" distL="0" distR="0">
            <wp:extent cx="5278120" cy="3223907"/>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8120" cy="3223907"/>
                    </a:xfrm>
                    <a:prstGeom prst="rect">
                      <a:avLst/>
                    </a:prstGeom>
                    <a:noFill/>
                    <a:ln w="9525">
                      <a:noFill/>
                      <a:miter lim="800000"/>
                      <a:headEnd/>
                      <a:tailEnd/>
                    </a:ln>
                  </pic:spPr>
                </pic:pic>
              </a:graphicData>
            </a:graphic>
          </wp:inline>
        </w:drawing>
      </w:r>
    </w:p>
    <w:p w:rsidR="00677DAB" w:rsidRPr="00036228" w:rsidRDefault="00677DAB" w:rsidP="00677DAB">
      <w:pPr>
        <w:pStyle w:val="ab"/>
        <w:spacing w:before="31" w:after="31"/>
      </w:pPr>
      <w:bookmarkStart w:id="8" w:name="_Ref341203501"/>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5</w:t>
      </w:r>
      <w:r w:rsidR="00A724A2">
        <w:fldChar w:fldCharType="end"/>
      </w:r>
      <w:bookmarkEnd w:id="8"/>
      <w:r>
        <w:rPr>
          <w:rFonts w:hint="eastAsia"/>
        </w:rPr>
        <w:t xml:space="preserve">  </w:t>
      </w:r>
      <w:r w:rsidR="00547E87">
        <w:rPr>
          <w:rFonts w:hint="eastAsia"/>
        </w:rPr>
        <w:t>执行</w:t>
      </w:r>
      <w:r w:rsidR="00547E87">
        <w:rPr>
          <w:rFonts w:hint="eastAsia"/>
        </w:rPr>
        <w:t>map</w:t>
      </w:r>
      <w:r w:rsidR="00547E87">
        <w:rPr>
          <w:rFonts w:hint="eastAsia"/>
        </w:rPr>
        <w:t>任务</w:t>
      </w:r>
      <w:r>
        <w:rPr>
          <w:rFonts w:hint="eastAsia"/>
        </w:rPr>
        <w:t>流程</w:t>
      </w:r>
    </w:p>
    <w:p w:rsidR="0004308B" w:rsidRDefault="0004308B" w:rsidP="00FE098D">
      <w:pPr>
        <w:pStyle w:val="2"/>
      </w:pPr>
      <w:bookmarkStart w:id="9" w:name="_Ref338918108"/>
      <w:r>
        <w:rPr>
          <w:rFonts w:hint="eastAsia"/>
        </w:rPr>
        <w:t>研究内容</w:t>
      </w:r>
      <w:bookmarkEnd w:id="9"/>
    </w:p>
    <w:p w:rsidR="0004308B" w:rsidRPr="006855CE" w:rsidRDefault="0004308B" w:rsidP="002423E2">
      <w:pPr>
        <w:pStyle w:val="C503-2"/>
      </w:pPr>
      <w:r>
        <w:rPr>
          <w:rFonts w:hint="eastAsia"/>
        </w:rPr>
        <w:t>研究内容部分，是在</w:t>
      </w:r>
      <w:fldSimple w:instr=" REF _Ref338918066 \r \h  \* MERGEFORMAT ">
        <w:r w:rsidR="00ED222A">
          <w:t>1.2</w:t>
        </w:r>
      </w:fldSimple>
      <w:r>
        <w:rPr>
          <w:rFonts w:hint="eastAsia"/>
        </w:rPr>
        <w:t>-</w:t>
      </w:r>
      <w:fldSimple w:instr=" REF _Ref338918071 \r \h  \* MERGEFORMAT ">
        <w:r w:rsidR="00ED222A">
          <w:t>1.7</w:t>
        </w:r>
      </w:fldSimple>
      <w:r>
        <w:rPr>
          <w:rFonts w:hint="eastAsia"/>
        </w:rPr>
        <w:t>节的产品总体设计的基础上，对组成产品的每个子系统进行方案设计。一般而言，可以认为，</w:t>
      </w:r>
      <w:fldSimple w:instr=" REF _Ref338918021 \r \h  \* MERGEFORMAT ">
        <w:r w:rsidR="00ED222A">
          <w:t>1.5</w:t>
        </w:r>
      </w:fldSimple>
      <w:r>
        <w:rPr>
          <w:rFonts w:hint="eastAsia"/>
        </w:rPr>
        <w:t>节中产品分解出的每个子系统，将在</w:t>
      </w:r>
      <w:fldSimple w:instr=" REF _Ref338918108 \r \h  \* MERGEFORMAT ">
        <w:r w:rsidR="00ED222A">
          <w:t>1.8</w:t>
        </w:r>
      </w:fldSimple>
      <w:r>
        <w:rPr>
          <w:rFonts w:hint="eastAsia"/>
        </w:rPr>
        <w:t>节中展开描述。</w:t>
      </w:r>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sidR="00ED222A">
        <w:rPr>
          <w:noProof/>
        </w:rPr>
        <w:t>3</w:t>
      </w:r>
      <w:r w:rsidR="00A724A2">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BFBFBF"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BFBFBF"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BFBFBF"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BFBFBF"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E1E5D">
              <w:rPr>
                <w:szCs w:val="21"/>
              </w:rPr>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w:t>
            </w:r>
            <w:r w:rsidRPr="009D3027">
              <w:rPr>
                <w:rFonts w:hint="eastAsia"/>
                <w:szCs w:val="21"/>
              </w:rPr>
              <w:lastRenderedPageBreak/>
              <w:t>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lastRenderedPageBreak/>
              <w:t xml:space="preserve">OutputFormat.getRecordWriter(FileSystem fs, JobConf job, </w:t>
            </w:r>
            <w:r w:rsidRPr="009D3027">
              <w:rPr>
                <w:szCs w:val="21"/>
              </w:rPr>
              <w:lastRenderedPageBreak/>
              <w:t>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lastRenderedPageBreak/>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ED222A">
          <w:rPr>
            <w:rFonts w:hint="eastAsia"/>
          </w:rPr>
          <w:t>图</w:t>
        </w:r>
        <w:r w:rsidR="00ED222A">
          <w:rPr>
            <w:rFonts w:hint="eastAsia"/>
          </w:rPr>
          <w:t xml:space="preserve"> </w:t>
        </w:r>
        <w:r w:rsidR="00ED222A">
          <w:rPr>
            <w:noProof/>
          </w:rPr>
          <w:t>1</w:t>
        </w:r>
        <w:r w:rsidR="00ED222A">
          <w:rPr>
            <w:noProof/>
          </w:rPr>
          <w:noBreakHyphen/>
          <w:t>5</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Pr="008473A0" w:rsidRDefault="0004308B" w:rsidP="003B4E24">
      <w:pPr>
        <w:pStyle w:val="ab"/>
        <w:spacing w:before="31" w:after="31"/>
      </w:pPr>
      <w:bookmarkStart w:id="10" w:name="_Ref341030138"/>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6</w:t>
      </w:r>
      <w:r w:rsidR="00A724A2">
        <w:fldChar w:fldCharType="end"/>
      </w:r>
      <w:bookmarkEnd w:id="10"/>
      <w:r>
        <w:rPr>
          <w:rFonts w:hint="eastAsia"/>
        </w:rPr>
        <w:t xml:space="preserve">  JobTracker</w:t>
      </w:r>
      <w:r>
        <w:rPr>
          <w:rFonts w:hint="eastAsia"/>
        </w:rPr>
        <w:t>初始化作业与任务分派流程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sidR="00ED222A">
        <w:rPr>
          <w:noProof/>
        </w:rPr>
        <w:t>4</w:t>
      </w:r>
      <w:r w:rsidR="00A724A2">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BFBFBF" w:themeFill="background1" w:themeFillShade="BF"/>
          </w:tcPr>
          <w:p w:rsidR="0004308B" w:rsidRDefault="0004308B" w:rsidP="00C1735D">
            <w:pPr>
              <w:pStyle w:val="C503-4"/>
              <w:spacing w:before="62" w:after="62"/>
            </w:pPr>
            <w:r>
              <w:rPr>
                <w:rFonts w:hint="eastAsia"/>
              </w:rPr>
              <w:t>序号</w:t>
            </w:r>
          </w:p>
        </w:tc>
        <w:tc>
          <w:tcPr>
            <w:tcW w:w="850" w:type="dxa"/>
            <w:shd w:val="clear" w:color="auto" w:fill="BFBFBF" w:themeFill="background1" w:themeFillShade="BF"/>
          </w:tcPr>
          <w:p w:rsidR="0004308B" w:rsidRDefault="0004308B" w:rsidP="00C1735D">
            <w:pPr>
              <w:pStyle w:val="C503-4"/>
              <w:spacing w:before="62" w:after="62"/>
            </w:pPr>
            <w:r>
              <w:rPr>
                <w:rFonts w:hint="eastAsia"/>
              </w:rPr>
              <w:t>调用方</w:t>
            </w:r>
          </w:p>
        </w:tc>
        <w:tc>
          <w:tcPr>
            <w:tcW w:w="851" w:type="dxa"/>
            <w:shd w:val="clear" w:color="auto" w:fill="BFBFBF" w:themeFill="background1" w:themeFillShade="BF"/>
          </w:tcPr>
          <w:p w:rsidR="0004308B" w:rsidRDefault="0004308B" w:rsidP="00C1735D">
            <w:pPr>
              <w:pStyle w:val="C503-4"/>
              <w:spacing w:before="62" w:after="62"/>
            </w:pPr>
            <w:r>
              <w:rPr>
                <w:rFonts w:hint="eastAsia"/>
              </w:rPr>
              <w:t>服务方</w:t>
            </w:r>
          </w:p>
        </w:tc>
        <w:tc>
          <w:tcPr>
            <w:tcW w:w="1418" w:type="dxa"/>
            <w:shd w:val="clear" w:color="auto" w:fill="BFBFBF"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C1735D">
            <w:pPr>
              <w:pStyle w:val="C503-4"/>
              <w:spacing w:before="62" w:after="62"/>
            </w:pPr>
            <w:r>
              <w:rPr>
                <w:rFonts w:hint="eastAsia"/>
              </w:rPr>
              <w:t>用途</w:t>
            </w:r>
          </w:p>
        </w:tc>
        <w:tc>
          <w:tcPr>
            <w:tcW w:w="1560" w:type="dxa"/>
            <w:shd w:val="clear" w:color="auto" w:fill="BFBFBF"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BFBFBF"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BFBFBF"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w:t>
            </w:r>
            <w:r>
              <w:rPr>
                <w:rFonts w:hint="eastAsia"/>
                <w:szCs w:val="21"/>
              </w:rPr>
              <w:lastRenderedPageBreak/>
              <w:t>nager</w:t>
            </w:r>
          </w:p>
        </w:tc>
        <w:tc>
          <w:tcPr>
            <w:tcW w:w="851" w:type="dxa"/>
            <w:vMerge w:val="restart"/>
          </w:tcPr>
          <w:p w:rsidR="0004308B" w:rsidRDefault="0004308B" w:rsidP="00C1735D">
            <w:pPr>
              <w:pStyle w:val="C503-5"/>
              <w:spacing w:before="62" w:after="62"/>
              <w:jc w:val="both"/>
              <w:rPr>
                <w:szCs w:val="21"/>
              </w:rPr>
            </w:pPr>
            <w:r>
              <w:rPr>
                <w:rFonts w:hint="eastAsia"/>
                <w:szCs w:val="21"/>
              </w:rPr>
              <w:lastRenderedPageBreak/>
              <w:t>JvmRu</w:t>
            </w:r>
            <w:r>
              <w:rPr>
                <w:rFonts w:hint="eastAsia"/>
                <w:szCs w:val="21"/>
              </w:rPr>
              <w:lastRenderedPageBreak/>
              <w:t>nner</w:t>
            </w:r>
          </w:p>
        </w:tc>
        <w:tc>
          <w:tcPr>
            <w:tcW w:w="1418" w:type="dxa"/>
            <w:vMerge w:val="restart"/>
          </w:tcPr>
          <w:p w:rsidR="0004308B" w:rsidRDefault="0004308B" w:rsidP="00C1735D">
            <w:pPr>
              <w:pStyle w:val="C503-5"/>
              <w:spacing w:before="62" w:after="62"/>
              <w:jc w:val="both"/>
              <w:rPr>
                <w:szCs w:val="21"/>
              </w:rPr>
            </w:pPr>
            <w:r w:rsidRPr="000900E7">
              <w:rPr>
                <w:szCs w:val="21"/>
              </w:rPr>
              <w:lastRenderedPageBreak/>
              <w:t>spawnNewJv</w:t>
            </w:r>
            <w:r w:rsidRPr="000900E7">
              <w:rPr>
                <w:szCs w:val="21"/>
              </w:rPr>
              <w:lastRenderedPageBreak/>
              <w:t>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lastRenderedPageBreak/>
              <w:t>用于生成一个</w:t>
            </w:r>
            <w:r w:rsidRPr="001C28F5">
              <w:rPr>
                <w:rFonts w:hint="eastAsia"/>
                <w:szCs w:val="21"/>
              </w:rPr>
              <w:t>JvmRunner</w:t>
            </w:r>
            <w:r w:rsidRPr="001C28F5">
              <w:rPr>
                <w:rFonts w:hint="eastAsia"/>
                <w:szCs w:val="21"/>
              </w:rPr>
              <w:lastRenderedPageBreak/>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lastRenderedPageBreak/>
              <w:t>expireLaunchin</w:t>
            </w:r>
            <w:r w:rsidRPr="00CE1E5D">
              <w:rPr>
                <w:szCs w:val="21"/>
              </w:rPr>
              <w:lastRenderedPageBreak/>
              <w:t>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lastRenderedPageBreak/>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lastRenderedPageBreak/>
              <w:t>标识该任务所属的用户作业</w:t>
            </w:r>
            <w:r w:rsidRPr="001C28F5">
              <w:rPr>
                <w:rFonts w:hint="eastAsia"/>
                <w:szCs w:val="21"/>
              </w:rPr>
              <w:lastRenderedPageBreak/>
              <w:t>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ED222A">
          <w:rPr>
            <w:rFonts w:hint="eastAsia"/>
          </w:rPr>
          <w:t>图</w:t>
        </w:r>
        <w:r w:rsidR="00ED222A">
          <w:rPr>
            <w:rFonts w:hint="eastAsia"/>
          </w:rPr>
          <w:t xml:space="preserve"> </w:t>
        </w:r>
        <w:r w:rsidR="00ED222A">
          <w:rPr>
            <w:noProof/>
          </w:rPr>
          <w:t>1</w:t>
        </w:r>
        <w:r w:rsidR="00ED222A">
          <w:rPr>
            <w:noProof/>
          </w:rPr>
          <w:noBreakHyphen/>
          <w:t>6</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lastRenderedPageBreak/>
        <w:t>任务。</w:t>
      </w:r>
    </w:p>
    <w:p w:rsidR="0004308B" w:rsidRDefault="0004308B" w:rsidP="00C1735D">
      <w:pPr>
        <w:pStyle w:val="ab"/>
        <w:spacing w:before="31" w:after="31"/>
      </w:pPr>
      <w:r>
        <w:rPr>
          <w:noProof/>
        </w:rPr>
        <w:drawing>
          <wp:inline distT="0" distB="0" distL="0" distR="0">
            <wp:extent cx="5274310" cy="3089136"/>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1" w:name="_Ref340850837"/>
      <w:r>
        <w:rPr>
          <w:rFonts w:hint="eastAsia"/>
        </w:rPr>
        <w:t>图</w:t>
      </w:r>
      <w:r>
        <w:rPr>
          <w:rFonts w:hint="eastAsia"/>
        </w:rPr>
        <w:t xml:space="preserve"> </w:t>
      </w:r>
      <w:fldSimple w:instr=" STYLEREF 1 \s ">
        <w:r w:rsidR="00CF1A76">
          <w:rPr>
            <w:noProof/>
          </w:rPr>
          <w:t>1</w:t>
        </w:r>
      </w:fldSimple>
      <w:r w:rsidR="00CF1A76">
        <w:noBreakHyphen/>
      </w:r>
      <w:r w:rsidR="00A724A2">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A724A2">
        <w:fldChar w:fldCharType="separate"/>
      </w:r>
      <w:r w:rsidR="00CF1A76">
        <w:rPr>
          <w:noProof/>
        </w:rPr>
        <w:t>7</w:t>
      </w:r>
      <w:r w:rsidR="00A724A2">
        <w:fldChar w:fldCharType="end"/>
      </w:r>
      <w:bookmarkEnd w:id="11"/>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Pr>
          <w:noProof/>
        </w:rPr>
        <w:t>4</w:t>
      </w:r>
      <w:r w:rsidR="00A724A2">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BFBFBF"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BFBFBF"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BFBFBF"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BFBFBF"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BFBFBF"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BFBFBF"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702"/>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5819DD" w:rsidP="003368F6">
            <w:pPr>
              <w:pStyle w:val="C503-5"/>
              <w:spacing w:before="62" w:after="62"/>
              <w:jc w:val="both"/>
              <w:rPr>
                <w:szCs w:val="21"/>
              </w:rPr>
            </w:pPr>
            <w:r>
              <w:rPr>
                <w:rFonts w:hint="eastAsia"/>
                <w:szCs w:val="21"/>
              </w:rPr>
              <w:t>OutputCommitter</w:t>
            </w:r>
          </w:p>
        </w:tc>
        <w:tc>
          <w:tcPr>
            <w:tcW w:w="1418" w:type="dxa"/>
          </w:tcPr>
          <w:p w:rsidR="00C201B6" w:rsidRDefault="001F1449" w:rsidP="003368F6">
            <w:pPr>
              <w:pStyle w:val="C503-5"/>
              <w:spacing w:before="62" w:after="62"/>
              <w:jc w:val="both"/>
              <w:rPr>
                <w:szCs w:val="21"/>
              </w:rPr>
            </w:pPr>
            <w:r w:rsidRPr="005A7101">
              <w:rPr>
                <w:szCs w:val="21"/>
              </w:rPr>
              <w:t>setupTask</w:t>
            </w:r>
          </w:p>
        </w:tc>
        <w:tc>
          <w:tcPr>
            <w:tcW w:w="2577" w:type="dxa"/>
          </w:tcPr>
          <w:p w:rsidR="00C201B6" w:rsidRDefault="00E73DCF" w:rsidP="003368F6">
            <w:pPr>
              <w:pStyle w:val="C503-5"/>
              <w:spacing w:before="62" w:after="62"/>
              <w:jc w:val="both"/>
              <w:rPr>
                <w:szCs w:val="21"/>
              </w:rPr>
            </w:pPr>
            <w:r w:rsidRPr="00E73DCF">
              <w:rPr>
                <w:rFonts w:hint="eastAsia"/>
                <w:szCs w:val="21"/>
              </w:rPr>
              <w:t>在分布式文件系统上建立任务的输出目录</w:t>
            </w:r>
            <w:r w:rsidR="007F64BB">
              <w:rPr>
                <w:rFonts w:hint="eastAsia"/>
                <w:szCs w:val="21"/>
              </w:rPr>
              <w:t>，即</w:t>
            </w:r>
            <w:r w:rsidR="007F64BB" w:rsidRPr="007F64BB">
              <w:rPr>
                <w:szCs w:val="21"/>
              </w:rPr>
              <w:t>${outputdir}/_temporary/_${TaskAttemptID}</w:t>
            </w:r>
          </w:p>
        </w:tc>
        <w:tc>
          <w:tcPr>
            <w:tcW w:w="1560" w:type="dxa"/>
          </w:tcPr>
          <w:p w:rsidR="00C201B6" w:rsidRDefault="005A7101" w:rsidP="003368F6">
            <w:pPr>
              <w:pStyle w:val="C503-5"/>
              <w:spacing w:before="62" w:after="62"/>
              <w:jc w:val="both"/>
              <w:rPr>
                <w:szCs w:val="21"/>
              </w:rPr>
            </w:pPr>
            <w:r w:rsidRPr="005A7101">
              <w:rPr>
                <w:szCs w:val="21"/>
              </w:rPr>
              <w:t>void setupTask(TaskAttemptContext context)</w:t>
            </w:r>
          </w:p>
        </w:tc>
        <w:tc>
          <w:tcPr>
            <w:tcW w:w="992" w:type="dxa"/>
          </w:tcPr>
          <w:p w:rsidR="00C201B6" w:rsidRDefault="005A7101" w:rsidP="003368F6">
            <w:pPr>
              <w:pStyle w:val="C503-5"/>
              <w:spacing w:before="62" w:after="62"/>
              <w:jc w:val="both"/>
              <w:rPr>
                <w:szCs w:val="21"/>
              </w:rPr>
            </w:pPr>
            <w:r w:rsidRPr="005A7101">
              <w:rPr>
                <w:szCs w:val="21"/>
              </w:rPr>
              <w:t>TaskAttemptContext</w:t>
            </w:r>
            <w:r w:rsidR="00C201B6" w:rsidRPr="00CA52D7">
              <w:rPr>
                <w:rFonts w:hint="eastAsia"/>
                <w:szCs w:val="21"/>
              </w:rPr>
              <w:t xml:space="preserve">  </w:t>
            </w:r>
          </w:p>
        </w:tc>
        <w:tc>
          <w:tcPr>
            <w:tcW w:w="2928" w:type="dxa"/>
          </w:tcPr>
          <w:p w:rsidR="00C201B6" w:rsidRDefault="005A7101" w:rsidP="003368F6">
            <w:pPr>
              <w:pStyle w:val="C503-5"/>
              <w:spacing w:before="62" w:after="62"/>
              <w:jc w:val="both"/>
              <w:rPr>
                <w:szCs w:val="21"/>
              </w:rPr>
            </w:pPr>
            <w:r w:rsidRPr="005A7101">
              <w:rPr>
                <w:rFonts w:hint="eastAsia"/>
                <w:szCs w:val="21"/>
              </w:rPr>
              <w:t>Map</w:t>
            </w:r>
            <w:r w:rsidRPr="005A7101">
              <w:rPr>
                <w:rFonts w:hint="eastAsia"/>
                <w:szCs w:val="21"/>
              </w:rPr>
              <w:t>任务上下文</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273A57" w:rsidP="003368F6">
            <w:pPr>
              <w:pStyle w:val="C503-5"/>
              <w:spacing w:before="62" w:after="62"/>
              <w:jc w:val="both"/>
              <w:rPr>
                <w:szCs w:val="21"/>
              </w:rPr>
            </w:pPr>
            <w:r>
              <w:rPr>
                <w:rFonts w:hint="eastAsia"/>
                <w:szCs w:val="21"/>
              </w:rPr>
              <w:t>RecordReader</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624CE2" w:rsidP="00624CE2">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0221DA" w:rsidP="000221DA">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22107D" w:rsidRPr="000221DA" w:rsidRDefault="0022107D" w:rsidP="0022107D">
            <w:pPr>
              <w:pStyle w:val="C503-5"/>
              <w:spacing w:before="62" w:after="62"/>
              <w:jc w:val="left"/>
              <w:rPr>
                <w:szCs w:val="21"/>
              </w:rPr>
            </w:pPr>
            <w:r w:rsidRPr="000221DA">
              <w:rPr>
                <w:rFonts w:hint="eastAsia"/>
                <w:szCs w:val="21"/>
              </w:rPr>
              <w:t>当</w:t>
            </w:r>
            <w:r>
              <w:rPr>
                <w:rFonts w:hint="eastAsia"/>
                <w:szCs w:val="21"/>
              </w:rPr>
              <w:t>任务初次执行时</w:t>
            </w:r>
            <w:r w:rsidRPr="000221DA">
              <w:rPr>
                <w:rFonts w:hint="eastAsia"/>
                <w:szCs w:val="21"/>
              </w:rPr>
              <w:t>，在</w:t>
            </w:r>
            <w:r w:rsidRPr="000221DA">
              <w:rPr>
                <w:rFonts w:hint="eastAsia"/>
                <w:szCs w:val="21"/>
              </w:rPr>
              <w:t>hdfs</w:t>
            </w:r>
            <w:r w:rsidRPr="000221DA">
              <w:rPr>
                <w:rFonts w:hint="eastAsia"/>
                <w:szCs w:val="21"/>
              </w:rPr>
              <w:t>上建立</w:t>
            </w:r>
            <w:r>
              <w:rPr>
                <w:rFonts w:hint="eastAsia"/>
                <w:szCs w:val="21"/>
              </w:rPr>
              <w:t>任务</w:t>
            </w:r>
            <w:r w:rsidRPr="000221DA">
              <w:rPr>
                <w:rFonts w:hint="eastAsia"/>
                <w:szCs w:val="21"/>
              </w:rPr>
              <w:t>输出</w:t>
            </w:r>
            <w:r>
              <w:rPr>
                <w:rFonts w:hint="eastAsia"/>
                <w:szCs w:val="21"/>
              </w:rPr>
              <w:t>子</w:t>
            </w:r>
            <w:r w:rsidRPr="000221DA">
              <w:rPr>
                <w:rFonts w:hint="eastAsia"/>
                <w:szCs w:val="21"/>
              </w:rPr>
              <w:t>目录。</w:t>
            </w:r>
          </w:p>
          <w:p w:rsidR="000221DA" w:rsidRPr="0022107D" w:rsidRDefault="000221DA" w:rsidP="0037576C">
            <w:pPr>
              <w:pStyle w:val="C503-5"/>
              <w:spacing w:before="62" w:after="62"/>
              <w:jc w:val="left"/>
              <w:rPr>
                <w:szCs w:val="21"/>
              </w:rPr>
            </w:pP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8A7685" w:rsidP="0037576C">
            <w:pPr>
              <w:pStyle w:val="C503-5"/>
              <w:spacing w:before="62" w:after="62"/>
              <w:jc w:val="left"/>
              <w:rPr>
                <w:szCs w:val="21"/>
              </w:rPr>
            </w:pPr>
            <w:r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002224" w:rsidP="00002224">
            <w:pPr>
              <w:pStyle w:val="C503-5"/>
              <w:spacing w:before="62" w:after="62"/>
              <w:jc w:val="left"/>
              <w:rPr>
                <w:szCs w:val="21"/>
              </w:rPr>
            </w:pPr>
            <w:r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AE32CF">
            <w:pPr>
              <w:pStyle w:val="C503-5"/>
              <w:spacing w:before="62" w:after="62"/>
              <w:jc w:val="left"/>
              <w:rPr>
                <w:szCs w:val="21"/>
              </w:rPr>
            </w:pPr>
            <w:r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AE32CF" w:rsidP="009E07C2">
            <w:pPr>
              <w:pStyle w:val="C503-5"/>
              <w:spacing w:before="62" w:after="62"/>
              <w:jc w:val="left"/>
              <w:rPr>
                <w:szCs w:val="21"/>
              </w:rPr>
            </w:pPr>
            <w:r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9E07C2">
            <w:pPr>
              <w:pStyle w:val="C503-5"/>
              <w:spacing w:before="62" w:after="62"/>
              <w:jc w:val="left"/>
              <w:rPr>
                <w:szCs w:val="21"/>
              </w:rPr>
            </w:pPr>
            <w:r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A724A2">
        <w:fldChar w:fldCharType="begin"/>
      </w:r>
      <w:r w:rsidR="00F50334">
        <w:instrText xml:space="preserve"> </w:instrText>
      </w:r>
      <w:r w:rsidR="00F50334">
        <w:rPr>
          <w:rFonts w:hint="eastAsia"/>
        </w:rPr>
        <w:instrText>REF _Ref341451832 \h</w:instrText>
      </w:r>
      <w:r w:rsidR="00F50334">
        <w:instrText xml:space="preserve"> </w:instrText>
      </w:r>
      <w:r w:rsidR="00A724A2">
        <w:fldChar w:fldCharType="separate"/>
      </w:r>
      <w:r w:rsidR="00F50334" w:rsidRPr="00CF1A76">
        <w:rPr>
          <w:rFonts w:hint="eastAsia"/>
        </w:rPr>
        <w:t>图</w:t>
      </w:r>
      <w:r w:rsidR="00F50334" w:rsidRPr="00CF1A76">
        <w:rPr>
          <w:rFonts w:hint="eastAsia"/>
        </w:rPr>
        <w:t xml:space="preserve"> </w:t>
      </w:r>
      <w:r w:rsidR="00F50334" w:rsidRPr="00CF1A76">
        <w:t>1</w:t>
      </w:r>
      <w:r w:rsidR="00F50334" w:rsidRPr="00CF1A76">
        <w:noBreakHyphen/>
        <w:t>8</w:t>
      </w:r>
      <w:r w:rsidR="00A724A2">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lastRenderedPageBreak/>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），更新读取记录数和读取字节数这两个计数器。经计算获得的中间结果键值也将发往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5D6D0E" w:rsidP="00CF1A76">
      <w:pPr>
        <w:pStyle w:val="C503-2"/>
        <w:keepNext/>
        <w:ind w:firstLineChars="0" w:firstLine="0"/>
      </w:pPr>
      <w:r>
        <w:rPr>
          <w:noProof/>
        </w:rPr>
        <w:lastRenderedPageBreak/>
        <w:drawing>
          <wp:inline distT="0" distB="0" distL="0" distR="0">
            <wp:extent cx="5278120" cy="3479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78120" cy="3479345"/>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2" w:name="_Ref341451832"/>
      <w:r w:rsidRPr="00CF1A76">
        <w:rPr>
          <w:rFonts w:hint="eastAsia"/>
        </w:rPr>
        <w:t>图</w:t>
      </w:r>
      <w:r w:rsidRPr="00CF1A76">
        <w:rPr>
          <w:rFonts w:hint="eastAsia"/>
        </w:rPr>
        <w:t xml:space="preserve"> </w:t>
      </w:r>
      <w:fldSimple w:instr=" STYLEREF 1 \s ">
        <w:r w:rsidRPr="00CF1A76">
          <w:t>1</w:t>
        </w:r>
      </w:fldSimple>
      <w:r w:rsidRPr="00CF1A76">
        <w:noBreakHyphen/>
      </w:r>
      <w:r w:rsidR="00A724A2" w:rsidRPr="00CF1A76">
        <w:fldChar w:fldCharType="begin"/>
      </w:r>
      <w:r w:rsidRPr="00CF1A76">
        <w:instrText xml:space="preserve"> </w:instrText>
      </w:r>
      <w:r w:rsidRPr="00CF1A76">
        <w:rPr>
          <w:rFonts w:hint="eastAsia"/>
        </w:rPr>
        <w:instrText xml:space="preserve">SEQ </w:instrText>
      </w:r>
      <w:r w:rsidRPr="00CF1A76">
        <w:rPr>
          <w:rFonts w:hint="eastAsia"/>
        </w:rPr>
        <w:instrText>图</w:instrText>
      </w:r>
      <w:r w:rsidRPr="00CF1A76">
        <w:rPr>
          <w:rFonts w:hint="eastAsia"/>
        </w:rPr>
        <w:instrText xml:space="preserve"> \* ARABIC \s 1</w:instrText>
      </w:r>
      <w:r w:rsidRPr="00CF1A76">
        <w:instrText xml:space="preserve"> </w:instrText>
      </w:r>
      <w:r w:rsidR="00A724A2" w:rsidRPr="00CF1A76">
        <w:fldChar w:fldCharType="separate"/>
      </w:r>
      <w:r w:rsidRPr="00CF1A76">
        <w:t>8</w:t>
      </w:r>
      <w:r w:rsidR="00A724A2" w:rsidRPr="00CF1A76">
        <w:fldChar w:fldCharType="end"/>
      </w:r>
      <w:bookmarkEnd w:id="12"/>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Pr>
            <w:noProof/>
          </w:rPr>
          <w:t>1</w:t>
        </w:r>
      </w:fldSimple>
      <w:r>
        <w:noBreakHyphen/>
      </w:r>
      <w:r w:rsidR="00A724A2">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724A2">
        <w:fldChar w:fldCharType="separate"/>
      </w:r>
      <w:r>
        <w:rPr>
          <w:noProof/>
        </w:rPr>
        <w:t>4</w:t>
      </w:r>
      <w:r w:rsidR="00A724A2">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3257CD">
        <w:trPr>
          <w:tblHeader/>
          <w:jc w:val="center"/>
        </w:trPr>
        <w:tc>
          <w:tcPr>
            <w:tcW w:w="550" w:type="dxa"/>
            <w:shd w:val="clear" w:color="auto" w:fill="BFBFBF" w:themeFill="background1" w:themeFillShade="BF"/>
          </w:tcPr>
          <w:p w:rsidR="006D7571" w:rsidRPr="003368F6" w:rsidRDefault="006D7571" w:rsidP="003257CD">
            <w:pPr>
              <w:pStyle w:val="C503-4"/>
              <w:spacing w:before="62" w:after="62"/>
            </w:pPr>
            <w:r w:rsidRPr="003368F6">
              <w:rPr>
                <w:rFonts w:hint="eastAsia"/>
              </w:rPr>
              <w:t>序号</w:t>
            </w:r>
          </w:p>
        </w:tc>
        <w:tc>
          <w:tcPr>
            <w:tcW w:w="85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w:t>
            </w:r>
          </w:p>
        </w:tc>
        <w:tc>
          <w:tcPr>
            <w:tcW w:w="851" w:type="dxa"/>
            <w:shd w:val="clear" w:color="auto" w:fill="BFBFBF" w:themeFill="background1" w:themeFillShade="BF"/>
          </w:tcPr>
          <w:p w:rsidR="006D7571" w:rsidRPr="003368F6" w:rsidRDefault="006D7571" w:rsidP="003257CD">
            <w:pPr>
              <w:pStyle w:val="C503-4"/>
              <w:spacing w:before="62" w:after="62"/>
            </w:pPr>
            <w:r w:rsidRPr="003368F6">
              <w:rPr>
                <w:rFonts w:hint="eastAsia"/>
              </w:rPr>
              <w:t>服务方</w:t>
            </w:r>
          </w:p>
        </w:tc>
        <w:tc>
          <w:tcPr>
            <w:tcW w:w="1418" w:type="dxa"/>
            <w:shd w:val="clear" w:color="auto" w:fill="BFBFBF" w:themeFill="background1" w:themeFillShade="BF"/>
          </w:tcPr>
          <w:p w:rsidR="006D7571" w:rsidRPr="003368F6" w:rsidRDefault="006D7571" w:rsidP="003257CD">
            <w:pPr>
              <w:pStyle w:val="C503-4"/>
              <w:spacing w:before="62" w:after="62"/>
            </w:pPr>
            <w:r w:rsidRPr="003368F6">
              <w:rPr>
                <w:rFonts w:hint="eastAsia"/>
              </w:rPr>
              <w:t>接口名称</w:t>
            </w:r>
          </w:p>
        </w:tc>
        <w:tc>
          <w:tcPr>
            <w:tcW w:w="2577" w:type="dxa"/>
            <w:shd w:val="clear" w:color="auto" w:fill="BFBFBF" w:themeFill="background1" w:themeFillShade="BF"/>
          </w:tcPr>
          <w:p w:rsidR="006D7571" w:rsidRPr="003368F6" w:rsidRDefault="006D7571" w:rsidP="003257CD">
            <w:pPr>
              <w:pStyle w:val="C503-4"/>
              <w:spacing w:before="62" w:after="62"/>
            </w:pPr>
            <w:r w:rsidRPr="003368F6">
              <w:rPr>
                <w:rFonts w:hint="eastAsia"/>
              </w:rPr>
              <w:t>用途</w:t>
            </w:r>
          </w:p>
        </w:tc>
        <w:tc>
          <w:tcPr>
            <w:tcW w:w="156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调用方式</w:t>
            </w:r>
          </w:p>
        </w:tc>
        <w:tc>
          <w:tcPr>
            <w:tcW w:w="992" w:type="dxa"/>
            <w:shd w:val="clear" w:color="auto" w:fill="BFBFBF" w:themeFill="background1" w:themeFillShade="BF"/>
          </w:tcPr>
          <w:p w:rsidR="006D7571" w:rsidRDefault="006D7571" w:rsidP="003257CD">
            <w:pPr>
              <w:pStyle w:val="C503-4"/>
              <w:spacing w:before="62" w:after="62"/>
            </w:pPr>
            <w:r w:rsidRPr="003368F6">
              <w:rPr>
                <w:rFonts w:hint="eastAsia"/>
              </w:rPr>
              <w:t>参数</w:t>
            </w:r>
          </w:p>
          <w:p w:rsidR="006D7571" w:rsidRPr="003368F6" w:rsidRDefault="006D7571" w:rsidP="003257CD">
            <w:pPr>
              <w:pStyle w:val="C503-4"/>
              <w:spacing w:before="62" w:after="62"/>
            </w:pPr>
            <w:r w:rsidRPr="003368F6">
              <w:rPr>
                <w:rFonts w:hint="eastAsia"/>
              </w:rPr>
              <w:t>类型</w:t>
            </w:r>
          </w:p>
        </w:tc>
        <w:tc>
          <w:tcPr>
            <w:tcW w:w="2928" w:type="dxa"/>
            <w:shd w:val="clear" w:color="auto" w:fill="BFBFBF" w:themeFill="background1" w:themeFillShade="BF"/>
          </w:tcPr>
          <w:p w:rsidR="006D7571" w:rsidRPr="003368F6" w:rsidRDefault="006D7571" w:rsidP="003257CD">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int maxLocs, TaskAttemptID </w:t>
            </w:r>
            <w:r w:rsidRPr="0098420B">
              <w:rPr>
                <w:szCs w:val="21"/>
              </w:rPr>
              <w:lastRenderedPageBreak/>
              <w:t>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rFonts w:hint="eastAsia"/>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rFonts w:hint="eastAsia"/>
                <w:szCs w:val="21"/>
              </w:rPr>
            </w:pPr>
            <w:r>
              <w:rPr>
                <w:rFonts w:hint="eastAsia"/>
                <w:szCs w:val="21"/>
              </w:rPr>
              <w:t>boolean</w:t>
            </w:r>
          </w:p>
        </w:tc>
        <w:tc>
          <w:tcPr>
            <w:tcW w:w="2928" w:type="dxa"/>
          </w:tcPr>
          <w:p w:rsidR="00613166" w:rsidRPr="0098420B" w:rsidRDefault="004F7E7D" w:rsidP="00613166">
            <w:pPr>
              <w:pStyle w:val="C503-5"/>
              <w:spacing w:before="62" w:after="62"/>
              <w:jc w:val="both"/>
              <w:rPr>
                <w:rFonts w:hint="eastAsia"/>
                <w:szCs w:val="21"/>
              </w:rPr>
            </w:pPr>
            <w:r>
              <w:rPr>
                <w:rFonts w:hint="eastAsia"/>
                <w:szCs w:val="21"/>
              </w:rPr>
              <w:t>收集中间结果过程中是否出错</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rFonts w:hint="eastAsia"/>
                <w:szCs w:val="21"/>
              </w:rPr>
            </w:pPr>
          </w:p>
        </w:tc>
        <w:tc>
          <w:tcPr>
            <w:tcW w:w="2928" w:type="dxa"/>
          </w:tcPr>
          <w:p w:rsidR="00613166" w:rsidRPr="0098420B" w:rsidRDefault="00613166" w:rsidP="00613166">
            <w:pPr>
              <w:pStyle w:val="C503-5"/>
              <w:spacing w:before="62" w:after="62"/>
              <w:jc w:val="both"/>
              <w:rPr>
                <w:rFonts w:hint="eastAsia"/>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rFonts w:hint="eastAsia"/>
                <w:szCs w:val="21"/>
              </w:rPr>
            </w:pPr>
          </w:p>
        </w:tc>
        <w:tc>
          <w:tcPr>
            <w:tcW w:w="2928" w:type="dxa"/>
          </w:tcPr>
          <w:p w:rsidR="00613166" w:rsidRPr="0098420B" w:rsidRDefault="00613166" w:rsidP="00613166">
            <w:pPr>
              <w:pStyle w:val="C503-5"/>
              <w:spacing w:before="62" w:after="62"/>
              <w:jc w:val="both"/>
              <w:rPr>
                <w:rFonts w:hint="eastAsia"/>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rFonts w:hint="eastAsia"/>
                <w:szCs w:val="21"/>
              </w:rPr>
            </w:pPr>
          </w:p>
        </w:tc>
        <w:tc>
          <w:tcPr>
            <w:tcW w:w="2928" w:type="dxa"/>
          </w:tcPr>
          <w:p w:rsidR="00613166" w:rsidRPr="0098420B" w:rsidRDefault="00613166" w:rsidP="00613166">
            <w:pPr>
              <w:pStyle w:val="C503-5"/>
              <w:spacing w:before="62" w:after="62"/>
              <w:jc w:val="both"/>
              <w:rPr>
                <w:rFonts w:hint="eastAsia"/>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rFonts w:hint="eastAsia"/>
                <w:szCs w:val="21"/>
              </w:rPr>
            </w:pPr>
          </w:p>
        </w:tc>
        <w:tc>
          <w:tcPr>
            <w:tcW w:w="2928" w:type="dxa"/>
          </w:tcPr>
          <w:p w:rsidR="00613166" w:rsidRPr="0098420B" w:rsidRDefault="00613166" w:rsidP="00613166">
            <w:pPr>
              <w:pStyle w:val="C503-5"/>
              <w:spacing w:before="62" w:after="62"/>
              <w:jc w:val="both"/>
              <w:rPr>
                <w:rFonts w:hint="eastAsia"/>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rFonts w:hint="eastAsia"/>
                <w:szCs w:val="21"/>
              </w:rPr>
            </w:pPr>
          </w:p>
        </w:tc>
        <w:tc>
          <w:tcPr>
            <w:tcW w:w="2928" w:type="dxa"/>
          </w:tcPr>
          <w:p w:rsidR="00613166" w:rsidRPr="0098420B" w:rsidRDefault="00613166" w:rsidP="00613166">
            <w:pPr>
              <w:pStyle w:val="C503-5"/>
              <w:spacing w:before="62" w:after="62"/>
              <w:jc w:val="both"/>
              <w:rPr>
                <w:rFonts w:hint="eastAsia"/>
                <w:szCs w:val="21"/>
              </w:rPr>
            </w:pPr>
          </w:p>
        </w:tc>
      </w:tr>
    </w:tbl>
    <w:p w:rsidR="006D7571" w:rsidRDefault="006D7571" w:rsidP="0036642B"/>
    <w:p w:rsidR="0016312D" w:rsidRDefault="0016312D" w:rsidP="00AE2119">
      <w:pPr>
        <w:pStyle w:val="4"/>
        <w:rPr>
          <w:rFonts w:hint="eastAsia"/>
        </w:rPr>
      </w:pPr>
      <w:r>
        <w:rPr>
          <w:rFonts w:hint="eastAsia"/>
        </w:rPr>
        <w:t>业务流程</w:t>
      </w:r>
    </w:p>
    <w:p w:rsidR="00D17631" w:rsidRDefault="00D17631" w:rsidP="00D17631">
      <w:pPr>
        <w:pStyle w:val="C503-2"/>
        <w:rPr>
          <w:rFonts w:hint="eastAsia"/>
        </w:rPr>
      </w:pPr>
      <w:r>
        <w:rPr>
          <w:rFonts w:hint="eastAsia"/>
        </w:rPr>
        <w:t>Reducer</w:t>
      </w:r>
      <w:r>
        <w:rPr>
          <w:rFonts w:hint="eastAsia"/>
        </w:rPr>
        <w:t>进程从</w:t>
      </w:r>
      <w:r>
        <w:rPr>
          <w:rFonts w:hint="eastAsia"/>
        </w:rPr>
        <w:t>TaskTracker</w:t>
      </w:r>
      <w:r>
        <w:rPr>
          <w:rFonts w:hint="eastAsia"/>
        </w:rPr>
        <w:t>处获得任务，首先启动</w:t>
      </w:r>
      <w:r>
        <w:rPr>
          <w:rFonts w:hint="eastAsia"/>
        </w:rPr>
        <w:t>TaskReporter</w:t>
      </w:r>
      <w:r>
        <w:rPr>
          <w:rFonts w:hint="eastAsia"/>
        </w:rPr>
        <w:t>，</w:t>
      </w:r>
      <w:r>
        <w:rPr>
          <w:rFonts w:hint="eastAsia"/>
        </w:rPr>
        <w:t>TaskReporter</w:t>
      </w:r>
      <w:r>
        <w:rPr>
          <w:rFonts w:hint="eastAsia"/>
        </w:rPr>
        <w:t>内部维护了多个计数器，用于周期性地向</w:t>
      </w:r>
      <w:r>
        <w:rPr>
          <w:rFonts w:hint="eastAsia"/>
        </w:rPr>
        <w:t>TaskTracker</w:t>
      </w:r>
      <w:r>
        <w:rPr>
          <w:rFonts w:hint="eastAsia"/>
        </w:rPr>
        <w:t>发送</w:t>
      </w:r>
      <w:r>
        <w:rPr>
          <w:rFonts w:hint="eastAsia"/>
        </w:rPr>
        <w:t>ping</w:t>
      </w:r>
      <w:r>
        <w:rPr>
          <w:rFonts w:hint="eastAsia"/>
        </w:rPr>
        <w:t>消息或任务状态（包括任务进展）。为</w:t>
      </w:r>
      <w:r>
        <w:rPr>
          <w:rFonts w:hint="eastAsia"/>
        </w:rPr>
        <w:t>Reduce</w:t>
      </w:r>
      <w:r>
        <w:rPr>
          <w:rFonts w:hint="eastAsia"/>
        </w:rPr>
        <w:t>任务分配的</w:t>
      </w:r>
      <w:r>
        <w:rPr>
          <w:rFonts w:hint="eastAsia"/>
        </w:rPr>
        <w:t>Slot</w:t>
      </w:r>
      <w:r>
        <w:rPr>
          <w:rFonts w:hint="eastAsia"/>
        </w:rPr>
        <w:t>（简称</w:t>
      </w:r>
      <w:r>
        <w:rPr>
          <w:rFonts w:hint="eastAsia"/>
        </w:rPr>
        <w:t>ReduceSlot</w:t>
      </w:r>
      <w:r>
        <w:rPr>
          <w:rFonts w:hint="eastAsia"/>
        </w:rPr>
        <w:t>），仍会执行</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任务，因此占用</w:t>
      </w:r>
      <w:r>
        <w:rPr>
          <w:rFonts w:hint="eastAsia"/>
        </w:rPr>
        <w:t>ReduceSlot</w:t>
      </w:r>
      <w:r>
        <w:rPr>
          <w:rFonts w:hint="eastAsia"/>
        </w:rPr>
        <w:t>与占用</w:t>
      </w:r>
      <w:r>
        <w:rPr>
          <w:rFonts w:hint="eastAsia"/>
        </w:rPr>
        <w:t>MapSlot</w:t>
      </w:r>
      <w:r>
        <w:rPr>
          <w:rFonts w:hint="eastAsia"/>
        </w:rPr>
        <w:t>的</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任务在执行上无任何区别。</w:t>
      </w:r>
    </w:p>
    <w:p w:rsidR="00C96DD8" w:rsidRDefault="00D17631" w:rsidP="00D17631">
      <w:pPr>
        <w:pStyle w:val="C503-2"/>
        <w:rPr>
          <w:rFonts w:hint="eastAsia"/>
        </w:rPr>
      </w:pP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阶段，如果有，则将该</w:t>
      </w:r>
      <w:r>
        <w:rPr>
          <w:rFonts w:hint="eastAsia"/>
        </w:rPr>
        <w:t>Job</w:t>
      </w:r>
      <w:r>
        <w:rPr>
          <w:rFonts w:hint="eastAsia"/>
        </w:rPr>
        <w:t>添加到</w:t>
      </w:r>
      <w:r>
        <w:rPr>
          <w:rFonts w:hint="eastAsia"/>
        </w:rPr>
        <w:lastRenderedPageBreak/>
        <w:t>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sidR="00C96DD8">
        <w:rPr>
          <w:rFonts w:hint="eastAsia"/>
        </w:rPr>
        <w:t>列表中。</w:t>
      </w:r>
    </w:p>
    <w:p w:rsidR="00D17631" w:rsidRDefault="00D17631" w:rsidP="00D17631">
      <w:pPr>
        <w:pStyle w:val="C503-2"/>
      </w:pPr>
      <w:r>
        <w:rPr>
          <w:rFonts w:hint="eastAsia"/>
        </w:rPr>
        <w:t>Reduce</w:t>
      </w:r>
      <w:r>
        <w:rPr>
          <w:rFonts w:hint="eastAsia"/>
        </w:rPr>
        <w:t>进程里的</w:t>
      </w:r>
      <w:r>
        <w:rPr>
          <w:rFonts w:hint="eastAsia"/>
        </w:rPr>
        <w:t>GetMapEventsThread</w:t>
      </w:r>
      <w:r w:rsidR="00C96DD8">
        <w:rPr>
          <w:rFonts w:hint="eastAsia"/>
        </w:rPr>
        <w:t>线程</w:t>
      </w:r>
      <w:r>
        <w:rPr>
          <w:rFonts w:hint="eastAsia"/>
        </w:rPr>
        <w:t>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sidR="00C96DD8">
        <w:rPr>
          <w:rFonts w:hint="eastAsia"/>
        </w:rPr>
        <w:t>。根据返回的</w:t>
      </w:r>
      <w:r>
        <w:rPr>
          <w:rFonts w:hint="eastAsia"/>
        </w:rPr>
        <w:t>“</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p>
    <w:p w:rsidR="00E307B6" w:rsidRDefault="008A516B" w:rsidP="00D17631">
      <w:pPr>
        <w:pStyle w:val="C503-2"/>
        <w:rPr>
          <w:rFonts w:hint="eastAsia"/>
        </w:rPr>
      </w:pPr>
      <w:r w:rsidRPr="008A516B">
        <w:rPr>
          <w:rFonts w:hint="eastAsia"/>
        </w:rPr>
        <w:t>Reducer</w:t>
      </w:r>
      <w:r w:rsidRPr="008A516B">
        <w:rPr>
          <w:rFonts w:hint="eastAsia"/>
        </w:rPr>
        <w:t>进程首先启动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sidR="00334FE5">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sidR="00334FE5">
        <w:rPr>
          <w:rFonts w:hint="eastAsia"/>
        </w:rPr>
        <w:t>来</w:t>
      </w:r>
      <w:r w:rsidRPr="008A516B">
        <w:rPr>
          <w:rFonts w:hint="eastAsia"/>
        </w:rPr>
        <w:t>复制</w:t>
      </w:r>
      <w:r w:rsidRPr="008A516B">
        <w:rPr>
          <w:rFonts w:hint="eastAsia"/>
        </w:rPr>
        <w:t>Map</w:t>
      </w:r>
      <w:r w:rsidRPr="008A516B">
        <w:rPr>
          <w:rFonts w:hint="eastAsia"/>
        </w:rPr>
        <w:t>任务的输出到本地，根据上一步中获得的</w:t>
      </w:r>
      <w:r w:rsidRPr="008A516B">
        <w:rPr>
          <w:rFonts w:hint="eastAsia"/>
        </w:rPr>
        <w:t>Map</w:t>
      </w:r>
      <w:r w:rsidR="00E307B6">
        <w:rPr>
          <w:rFonts w:hint="eastAsia"/>
        </w:rPr>
        <w:t>任务输出结果的具体位置，</w:t>
      </w:r>
      <w:r w:rsidR="00E3774E" w:rsidRPr="008A516B">
        <w:rPr>
          <w:rFonts w:hint="eastAsia"/>
        </w:rPr>
        <w:t>ReduceCopier</w:t>
      </w:r>
      <w:r w:rsidR="00E3774E" w:rsidRPr="008A516B">
        <w:rPr>
          <w:rFonts w:hint="eastAsia"/>
        </w:rPr>
        <w:t>线程</w:t>
      </w:r>
      <w:r w:rsidR="00E3774E">
        <w:rPr>
          <w:rFonts w:hint="eastAsia"/>
        </w:rPr>
        <w:t>进一步地将</w:t>
      </w:r>
      <w:r w:rsidRPr="008A516B">
        <w:rPr>
          <w:rFonts w:hint="eastAsia"/>
        </w:rPr>
        <w:t>位置保存在</w:t>
      </w:r>
      <w:r w:rsidRPr="008A516B">
        <w:rPr>
          <w:rFonts w:hint="eastAsia"/>
        </w:rPr>
        <w:t>scheduledCopies</w:t>
      </w:r>
      <w:r w:rsidRPr="008A516B">
        <w:rPr>
          <w:rFonts w:hint="eastAsia"/>
        </w:rPr>
        <w:t>列表中，并通过</w:t>
      </w:r>
      <w:r w:rsidRPr="008A516B">
        <w:rPr>
          <w:rFonts w:hint="eastAsia"/>
        </w:rPr>
        <w:t>scheduledCopies</w:t>
      </w:r>
      <w:r w:rsidR="008B1590">
        <w:rPr>
          <w:rFonts w:hint="eastAsia"/>
        </w:rPr>
        <w:t>.</w:t>
      </w:r>
      <w:r w:rsidR="008B1590" w:rsidRPr="008B1590">
        <w:t>notifyAll</w:t>
      </w:r>
      <w:r w:rsidR="008B1590">
        <w:rPr>
          <w:rFonts w:hint="eastAsia"/>
        </w:rPr>
        <w:t>函数</w:t>
      </w:r>
      <w:r w:rsidRPr="008A516B">
        <w:rPr>
          <w:rFonts w:hint="eastAsia"/>
        </w:rPr>
        <w:t>唤醒</w:t>
      </w:r>
      <w:r w:rsidR="008B1590">
        <w:rPr>
          <w:rFonts w:hint="eastAsia"/>
        </w:rPr>
        <w:t>等待的</w:t>
      </w:r>
      <w:r w:rsidRPr="008A516B">
        <w:rPr>
          <w:rFonts w:hint="eastAsia"/>
        </w:rPr>
        <w:t>MapOutputCopier</w:t>
      </w:r>
      <w:r w:rsidRPr="008A516B">
        <w:rPr>
          <w:rFonts w:hint="eastAsia"/>
        </w:rPr>
        <w:t>线程</w:t>
      </w:r>
      <w:r w:rsidR="00E307B6">
        <w:rPr>
          <w:rFonts w:hint="eastAsia"/>
        </w:rPr>
        <w:t>。</w:t>
      </w:r>
    </w:p>
    <w:p w:rsidR="00D17631" w:rsidRDefault="008A516B" w:rsidP="00D17631">
      <w:pPr>
        <w:pStyle w:val="C503-2"/>
        <w:rPr>
          <w:rFonts w:hint="eastAsia"/>
        </w:rPr>
      </w:pPr>
      <w:r w:rsidRPr="008A516B">
        <w:rPr>
          <w:rFonts w:hint="eastAsia"/>
        </w:rPr>
        <w:t>MapOutputCopier</w:t>
      </w:r>
      <w:r w:rsidRPr="008A516B">
        <w:rPr>
          <w:rFonts w:hint="eastAsia"/>
        </w:rPr>
        <w:t>线程通过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任务中间结果，它尝试将获得的中间</w:t>
      </w:r>
      <w:r w:rsidR="002262B2">
        <w:rPr>
          <w:rFonts w:hint="eastAsia"/>
        </w:rPr>
        <w:t>Key/Value</w:t>
      </w:r>
      <w:r w:rsidRPr="008A516B">
        <w:rPr>
          <w:rFonts w:hint="eastAsia"/>
        </w:rPr>
        <w:t>放置在缓存</w:t>
      </w:r>
      <w:r w:rsidR="0074309C" w:rsidRPr="008A516B">
        <w:rPr>
          <w:rFonts w:hint="eastAsia"/>
        </w:rPr>
        <w:t>中</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列表中，如果不能放入缓存，则将中间</w:t>
      </w:r>
      <w:r w:rsidR="002262B2">
        <w:rPr>
          <w:rFonts w:hint="eastAsia"/>
        </w:rPr>
        <w:t>Key/Value</w:t>
      </w:r>
      <w:r w:rsidR="009558E8">
        <w:rPr>
          <w:rFonts w:hint="eastAsia"/>
        </w:rPr>
        <w:t>保留在本地文件系统上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9558E8">
        <w:rPr>
          <w:rFonts w:hint="eastAsia"/>
        </w:rPr>
        <w:t>列表中</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rPr>
          <w:rFonts w:hint="eastAsia"/>
        </w:rPr>
      </w:pPr>
      <w:r>
        <w:rPr>
          <w:rFonts w:hint="eastAsia"/>
        </w:rPr>
        <w:t>当完成所有</w:t>
      </w:r>
      <w:r w:rsidR="00C227CB">
        <w:rPr>
          <w:rFonts w:hint="eastAsia"/>
        </w:rPr>
        <w:t>拷贝任务</w:t>
      </w:r>
      <w:r>
        <w:rPr>
          <w:rFonts w:hint="eastAsia"/>
        </w:rPr>
        <w:t>后，中止</w:t>
      </w:r>
      <w:r>
        <w:rPr>
          <w:rFonts w:hint="eastAsia"/>
        </w:rPr>
        <w:t>GetMapEventsThread</w:t>
      </w:r>
      <w:r>
        <w:rPr>
          <w:rFonts w:hint="eastAsia"/>
        </w:rPr>
        <w:t>线程和</w:t>
      </w:r>
      <w:r>
        <w:rPr>
          <w:rFonts w:hint="eastAsia"/>
        </w:rPr>
        <w:t>MapOutputCopier</w:t>
      </w:r>
      <w:r>
        <w:rPr>
          <w:rFonts w:hint="eastAsia"/>
        </w:rPr>
        <w:t>线程，为节约时间，减少输入文件的数量，为后续的排序工作减负，线程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只有一个，只是它们的文件数减少</w:t>
      </w:r>
      <w:r>
        <w:rPr>
          <w:rFonts w:hint="eastAsia"/>
        </w:rPr>
        <w:t>了。</w:t>
      </w:r>
    </w:p>
    <w:p w:rsidR="00A71C0E" w:rsidRDefault="00A71C0E" w:rsidP="00A71C0E">
      <w:pPr>
        <w:pStyle w:val="C503-2"/>
        <w:rPr>
          <w:rFonts w:hint="eastAsia"/>
        </w:rPr>
      </w:pPr>
      <w:r>
        <w:rPr>
          <w:rFonts w:hint="eastAsia"/>
        </w:rPr>
        <w:t>但可以肯定此时</w:t>
      </w:r>
      <w:r>
        <w:rPr>
          <w:rFonts w:hint="eastAsia"/>
        </w:rPr>
        <w:t>Reduce</w:t>
      </w:r>
      <w:r>
        <w:rPr>
          <w:rFonts w:hint="eastAsia"/>
        </w:rPr>
        <w:t>任务拷贝阶段结束（因为</w:t>
      </w:r>
      <w:r>
        <w:rPr>
          <w:rFonts w:hint="eastAsia"/>
        </w:rPr>
        <w:t>GetMapEventsThread</w:t>
      </w:r>
      <w:r>
        <w:rPr>
          <w:rFonts w:hint="eastAsia"/>
        </w:rPr>
        <w:t>线程</w:t>
      </w:r>
      <w:r>
        <w:rPr>
          <w:rFonts w:hint="eastAsia"/>
        </w:rPr>
        <w:lastRenderedPageBreak/>
        <w:t>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04308B" w:rsidRDefault="0004308B" w:rsidP="001D08CC">
      <w:pPr>
        <w:pStyle w:val="2"/>
      </w:pPr>
      <w:r>
        <w:rPr>
          <w:rFonts w:hint="eastAsia"/>
        </w:rPr>
        <w:t>关键技术</w:t>
      </w:r>
    </w:p>
    <w:p w:rsidR="0004308B" w:rsidRDefault="0004308B" w:rsidP="002423E2">
      <w:pPr>
        <w:pStyle w:val="C503-2"/>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Pr>
          <w:rFonts w:hint="eastAsia"/>
          <w:b/>
          <w:sz w:val="32"/>
          <w:szCs w:val="32"/>
          <w:highlight w:val="yellow"/>
        </w:rPr>
        <w:t>(</w:t>
      </w:r>
      <w:r>
        <w:rPr>
          <w:rFonts w:hint="eastAsia"/>
          <w:b/>
          <w:sz w:val="32"/>
          <w:szCs w:val="32"/>
          <w:highlight w:val="yellow"/>
        </w:rPr>
        <w:t>研究×××模型、方法、理论、技术等</w:t>
      </w:r>
      <w:r>
        <w:rPr>
          <w:rFonts w:hint="eastAsia"/>
          <w:b/>
          <w:sz w:val="32"/>
          <w:szCs w:val="32"/>
          <w:highlight w:val="yellow"/>
        </w:rPr>
        <w:t>)</w:t>
      </w:r>
      <w:r w:rsidRPr="00524D2F">
        <w:rPr>
          <w:rFonts w:hint="eastAsia"/>
          <w:b/>
          <w:sz w:val="32"/>
          <w:szCs w:val="32"/>
          <w:highlight w:val="yellow"/>
        </w:rPr>
        <w:t>、解决什么问题、达到什么效果</w:t>
      </w:r>
      <w:r>
        <w:rPr>
          <w:rFonts w:hint="eastAsia"/>
        </w:rPr>
        <w:t>。具体参考描述方法，参见软件产品技术方案撰写方法。</w:t>
      </w:r>
    </w:p>
    <w:p w:rsidR="0004308B" w:rsidRPr="008C2C59" w:rsidRDefault="0004308B" w:rsidP="002423E2">
      <w:pPr>
        <w:pStyle w:val="C503-2"/>
      </w:pPr>
    </w:p>
    <w:p w:rsidR="0004308B" w:rsidRDefault="0004308B" w:rsidP="002423E2">
      <w:pPr>
        <w:pStyle w:val="C503-2"/>
      </w:pPr>
    </w:p>
    <w:p w:rsidR="0004308B" w:rsidRDefault="0004308B" w:rsidP="001D08CC">
      <w:pPr>
        <w:pStyle w:val="2"/>
      </w:pPr>
      <w:r>
        <w:rPr>
          <w:rFonts w:hint="eastAsia"/>
        </w:rPr>
        <w:t>关键技术解决途径</w:t>
      </w:r>
    </w:p>
    <w:p w:rsidR="0004308B" w:rsidRDefault="0004308B" w:rsidP="002423E2">
      <w:pPr>
        <w:pStyle w:val="C503-2"/>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04308B" w:rsidRDefault="0004308B" w:rsidP="002423E2">
      <w:pPr>
        <w:pStyle w:val="C503-2"/>
      </w:pPr>
      <w:r>
        <w:rPr>
          <w:rFonts w:hint="eastAsia"/>
        </w:rPr>
        <w:t>对于一个项目而言，多个关键技术之间必定存在相互关系，在描述技术途径时，可以用图的方式，对各个关键技术间的关系进行表述。同理，对于软件产品的关键技术也是这样。</w:t>
      </w:r>
    </w:p>
    <w:p w:rsidR="0004308B" w:rsidRDefault="0004308B" w:rsidP="002423E2">
      <w:pPr>
        <w:pStyle w:val="C503-2"/>
      </w:pPr>
      <w:r>
        <w:rPr>
          <w:rFonts w:hint="eastAsia"/>
        </w:rPr>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04308B" w:rsidRPr="00E2793A" w:rsidRDefault="0004308B" w:rsidP="002423E2">
      <w:pPr>
        <w:pStyle w:val="C503-2"/>
      </w:pPr>
      <w:r>
        <w:rPr>
          <w:rFonts w:hint="eastAsia"/>
        </w:rPr>
        <w:t>技术途径的描述方式，多种多样，根据解决的技术类型而定，目前，还抽象不出可复用的模式。</w:t>
      </w:r>
    </w:p>
    <w:p w:rsidR="0004308B" w:rsidRDefault="0004308B" w:rsidP="001D08CC">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lastRenderedPageBreak/>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18"/>
      <w:footerReference w:type="default" r:id="rId19"/>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0F5" w:rsidRPr="003920C1" w:rsidRDefault="002340F5" w:rsidP="002A4D5B">
      <w:pPr>
        <w:rPr>
          <w:color w:val="000000"/>
          <w:sz w:val="24"/>
        </w:rPr>
      </w:pPr>
      <w:r>
        <w:separator/>
      </w:r>
    </w:p>
    <w:p w:rsidR="002340F5" w:rsidRDefault="002340F5"/>
  </w:endnote>
  <w:endnote w:type="continuationSeparator" w:id="1">
    <w:p w:rsidR="002340F5" w:rsidRPr="003920C1" w:rsidRDefault="002340F5" w:rsidP="002A4D5B">
      <w:pPr>
        <w:rPr>
          <w:color w:val="000000"/>
          <w:sz w:val="24"/>
        </w:rPr>
      </w:pPr>
      <w:r>
        <w:continuationSeparator/>
      </w:r>
    </w:p>
    <w:p w:rsidR="002340F5" w:rsidRDefault="002340F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Default="00A724A2">
    <w:pPr>
      <w:pStyle w:val="a7"/>
    </w:pPr>
    <w:fldSimple w:instr=" PAGE   \* MERGEFORMAT ">
      <w:r w:rsidR="00CB4C07" w:rsidRPr="00CB4C07">
        <w:rPr>
          <w:noProof/>
          <w:lang w:val="zh-CN"/>
        </w:rPr>
        <w:t>26</w:t>
      </w:r>
    </w:fldSimple>
  </w:p>
  <w:p w:rsidR="00B20307" w:rsidRDefault="00B20307"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0F5" w:rsidRPr="003920C1" w:rsidRDefault="002340F5" w:rsidP="002A4D5B">
      <w:pPr>
        <w:rPr>
          <w:color w:val="000000"/>
          <w:sz w:val="24"/>
        </w:rPr>
      </w:pPr>
      <w:r>
        <w:separator/>
      </w:r>
    </w:p>
    <w:p w:rsidR="002340F5" w:rsidRDefault="002340F5"/>
  </w:footnote>
  <w:footnote w:type="continuationSeparator" w:id="1">
    <w:p w:rsidR="002340F5" w:rsidRPr="003920C1" w:rsidRDefault="002340F5" w:rsidP="002A4D5B">
      <w:pPr>
        <w:rPr>
          <w:color w:val="000000"/>
          <w:sz w:val="24"/>
        </w:rPr>
      </w:pPr>
      <w:r>
        <w:continuationSeparator/>
      </w:r>
    </w:p>
    <w:p w:rsidR="002340F5" w:rsidRDefault="002340F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Pr="00F301F7" w:rsidRDefault="00B20307" w:rsidP="00F301F7"/>
  <w:p w:rsidR="00B20307" w:rsidRDefault="00B2030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8">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9">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9">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20"/>
  </w:num>
  <w:num w:numId="3">
    <w:abstractNumId w:val="23"/>
  </w:num>
  <w:num w:numId="4">
    <w:abstractNumId w:val="7"/>
  </w:num>
  <w:num w:numId="5">
    <w:abstractNumId w:val="26"/>
  </w:num>
  <w:num w:numId="6">
    <w:abstractNumId w:val="6"/>
  </w:num>
  <w:num w:numId="7">
    <w:abstractNumId w:val="2"/>
  </w:num>
  <w:num w:numId="8">
    <w:abstractNumId w:val="15"/>
  </w:num>
  <w:num w:numId="9">
    <w:abstractNumId w:val="13"/>
  </w:num>
  <w:num w:numId="10">
    <w:abstractNumId w:val="3"/>
  </w:num>
  <w:num w:numId="11">
    <w:abstractNumId w:val="16"/>
  </w:num>
  <w:num w:numId="12">
    <w:abstractNumId w:val="11"/>
  </w:num>
  <w:num w:numId="13">
    <w:abstractNumId w:val="4"/>
  </w:num>
  <w:num w:numId="14">
    <w:abstractNumId w:val="10"/>
  </w:num>
  <w:num w:numId="15">
    <w:abstractNumId w:val="14"/>
  </w:num>
  <w:num w:numId="16">
    <w:abstractNumId w:val="24"/>
  </w:num>
  <w:num w:numId="17">
    <w:abstractNumId w:val="5"/>
  </w:num>
  <w:num w:numId="18">
    <w:abstractNumId w:val="22"/>
  </w:num>
  <w:num w:numId="19">
    <w:abstractNumId w:val="19"/>
  </w:num>
  <w:num w:numId="20">
    <w:abstractNumId w:val="25"/>
  </w:num>
  <w:num w:numId="21">
    <w:abstractNumId w:val="0"/>
  </w:num>
  <w:num w:numId="22">
    <w:abstractNumId w:val="17"/>
  </w:num>
  <w:num w:numId="23">
    <w:abstractNumId w:val="1"/>
  </w:num>
  <w:num w:numId="24">
    <w:abstractNumId w:val="18"/>
  </w:num>
  <w:num w:numId="25">
    <w:abstractNumId w:val="8"/>
  </w:num>
  <w:num w:numId="26">
    <w:abstractNumId w:val="9"/>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2"/>
  </w:num>
  <w:num w:numId="31">
    <w:abstractNumId w:val="21"/>
  </w:num>
  <w:num w:numId="32">
    <w:abstractNumId w:val="8"/>
    <w:lvlOverride w:ilvl="0">
      <w:startOverride w:val="1"/>
    </w:lvlOverride>
  </w:num>
  <w:num w:numId="33">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60DB"/>
    <w:rsid w:val="000067FE"/>
    <w:rsid w:val="00006D1F"/>
    <w:rsid w:val="00007772"/>
    <w:rsid w:val="000100DB"/>
    <w:rsid w:val="00010E97"/>
    <w:rsid w:val="00011247"/>
    <w:rsid w:val="0001152D"/>
    <w:rsid w:val="00011AD3"/>
    <w:rsid w:val="00011B9D"/>
    <w:rsid w:val="00012EBF"/>
    <w:rsid w:val="00014672"/>
    <w:rsid w:val="00016188"/>
    <w:rsid w:val="000169E6"/>
    <w:rsid w:val="00016ED8"/>
    <w:rsid w:val="00020ED6"/>
    <w:rsid w:val="00020F28"/>
    <w:rsid w:val="000221DA"/>
    <w:rsid w:val="00022593"/>
    <w:rsid w:val="000239E9"/>
    <w:rsid w:val="000241E5"/>
    <w:rsid w:val="00024DE9"/>
    <w:rsid w:val="000254C4"/>
    <w:rsid w:val="00026D7F"/>
    <w:rsid w:val="00026DB6"/>
    <w:rsid w:val="000277FA"/>
    <w:rsid w:val="00030BE6"/>
    <w:rsid w:val="00031D54"/>
    <w:rsid w:val="000326EC"/>
    <w:rsid w:val="00032AE4"/>
    <w:rsid w:val="00033804"/>
    <w:rsid w:val="00033E63"/>
    <w:rsid w:val="000344DA"/>
    <w:rsid w:val="000345E9"/>
    <w:rsid w:val="00035424"/>
    <w:rsid w:val="0003614D"/>
    <w:rsid w:val="000362C4"/>
    <w:rsid w:val="00036FF0"/>
    <w:rsid w:val="000375AE"/>
    <w:rsid w:val="00037BC6"/>
    <w:rsid w:val="00040B52"/>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BE5"/>
    <w:rsid w:val="00097B2E"/>
    <w:rsid w:val="000A0677"/>
    <w:rsid w:val="000A13E7"/>
    <w:rsid w:val="000A15C0"/>
    <w:rsid w:val="000A2598"/>
    <w:rsid w:val="000A2D94"/>
    <w:rsid w:val="000A33EC"/>
    <w:rsid w:val="000A3469"/>
    <w:rsid w:val="000A4716"/>
    <w:rsid w:val="000A47EA"/>
    <w:rsid w:val="000A5DF3"/>
    <w:rsid w:val="000A7ACC"/>
    <w:rsid w:val="000B0892"/>
    <w:rsid w:val="000B1380"/>
    <w:rsid w:val="000B3211"/>
    <w:rsid w:val="000B4289"/>
    <w:rsid w:val="000B4FC6"/>
    <w:rsid w:val="000B51C2"/>
    <w:rsid w:val="000B6216"/>
    <w:rsid w:val="000C0DA3"/>
    <w:rsid w:val="000C1C6F"/>
    <w:rsid w:val="000C431F"/>
    <w:rsid w:val="000C46FE"/>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100765"/>
    <w:rsid w:val="00100BE2"/>
    <w:rsid w:val="00100C80"/>
    <w:rsid w:val="00100E7D"/>
    <w:rsid w:val="001013DB"/>
    <w:rsid w:val="001016E2"/>
    <w:rsid w:val="001027DF"/>
    <w:rsid w:val="0010366D"/>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6EE"/>
    <w:rsid w:val="00126BD5"/>
    <w:rsid w:val="00127235"/>
    <w:rsid w:val="00131EEB"/>
    <w:rsid w:val="001351B6"/>
    <w:rsid w:val="001356BE"/>
    <w:rsid w:val="00142BF6"/>
    <w:rsid w:val="00142D84"/>
    <w:rsid w:val="00143298"/>
    <w:rsid w:val="001440BD"/>
    <w:rsid w:val="00144ED3"/>
    <w:rsid w:val="0014511F"/>
    <w:rsid w:val="001469BA"/>
    <w:rsid w:val="00147256"/>
    <w:rsid w:val="001473F7"/>
    <w:rsid w:val="00147C44"/>
    <w:rsid w:val="001500C4"/>
    <w:rsid w:val="00150FCA"/>
    <w:rsid w:val="001511DE"/>
    <w:rsid w:val="001514CC"/>
    <w:rsid w:val="00151551"/>
    <w:rsid w:val="0015196F"/>
    <w:rsid w:val="00152E86"/>
    <w:rsid w:val="0015575C"/>
    <w:rsid w:val="001557EB"/>
    <w:rsid w:val="0015584C"/>
    <w:rsid w:val="00155D68"/>
    <w:rsid w:val="00156495"/>
    <w:rsid w:val="00156BEA"/>
    <w:rsid w:val="0015716B"/>
    <w:rsid w:val="00160DB8"/>
    <w:rsid w:val="00161976"/>
    <w:rsid w:val="00162143"/>
    <w:rsid w:val="0016307B"/>
    <w:rsid w:val="0016312D"/>
    <w:rsid w:val="001634DC"/>
    <w:rsid w:val="00164B49"/>
    <w:rsid w:val="0016687F"/>
    <w:rsid w:val="00166E7C"/>
    <w:rsid w:val="00167BCB"/>
    <w:rsid w:val="00167F53"/>
    <w:rsid w:val="00170A07"/>
    <w:rsid w:val="001713E9"/>
    <w:rsid w:val="0017206D"/>
    <w:rsid w:val="001731B3"/>
    <w:rsid w:val="00175279"/>
    <w:rsid w:val="00175570"/>
    <w:rsid w:val="00176A4B"/>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2D5F"/>
    <w:rsid w:val="001B33DF"/>
    <w:rsid w:val="001B3DB3"/>
    <w:rsid w:val="001B471A"/>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5A9"/>
    <w:rsid w:val="001D76DA"/>
    <w:rsid w:val="001E044A"/>
    <w:rsid w:val="001E0F05"/>
    <w:rsid w:val="001E14DE"/>
    <w:rsid w:val="001E155C"/>
    <w:rsid w:val="001E2752"/>
    <w:rsid w:val="001E305E"/>
    <w:rsid w:val="001E30B5"/>
    <w:rsid w:val="001E34E8"/>
    <w:rsid w:val="001E399C"/>
    <w:rsid w:val="001E3FCF"/>
    <w:rsid w:val="001E41AE"/>
    <w:rsid w:val="001E4309"/>
    <w:rsid w:val="001E64A0"/>
    <w:rsid w:val="001E64E2"/>
    <w:rsid w:val="001E6558"/>
    <w:rsid w:val="001E6AA1"/>
    <w:rsid w:val="001E7D3E"/>
    <w:rsid w:val="001F1449"/>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2B2"/>
    <w:rsid w:val="00226693"/>
    <w:rsid w:val="002308B9"/>
    <w:rsid w:val="00230A27"/>
    <w:rsid w:val="00230C79"/>
    <w:rsid w:val="00230E98"/>
    <w:rsid w:val="00230FF0"/>
    <w:rsid w:val="00231B14"/>
    <w:rsid w:val="00231E89"/>
    <w:rsid w:val="00232108"/>
    <w:rsid w:val="002335FE"/>
    <w:rsid w:val="0023391B"/>
    <w:rsid w:val="00233EAF"/>
    <w:rsid w:val="002340F5"/>
    <w:rsid w:val="002347B0"/>
    <w:rsid w:val="00234940"/>
    <w:rsid w:val="00234A06"/>
    <w:rsid w:val="00235E4C"/>
    <w:rsid w:val="0023744D"/>
    <w:rsid w:val="00237C54"/>
    <w:rsid w:val="002401F0"/>
    <w:rsid w:val="002402A1"/>
    <w:rsid w:val="0024039C"/>
    <w:rsid w:val="00241853"/>
    <w:rsid w:val="00241920"/>
    <w:rsid w:val="002423E2"/>
    <w:rsid w:val="002437C0"/>
    <w:rsid w:val="002438A7"/>
    <w:rsid w:val="00243B9E"/>
    <w:rsid w:val="00244DE3"/>
    <w:rsid w:val="002451C6"/>
    <w:rsid w:val="0024607E"/>
    <w:rsid w:val="002468BF"/>
    <w:rsid w:val="002468FC"/>
    <w:rsid w:val="00247491"/>
    <w:rsid w:val="00247703"/>
    <w:rsid w:val="00247F12"/>
    <w:rsid w:val="002500B4"/>
    <w:rsid w:val="00250435"/>
    <w:rsid w:val="002505E2"/>
    <w:rsid w:val="00251196"/>
    <w:rsid w:val="0025314A"/>
    <w:rsid w:val="0025385B"/>
    <w:rsid w:val="002541F8"/>
    <w:rsid w:val="002550AD"/>
    <w:rsid w:val="002551BF"/>
    <w:rsid w:val="002553AF"/>
    <w:rsid w:val="002554B8"/>
    <w:rsid w:val="00255E5A"/>
    <w:rsid w:val="0025689C"/>
    <w:rsid w:val="0025758B"/>
    <w:rsid w:val="00257E09"/>
    <w:rsid w:val="00257E35"/>
    <w:rsid w:val="00261720"/>
    <w:rsid w:val="002624AB"/>
    <w:rsid w:val="00262AAB"/>
    <w:rsid w:val="00262CB7"/>
    <w:rsid w:val="00262D7C"/>
    <w:rsid w:val="00263676"/>
    <w:rsid w:val="002643A1"/>
    <w:rsid w:val="00264ED8"/>
    <w:rsid w:val="0026566E"/>
    <w:rsid w:val="00265A8D"/>
    <w:rsid w:val="00265EEF"/>
    <w:rsid w:val="002665AD"/>
    <w:rsid w:val="002665C5"/>
    <w:rsid w:val="002670A0"/>
    <w:rsid w:val="002676B3"/>
    <w:rsid w:val="00270642"/>
    <w:rsid w:val="002706E9"/>
    <w:rsid w:val="00270F7C"/>
    <w:rsid w:val="00271CA8"/>
    <w:rsid w:val="00273211"/>
    <w:rsid w:val="00273344"/>
    <w:rsid w:val="00273786"/>
    <w:rsid w:val="00273A43"/>
    <w:rsid w:val="00273A57"/>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41DE"/>
    <w:rsid w:val="002B42D1"/>
    <w:rsid w:val="002B4994"/>
    <w:rsid w:val="002B4E2C"/>
    <w:rsid w:val="002B68CF"/>
    <w:rsid w:val="002B7BF4"/>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910"/>
    <w:rsid w:val="002D4E89"/>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830"/>
    <w:rsid w:val="002F4B5E"/>
    <w:rsid w:val="002F5B9C"/>
    <w:rsid w:val="002F636C"/>
    <w:rsid w:val="002F68B8"/>
    <w:rsid w:val="002F70B6"/>
    <w:rsid w:val="002F721F"/>
    <w:rsid w:val="00301288"/>
    <w:rsid w:val="00302835"/>
    <w:rsid w:val="00303A16"/>
    <w:rsid w:val="00303EB9"/>
    <w:rsid w:val="00305D9C"/>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FE5"/>
    <w:rsid w:val="0033536E"/>
    <w:rsid w:val="00335C0E"/>
    <w:rsid w:val="00335CF3"/>
    <w:rsid w:val="0033642D"/>
    <w:rsid w:val="003368F2"/>
    <w:rsid w:val="003368F6"/>
    <w:rsid w:val="003378DF"/>
    <w:rsid w:val="0034033F"/>
    <w:rsid w:val="003407D5"/>
    <w:rsid w:val="00340C63"/>
    <w:rsid w:val="00341311"/>
    <w:rsid w:val="00341BB3"/>
    <w:rsid w:val="00341E73"/>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A4F"/>
    <w:rsid w:val="00372BFC"/>
    <w:rsid w:val="00373E85"/>
    <w:rsid w:val="00373F32"/>
    <w:rsid w:val="00374852"/>
    <w:rsid w:val="0037576C"/>
    <w:rsid w:val="00376CCB"/>
    <w:rsid w:val="003777C6"/>
    <w:rsid w:val="00380FA5"/>
    <w:rsid w:val="003814E9"/>
    <w:rsid w:val="003829F9"/>
    <w:rsid w:val="003835A7"/>
    <w:rsid w:val="0038368B"/>
    <w:rsid w:val="003852C7"/>
    <w:rsid w:val="00387F74"/>
    <w:rsid w:val="00390D12"/>
    <w:rsid w:val="00391532"/>
    <w:rsid w:val="0039279D"/>
    <w:rsid w:val="003937C6"/>
    <w:rsid w:val="003942BF"/>
    <w:rsid w:val="0039519F"/>
    <w:rsid w:val="00395DC9"/>
    <w:rsid w:val="0039626A"/>
    <w:rsid w:val="00396616"/>
    <w:rsid w:val="00396A18"/>
    <w:rsid w:val="00396A55"/>
    <w:rsid w:val="00396AA6"/>
    <w:rsid w:val="003979D6"/>
    <w:rsid w:val="003A01DA"/>
    <w:rsid w:val="003A075A"/>
    <w:rsid w:val="003A0B77"/>
    <w:rsid w:val="003A12BB"/>
    <w:rsid w:val="003A1CDA"/>
    <w:rsid w:val="003A271C"/>
    <w:rsid w:val="003A40FB"/>
    <w:rsid w:val="003A590E"/>
    <w:rsid w:val="003A6240"/>
    <w:rsid w:val="003A6F96"/>
    <w:rsid w:val="003B099D"/>
    <w:rsid w:val="003B116E"/>
    <w:rsid w:val="003B2D2F"/>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1F3"/>
    <w:rsid w:val="003E3F3F"/>
    <w:rsid w:val="003E4E3E"/>
    <w:rsid w:val="003E4EC9"/>
    <w:rsid w:val="003E56EE"/>
    <w:rsid w:val="003E5708"/>
    <w:rsid w:val="003E624A"/>
    <w:rsid w:val="003E6FA6"/>
    <w:rsid w:val="003E76B7"/>
    <w:rsid w:val="003F037B"/>
    <w:rsid w:val="003F117A"/>
    <w:rsid w:val="003F31EF"/>
    <w:rsid w:val="003F3548"/>
    <w:rsid w:val="003F3AAF"/>
    <w:rsid w:val="003F456B"/>
    <w:rsid w:val="003F4679"/>
    <w:rsid w:val="003F623F"/>
    <w:rsid w:val="003F62B3"/>
    <w:rsid w:val="003F6EFE"/>
    <w:rsid w:val="003F7518"/>
    <w:rsid w:val="003F7AD3"/>
    <w:rsid w:val="003F7C24"/>
    <w:rsid w:val="00400521"/>
    <w:rsid w:val="00400A16"/>
    <w:rsid w:val="00400E5B"/>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6703"/>
    <w:rsid w:val="004770E7"/>
    <w:rsid w:val="00480DD7"/>
    <w:rsid w:val="00481DFE"/>
    <w:rsid w:val="004833AE"/>
    <w:rsid w:val="0048347B"/>
    <w:rsid w:val="00485897"/>
    <w:rsid w:val="00491BE9"/>
    <w:rsid w:val="0049480E"/>
    <w:rsid w:val="004948A9"/>
    <w:rsid w:val="00495C4B"/>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55CB"/>
    <w:rsid w:val="004C696B"/>
    <w:rsid w:val="004C7045"/>
    <w:rsid w:val="004C7BBF"/>
    <w:rsid w:val="004C7DB6"/>
    <w:rsid w:val="004D13E7"/>
    <w:rsid w:val="004D164B"/>
    <w:rsid w:val="004D2778"/>
    <w:rsid w:val="004D2F8D"/>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5ACD"/>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63A7"/>
    <w:rsid w:val="00537846"/>
    <w:rsid w:val="00537FC6"/>
    <w:rsid w:val="00540748"/>
    <w:rsid w:val="00540D4B"/>
    <w:rsid w:val="00540E7A"/>
    <w:rsid w:val="00540FE8"/>
    <w:rsid w:val="00542927"/>
    <w:rsid w:val="00542F5B"/>
    <w:rsid w:val="00543363"/>
    <w:rsid w:val="00544828"/>
    <w:rsid w:val="005449A0"/>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4783"/>
    <w:rsid w:val="00575918"/>
    <w:rsid w:val="00576329"/>
    <w:rsid w:val="00576DAA"/>
    <w:rsid w:val="005819DD"/>
    <w:rsid w:val="00581F26"/>
    <w:rsid w:val="00582F29"/>
    <w:rsid w:val="00582F9E"/>
    <w:rsid w:val="0058441E"/>
    <w:rsid w:val="0058539E"/>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1A9"/>
    <w:rsid w:val="005A24A4"/>
    <w:rsid w:val="005A2BF7"/>
    <w:rsid w:val="005A2DB6"/>
    <w:rsid w:val="005A3A6F"/>
    <w:rsid w:val="005A4469"/>
    <w:rsid w:val="005A5DE3"/>
    <w:rsid w:val="005A7101"/>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2A"/>
    <w:rsid w:val="005D1AD4"/>
    <w:rsid w:val="005D40D4"/>
    <w:rsid w:val="005D4F41"/>
    <w:rsid w:val="005D582C"/>
    <w:rsid w:val="005D5DC0"/>
    <w:rsid w:val="005D67D4"/>
    <w:rsid w:val="005D6D0E"/>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226F"/>
    <w:rsid w:val="00612A3F"/>
    <w:rsid w:val="0061312A"/>
    <w:rsid w:val="00613166"/>
    <w:rsid w:val="00613293"/>
    <w:rsid w:val="006133F2"/>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B61"/>
    <w:rsid w:val="00636EF6"/>
    <w:rsid w:val="00637463"/>
    <w:rsid w:val="00637598"/>
    <w:rsid w:val="00637BAF"/>
    <w:rsid w:val="00640C4E"/>
    <w:rsid w:val="00640F17"/>
    <w:rsid w:val="00643138"/>
    <w:rsid w:val="00643341"/>
    <w:rsid w:val="006437E6"/>
    <w:rsid w:val="00643C92"/>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D1"/>
    <w:rsid w:val="006C5871"/>
    <w:rsid w:val="006C5BFB"/>
    <w:rsid w:val="006C6218"/>
    <w:rsid w:val="006C6BA6"/>
    <w:rsid w:val="006C6E6B"/>
    <w:rsid w:val="006C6F09"/>
    <w:rsid w:val="006C6F95"/>
    <w:rsid w:val="006D08A3"/>
    <w:rsid w:val="006D08FB"/>
    <w:rsid w:val="006D21D7"/>
    <w:rsid w:val="006D34DC"/>
    <w:rsid w:val="006D446D"/>
    <w:rsid w:val="006D5C35"/>
    <w:rsid w:val="006D5F22"/>
    <w:rsid w:val="006D6CC6"/>
    <w:rsid w:val="006D702A"/>
    <w:rsid w:val="006D7132"/>
    <w:rsid w:val="006D7571"/>
    <w:rsid w:val="006E094C"/>
    <w:rsid w:val="006E32CF"/>
    <w:rsid w:val="006E3B45"/>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12E"/>
    <w:rsid w:val="007034E7"/>
    <w:rsid w:val="00703B58"/>
    <w:rsid w:val="00703E51"/>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4E9C"/>
    <w:rsid w:val="00724F65"/>
    <w:rsid w:val="007254E1"/>
    <w:rsid w:val="00725564"/>
    <w:rsid w:val="00725CD1"/>
    <w:rsid w:val="00730179"/>
    <w:rsid w:val="007306B1"/>
    <w:rsid w:val="00731764"/>
    <w:rsid w:val="00731AE9"/>
    <w:rsid w:val="0073295F"/>
    <w:rsid w:val="00734125"/>
    <w:rsid w:val="007348D0"/>
    <w:rsid w:val="007358F6"/>
    <w:rsid w:val="00736409"/>
    <w:rsid w:val="007366A6"/>
    <w:rsid w:val="00736829"/>
    <w:rsid w:val="0073763F"/>
    <w:rsid w:val="007376EE"/>
    <w:rsid w:val="0074033D"/>
    <w:rsid w:val="00743007"/>
    <w:rsid w:val="0074309C"/>
    <w:rsid w:val="00743442"/>
    <w:rsid w:val="00743ACF"/>
    <w:rsid w:val="00745FA9"/>
    <w:rsid w:val="0074664D"/>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B38"/>
    <w:rsid w:val="00772353"/>
    <w:rsid w:val="0077294E"/>
    <w:rsid w:val="0077392F"/>
    <w:rsid w:val="00773A2D"/>
    <w:rsid w:val="00773ABB"/>
    <w:rsid w:val="007749AF"/>
    <w:rsid w:val="00774C75"/>
    <w:rsid w:val="00774C99"/>
    <w:rsid w:val="007756A1"/>
    <w:rsid w:val="00775E1B"/>
    <w:rsid w:val="0077641F"/>
    <w:rsid w:val="0077691A"/>
    <w:rsid w:val="00776B47"/>
    <w:rsid w:val="00777F6F"/>
    <w:rsid w:val="0078269C"/>
    <w:rsid w:val="007835BB"/>
    <w:rsid w:val="007842AB"/>
    <w:rsid w:val="00784B52"/>
    <w:rsid w:val="00785358"/>
    <w:rsid w:val="00785BF8"/>
    <w:rsid w:val="0078666F"/>
    <w:rsid w:val="00790DDA"/>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4031"/>
    <w:rsid w:val="007A43A0"/>
    <w:rsid w:val="007A4660"/>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7E21"/>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40C1B"/>
    <w:rsid w:val="008414C4"/>
    <w:rsid w:val="00843045"/>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5E75"/>
    <w:rsid w:val="00856965"/>
    <w:rsid w:val="0085720C"/>
    <w:rsid w:val="00857C44"/>
    <w:rsid w:val="00860874"/>
    <w:rsid w:val="00861717"/>
    <w:rsid w:val="008625EB"/>
    <w:rsid w:val="0086338D"/>
    <w:rsid w:val="00863A77"/>
    <w:rsid w:val="00865F70"/>
    <w:rsid w:val="00866DC3"/>
    <w:rsid w:val="00867CE2"/>
    <w:rsid w:val="008703E6"/>
    <w:rsid w:val="00870935"/>
    <w:rsid w:val="00871719"/>
    <w:rsid w:val="008726EA"/>
    <w:rsid w:val="008731C3"/>
    <w:rsid w:val="008731ED"/>
    <w:rsid w:val="0087349A"/>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0DC7"/>
    <w:rsid w:val="00891318"/>
    <w:rsid w:val="00891ED8"/>
    <w:rsid w:val="00892F81"/>
    <w:rsid w:val="008931E1"/>
    <w:rsid w:val="0089357D"/>
    <w:rsid w:val="00894194"/>
    <w:rsid w:val="00894427"/>
    <w:rsid w:val="00894E35"/>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4CAE"/>
    <w:rsid w:val="008A516B"/>
    <w:rsid w:val="008A586A"/>
    <w:rsid w:val="008A5BC0"/>
    <w:rsid w:val="008A6381"/>
    <w:rsid w:val="008A63DF"/>
    <w:rsid w:val="008A746E"/>
    <w:rsid w:val="008A7685"/>
    <w:rsid w:val="008B0031"/>
    <w:rsid w:val="008B0A51"/>
    <w:rsid w:val="008B11E1"/>
    <w:rsid w:val="008B1590"/>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D561A"/>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1A6B"/>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C61"/>
    <w:rsid w:val="00907DBE"/>
    <w:rsid w:val="0091005E"/>
    <w:rsid w:val="00910897"/>
    <w:rsid w:val="00910B8F"/>
    <w:rsid w:val="00910BB7"/>
    <w:rsid w:val="00910D07"/>
    <w:rsid w:val="00912900"/>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E6A"/>
    <w:rsid w:val="00951E6D"/>
    <w:rsid w:val="00953401"/>
    <w:rsid w:val="0095346A"/>
    <w:rsid w:val="00953F4E"/>
    <w:rsid w:val="009550C6"/>
    <w:rsid w:val="0095512D"/>
    <w:rsid w:val="0095548F"/>
    <w:rsid w:val="0095551E"/>
    <w:rsid w:val="009558E8"/>
    <w:rsid w:val="00955D99"/>
    <w:rsid w:val="00955FA3"/>
    <w:rsid w:val="00956238"/>
    <w:rsid w:val="009570D5"/>
    <w:rsid w:val="0095753E"/>
    <w:rsid w:val="009602F6"/>
    <w:rsid w:val="00960965"/>
    <w:rsid w:val="00960F54"/>
    <w:rsid w:val="0096155D"/>
    <w:rsid w:val="009629AF"/>
    <w:rsid w:val="0096333E"/>
    <w:rsid w:val="00964AC8"/>
    <w:rsid w:val="00965081"/>
    <w:rsid w:val="009660DE"/>
    <w:rsid w:val="00966805"/>
    <w:rsid w:val="009670EC"/>
    <w:rsid w:val="00967799"/>
    <w:rsid w:val="00970634"/>
    <w:rsid w:val="00972D7F"/>
    <w:rsid w:val="009754C8"/>
    <w:rsid w:val="00975C6C"/>
    <w:rsid w:val="00975D15"/>
    <w:rsid w:val="00980AED"/>
    <w:rsid w:val="0098420B"/>
    <w:rsid w:val="0098432C"/>
    <w:rsid w:val="0098525E"/>
    <w:rsid w:val="009858DD"/>
    <w:rsid w:val="009859A8"/>
    <w:rsid w:val="00985AB0"/>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DC1"/>
    <w:rsid w:val="009D1BD3"/>
    <w:rsid w:val="009D1C66"/>
    <w:rsid w:val="009D2D7F"/>
    <w:rsid w:val="009D2EE0"/>
    <w:rsid w:val="009D32F4"/>
    <w:rsid w:val="009D3CA0"/>
    <w:rsid w:val="009D4537"/>
    <w:rsid w:val="009D4869"/>
    <w:rsid w:val="009D48D9"/>
    <w:rsid w:val="009D52C2"/>
    <w:rsid w:val="009D5DE3"/>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3FA"/>
    <w:rsid w:val="009F5AE3"/>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7031"/>
    <w:rsid w:val="00A57E7F"/>
    <w:rsid w:val="00A629F7"/>
    <w:rsid w:val="00A62F16"/>
    <w:rsid w:val="00A65027"/>
    <w:rsid w:val="00A6638B"/>
    <w:rsid w:val="00A66654"/>
    <w:rsid w:val="00A66CD8"/>
    <w:rsid w:val="00A66F52"/>
    <w:rsid w:val="00A67DE7"/>
    <w:rsid w:val="00A67E81"/>
    <w:rsid w:val="00A67F38"/>
    <w:rsid w:val="00A7033E"/>
    <w:rsid w:val="00A70EC5"/>
    <w:rsid w:val="00A71AC4"/>
    <w:rsid w:val="00A71C0E"/>
    <w:rsid w:val="00A724A2"/>
    <w:rsid w:val="00A72D53"/>
    <w:rsid w:val="00A7314A"/>
    <w:rsid w:val="00A73462"/>
    <w:rsid w:val="00A73E51"/>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909"/>
    <w:rsid w:val="00A90A7A"/>
    <w:rsid w:val="00A90C0D"/>
    <w:rsid w:val="00A90FCF"/>
    <w:rsid w:val="00A91801"/>
    <w:rsid w:val="00A91C3E"/>
    <w:rsid w:val="00A9295F"/>
    <w:rsid w:val="00A95DD0"/>
    <w:rsid w:val="00AA00F2"/>
    <w:rsid w:val="00AA08F0"/>
    <w:rsid w:val="00AA0D48"/>
    <w:rsid w:val="00AA21BF"/>
    <w:rsid w:val="00AA290B"/>
    <w:rsid w:val="00AA39D3"/>
    <w:rsid w:val="00AA3C8A"/>
    <w:rsid w:val="00AA68A5"/>
    <w:rsid w:val="00AA7E9E"/>
    <w:rsid w:val="00AB0CBE"/>
    <w:rsid w:val="00AB11DF"/>
    <w:rsid w:val="00AB229B"/>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6E17"/>
    <w:rsid w:val="00B00A54"/>
    <w:rsid w:val="00B01556"/>
    <w:rsid w:val="00B01F5F"/>
    <w:rsid w:val="00B0205C"/>
    <w:rsid w:val="00B02597"/>
    <w:rsid w:val="00B02AA1"/>
    <w:rsid w:val="00B02B34"/>
    <w:rsid w:val="00B035C7"/>
    <w:rsid w:val="00B03A45"/>
    <w:rsid w:val="00B0414B"/>
    <w:rsid w:val="00B04995"/>
    <w:rsid w:val="00B06076"/>
    <w:rsid w:val="00B06298"/>
    <w:rsid w:val="00B07761"/>
    <w:rsid w:val="00B10403"/>
    <w:rsid w:val="00B1049C"/>
    <w:rsid w:val="00B11545"/>
    <w:rsid w:val="00B11696"/>
    <w:rsid w:val="00B11CB2"/>
    <w:rsid w:val="00B13A03"/>
    <w:rsid w:val="00B148FF"/>
    <w:rsid w:val="00B15481"/>
    <w:rsid w:val="00B15A04"/>
    <w:rsid w:val="00B1658A"/>
    <w:rsid w:val="00B169C6"/>
    <w:rsid w:val="00B17B4F"/>
    <w:rsid w:val="00B17C66"/>
    <w:rsid w:val="00B20307"/>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AE2"/>
    <w:rsid w:val="00B36DAA"/>
    <w:rsid w:val="00B37662"/>
    <w:rsid w:val="00B37D8A"/>
    <w:rsid w:val="00B40244"/>
    <w:rsid w:val="00B403D1"/>
    <w:rsid w:val="00B4082B"/>
    <w:rsid w:val="00B40934"/>
    <w:rsid w:val="00B40AC2"/>
    <w:rsid w:val="00B40B65"/>
    <w:rsid w:val="00B41C14"/>
    <w:rsid w:val="00B41E5A"/>
    <w:rsid w:val="00B4366A"/>
    <w:rsid w:val="00B440A7"/>
    <w:rsid w:val="00B445FD"/>
    <w:rsid w:val="00B44730"/>
    <w:rsid w:val="00B44D3E"/>
    <w:rsid w:val="00B45D7D"/>
    <w:rsid w:val="00B461B1"/>
    <w:rsid w:val="00B50EF9"/>
    <w:rsid w:val="00B51E29"/>
    <w:rsid w:val="00B524DB"/>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259D"/>
    <w:rsid w:val="00B92854"/>
    <w:rsid w:val="00B93415"/>
    <w:rsid w:val="00B936C0"/>
    <w:rsid w:val="00B941E5"/>
    <w:rsid w:val="00B944AE"/>
    <w:rsid w:val="00B9533A"/>
    <w:rsid w:val="00B964FC"/>
    <w:rsid w:val="00B965AC"/>
    <w:rsid w:val="00BA1F67"/>
    <w:rsid w:val="00BA23EF"/>
    <w:rsid w:val="00BA35BD"/>
    <w:rsid w:val="00BA436A"/>
    <w:rsid w:val="00BA57DF"/>
    <w:rsid w:val="00BA6794"/>
    <w:rsid w:val="00BB2A42"/>
    <w:rsid w:val="00BB3202"/>
    <w:rsid w:val="00BB3595"/>
    <w:rsid w:val="00BB35E4"/>
    <w:rsid w:val="00BB3624"/>
    <w:rsid w:val="00BB3832"/>
    <w:rsid w:val="00BB391A"/>
    <w:rsid w:val="00BB42E1"/>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654F"/>
    <w:rsid w:val="00C005FE"/>
    <w:rsid w:val="00C00A49"/>
    <w:rsid w:val="00C013DA"/>
    <w:rsid w:val="00C01551"/>
    <w:rsid w:val="00C01BD1"/>
    <w:rsid w:val="00C020AC"/>
    <w:rsid w:val="00C0293B"/>
    <w:rsid w:val="00C032D7"/>
    <w:rsid w:val="00C03901"/>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30164"/>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2C"/>
    <w:rsid w:val="00C47B52"/>
    <w:rsid w:val="00C505DE"/>
    <w:rsid w:val="00C50AB2"/>
    <w:rsid w:val="00C50ED9"/>
    <w:rsid w:val="00C530AC"/>
    <w:rsid w:val="00C530CB"/>
    <w:rsid w:val="00C53584"/>
    <w:rsid w:val="00C53794"/>
    <w:rsid w:val="00C53914"/>
    <w:rsid w:val="00C53920"/>
    <w:rsid w:val="00C552B0"/>
    <w:rsid w:val="00C5683B"/>
    <w:rsid w:val="00C57291"/>
    <w:rsid w:val="00C6018B"/>
    <w:rsid w:val="00C60D67"/>
    <w:rsid w:val="00C61FAE"/>
    <w:rsid w:val="00C62F6F"/>
    <w:rsid w:val="00C6350F"/>
    <w:rsid w:val="00C63CEA"/>
    <w:rsid w:val="00C63E07"/>
    <w:rsid w:val="00C64A53"/>
    <w:rsid w:val="00C65795"/>
    <w:rsid w:val="00C6619F"/>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1299"/>
    <w:rsid w:val="00C9168C"/>
    <w:rsid w:val="00C91C8F"/>
    <w:rsid w:val="00C920C0"/>
    <w:rsid w:val="00C92733"/>
    <w:rsid w:val="00C92A58"/>
    <w:rsid w:val="00C931EA"/>
    <w:rsid w:val="00C93F6C"/>
    <w:rsid w:val="00C9400A"/>
    <w:rsid w:val="00C96073"/>
    <w:rsid w:val="00C9674E"/>
    <w:rsid w:val="00C96B3D"/>
    <w:rsid w:val="00C96DD8"/>
    <w:rsid w:val="00CA00EB"/>
    <w:rsid w:val="00CA0D72"/>
    <w:rsid w:val="00CA12D4"/>
    <w:rsid w:val="00CA15F6"/>
    <w:rsid w:val="00CA182C"/>
    <w:rsid w:val="00CA1835"/>
    <w:rsid w:val="00CA1A6C"/>
    <w:rsid w:val="00CA2F74"/>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5F6"/>
    <w:rsid w:val="00CB4C07"/>
    <w:rsid w:val="00CB5271"/>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6218"/>
    <w:rsid w:val="00CE6257"/>
    <w:rsid w:val="00CE7D35"/>
    <w:rsid w:val="00CF0E26"/>
    <w:rsid w:val="00CF1A76"/>
    <w:rsid w:val="00CF1B32"/>
    <w:rsid w:val="00CF1C3F"/>
    <w:rsid w:val="00CF1D8D"/>
    <w:rsid w:val="00CF2059"/>
    <w:rsid w:val="00CF3CF3"/>
    <w:rsid w:val="00CF4E90"/>
    <w:rsid w:val="00CF5E36"/>
    <w:rsid w:val="00CF6706"/>
    <w:rsid w:val="00CF6774"/>
    <w:rsid w:val="00CF69E8"/>
    <w:rsid w:val="00CF6DDF"/>
    <w:rsid w:val="00CF70D6"/>
    <w:rsid w:val="00CF78D1"/>
    <w:rsid w:val="00D00128"/>
    <w:rsid w:val="00D01993"/>
    <w:rsid w:val="00D01ADC"/>
    <w:rsid w:val="00D01D6E"/>
    <w:rsid w:val="00D03E9B"/>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7631"/>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0F4A"/>
    <w:rsid w:val="00D41921"/>
    <w:rsid w:val="00D43C07"/>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44D"/>
    <w:rsid w:val="00D70547"/>
    <w:rsid w:val="00D71C13"/>
    <w:rsid w:val="00D71CA1"/>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B7CF0"/>
    <w:rsid w:val="00DC089C"/>
    <w:rsid w:val="00DC0DD2"/>
    <w:rsid w:val="00DC1A78"/>
    <w:rsid w:val="00DC2437"/>
    <w:rsid w:val="00DC35F6"/>
    <w:rsid w:val="00DC5061"/>
    <w:rsid w:val="00DC64AC"/>
    <w:rsid w:val="00DC6633"/>
    <w:rsid w:val="00DC6A40"/>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2BB"/>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289B"/>
    <w:rsid w:val="00E03980"/>
    <w:rsid w:val="00E03A7F"/>
    <w:rsid w:val="00E0400E"/>
    <w:rsid w:val="00E041E6"/>
    <w:rsid w:val="00E06375"/>
    <w:rsid w:val="00E06E82"/>
    <w:rsid w:val="00E07518"/>
    <w:rsid w:val="00E07E8D"/>
    <w:rsid w:val="00E100EC"/>
    <w:rsid w:val="00E10E09"/>
    <w:rsid w:val="00E12660"/>
    <w:rsid w:val="00E12B89"/>
    <w:rsid w:val="00E132D2"/>
    <w:rsid w:val="00E13A5D"/>
    <w:rsid w:val="00E13C54"/>
    <w:rsid w:val="00E1455E"/>
    <w:rsid w:val="00E14AA6"/>
    <w:rsid w:val="00E14D4C"/>
    <w:rsid w:val="00E15266"/>
    <w:rsid w:val="00E162BA"/>
    <w:rsid w:val="00E16438"/>
    <w:rsid w:val="00E16806"/>
    <w:rsid w:val="00E175C1"/>
    <w:rsid w:val="00E17C5E"/>
    <w:rsid w:val="00E17D31"/>
    <w:rsid w:val="00E23149"/>
    <w:rsid w:val="00E24389"/>
    <w:rsid w:val="00E2499E"/>
    <w:rsid w:val="00E2551B"/>
    <w:rsid w:val="00E273AA"/>
    <w:rsid w:val="00E27C17"/>
    <w:rsid w:val="00E30020"/>
    <w:rsid w:val="00E307B6"/>
    <w:rsid w:val="00E314A1"/>
    <w:rsid w:val="00E31F1A"/>
    <w:rsid w:val="00E32F79"/>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7B20"/>
    <w:rsid w:val="00E60051"/>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A87"/>
    <w:rsid w:val="00EC247F"/>
    <w:rsid w:val="00EC331D"/>
    <w:rsid w:val="00EC337F"/>
    <w:rsid w:val="00EC3F56"/>
    <w:rsid w:val="00EC4233"/>
    <w:rsid w:val="00EC4DEA"/>
    <w:rsid w:val="00EC5A8F"/>
    <w:rsid w:val="00EC69C4"/>
    <w:rsid w:val="00EC6E98"/>
    <w:rsid w:val="00EC7C02"/>
    <w:rsid w:val="00EC7C18"/>
    <w:rsid w:val="00ED12CC"/>
    <w:rsid w:val="00ED1328"/>
    <w:rsid w:val="00ED2200"/>
    <w:rsid w:val="00ED222A"/>
    <w:rsid w:val="00ED2757"/>
    <w:rsid w:val="00ED2D5D"/>
    <w:rsid w:val="00ED389A"/>
    <w:rsid w:val="00ED47B3"/>
    <w:rsid w:val="00ED47D4"/>
    <w:rsid w:val="00ED5767"/>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07EBB"/>
    <w:rsid w:val="00F100A0"/>
    <w:rsid w:val="00F11694"/>
    <w:rsid w:val="00F11E14"/>
    <w:rsid w:val="00F13E63"/>
    <w:rsid w:val="00F149E7"/>
    <w:rsid w:val="00F14A7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334"/>
    <w:rsid w:val="00F5059E"/>
    <w:rsid w:val="00F5066F"/>
    <w:rsid w:val="00F52F52"/>
    <w:rsid w:val="00F54BAA"/>
    <w:rsid w:val="00F55144"/>
    <w:rsid w:val="00F5538A"/>
    <w:rsid w:val="00F55688"/>
    <w:rsid w:val="00F563C2"/>
    <w:rsid w:val="00F6036E"/>
    <w:rsid w:val="00F61F91"/>
    <w:rsid w:val="00F6270C"/>
    <w:rsid w:val="00F62C51"/>
    <w:rsid w:val="00F62C92"/>
    <w:rsid w:val="00F63DD4"/>
    <w:rsid w:val="00F66A3A"/>
    <w:rsid w:val="00F67408"/>
    <w:rsid w:val="00F677CC"/>
    <w:rsid w:val="00F67BF2"/>
    <w:rsid w:val="00F67E32"/>
    <w:rsid w:val="00F67FDB"/>
    <w:rsid w:val="00F70F6A"/>
    <w:rsid w:val="00F73330"/>
    <w:rsid w:val="00F73696"/>
    <w:rsid w:val="00F73AFF"/>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6E66"/>
    <w:rsid w:val="00F87400"/>
    <w:rsid w:val="00F8789C"/>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6ED"/>
    <w:rsid w:val="00FA2A17"/>
    <w:rsid w:val="00FA46B0"/>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236A"/>
    <w:rsid w:val="00FC350E"/>
    <w:rsid w:val="00FC4B29"/>
    <w:rsid w:val="00FC4E62"/>
    <w:rsid w:val="00FC63B4"/>
    <w:rsid w:val="00FC649F"/>
    <w:rsid w:val="00FC7330"/>
    <w:rsid w:val="00FC7B5C"/>
    <w:rsid w:val="00FC7D0E"/>
    <w:rsid w:val="00FD0D24"/>
    <w:rsid w:val="00FD1053"/>
    <w:rsid w:val="00FD1672"/>
    <w:rsid w:val="00FD3151"/>
    <w:rsid w:val="00FD3351"/>
    <w:rsid w:val="00FD3A2F"/>
    <w:rsid w:val="00FD3EDC"/>
    <w:rsid w:val="00FD4201"/>
    <w:rsid w:val="00FD522C"/>
    <w:rsid w:val="00FD592E"/>
    <w:rsid w:val="00FD5B1D"/>
    <w:rsid w:val="00FD5CAA"/>
    <w:rsid w:val="00FD745E"/>
    <w:rsid w:val="00FD7B58"/>
    <w:rsid w:val="00FE0751"/>
    <w:rsid w:val="00FE098D"/>
    <w:rsid w:val="00FE2619"/>
    <w:rsid w:val="00FE3601"/>
    <w:rsid w:val="00FE370D"/>
    <w:rsid w:val="00FE3C9D"/>
    <w:rsid w:val="00FE4036"/>
    <w:rsid w:val="00FE5BBA"/>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 w:type="character" w:customStyle="1" w:styleId="apple-style-span">
    <w:name w:val="apple-style-span"/>
    <w:basedOn w:val="a2"/>
    <w:rsid w:val="0004308B"/>
  </w:style>
  <w:style w:type="character" w:customStyle="1" w:styleId="apple-converted-space">
    <w:name w:val="apple-converted-space"/>
    <w:basedOn w:val="a2"/>
    <w:rsid w:val="0004308B"/>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54D91-BACE-44EF-9853-B84AF6D3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1904</TotalTime>
  <Pages>28</Pages>
  <Words>3984</Words>
  <Characters>22715</Characters>
  <Application>Microsoft Office Word</Application>
  <DocSecurity>0</DocSecurity>
  <Lines>189</Lines>
  <Paragraphs>53</Paragraphs>
  <ScaleCrop>false</ScaleCrop>
  <Company>503</Company>
  <LinksUpToDate>false</LinksUpToDate>
  <CharactersWithSpaces>26646</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User</cp:lastModifiedBy>
  <cp:revision>262</cp:revision>
  <dcterms:created xsi:type="dcterms:W3CDTF">2011-09-13T07:07:00Z</dcterms:created>
  <dcterms:modified xsi:type="dcterms:W3CDTF">2012-11-25T14:11:00Z</dcterms:modified>
</cp:coreProperties>
</file>