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08B" w:rsidRPr="002423E2" w:rsidRDefault="0004308B" w:rsidP="001E34E8">
      <w:pPr>
        <w:pStyle w:val="10"/>
      </w:pPr>
      <w:r w:rsidRPr="002423E2">
        <w:rPr>
          <w:rFonts w:hint="eastAsia"/>
        </w:rPr>
        <w:t>MapReduce</w:t>
      </w:r>
      <w:r w:rsidRPr="002423E2">
        <w:rPr>
          <w:rFonts w:hint="eastAsia"/>
        </w:rPr>
        <w:t>软件产品</w:t>
      </w:r>
    </w:p>
    <w:p w:rsidR="0004308B" w:rsidRDefault="0004308B" w:rsidP="001E34E8">
      <w:pPr>
        <w:pStyle w:val="2"/>
      </w:pPr>
      <w:r w:rsidRPr="002423E2">
        <w:rPr>
          <w:rFonts w:hint="eastAsia"/>
        </w:rPr>
        <w:t>术语定义</w:t>
      </w:r>
    </w:p>
    <w:tbl>
      <w:tblPr>
        <w:tblStyle w:val="afa"/>
        <w:tblW w:w="0" w:type="auto"/>
        <w:tblLook w:val="04A0"/>
      </w:tblPr>
      <w:tblGrid>
        <w:gridCol w:w="542"/>
        <w:gridCol w:w="1536"/>
        <w:gridCol w:w="6450"/>
      </w:tblGrid>
      <w:tr w:rsidR="00D03FCD" w:rsidTr="00544F43">
        <w:trPr>
          <w:tblHeader/>
        </w:trPr>
        <w:tc>
          <w:tcPr>
            <w:tcW w:w="0" w:type="auto"/>
          </w:tcPr>
          <w:p w:rsidR="00D03FCD" w:rsidRDefault="00D03FCD" w:rsidP="00D03FCD">
            <w:pPr>
              <w:pStyle w:val="C503-4"/>
              <w:spacing w:before="62" w:after="62"/>
            </w:pPr>
            <w:r>
              <w:rPr>
                <w:rFonts w:hint="eastAsia"/>
              </w:rPr>
              <w:t>序号</w:t>
            </w:r>
          </w:p>
        </w:tc>
        <w:tc>
          <w:tcPr>
            <w:tcW w:w="0" w:type="auto"/>
          </w:tcPr>
          <w:p w:rsidR="00D03FCD" w:rsidRDefault="00D03FCD" w:rsidP="00D03FCD">
            <w:pPr>
              <w:pStyle w:val="C503-4"/>
              <w:spacing w:before="62" w:after="62"/>
            </w:pPr>
            <w:r>
              <w:rPr>
                <w:rFonts w:hint="eastAsia"/>
              </w:rPr>
              <w:t>术</w:t>
            </w:r>
            <w:r w:rsidR="001141AA">
              <w:rPr>
                <w:rFonts w:hint="eastAsia"/>
              </w:rPr>
              <w:t xml:space="preserve">   </w:t>
            </w:r>
            <w:r>
              <w:rPr>
                <w:rFonts w:hint="eastAsia"/>
              </w:rPr>
              <w:t>语</w:t>
            </w:r>
          </w:p>
        </w:tc>
        <w:tc>
          <w:tcPr>
            <w:tcW w:w="0" w:type="auto"/>
          </w:tcPr>
          <w:p w:rsidR="00D03FCD" w:rsidRDefault="00D03FCD" w:rsidP="00D03FCD">
            <w:pPr>
              <w:pStyle w:val="C503-4"/>
              <w:spacing w:before="62" w:after="62"/>
            </w:pPr>
            <w:r>
              <w:rPr>
                <w:rFonts w:hint="eastAsia"/>
              </w:rPr>
              <w:t>定义</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序列化</w:t>
            </w:r>
          </w:p>
        </w:tc>
        <w:tc>
          <w:tcPr>
            <w:tcW w:w="0" w:type="auto"/>
          </w:tcPr>
          <w:p w:rsidR="00D03FCD" w:rsidRDefault="00D03FCD" w:rsidP="00D03FCD">
            <w:pPr>
              <w:pStyle w:val="C503-3"/>
              <w:spacing w:before="62" w:after="62"/>
              <w:rPr>
                <w:b/>
              </w:rPr>
            </w:pPr>
            <w:r w:rsidRPr="00F71080">
              <w:rPr>
                <w:rFonts w:hint="eastAsia"/>
              </w:rPr>
              <w:t>序列化是将结构化的对象状态转换为可持久性或传输的字节流格式的过程</w:t>
            </w:r>
            <w:r w:rsidRPr="004208B6">
              <w:rPr>
                <w:rFonts w:hint="eastAsia"/>
              </w:rPr>
              <w:t>。</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反序列化</w:t>
            </w:r>
          </w:p>
        </w:tc>
        <w:tc>
          <w:tcPr>
            <w:tcW w:w="0" w:type="auto"/>
          </w:tcPr>
          <w:p w:rsidR="00D03FCD" w:rsidRPr="005145EB" w:rsidRDefault="00D03FCD" w:rsidP="00544F43">
            <w:pPr>
              <w:pStyle w:val="C503-2"/>
              <w:ind w:firstLineChars="0" w:firstLine="0"/>
            </w:pPr>
            <w:r w:rsidRPr="00F71080">
              <w:rPr>
                <w:rFonts w:hint="eastAsia"/>
              </w:rPr>
              <w:t>将字节流转换为一系列结构化的对象</w:t>
            </w:r>
            <w:r>
              <w:rPr>
                <w:rFonts w:hint="eastAsia"/>
              </w:rPr>
              <w:t>，与序列化相结合，</w:t>
            </w:r>
            <w:r w:rsidRPr="00F71080">
              <w:rPr>
                <w:rFonts w:hint="eastAsia"/>
              </w:rPr>
              <w:t>可实现</w:t>
            </w:r>
            <w:r>
              <w:rPr>
                <w:rFonts w:hint="eastAsia"/>
              </w:rPr>
              <w:t>分布式环境中的</w:t>
            </w:r>
            <w:r w:rsidRPr="00F71080">
              <w:rPr>
                <w:rFonts w:hint="eastAsia"/>
              </w:rPr>
              <w:t>数据存储</w:t>
            </w:r>
            <w:r>
              <w:rPr>
                <w:rFonts w:hint="eastAsia"/>
              </w:rPr>
              <w:t>与</w:t>
            </w:r>
            <w:r w:rsidRPr="00F71080">
              <w:rPr>
                <w:rFonts w:hint="eastAsia"/>
              </w:rPr>
              <w:t>传输。</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TaskTracker</w:t>
            </w:r>
          </w:p>
        </w:tc>
        <w:tc>
          <w:tcPr>
            <w:tcW w:w="0" w:type="auto"/>
          </w:tcPr>
          <w:p w:rsidR="00D03FCD" w:rsidRPr="00F71080" w:rsidRDefault="00D03FCD" w:rsidP="00D03FCD">
            <w:pPr>
              <w:pStyle w:val="C503-3"/>
              <w:spacing w:before="62" w:after="62"/>
            </w:pPr>
            <w:r w:rsidRPr="004208B6">
              <w:rPr>
                <w:rFonts w:hint="eastAsia"/>
              </w:rPr>
              <w:t>用于执行具体</w:t>
            </w:r>
            <w:r w:rsidRPr="004208B6">
              <w:rPr>
                <w:rFonts w:hint="eastAsia"/>
              </w:rPr>
              <w:t>Map</w:t>
            </w:r>
            <w:r w:rsidRPr="004208B6">
              <w:rPr>
                <w:rFonts w:hint="eastAsia"/>
              </w:rPr>
              <w:t>或</w:t>
            </w:r>
            <w:r w:rsidRPr="004208B6">
              <w:rPr>
                <w:rFonts w:hint="eastAsia"/>
              </w:rPr>
              <w:t>Reduce</w:t>
            </w:r>
            <w:r w:rsidRPr="004208B6">
              <w:rPr>
                <w:rFonts w:hint="eastAsia"/>
              </w:rPr>
              <w:t>任务的服务器。</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JobTracker</w:t>
            </w:r>
          </w:p>
        </w:tc>
        <w:tc>
          <w:tcPr>
            <w:tcW w:w="0" w:type="auto"/>
          </w:tcPr>
          <w:p w:rsidR="00D03FCD" w:rsidRPr="00F71080" w:rsidRDefault="00D03FCD" w:rsidP="00D03FCD">
            <w:pPr>
              <w:pStyle w:val="C503-3"/>
              <w:spacing w:before="62" w:after="62"/>
            </w:pPr>
            <w:r w:rsidRPr="004208B6">
              <w:rPr>
                <w:rFonts w:hint="eastAsia"/>
              </w:rPr>
              <w:t>负责从用户那里</w:t>
            </w:r>
            <w:r>
              <w:rPr>
                <w:rFonts w:hint="eastAsia"/>
              </w:rPr>
              <w:t>接收</w:t>
            </w:r>
            <w:r w:rsidRPr="004208B6">
              <w:rPr>
                <w:rFonts w:hint="eastAsia"/>
              </w:rPr>
              <w:t>作业，进行任务分派与任务状态收集的服务器。</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JobInProgress</w:t>
            </w:r>
          </w:p>
        </w:tc>
        <w:tc>
          <w:tcPr>
            <w:tcW w:w="0" w:type="auto"/>
          </w:tcPr>
          <w:p w:rsidR="00D03FCD" w:rsidRPr="00F71080" w:rsidRDefault="00D03FCD" w:rsidP="00D03FCD">
            <w:pPr>
              <w:pStyle w:val="C503-3"/>
              <w:spacing w:before="62" w:after="62"/>
            </w:pPr>
            <w:r w:rsidRPr="004208B6">
              <w:rPr>
                <w:rFonts w:hint="eastAsia"/>
              </w:rPr>
              <w:t>存储在</w:t>
            </w:r>
            <w:r w:rsidRPr="004208B6">
              <w:rPr>
                <w:rFonts w:hint="eastAsia"/>
              </w:rPr>
              <w:t>JobTracker</w:t>
            </w:r>
            <w:r w:rsidRPr="004208B6">
              <w:rPr>
                <w:rFonts w:hint="eastAsia"/>
              </w:rPr>
              <w:t>上的对象，用于描述用户提交的某个具体作业的一切信息。</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TaskInProgress</w:t>
            </w:r>
          </w:p>
        </w:tc>
        <w:tc>
          <w:tcPr>
            <w:tcW w:w="0" w:type="auto"/>
          </w:tcPr>
          <w:p w:rsidR="00D03FCD" w:rsidRPr="004208B6" w:rsidRDefault="00D03FCD" w:rsidP="00D03FCD">
            <w:pPr>
              <w:pStyle w:val="C503-3"/>
              <w:spacing w:before="62" w:after="62"/>
            </w:pPr>
            <w:r w:rsidRPr="004208B6">
              <w:rPr>
                <w:rFonts w:hint="eastAsia"/>
              </w:rPr>
              <w:t>存储在</w:t>
            </w:r>
            <w:r w:rsidRPr="004208B6">
              <w:rPr>
                <w:rFonts w:hint="eastAsia"/>
              </w:rPr>
              <w:t>JobTracker</w:t>
            </w:r>
            <w:r w:rsidRPr="004208B6">
              <w:rPr>
                <w:rFonts w:hint="eastAsia"/>
              </w:rPr>
              <w:t>上的对象，用于描述某个作业</w:t>
            </w:r>
            <w:r>
              <w:rPr>
                <w:rFonts w:hint="eastAsia"/>
              </w:rPr>
              <w:t>的</w:t>
            </w:r>
            <w:r w:rsidRPr="004208B6">
              <w:rPr>
                <w:rFonts w:hint="eastAsia"/>
              </w:rPr>
              <w:t>子任务的一切信息。</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544F43">
            <w:pPr>
              <w:pStyle w:val="C503-2"/>
              <w:ind w:firstLineChars="0" w:firstLine="0"/>
            </w:pPr>
            <w:r w:rsidRPr="00433D45">
              <w:rPr>
                <w:rFonts w:hint="eastAsia"/>
              </w:rPr>
              <w:t xml:space="preserve">Task </w:t>
            </w:r>
          </w:p>
        </w:tc>
        <w:tc>
          <w:tcPr>
            <w:tcW w:w="0" w:type="auto"/>
          </w:tcPr>
          <w:p w:rsidR="00D03FCD" w:rsidRPr="004208B6" w:rsidRDefault="00D03FCD" w:rsidP="00D03FCD">
            <w:pPr>
              <w:pStyle w:val="C503-3"/>
              <w:spacing w:before="62" w:after="62"/>
            </w:pPr>
            <w:r w:rsidRPr="00371637">
              <w:rPr>
                <w:rFonts w:hint="eastAsia"/>
              </w:rPr>
              <w:t>描述</w:t>
            </w:r>
            <w:r w:rsidRPr="004208B6">
              <w:rPr>
                <w:rFonts w:hint="eastAsia"/>
              </w:rPr>
              <w:t>TaskInProgress</w:t>
            </w:r>
            <w:r w:rsidRPr="004208B6">
              <w:rPr>
                <w:rFonts w:hint="eastAsia"/>
              </w:rPr>
              <w:t>对象的某次执行，因为一个</w:t>
            </w:r>
            <w:r w:rsidRPr="004208B6">
              <w:rPr>
                <w:rFonts w:hint="eastAsia"/>
              </w:rPr>
              <w:t>TaskInProgress</w:t>
            </w:r>
            <w:r>
              <w:rPr>
                <w:rFonts w:hint="eastAsia"/>
              </w:rPr>
              <w:t>对象</w:t>
            </w:r>
            <w:r w:rsidRPr="004208B6">
              <w:rPr>
                <w:rFonts w:hint="eastAsia"/>
              </w:rPr>
              <w:t>因执行失败可能需要执行多次。</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JvmRunner</w:t>
            </w:r>
          </w:p>
        </w:tc>
        <w:tc>
          <w:tcPr>
            <w:tcW w:w="0" w:type="auto"/>
          </w:tcPr>
          <w:p w:rsidR="00D03FCD" w:rsidRPr="005A4D13" w:rsidRDefault="00D03FCD" w:rsidP="00544F43">
            <w:pPr>
              <w:pStyle w:val="C503-2"/>
              <w:ind w:firstLineChars="0" w:firstLine="0"/>
            </w:pPr>
            <w:r>
              <w:rPr>
                <w:rFonts w:hint="eastAsia"/>
              </w:rPr>
              <w:t>负责监控一个执行具体任务的子进程，其生命周期伴随着子进程。</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544F43">
            <w:pPr>
              <w:pStyle w:val="C503-2"/>
              <w:ind w:firstLineChars="0" w:firstLine="0"/>
            </w:pPr>
            <w:r w:rsidRPr="00433D45">
              <w:rPr>
                <w:rFonts w:hint="eastAsia"/>
              </w:rPr>
              <w:t xml:space="preserve">TaskRunner </w:t>
            </w:r>
          </w:p>
        </w:tc>
        <w:tc>
          <w:tcPr>
            <w:tcW w:w="0" w:type="auto"/>
          </w:tcPr>
          <w:p w:rsidR="00D03FCD" w:rsidRDefault="00D03FCD" w:rsidP="00544F43">
            <w:pPr>
              <w:pStyle w:val="C503-2"/>
              <w:ind w:firstLineChars="0" w:firstLine="0"/>
            </w:pPr>
            <w:r>
              <w:rPr>
                <w:rFonts w:hint="eastAsia"/>
              </w:rPr>
              <w:t>负责监控一个具体任务，其生命周期伴随着任务。</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B271CA" w:rsidRDefault="00D03FCD" w:rsidP="00544F43">
            <w:pPr>
              <w:pStyle w:val="C503-2"/>
              <w:ind w:firstLineChars="0" w:firstLine="0"/>
              <w:rPr>
                <w:b/>
              </w:rPr>
            </w:pPr>
            <w:r w:rsidRPr="00D838B0">
              <w:rPr>
                <w:rFonts w:hint="eastAsia"/>
              </w:rPr>
              <w:t>launchThread</w:t>
            </w:r>
          </w:p>
        </w:tc>
        <w:tc>
          <w:tcPr>
            <w:tcW w:w="0" w:type="auto"/>
          </w:tcPr>
          <w:p w:rsidR="00D03FCD" w:rsidRDefault="00D03FCD" w:rsidP="00544F43">
            <w:pPr>
              <w:pStyle w:val="C503-2"/>
              <w:ind w:firstLineChars="0" w:firstLine="0"/>
            </w:pPr>
            <w:r>
              <w:rPr>
                <w:rFonts w:hint="eastAsia"/>
              </w:rPr>
              <w:t>负责本地化作业与本地化任务的线程</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B271CA" w:rsidRDefault="00D03FCD" w:rsidP="00D03FCD">
            <w:pPr>
              <w:pStyle w:val="C503-3"/>
              <w:spacing w:before="62" w:after="62"/>
              <w:rPr>
                <w:b/>
              </w:rPr>
            </w:pPr>
            <w:r>
              <w:rPr>
                <w:rFonts w:hint="eastAsia"/>
                <w:szCs w:val="21"/>
              </w:rPr>
              <w:t>TaskScheduler</w:t>
            </w:r>
          </w:p>
        </w:tc>
        <w:tc>
          <w:tcPr>
            <w:tcW w:w="0" w:type="auto"/>
          </w:tcPr>
          <w:p w:rsidR="00D03FCD" w:rsidRDefault="00D03FCD" w:rsidP="00544F43">
            <w:pPr>
              <w:pStyle w:val="C503-2"/>
              <w:ind w:firstLineChars="0" w:firstLine="0"/>
            </w:pPr>
            <w:r>
              <w:rPr>
                <w:rFonts w:hint="eastAsia"/>
              </w:rPr>
              <w:t>JobTracker</w:t>
            </w:r>
            <w:r>
              <w:rPr>
                <w:rFonts w:hint="eastAsia"/>
              </w:rPr>
              <w:t>上负责调度任务的线程</w:t>
            </w:r>
          </w:p>
        </w:tc>
      </w:tr>
    </w:tbl>
    <w:p w:rsidR="0004308B" w:rsidRDefault="0004308B" w:rsidP="001E34E8">
      <w:pPr>
        <w:pStyle w:val="2"/>
      </w:pPr>
      <w:bookmarkStart w:id="0" w:name="_Ref338918066"/>
      <w:r>
        <w:rPr>
          <w:rFonts w:hint="eastAsia"/>
        </w:rPr>
        <w:t>需求分析</w:t>
      </w:r>
      <w:bookmarkEnd w:id="0"/>
    </w:p>
    <w:p w:rsidR="0004308B" w:rsidRDefault="0004308B" w:rsidP="002423E2">
      <w:pPr>
        <w:pStyle w:val="C503-2"/>
      </w:pPr>
      <w:r>
        <w:rPr>
          <w:rFonts w:hint="eastAsia"/>
        </w:rPr>
        <w:t>随着现代社会数据量的不断增长，工程项目领域需要强大的计算能力和对海量数据的分析能力。这种情况下，对计算和数据处理的要求不仅是能够完成工作获得结果，而且在计算速度、实时性方面都有严格的要求。传统的单处理器和串行程序在这方面已经显得捉襟见肘，在大规模数据处理和计算中已经显得无能为力，在这种情况下并行机和并行编程应运而生。</w:t>
      </w:r>
    </w:p>
    <w:p w:rsidR="0004308B" w:rsidRDefault="0004308B" w:rsidP="002423E2">
      <w:pPr>
        <w:pStyle w:val="C503-2"/>
      </w:pPr>
      <w:r>
        <w:rPr>
          <w:rFonts w:hint="eastAsia"/>
        </w:rPr>
        <w:t>在并行机的体系结构方面，并行机一般需要多台计算机或者多个处理器协同工作，每个处理器或者计算机完成一部分任务；在并行算法方面，先要把整个计</w:t>
      </w:r>
      <w:r>
        <w:rPr>
          <w:rFonts w:hint="eastAsia"/>
        </w:rPr>
        <w:lastRenderedPageBreak/>
        <w:t>算任务划分成几个阶段或者几部分，它们之间可以并发地进行计算，然后把它们分布到各个处理器或者机器上。通常并行计算的过程需要进行数据交换，一般采用网络通信或者共享存储的方法。当所有计算都完成以后，再由某个机器完成对各部分结果的合并工作，从而得出最终结果。</w:t>
      </w:r>
    </w:p>
    <w:p w:rsidR="0004308B" w:rsidRDefault="0004308B" w:rsidP="002423E2">
      <w:pPr>
        <w:pStyle w:val="C503-2"/>
      </w:pPr>
      <w:r>
        <w:rPr>
          <w:rFonts w:hint="eastAsia"/>
        </w:rPr>
        <w:t>为方便合理高效的利用并行计算环境，必须要有一种并行程序设计模式与体系结构相配合。在并行编程中，</w:t>
      </w:r>
      <w:r>
        <w:rPr>
          <w:rFonts w:hint="eastAsia"/>
        </w:rPr>
        <w:t>OpenMP</w:t>
      </w:r>
      <w:r>
        <w:rPr>
          <w:rFonts w:hint="eastAsia"/>
        </w:rPr>
        <w:t>主要应用于共享存储器的计算机上，而</w:t>
      </w:r>
      <w:r>
        <w:rPr>
          <w:rFonts w:hint="eastAsia"/>
        </w:rPr>
        <w:t>MPI(Message Passing Interface)</w:t>
      </w:r>
      <w:r>
        <w:rPr>
          <w:rFonts w:hint="eastAsia"/>
        </w:rPr>
        <w:t>作为基于消息传递的程序设计模式，已经得到了广泛的支持和应用，但如果让普通的串行程序员来学习</w:t>
      </w:r>
      <w:r>
        <w:rPr>
          <w:rFonts w:hint="eastAsia"/>
        </w:rPr>
        <w:t xml:space="preserve">OpenMP </w:t>
      </w:r>
      <w:r>
        <w:rPr>
          <w:rFonts w:hint="eastAsia"/>
        </w:rPr>
        <w:t>或</w:t>
      </w:r>
      <w:r>
        <w:rPr>
          <w:rFonts w:hint="eastAsia"/>
        </w:rPr>
        <w:t>MPI</w:t>
      </w:r>
      <w:r>
        <w:rPr>
          <w:rFonts w:hint="eastAsia"/>
        </w:rPr>
        <w:t>来开发并行应用程序无疑大大增加它们的负担，而且并行程序运行过程中存在的数据和任务的分配，进程或线程间的消息通信，容错处理等各种细节都会使程序员不能集中精力解决并行任务的表述。</w:t>
      </w:r>
    </w:p>
    <w:p w:rsidR="0004308B" w:rsidRDefault="0004308B" w:rsidP="002423E2">
      <w:pPr>
        <w:pStyle w:val="C503-2"/>
      </w:pPr>
      <w:r>
        <w:rPr>
          <w:rFonts w:hint="eastAsia"/>
        </w:rPr>
        <w:t>由于需要处理的数据量很大，</w:t>
      </w:r>
      <w:r>
        <w:rPr>
          <w:rFonts w:hint="eastAsia"/>
        </w:rPr>
        <w:t>MapReduce</w:t>
      </w:r>
      <w:r>
        <w:rPr>
          <w:rFonts w:hint="eastAsia"/>
        </w:rPr>
        <w:t>模型必须将计算分布在成百上千台的机器上执行。同时，</w:t>
      </w:r>
      <w:r>
        <w:rPr>
          <w:rFonts w:hint="eastAsia"/>
        </w:rPr>
        <w:t>MapReduce</w:t>
      </w:r>
      <w:r>
        <w:rPr>
          <w:rFonts w:hint="eastAsia"/>
        </w:rPr>
        <w:t>模型应以简化并行编程为目标，使程序员不再关心底层实现细节，而只关注于如何表述并行任务。故</w:t>
      </w:r>
      <w:r>
        <w:rPr>
          <w:rFonts w:hint="eastAsia"/>
        </w:rPr>
        <w:t>MapReduce</w:t>
      </w:r>
      <w:r>
        <w:rPr>
          <w:rFonts w:hint="eastAsia"/>
        </w:rPr>
        <w:t>模型需要解决如下问题：</w:t>
      </w:r>
    </w:p>
    <w:p w:rsidR="0004308B" w:rsidRDefault="0004308B" w:rsidP="002423E2">
      <w:pPr>
        <w:pStyle w:val="C503-2"/>
      </w:pPr>
      <w:r>
        <w:rPr>
          <w:rFonts w:hint="eastAsia"/>
        </w:rPr>
        <w:t>（</w:t>
      </w:r>
      <w:r>
        <w:rPr>
          <w:rFonts w:hint="eastAsia"/>
        </w:rPr>
        <w:t>1</w:t>
      </w:r>
      <w:r>
        <w:rPr>
          <w:rFonts w:hint="eastAsia"/>
        </w:rPr>
        <w:t>）提供简化的计算模型，尽可能地为用户屏蔽</w:t>
      </w:r>
      <w:r>
        <w:rPr>
          <w:rFonts w:hint="eastAsia"/>
        </w:rPr>
        <w:t>MapReduce</w:t>
      </w:r>
      <w:r>
        <w:rPr>
          <w:rFonts w:hint="eastAsia"/>
        </w:rPr>
        <w:t>模型底层细节</w:t>
      </w:r>
    </w:p>
    <w:p w:rsidR="0004308B" w:rsidRDefault="0004308B" w:rsidP="002423E2">
      <w:pPr>
        <w:pStyle w:val="C503-2"/>
      </w:pPr>
      <w:r>
        <w:rPr>
          <w:rFonts w:hint="eastAsia"/>
        </w:rPr>
        <w:t>（</w:t>
      </w:r>
      <w:r>
        <w:rPr>
          <w:rFonts w:hint="eastAsia"/>
        </w:rPr>
        <w:t>2</w:t>
      </w:r>
      <w:r>
        <w:rPr>
          <w:rFonts w:hint="eastAsia"/>
        </w:rPr>
        <w:t>）如何把一个需要非常巨大的计算能力才能解决的问题分成许多小的部分问题</w:t>
      </w:r>
    </w:p>
    <w:p w:rsidR="0004308B" w:rsidRDefault="0004308B" w:rsidP="002423E2">
      <w:pPr>
        <w:pStyle w:val="C503-2"/>
      </w:pPr>
      <w:r>
        <w:rPr>
          <w:rFonts w:hint="eastAsia"/>
        </w:rPr>
        <w:t>（</w:t>
      </w:r>
      <w:r>
        <w:rPr>
          <w:rFonts w:hint="eastAsia"/>
        </w:rPr>
        <w:t>3</w:t>
      </w:r>
      <w:r>
        <w:rPr>
          <w:rFonts w:hint="eastAsia"/>
        </w:rPr>
        <w:t>）将这些小部分计算分配给许多计算机进行处理，这需要实现任务调度策略</w:t>
      </w:r>
    </w:p>
    <w:p w:rsidR="0004308B" w:rsidRDefault="0004308B" w:rsidP="002423E2">
      <w:pPr>
        <w:pStyle w:val="C503-2"/>
      </w:pPr>
      <w:r>
        <w:rPr>
          <w:rFonts w:hint="eastAsia"/>
        </w:rPr>
        <w:t>（</w:t>
      </w:r>
      <w:r>
        <w:rPr>
          <w:rFonts w:hint="eastAsia"/>
        </w:rPr>
        <w:t>4</w:t>
      </w:r>
      <w:r>
        <w:rPr>
          <w:rFonts w:hint="eastAsia"/>
        </w:rPr>
        <w:t>）把这些计算结果综合起来得到最终的结果</w:t>
      </w:r>
    </w:p>
    <w:p w:rsidR="0004308B" w:rsidRDefault="0004308B" w:rsidP="002423E2">
      <w:pPr>
        <w:pStyle w:val="C503-2"/>
      </w:pPr>
      <w:r>
        <w:rPr>
          <w:rFonts w:hint="eastAsia"/>
        </w:rPr>
        <w:t>（</w:t>
      </w:r>
      <w:r>
        <w:rPr>
          <w:rFonts w:hint="eastAsia"/>
        </w:rPr>
        <w:t>5</w:t>
      </w:r>
      <w:r>
        <w:rPr>
          <w:rFonts w:hint="eastAsia"/>
        </w:rPr>
        <w:t>）由于执行任务的进程可能失效，因此必须具备相应的容错机制重新调度该任务。</w:t>
      </w:r>
    </w:p>
    <w:p w:rsidR="0004308B" w:rsidRDefault="0004308B" w:rsidP="002423E2">
      <w:pPr>
        <w:pStyle w:val="C503-2"/>
      </w:pPr>
      <w:r>
        <w:rPr>
          <w:rFonts w:hint="eastAsia"/>
        </w:rPr>
        <w:t>（</w:t>
      </w:r>
      <w:r>
        <w:rPr>
          <w:rFonts w:hint="eastAsia"/>
        </w:rPr>
        <w:t>6</w:t>
      </w:r>
      <w:r>
        <w:rPr>
          <w:rFonts w:hint="eastAsia"/>
        </w:rPr>
        <w:t>）由于需要在节点间传递数据以及报告节点运行状态，</w:t>
      </w:r>
      <w:r>
        <w:rPr>
          <w:rFonts w:hint="eastAsia"/>
        </w:rPr>
        <w:t>MapReduce</w:t>
      </w:r>
      <w:r>
        <w:rPr>
          <w:rFonts w:hint="eastAsia"/>
        </w:rPr>
        <w:t>模型必须能自动处理各计算节点间的互相通信。</w:t>
      </w:r>
    </w:p>
    <w:p w:rsidR="0004308B" w:rsidRDefault="0004308B" w:rsidP="001E34E8">
      <w:pPr>
        <w:pStyle w:val="2"/>
      </w:pPr>
      <w:r>
        <w:rPr>
          <w:rFonts w:hint="eastAsia"/>
        </w:rPr>
        <w:t>功能定义</w:t>
      </w:r>
    </w:p>
    <w:p w:rsidR="0004308B" w:rsidRDefault="0004308B" w:rsidP="002423E2">
      <w:pPr>
        <w:pStyle w:val="C503-2"/>
      </w:pPr>
      <w:r>
        <w:rPr>
          <w:rFonts w:hint="eastAsia"/>
        </w:rPr>
        <w:t>针对需求分析，</w:t>
      </w:r>
      <w:r>
        <w:rPr>
          <w:rFonts w:hint="eastAsia"/>
        </w:rPr>
        <w:t>MapReduce</w:t>
      </w:r>
      <w:r>
        <w:rPr>
          <w:rFonts w:hint="eastAsia"/>
        </w:rPr>
        <w:t>产品需实现如下功能：</w:t>
      </w:r>
    </w:p>
    <w:p w:rsidR="0004308B" w:rsidRDefault="0004308B" w:rsidP="002423E2">
      <w:pPr>
        <w:pStyle w:val="C503-2"/>
      </w:pPr>
      <w:r>
        <w:rPr>
          <w:rFonts w:hint="eastAsia"/>
        </w:rPr>
        <w:t>（</w:t>
      </w:r>
      <w:r>
        <w:rPr>
          <w:rFonts w:hint="eastAsia"/>
        </w:rPr>
        <w:t>1</w:t>
      </w:r>
      <w:r>
        <w:rPr>
          <w:rFonts w:hint="eastAsia"/>
        </w:rPr>
        <w:t>）简化复杂的数据处理计算过程：为简化复杂的数据处理过程，</w:t>
      </w:r>
      <w:r>
        <w:rPr>
          <w:rFonts w:hint="eastAsia"/>
        </w:rPr>
        <w:t>MapReduce</w:t>
      </w:r>
      <w:r>
        <w:rPr>
          <w:rFonts w:hint="eastAsia"/>
        </w:rPr>
        <w:t>模型将数据处理过程分为两个阶段，即</w:t>
      </w:r>
      <w:r>
        <w:rPr>
          <w:rFonts w:hint="eastAsia"/>
        </w:rPr>
        <w:t>map</w:t>
      </w:r>
      <w:r>
        <w:rPr>
          <w:rFonts w:hint="eastAsia"/>
        </w:rPr>
        <w:t>阶段和</w:t>
      </w:r>
      <w:r>
        <w:rPr>
          <w:rFonts w:hint="eastAsia"/>
        </w:rPr>
        <w:t>reduce</w:t>
      </w:r>
      <w:r>
        <w:rPr>
          <w:rFonts w:hint="eastAsia"/>
        </w:rPr>
        <w:t>阶段，每</w:t>
      </w:r>
      <w:r>
        <w:rPr>
          <w:rFonts w:hint="eastAsia"/>
        </w:rPr>
        <w:lastRenderedPageBreak/>
        <w:t>个阶段都将一系列</w:t>
      </w:r>
      <w:r>
        <w:rPr>
          <w:rFonts w:hint="eastAsia"/>
        </w:rPr>
        <w:t>key/value</w:t>
      </w:r>
      <w:r>
        <w:rPr>
          <w:rFonts w:hint="eastAsia"/>
        </w:rPr>
        <w:t>对作为输入和输出，其中的键和值的类型为</w:t>
      </w:r>
      <w:r>
        <w:rPr>
          <w:rFonts w:hint="eastAsia"/>
        </w:rPr>
        <w:t>MapReduce</w:t>
      </w:r>
      <w:r>
        <w:rPr>
          <w:rFonts w:hint="eastAsia"/>
        </w:rPr>
        <w:t>软件产品的用户指定。同时，用户指定</w:t>
      </w:r>
      <w:r>
        <w:rPr>
          <w:rFonts w:hint="eastAsia"/>
        </w:rPr>
        <w:t>map</w:t>
      </w:r>
      <w:r>
        <w:rPr>
          <w:rFonts w:hint="eastAsia"/>
        </w:rPr>
        <w:t>函数和</w:t>
      </w:r>
      <w:r>
        <w:rPr>
          <w:rFonts w:hint="eastAsia"/>
        </w:rPr>
        <w:t>reduce</w:t>
      </w:r>
      <w:r>
        <w:rPr>
          <w:rFonts w:hint="eastAsia"/>
        </w:rPr>
        <w:t>函数。</w:t>
      </w:r>
    </w:p>
    <w:p w:rsidR="0004308B" w:rsidRDefault="0004308B" w:rsidP="002423E2">
      <w:pPr>
        <w:pStyle w:val="C503-2"/>
      </w:pPr>
      <w:r>
        <w:rPr>
          <w:rFonts w:hint="eastAsia"/>
        </w:rPr>
        <w:t>根据用户指定的</w:t>
      </w:r>
      <w:r>
        <w:rPr>
          <w:rFonts w:hint="eastAsia"/>
        </w:rPr>
        <w:t>map</w:t>
      </w:r>
      <w:r>
        <w:rPr>
          <w:rFonts w:hint="eastAsia"/>
        </w:rPr>
        <w:t>函数，接受一个输入</w:t>
      </w:r>
      <w:r>
        <w:rPr>
          <w:rFonts w:hint="eastAsia"/>
        </w:rPr>
        <w:t>key/value</w:t>
      </w:r>
      <w:r>
        <w:rPr>
          <w:rFonts w:hint="eastAsia"/>
        </w:rPr>
        <w:t>对，然后产生一系列临时中间</w:t>
      </w:r>
      <w:r>
        <w:rPr>
          <w:rFonts w:hint="eastAsia"/>
        </w:rPr>
        <w:t>key/value</w:t>
      </w:r>
      <w:r>
        <w:rPr>
          <w:rFonts w:hint="eastAsia"/>
        </w:rPr>
        <w:t>对。根据用户指定的</w:t>
      </w:r>
      <w:r>
        <w:rPr>
          <w:rFonts w:hint="eastAsia"/>
        </w:rPr>
        <w:t>reduce</w:t>
      </w:r>
      <w:r>
        <w:rPr>
          <w:rFonts w:hint="eastAsia"/>
        </w:rPr>
        <w:t>函数，接受一个中间</w:t>
      </w:r>
      <w:r>
        <w:rPr>
          <w:rFonts w:hint="eastAsia"/>
        </w:rPr>
        <w:t>key</w:t>
      </w:r>
      <w:r>
        <w:rPr>
          <w:rFonts w:hint="eastAsia"/>
        </w:rPr>
        <w:t>和相关的一个</w:t>
      </w:r>
      <w:r>
        <w:rPr>
          <w:rFonts w:hint="eastAsia"/>
        </w:rPr>
        <w:t>value</w:t>
      </w:r>
      <w:r>
        <w:rPr>
          <w:rFonts w:hint="eastAsia"/>
        </w:rPr>
        <w:t>集。它合并这些</w:t>
      </w:r>
      <w:r>
        <w:rPr>
          <w:rFonts w:hint="eastAsia"/>
        </w:rPr>
        <w:t>value</w:t>
      </w:r>
      <w:r>
        <w:rPr>
          <w:rFonts w:hint="eastAsia"/>
        </w:rPr>
        <w:t>，形成一个比较小的</w:t>
      </w:r>
      <w:r>
        <w:rPr>
          <w:rFonts w:hint="eastAsia"/>
        </w:rPr>
        <w:t>value</w:t>
      </w:r>
      <w:r>
        <w:rPr>
          <w:rFonts w:hint="eastAsia"/>
        </w:rPr>
        <w:t>集合。通常，每次</w:t>
      </w:r>
      <w:r>
        <w:rPr>
          <w:rFonts w:hint="eastAsia"/>
        </w:rPr>
        <w:t>reduce</w:t>
      </w:r>
      <w:r>
        <w:rPr>
          <w:rFonts w:hint="eastAsia"/>
        </w:rPr>
        <w:t>调用只输出</w:t>
      </w:r>
      <w:r>
        <w:rPr>
          <w:rFonts w:hint="eastAsia"/>
        </w:rPr>
        <w:t>1</w:t>
      </w:r>
      <w:r>
        <w:rPr>
          <w:rFonts w:hint="eastAsia"/>
        </w:rPr>
        <w:t>个</w:t>
      </w:r>
      <w:r>
        <w:rPr>
          <w:rFonts w:hint="eastAsia"/>
        </w:rPr>
        <w:t>value</w:t>
      </w:r>
      <w:r>
        <w:rPr>
          <w:rFonts w:hint="eastAsia"/>
        </w:rPr>
        <w:t>。</w:t>
      </w:r>
    </w:p>
    <w:p w:rsidR="0004308B" w:rsidRDefault="0004308B" w:rsidP="002423E2">
      <w:pPr>
        <w:pStyle w:val="C503-2"/>
      </w:pPr>
      <w:r>
        <w:rPr>
          <w:rFonts w:hint="eastAsia"/>
        </w:rPr>
        <w:t>（</w:t>
      </w:r>
      <w:r>
        <w:rPr>
          <w:rFonts w:hint="eastAsia"/>
        </w:rPr>
        <w:t>2</w:t>
      </w:r>
      <w:r>
        <w:rPr>
          <w:rFonts w:hint="eastAsia"/>
        </w:rPr>
        <w:t>）分割输入数据：根据用户定义的</w:t>
      </w:r>
      <w:r>
        <w:rPr>
          <w:rFonts w:hint="eastAsia"/>
        </w:rPr>
        <w:t>map</w:t>
      </w:r>
      <w:r>
        <w:rPr>
          <w:rFonts w:hint="eastAsia"/>
        </w:rPr>
        <w:t>任务数量，生成若干个</w:t>
      </w:r>
      <w:r>
        <w:rPr>
          <w:rFonts w:hint="eastAsia"/>
        </w:rPr>
        <w:t>map</w:t>
      </w:r>
      <w:r>
        <w:rPr>
          <w:rFonts w:hint="eastAsia"/>
        </w:rPr>
        <w:t>任务，每一个</w:t>
      </w:r>
      <w:r>
        <w:rPr>
          <w:rFonts w:hint="eastAsia"/>
        </w:rPr>
        <w:t>map</w:t>
      </w:r>
      <w:r>
        <w:rPr>
          <w:rFonts w:hint="eastAsia"/>
        </w:rPr>
        <w:t>任务负责将一部分输入数据转换成一系列中间</w:t>
      </w:r>
      <w:r>
        <w:rPr>
          <w:rFonts w:hint="eastAsia"/>
        </w:rPr>
        <w:t>key/value</w:t>
      </w:r>
      <w:r>
        <w:rPr>
          <w:rFonts w:hint="eastAsia"/>
        </w:rPr>
        <w:t>对；</w:t>
      </w:r>
    </w:p>
    <w:p w:rsidR="0004308B" w:rsidRDefault="0004308B" w:rsidP="002423E2">
      <w:pPr>
        <w:pStyle w:val="C503-2"/>
      </w:pPr>
      <w:r>
        <w:rPr>
          <w:rFonts w:hint="eastAsia"/>
        </w:rPr>
        <w:t>（</w:t>
      </w:r>
      <w:r>
        <w:rPr>
          <w:rFonts w:hint="eastAsia"/>
        </w:rPr>
        <w:t>3</w:t>
      </w:r>
      <w:r>
        <w:rPr>
          <w:rFonts w:hint="eastAsia"/>
        </w:rPr>
        <w:t>）在大规模集群上执行调度：执行调度即任务分配问题，为避免网络流量激增或某些任务服务器负载过重导致效率下降，需要将合适作业的合适任务分配到合适的服务器上，涉及两个步骤，先选择作业，然后在此作业中选择任务；</w:t>
      </w:r>
    </w:p>
    <w:p w:rsidR="0004308B" w:rsidRDefault="0004308B" w:rsidP="002423E2">
      <w:pPr>
        <w:pStyle w:val="C503-2"/>
      </w:pPr>
      <w:r>
        <w:rPr>
          <w:rFonts w:hint="eastAsia"/>
        </w:rPr>
        <w:t>（</w:t>
      </w:r>
      <w:r>
        <w:rPr>
          <w:rFonts w:hint="eastAsia"/>
        </w:rPr>
        <w:t>4</w:t>
      </w:r>
      <w:r>
        <w:rPr>
          <w:rFonts w:hint="eastAsia"/>
        </w:rPr>
        <w:t>）合并中间结果：当所有</w:t>
      </w:r>
      <w:r>
        <w:rPr>
          <w:rFonts w:hint="eastAsia"/>
        </w:rPr>
        <w:t>map</w:t>
      </w:r>
      <w:r>
        <w:rPr>
          <w:rFonts w:hint="eastAsia"/>
        </w:rPr>
        <w:t>任务完成后，执行</w:t>
      </w:r>
      <w:r>
        <w:rPr>
          <w:rFonts w:hint="eastAsia"/>
        </w:rPr>
        <w:t>reduce</w:t>
      </w:r>
      <w:r>
        <w:rPr>
          <w:rFonts w:hint="eastAsia"/>
        </w:rPr>
        <w:t>任务，它负责到执行过</w:t>
      </w:r>
      <w:r>
        <w:rPr>
          <w:rFonts w:hint="eastAsia"/>
        </w:rPr>
        <w:t>map</w:t>
      </w:r>
      <w:r>
        <w:rPr>
          <w:rFonts w:hint="eastAsia"/>
        </w:rPr>
        <w:t>任务的任务服务器上收集中间结果，并计算出最终结果；</w:t>
      </w:r>
    </w:p>
    <w:p w:rsidR="0004308B" w:rsidRPr="00FE1EB8" w:rsidRDefault="0004308B" w:rsidP="002423E2">
      <w:pPr>
        <w:pStyle w:val="C503-2"/>
      </w:pPr>
      <w:r>
        <w:rPr>
          <w:rFonts w:hint="eastAsia"/>
        </w:rPr>
        <w:t>（</w:t>
      </w:r>
      <w:r>
        <w:rPr>
          <w:rFonts w:hint="eastAsia"/>
        </w:rPr>
        <w:t>5</w:t>
      </w:r>
      <w:r>
        <w:rPr>
          <w:rFonts w:hint="eastAsia"/>
        </w:rPr>
        <w:t>）具备三种故障处理功能：（</w:t>
      </w:r>
      <w:r>
        <w:rPr>
          <w:rFonts w:hint="eastAsia"/>
        </w:rPr>
        <w:t>a</w:t>
      </w:r>
      <w:r>
        <w:rPr>
          <w:rFonts w:hint="eastAsia"/>
        </w:rPr>
        <w:t>）任务失败时，由于用户自定义的代码可能有</w:t>
      </w:r>
      <w:r>
        <w:rPr>
          <w:rFonts w:hint="eastAsia"/>
        </w:rPr>
        <w:t>bug</w:t>
      </w:r>
      <w:r>
        <w:rPr>
          <w:rFonts w:hint="eastAsia"/>
        </w:rPr>
        <w:t>，错误本身无法修复，记录错误发生点到日志，并将错误报告发送给作业主节点；（</w:t>
      </w:r>
      <w:r>
        <w:rPr>
          <w:rFonts w:hint="eastAsia"/>
        </w:rPr>
        <w:t>b</w:t>
      </w:r>
      <w:r>
        <w:rPr>
          <w:rFonts w:hint="eastAsia"/>
        </w:rPr>
        <w:t>）任务节点故障处理，当任务节点故障时，将所有原本分配给这个任务节点的任务安排给其它的任务节点；（</w:t>
      </w:r>
      <w:r>
        <w:rPr>
          <w:rFonts w:hint="eastAsia"/>
        </w:rPr>
        <w:t>c</w:t>
      </w:r>
      <w:r>
        <w:rPr>
          <w:rFonts w:hint="eastAsia"/>
        </w:rPr>
        <w:t>）作业主节点故障处理，一旦作业主节点故障，立即启动作业主节点的备用机器，该机器将作为集群中作业主节点。</w:t>
      </w:r>
    </w:p>
    <w:p w:rsidR="0004308B" w:rsidRDefault="0004308B" w:rsidP="001E34E8">
      <w:pPr>
        <w:pStyle w:val="2"/>
      </w:pPr>
      <w:r>
        <w:rPr>
          <w:rFonts w:hint="eastAsia"/>
        </w:rPr>
        <w:t>系统架构</w:t>
      </w:r>
    </w:p>
    <w:p w:rsidR="0004308B" w:rsidRDefault="0004308B" w:rsidP="00C47B2C">
      <w:pPr>
        <w:pStyle w:val="C503-2"/>
      </w:pPr>
      <w:r>
        <w:rPr>
          <w:rFonts w:hint="eastAsia"/>
        </w:rPr>
        <w:t>MapReduce</w:t>
      </w:r>
      <w:r>
        <w:rPr>
          <w:rFonts w:hint="eastAsia"/>
        </w:rPr>
        <w:t>软件产品采用</w:t>
      </w:r>
      <w:r>
        <w:rPr>
          <w:rFonts w:hint="eastAsia"/>
        </w:rPr>
        <w:t>master/slave</w:t>
      </w:r>
      <w:r>
        <w:rPr>
          <w:rFonts w:hint="eastAsia"/>
        </w:rPr>
        <w:t>架构，即由一个任务服务器</w:t>
      </w:r>
      <w:r>
        <w:rPr>
          <w:rFonts w:hint="eastAsia"/>
        </w:rPr>
        <w:t>JobTracker</w:t>
      </w:r>
      <w:r>
        <w:rPr>
          <w:rFonts w:hint="eastAsia"/>
        </w:rPr>
        <w:t>和一定数目的任务服务器</w:t>
      </w:r>
      <w:r>
        <w:rPr>
          <w:rFonts w:hint="eastAsia"/>
        </w:rPr>
        <w:t>TaskTracker</w:t>
      </w:r>
      <w:r>
        <w:rPr>
          <w:rFonts w:hint="eastAsia"/>
        </w:rPr>
        <w:t>组成。其中，</w:t>
      </w:r>
      <w:r>
        <w:rPr>
          <w:rFonts w:hint="eastAsia"/>
        </w:rPr>
        <w:t>MapReduce</w:t>
      </w:r>
      <w:r>
        <w:rPr>
          <w:rFonts w:hint="eastAsia"/>
        </w:rPr>
        <w:t>集群由成百上千台机器组成，一个</w:t>
      </w:r>
      <w:r>
        <w:rPr>
          <w:rFonts w:hint="eastAsia"/>
        </w:rPr>
        <w:t>MapReduce</w:t>
      </w:r>
      <w:r>
        <w:rPr>
          <w:rFonts w:hint="eastAsia"/>
        </w:rPr>
        <w:t>集群系统结构如</w:t>
      </w:r>
      <w:fldSimple w:instr=" REF _Ref340148421 \h  \* MERGEFORMAT ">
        <w:r w:rsidR="00354CD7">
          <w:rPr>
            <w:rFonts w:hint="eastAsia"/>
          </w:rPr>
          <w:t>图</w:t>
        </w:r>
        <w:r w:rsidR="00354CD7">
          <w:rPr>
            <w:rFonts w:hint="eastAsia"/>
          </w:rPr>
          <w:t xml:space="preserve"> </w:t>
        </w:r>
        <w:r w:rsidR="00354CD7">
          <w:rPr>
            <w:noProof/>
          </w:rPr>
          <w:t>1</w:t>
        </w:r>
        <w:r w:rsidR="00354CD7">
          <w:rPr>
            <w:noProof/>
          </w:rPr>
          <w:noBreakHyphen/>
          <w:t>1</w:t>
        </w:r>
      </w:fldSimple>
      <w:r>
        <w:rPr>
          <w:rFonts w:hint="eastAsia"/>
        </w:rPr>
        <w:t>所示。</w:t>
      </w:r>
    </w:p>
    <w:p w:rsidR="0004308B" w:rsidRDefault="0004308B" w:rsidP="002423E2">
      <w:pPr>
        <w:pStyle w:val="C503-2"/>
      </w:pPr>
      <w:r>
        <w:rPr>
          <w:rFonts w:hint="eastAsia"/>
        </w:rPr>
        <w:t>JobTracker</w:t>
      </w:r>
      <w:r>
        <w:rPr>
          <w:rFonts w:hint="eastAsia"/>
        </w:rPr>
        <w:t>负责接收用户提交的作业（</w:t>
      </w:r>
      <w:r>
        <w:rPr>
          <w:rFonts w:hint="eastAsia"/>
        </w:rPr>
        <w:t>Job</w:t>
      </w:r>
      <w:r>
        <w:rPr>
          <w:rFonts w:hint="eastAsia"/>
        </w:rPr>
        <w:t>），并把一个个任务（</w:t>
      </w:r>
      <w:r>
        <w:rPr>
          <w:rFonts w:hint="eastAsia"/>
        </w:rPr>
        <w:t>Task</w:t>
      </w:r>
      <w:r>
        <w:rPr>
          <w:rFonts w:hint="eastAsia"/>
        </w:rPr>
        <w:t>）分派到执行节点上，监控任务的执行、重新执行失效的任务，它是调度各个作业分配任务的核心。为了简化</w:t>
      </w:r>
      <w:r>
        <w:rPr>
          <w:rFonts w:hint="eastAsia"/>
        </w:rPr>
        <w:t>master</w:t>
      </w:r>
      <w:r>
        <w:rPr>
          <w:rFonts w:hint="eastAsia"/>
        </w:rPr>
        <w:t>间同步任务的高度复杂性，</w:t>
      </w:r>
      <w:r>
        <w:rPr>
          <w:rFonts w:hint="eastAsia"/>
        </w:rPr>
        <w:t>MapReduce</w:t>
      </w:r>
      <w:r>
        <w:rPr>
          <w:rFonts w:hint="eastAsia"/>
        </w:rPr>
        <w:t>软件产品的</w:t>
      </w:r>
      <w:r>
        <w:rPr>
          <w:rFonts w:hint="eastAsia"/>
        </w:rPr>
        <w:t>JobTracker</w:t>
      </w:r>
      <w:r>
        <w:rPr>
          <w:rFonts w:hint="eastAsia"/>
        </w:rPr>
        <w:t>作为单节点存在。</w:t>
      </w:r>
    </w:p>
    <w:p w:rsidR="0004308B" w:rsidRDefault="0004308B" w:rsidP="002423E2">
      <w:pPr>
        <w:pStyle w:val="C503-2"/>
      </w:pPr>
      <w:r>
        <w:rPr>
          <w:rFonts w:hint="eastAsia"/>
        </w:rPr>
        <w:t>TaskTracker</w:t>
      </w:r>
      <w:r>
        <w:rPr>
          <w:rFonts w:hint="eastAsia"/>
        </w:rPr>
        <w:t>是任务（</w:t>
      </w:r>
      <w:r>
        <w:rPr>
          <w:rFonts w:hint="eastAsia"/>
        </w:rPr>
        <w:t>Task</w:t>
      </w:r>
      <w:r>
        <w:rPr>
          <w:rFonts w:hint="eastAsia"/>
        </w:rPr>
        <w:t>）的执行节点，具体负责执行用户定义的操作，每一个作业被拆分成很多的任务，包括</w:t>
      </w:r>
      <w:r>
        <w:rPr>
          <w:rFonts w:hint="eastAsia"/>
        </w:rPr>
        <w:t>map</w:t>
      </w:r>
      <w:r>
        <w:rPr>
          <w:rFonts w:hint="eastAsia"/>
        </w:rPr>
        <w:t>任务和</w:t>
      </w:r>
      <w:r>
        <w:rPr>
          <w:rFonts w:hint="eastAsia"/>
        </w:rPr>
        <w:t>reduce</w:t>
      </w:r>
      <w:r>
        <w:rPr>
          <w:rFonts w:hint="eastAsia"/>
        </w:rPr>
        <w:t>任务等。任务是具体执行的基本单元，它们都需要分配到合适的任务服务器上去执行，任务服务器一边</w:t>
      </w:r>
      <w:r>
        <w:rPr>
          <w:rFonts w:hint="eastAsia"/>
        </w:rPr>
        <w:lastRenderedPageBreak/>
        <w:t>执行一边以发送心跳消息的方式向</w:t>
      </w:r>
      <w:r>
        <w:rPr>
          <w:rFonts w:hint="eastAsia"/>
        </w:rPr>
        <w:t>JobTracker</w:t>
      </w:r>
      <w:r>
        <w:rPr>
          <w:rFonts w:hint="eastAsia"/>
        </w:rPr>
        <w:t>汇报各个任务的状态，以此来帮助作业服务器了解作业执行的整体情况，分配新的任务等。每个</w:t>
      </w:r>
      <w:r>
        <w:rPr>
          <w:rFonts w:hint="eastAsia"/>
        </w:rPr>
        <w:t>TaskTracker</w:t>
      </w:r>
      <w:r>
        <w:rPr>
          <w:rFonts w:hint="eastAsia"/>
        </w:rPr>
        <w:t>直接和</w:t>
      </w:r>
      <w:r>
        <w:rPr>
          <w:rFonts w:hint="eastAsia"/>
        </w:rPr>
        <w:t>JobTracker</w:t>
      </w:r>
      <w:r>
        <w:rPr>
          <w:rFonts w:hint="eastAsia"/>
        </w:rPr>
        <w:t>通信，为了保证任务间的独立性，便于软件产品的容错处理，它们互相之间不允许通信。</w:t>
      </w:r>
    </w:p>
    <w:p w:rsidR="0004308B" w:rsidRDefault="0004308B" w:rsidP="002423E2">
      <w:pPr>
        <w:pStyle w:val="C503-2"/>
      </w:pPr>
      <w:r>
        <w:rPr>
          <w:rFonts w:hint="eastAsia"/>
        </w:rPr>
        <w:t>作业服务器为每个</w:t>
      </w:r>
      <w:r>
        <w:rPr>
          <w:rFonts w:hint="eastAsia"/>
        </w:rPr>
        <w:t>map</w:t>
      </w:r>
      <w:r>
        <w:rPr>
          <w:rFonts w:hint="eastAsia"/>
        </w:rPr>
        <w:t>和</w:t>
      </w:r>
      <w:r>
        <w:rPr>
          <w:rFonts w:hint="eastAsia"/>
        </w:rPr>
        <w:t>reduce</w:t>
      </w:r>
      <w:r>
        <w:rPr>
          <w:rFonts w:hint="eastAsia"/>
        </w:rPr>
        <w:t>任务存储它们的完成状态（</w:t>
      </w:r>
      <w:r>
        <w:rPr>
          <w:rFonts w:hint="eastAsia"/>
        </w:rPr>
        <w:t>idle</w:t>
      </w:r>
      <w:r>
        <w:rPr>
          <w:rFonts w:hint="eastAsia"/>
        </w:rPr>
        <w:t>，</w:t>
      </w:r>
      <w:r>
        <w:rPr>
          <w:rFonts w:hint="eastAsia"/>
        </w:rPr>
        <w:t>in-progress</w:t>
      </w:r>
      <w:r>
        <w:rPr>
          <w:rFonts w:hint="eastAsia"/>
        </w:rPr>
        <w:t>或者</w:t>
      </w:r>
      <w:r>
        <w:rPr>
          <w:rFonts w:hint="eastAsia"/>
        </w:rPr>
        <w:t>completed</w:t>
      </w:r>
      <w:r>
        <w:rPr>
          <w:rFonts w:hint="eastAsia"/>
        </w:rPr>
        <w:t>），并且通过保存一定的数据结构识别出不同的节点。同时，</w:t>
      </w:r>
      <w:r>
        <w:rPr>
          <w:rFonts w:hint="eastAsia"/>
        </w:rPr>
        <w:t>map</w:t>
      </w:r>
      <w:r>
        <w:rPr>
          <w:rFonts w:hint="eastAsia"/>
        </w:rPr>
        <w:t>任务生成的中间文件的位置通过</w:t>
      </w:r>
      <w:r>
        <w:rPr>
          <w:rFonts w:hint="eastAsia"/>
        </w:rPr>
        <w:t>JobTracker</w:t>
      </w:r>
      <w:r>
        <w:rPr>
          <w:rFonts w:hint="eastAsia"/>
        </w:rPr>
        <w:t>传递到</w:t>
      </w:r>
      <w:r>
        <w:rPr>
          <w:rFonts w:hint="eastAsia"/>
        </w:rPr>
        <w:t>reduce</w:t>
      </w:r>
      <w:r>
        <w:rPr>
          <w:rFonts w:hint="eastAsia"/>
        </w:rPr>
        <w:t>任务，对每个完成的</w:t>
      </w:r>
      <w:r>
        <w:rPr>
          <w:rFonts w:hint="eastAsia"/>
        </w:rPr>
        <w:t>map</w:t>
      </w:r>
      <w:r>
        <w:rPr>
          <w:rFonts w:hint="eastAsia"/>
        </w:rPr>
        <w:t>任务，</w:t>
      </w:r>
      <w:r>
        <w:rPr>
          <w:rFonts w:hint="eastAsia"/>
        </w:rPr>
        <w:t>JobTracker</w:t>
      </w:r>
      <w:r>
        <w:rPr>
          <w:rFonts w:hint="eastAsia"/>
        </w:rPr>
        <w:t>存储着由</w:t>
      </w:r>
      <w:r>
        <w:rPr>
          <w:rFonts w:hint="eastAsia"/>
        </w:rPr>
        <w:t>map</w:t>
      </w:r>
      <w:r>
        <w:rPr>
          <w:rFonts w:hint="eastAsia"/>
        </w:rPr>
        <w:t>任务产生的中间文件的大小和位置，这些信息接下来由</w:t>
      </w:r>
      <w:r>
        <w:rPr>
          <w:rFonts w:hint="eastAsia"/>
        </w:rPr>
        <w:t>JobTracker</w:t>
      </w:r>
      <w:r>
        <w:rPr>
          <w:rFonts w:hint="eastAsia"/>
        </w:rPr>
        <w:t>增量推送到处于</w:t>
      </w:r>
      <w:r>
        <w:rPr>
          <w:rFonts w:hint="eastAsia"/>
        </w:rPr>
        <w:t>in-progress</w:t>
      </w:r>
      <w:r>
        <w:rPr>
          <w:rFonts w:hint="eastAsia"/>
        </w:rPr>
        <w:t>状态的</w:t>
      </w:r>
      <w:r>
        <w:rPr>
          <w:rFonts w:hint="eastAsia"/>
        </w:rPr>
        <w:t>reduce</w:t>
      </w:r>
      <w:r>
        <w:rPr>
          <w:rFonts w:hint="eastAsia"/>
        </w:rPr>
        <w:t>任务节点上。</w:t>
      </w:r>
    </w:p>
    <w:p w:rsidR="0004308B" w:rsidRDefault="0004308B" w:rsidP="002423E2">
      <w:pPr>
        <w:pStyle w:val="C503-2"/>
      </w:pPr>
      <w:r>
        <w:rPr>
          <w:rFonts w:hint="eastAsia"/>
        </w:rPr>
        <w:t xml:space="preserve">     </w:t>
      </w:r>
    </w:p>
    <w:p w:rsidR="0004308B" w:rsidRDefault="0004308B" w:rsidP="00611907">
      <w:pPr>
        <w:pStyle w:val="ab"/>
        <w:spacing w:before="31" w:after="31"/>
      </w:pPr>
      <w:r>
        <w:object w:dxaOrig="10323" w:dyaOrig="7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4in" o:ole="">
            <v:imagedata r:id="rId8" o:title=""/>
          </v:shape>
          <o:OLEObject Type="Embed" ProgID="Visio.Drawing.11" ShapeID="_x0000_i1025" DrawAspect="Content" ObjectID="_1416320341" r:id="rId9"/>
        </w:object>
      </w:r>
    </w:p>
    <w:p w:rsidR="0004308B" w:rsidRDefault="0004308B" w:rsidP="00611907">
      <w:pPr>
        <w:pStyle w:val="ab"/>
        <w:spacing w:before="31" w:after="31"/>
      </w:pPr>
      <w:bookmarkStart w:id="1" w:name="_Ref340148421"/>
      <w:bookmarkStart w:id="2" w:name="_Ref340148416"/>
      <w:r>
        <w:rPr>
          <w:rFonts w:hint="eastAsia"/>
        </w:rPr>
        <w:t>图</w:t>
      </w:r>
      <w:r>
        <w:rPr>
          <w:rFonts w:hint="eastAsia"/>
        </w:rPr>
        <w:t xml:space="preserve"> </w:t>
      </w:r>
      <w:fldSimple w:instr=" STYLEREF 1 \s ">
        <w:r w:rsidR="00354CD7">
          <w:rPr>
            <w:noProof/>
          </w:rPr>
          <w:t>1</w:t>
        </w:r>
      </w:fldSimple>
      <w:r w:rsidR="002229E7">
        <w:noBreakHyphen/>
      </w:r>
      <w:r w:rsidR="002229E7">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2229E7">
        <w:fldChar w:fldCharType="separate"/>
      </w:r>
      <w:r w:rsidR="00354CD7">
        <w:rPr>
          <w:noProof/>
        </w:rPr>
        <w:t>1</w:t>
      </w:r>
      <w:r w:rsidR="002229E7">
        <w:fldChar w:fldCharType="end"/>
      </w:r>
      <w:bookmarkEnd w:id="1"/>
      <w:r>
        <w:rPr>
          <w:rFonts w:hint="eastAsia"/>
        </w:rPr>
        <w:t xml:space="preserve">  MapReduce</w:t>
      </w:r>
      <w:r>
        <w:rPr>
          <w:rFonts w:hint="eastAsia"/>
        </w:rPr>
        <w:t>软件产品结构图</w:t>
      </w:r>
      <w:bookmarkEnd w:id="2"/>
    </w:p>
    <w:p w:rsidR="0004308B" w:rsidRDefault="0004308B" w:rsidP="004D2F8D">
      <w:pPr>
        <w:pStyle w:val="2"/>
      </w:pPr>
      <w:bookmarkStart w:id="3" w:name="_Ref338918021"/>
      <w:r>
        <w:rPr>
          <w:rFonts w:hint="eastAsia"/>
        </w:rPr>
        <w:t>产品组成</w:t>
      </w:r>
      <w:bookmarkEnd w:id="3"/>
    </w:p>
    <w:p w:rsidR="0004308B" w:rsidRDefault="0004308B" w:rsidP="00F753A5">
      <w:pPr>
        <w:pStyle w:val="C503-2"/>
        <w:ind w:firstLineChars="250" w:firstLine="600"/>
      </w:pPr>
      <w:r w:rsidRPr="004F73EB">
        <w:rPr>
          <w:rFonts w:hint="eastAsia"/>
        </w:rPr>
        <w:t>MapReduce</w:t>
      </w:r>
      <w:r w:rsidRPr="004F73EB">
        <w:rPr>
          <w:rFonts w:hint="eastAsia"/>
        </w:rPr>
        <w:t>产品主要由一个</w:t>
      </w:r>
      <w:r w:rsidRPr="004F73EB">
        <w:rPr>
          <w:rFonts w:hint="eastAsia"/>
        </w:rPr>
        <w:t>JobTracker</w:t>
      </w:r>
      <w:r w:rsidRPr="004F73EB">
        <w:rPr>
          <w:rFonts w:hint="eastAsia"/>
        </w:rPr>
        <w:t>（主结点）和若干</w:t>
      </w:r>
      <w:r w:rsidRPr="004F73EB">
        <w:rPr>
          <w:rFonts w:hint="eastAsia"/>
        </w:rPr>
        <w:t>TaskTracker</w:t>
      </w:r>
      <w:r w:rsidRPr="004F73EB">
        <w:rPr>
          <w:rFonts w:hint="eastAsia"/>
        </w:rPr>
        <w:t>（子结点）组成</w:t>
      </w:r>
      <w:r>
        <w:rPr>
          <w:rFonts w:hint="eastAsia"/>
        </w:rPr>
        <w:t>，如</w:t>
      </w:r>
      <w:fldSimple w:instr=" REF _Ref340155478 \h  \* MERGEFORMAT ">
        <w:r w:rsidR="00354CD7">
          <w:rPr>
            <w:rFonts w:hint="eastAsia"/>
          </w:rPr>
          <w:t>图</w:t>
        </w:r>
        <w:r w:rsidR="00354CD7">
          <w:rPr>
            <w:rFonts w:hint="eastAsia"/>
          </w:rPr>
          <w:t xml:space="preserve"> </w:t>
        </w:r>
        <w:r w:rsidR="00354CD7">
          <w:rPr>
            <w:noProof/>
          </w:rPr>
          <w:t>1</w:t>
        </w:r>
        <w:r w:rsidR="00354CD7">
          <w:rPr>
            <w:noProof/>
          </w:rPr>
          <w:noBreakHyphen/>
          <w:t>2</w:t>
        </w:r>
      </w:fldSimple>
      <w:r>
        <w:rPr>
          <w:rFonts w:hint="eastAsia"/>
        </w:rPr>
        <w:t>所示</w:t>
      </w:r>
      <w:r w:rsidRPr="004F73EB">
        <w:rPr>
          <w:rFonts w:hint="eastAsia"/>
        </w:rPr>
        <w:t>。</w:t>
      </w:r>
      <w:r w:rsidRPr="004F73EB">
        <w:rPr>
          <w:rFonts w:hint="eastAsia"/>
        </w:rPr>
        <w:t>JobTracker</w:t>
      </w:r>
      <w:r w:rsidRPr="004F73EB">
        <w:rPr>
          <w:rFonts w:hint="eastAsia"/>
        </w:rPr>
        <w:t>主要负责任务划分和调度，包括任务状态监控和容错。</w:t>
      </w:r>
      <w:r w:rsidRPr="004F73EB">
        <w:rPr>
          <w:rFonts w:hint="eastAsia"/>
        </w:rPr>
        <w:t>TaskTracker</w:t>
      </w:r>
      <w:r w:rsidRPr="004F73EB">
        <w:rPr>
          <w:rFonts w:hint="eastAsia"/>
        </w:rPr>
        <w:t>主要负责任务的执行，状态上报等。应用程序通过</w:t>
      </w:r>
      <w:r w:rsidRPr="004F73EB">
        <w:rPr>
          <w:rFonts w:hint="eastAsia"/>
        </w:rPr>
        <w:t>JobClient</w:t>
      </w:r>
      <w:r w:rsidRPr="004F73EB">
        <w:rPr>
          <w:rFonts w:hint="eastAsia"/>
        </w:rPr>
        <w:t>提交作业</w:t>
      </w:r>
      <w:r w:rsidRPr="004F73EB">
        <w:rPr>
          <w:rFonts w:hint="eastAsia"/>
        </w:rPr>
        <w:t>ID</w:t>
      </w:r>
      <w:r w:rsidRPr="004F73EB">
        <w:rPr>
          <w:rFonts w:hint="eastAsia"/>
        </w:rPr>
        <w:t>和作业程序，其输入数据由</w:t>
      </w:r>
      <w:r w:rsidRPr="004F73EB">
        <w:rPr>
          <w:rFonts w:hint="eastAsia"/>
        </w:rPr>
        <w:t>TaskTracker</w:t>
      </w:r>
      <w:r w:rsidRPr="004F73EB">
        <w:rPr>
          <w:rFonts w:hint="eastAsia"/>
        </w:rPr>
        <w:t>从</w:t>
      </w:r>
      <w:r w:rsidRPr="004F73EB">
        <w:rPr>
          <w:rFonts w:hint="eastAsia"/>
        </w:rPr>
        <w:t>MapReduce</w:t>
      </w:r>
      <w:r w:rsidRPr="004F73EB">
        <w:rPr>
          <w:rFonts w:hint="eastAsia"/>
        </w:rPr>
        <w:t>挂</w:t>
      </w:r>
      <w:r w:rsidRPr="004F73EB">
        <w:rPr>
          <w:rFonts w:hint="eastAsia"/>
        </w:rPr>
        <w:lastRenderedPageBreak/>
        <w:t>接的分布式文件系统中读取，作业被提交到</w:t>
      </w:r>
      <w:r w:rsidRPr="004F73EB">
        <w:rPr>
          <w:rFonts w:hint="eastAsia"/>
        </w:rPr>
        <w:t>JobTracker</w:t>
      </w:r>
      <w:r w:rsidRPr="004F73EB">
        <w:rPr>
          <w:rFonts w:hint="eastAsia"/>
        </w:rPr>
        <w:t>后，根据作业的配置，</w:t>
      </w:r>
      <w:r w:rsidRPr="004F73EB">
        <w:rPr>
          <w:rFonts w:hint="eastAsia"/>
        </w:rPr>
        <w:t>JobTracker</w:t>
      </w:r>
      <w:r w:rsidRPr="004F73EB">
        <w:rPr>
          <w:rFonts w:hint="eastAsia"/>
        </w:rPr>
        <w:t>将作业划分为多个任务，并分配给</w:t>
      </w:r>
      <w:r w:rsidRPr="004F73EB">
        <w:rPr>
          <w:rFonts w:hint="eastAsia"/>
        </w:rPr>
        <w:t>TaskTracker</w:t>
      </w:r>
      <w:r w:rsidRPr="004F73EB">
        <w:rPr>
          <w:rFonts w:hint="eastAsia"/>
        </w:rPr>
        <w:t>，</w:t>
      </w:r>
      <w:r w:rsidRPr="004F73EB">
        <w:rPr>
          <w:rFonts w:hint="eastAsia"/>
        </w:rPr>
        <w:t>TaskTracker</w:t>
      </w:r>
      <w:r w:rsidRPr="004F73EB">
        <w:rPr>
          <w:rFonts w:hint="eastAsia"/>
        </w:rPr>
        <w:t>定时向</w:t>
      </w:r>
      <w:r w:rsidRPr="004F73EB">
        <w:rPr>
          <w:rFonts w:hint="eastAsia"/>
        </w:rPr>
        <w:t>JobTracker</w:t>
      </w:r>
      <w:r w:rsidRPr="004F73EB">
        <w:rPr>
          <w:rFonts w:hint="eastAsia"/>
        </w:rPr>
        <w:t>上报作业执行状态。</w:t>
      </w:r>
    </w:p>
    <w:p w:rsidR="0004308B" w:rsidRDefault="0004308B" w:rsidP="002423E2">
      <w:pPr>
        <w:pStyle w:val="C503-2"/>
      </w:pPr>
      <w:r>
        <w:rPr>
          <w:rFonts w:hint="eastAsia"/>
        </w:rPr>
        <w:t>MapReduce</w:t>
      </w:r>
      <w:r>
        <w:rPr>
          <w:rFonts w:hint="eastAsia"/>
        </w:rPr>
        <w:t>软件产品采用</w:t>
      </w:r>
      <w:r>
        <w:rPr>
          <w:rFonts w:hint="eastAsia"/>
        </w:rPr>
        <w:t>RPC</w:t>
      </w:r>
      <w:r>
        <w:rPr>
          <w:rFonts w:hint="eastAsia"/>
        </w:rPr>
        <w:t>协议接口来实现</w:t>
      </w:r>
      <w:r>
        <w:rPr>
          <w:rFonts w:hint="eastAsia"/>
        </w:rPr>
        <w:t>JobTracker</w:t>
      </w:r>
      <w:r>
        <w:rPr>
          <w:rFonts w:hint="eastAsia"/>
        </w:rPr>
        <w:t>和</w:t>
      </w:r>
      <w:r>
        <w:rPr>
          <w:rFonts w:hint="eastAsia"/>
        </w:rPr>
        <w:t>TaskTracker</w:t>
      </w:r>
      <w:r>
        <w:rPr>
          <w:rFonts w:hint="eastAsia"/>
        </w:rPr>
        <w:t>的交流，实现者作为</w:t>
      </w:r>
      <w:r>
        <w:rPr>
          <w:rFonts w:hint="eastAsia"/>
        </w:rPr>
        <w:t>RPC</w:t>
      </w:r>
      <w:r>
        <w:rPr>
          <w:rFonts w:hint="eastAsia"/>
        </w:rPr>
        <w:t>服务器，调用者经由</w:t>
      </w:r>
      <w:r>
        <w:rPr>
          <w:rFonts w:hint="eastAsia"/>
        </w:rPr>
        <w:t>RPC</w:t>
      </w:r>
      <w:r>
        <w:rPr>
          <w:rFonts w:hint="eastAsia"/>
        </w:rPr>
        <w:t>的代理进行调用，如此完成</w:t>
      </w:r>
      <w:r>
        <w:rPr>
          <w:rFonts w:hint="eastAsia"/>
        </w:rPr>
        <w:t>JobTracker</w:t>
      </w:r>
      <w:r>
        <w:rPr>
          <w:rFonts w:hint="eastAsia"/>
        </w:rPr>
        <w:t>和</w:t>
      </w:r>
      <w:r>
        <w:rPr>
          <w:rFonts w:hint="eastAsia"/>
        </w:rPr>
        <w:t>TaskTracker</w:t>
      </w:r>
      <w:r>
        <w:rPr>
          <w:rFonts w:hint="eastAsia"/>
        </w:rPr>
        <w:t>的通信。除此，</w:t>
      </w:r>
      <w:r>
        <w:rPr>
          <w:rFonts w:hint="eastAsia"/>
        </w:rPr>
        <w:t>MapReduce</w:t>
      </w:r>
      <w:r>
        <w:rPr>
          <w:rFonts w:hint="eastAsia"/>
        </w:rPr>
        <w:t>软件产品还提供一个客户端接口，用于平台用户向</w:t>
      </w:r>
      <w:r>
        <w:rPr>
          <w:rFonts w:hint="eastAsia"/>
        </w:rPr>
        <w:t>MapReduce</w:t>
      </w:r>
      <w:r>
        <w:rPr>
          <w:rFonts w:hint="eastAsia"/>
        </w:rPr>
        <w:t>软件产品提交作业。用户提交作业后，只需要监视和等待作业的完成即可，其余工作全部由</w:t>
      </w:r>
      <w:r>
        <w:rPr>
          <w:rFonts w:hint="eastAsia"/>
        </w:rPr>
        <w:t>MapReduce</w:t>
      </w:r>
      <w:r>
        <w:rPr>
          <w:rFonts w:hint="eastAsia"/>
        </w:rPr>
        <w:t>软件产品后台执行。</w:t>
      </w:r>
    </w:p>
    <w:p w:rsidR="0004308B" w:rsidRDefault="0004308B" w:rsidP="004D2F8D">
      <w:pPr>
        <w:pStyle w:val="ab"/>
        <w:spacing w:before="31" w:after="31"/>
      </w:pPr>
      <w:r>
        <w:object w:dxaOrig="11468" w:dyaOrig="6936">
          <v:shape id="_x0000_i1026" type="#_x0000_t75" style="width:414.5pt;height:249.5pt" o:ole="" o:preferrelative="f">
            <v:imagedata r:id="rId10" o:title=""/>
          </v:shape>
          <o:OLEObject Type="Embed" ProgID="Visio.Drawing.11" ShapeID="_x0000_i1026" DrawAspect="Content" ObjectID="_1416320342" r:id="rId11"/>
        </w:object>
      </w:r>
    </w:p>
    <w:p w:rsidR="0004308B" w:rsidRDefault="0004308B" w:rsidP="004D2F8D">
      <w:pPr>
        <w:pStyle w:val="ab"/>
        <w:spacing w:before="31" w:after="31"/>
      </w:pPr>
      <w:bookmarkStart w:id="4" w:name="_Ref340155478"/>
      <w:r>
        <w:rPr>
          <w:rFonts w:hint="eastAsia"/>
        </w:rPr>
        <w:t>图</w:t>
      </w:r>
      <w:r>
        <w:rPr>
          <w:rFonts w:hint="eastAsia"/>
        </w:rPr>
        <w:t xml:space="preserve"> </w:t>
      </w:r>
      <w:fldSimple w:instr=" STYLEREF 1 \s ">
        <w:r w:rsidR="00354CD7">
          <w:rPr>
            <w:noProof/>
          </w:rPr>
          <w:t>1</w:t>
        </w:r>
      </w:fldSimple>
      <w:r w:rsidR="002229E7">
        <w:noBreakHyphen/>
      </w:r>
      <w:r w:rsidR="002229E7">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2229E7">
        <w:fldChar w:fldCharType="separate"/>
      </w:r>
      <w:r w:rsidR="00354CD7">
        <w:rPr>
          <w:noProof/>
        </w:rPr>
        <w:t>2</w:t>
      </w:r>
      <w:r w:rsidR="002229E7">
        <w:fldChar w:fldCharType="end"/>
      </w:r>
      <w:bookmarkEnd w:id="4"/>
      <w:r>
        <w:rPr>
          <w:rFonts w:hint="eastAsia"/>
        </w:rPr>
        <w:t xml:space="preserve">  MapReduce</w:t>
      </w:r>
      <w:r>
        <w:rPr>
          <w:rFonts w:hint="eastAsia"/>
        </w:rPr>
        <w:t>软件产品组成图</w:t>
      </w:r>
    </w:p>
    <w:p w:rsidR="00232AE3" w:rsidRDefault="00B51B0D" w:rsidP="00B51B0D">
      <w:pPr>
        <w:pStyle w:val="C503-2"/>
      </w:pPr>
      <w:r w:rsidRPr="00B51B0D">
        <w:rPr>
          <w:rFonts w:hint="eastAsia"/>
        </w:rPr>
        <w:t>根据</w:t>
      </w:r>
      <w:r w:rsidRPr="00B51B0D">
        <w:rPr>
          <w:rFonts w:hint="eastAsia"/>
        </w:rPr>
        <w:t>MapReduce</w:t>
      </w:r>
      <w:r w:rsidR="00342F59">
        <w:rPr>
          <w:rFonts w:hint="eastAsia"/>
        </w:rPr>
        <w:t>产品需求，可将产品组成划分如</w:t>
      </w:r>
      <w:r w:rsidR="00AC23C8">
        <w:fldChar w:fldCharType="begin"/>
      </w:r>
      <w:r w:rsidR="00342F59">
        <w:instrText xml:space="preserve"> </w:instrText>
      </w:r>
      <w:r w:rsidR="00342F59">
        <w:rPr>
          <w:rFonts w:hint="eastAsia"/>
        </w:rPr>
        <w:instrText>REF _Ref341777234 \h</w:instrText>
      </w:r>
      <w:r w:rsidR="00342F59">
        <w:instrText xml:space="preserve"> </w:instrText>
      </w:r>
      <w:r w:rsidR="00AC23C8">
        <w:fldChar w:fldCharType="separate"/>
      </w:r>
      <w:r w:rsidR="00354CD7" w:rsidRPr="00342F59">
        <w:rPr>
          <w:rFonts w:hint="eastAsia"/>
        </w:rPr>
        <w:t>图</w:t>
      </w:r>
      <w:r w:rsidR="00354CD7" w:rsidRPr="00342F59">
        <w:rPr>
          <w:rFonts w:hint="eastAsia"/>
        </w:rPr>
        <w:t xml:space="preserve"> </w:t>
      </w:r>
      <w:r w:rsidR="00354CD7">
        <w:rPr>
          <w:noProof/>
        </w:rPr>
        <w:t>1</w:t>
      </w:r>
      <w:r w:rsidR="00354CD7">
        <w:noBreakHyphen/>
      </w:r>
      <w:r w:rsidR="00354CD7">
        <w:rPr>
          <w:noProof/>
        </w:rPr>
        <w:t>3</w:t>
      </w:r>
      <w:r w:rsidR="00AC23C8">
        <w:fldChar w:fldCharType="end"/>
      </w:r>
      <w:r w:rsidR="00342F59">
        <w:rPr>
          <w:rFonts w:hint="eastAsia"/>
        </w:rPr>
        <w:t>示的模块结构</w:t>
      </w:r>
      <w:r w:rsidRPr="00B51B0D">
        <w:rPr>
          <w:rFonts w:hint="eastAsia"/>
        </w:rPr>
        <w:t>。</w:t>
      </w:r>
      <w:r w:rsidRPr="00B51B0D">
        <w:rPr>
          <w:rFonts w:hint="eastAsia"/>
        </w:rPr>
        <w:t>JobClient</w:t>
      </w:r>
      <w:r w:rsidRPr="00B51B0D">
        <w:rPr>
          <w:rFonts w:hint="eastAsia"/>
        </w:rPr>
        <w:t>通过</w:t>
      </w:r>
      <w:r w:rsidRPr="00B51B0D">
        <w:rPr>
          <w:rFonts w:hint="eastAsia"/>
        </w:rPr>
        <w:t>RPC</w:t>
      </w:r>
      <w:r w:rsidRPr="00B51B0D">
        <w:rPr>
          <w:rFonts w:hint="eastAsia"/>
        </w:rPr>
        <w:t>协议向</w:t>
      </w:r>
      <w:r w:rsidRPr="00B51B0D">
        <w:rPr>
          <w:rFonts w:hint="eastAsia"/>
        </w:rPr>
        <w:t>JobTracker</w:t>
      </w:r>
      <w:r w:rsidRPr="00B51B0D">
        <w:rPr>
          <w:rFonts w:hint="eastAsia"/>
        </w:rPr>
        <w:t>提交作业或查询作业状态，</w:t>
      </w:r>
      <w:r w:rsidRPr="00B51B0D">
        <w:rPr>
          <w:rFonts w:hint="eastAsia"/>
        </w:rPr>
        <w:t>TaskTracker</w:t>
      </w:r>
      <w:r w:rsidRPr="00B51B0D">
        <w:rPr>
          <w:rFonts w:hint="eastAsia"/>
        </w:rPr>
        <w:t>通过心跳向</w:t>
      </w:r>
      <w:r w:rsidRPr="00B51B0D">
        <w:rPr>
          <w:rFonts w:hint="eastAsia"/>
        </w:rPr>
        <w:t>JobTracker</w:t>
      </w:r>
      <w:r w:rsidRPr="00B51B0D">
        <w:rPr>
          <w:rFonts w:hint="eastAsia"/>
        </w:rPr>
        <w:t>报告自身状态与在其上执行的所有任务状态，</w:t>
      </w:r>
      <w:r w:rsidRPr="00B51B0D">
        <w:rPr>
          <w:rFonts w:hint="eastAsia"/>
        </w:rPr>
        <w:t>JobTrakcer</w:t>
      </w:r>
      <w:r w:rsidRPr="00B51B0D">
        <w:rPr>
          <w:rFonts w:hint="eastAsia"/>
        </w:rPr>
        <w:t>通过心跳响应告知</w:t>
      </w:r>
      <w:r w:rsidRPr="00B51B0D">
        <w:rPr>
          <w:rFonts w:hint="eastAsia"/>
        </w:rPr>
        <w:t>TaskTracker</w:t>
      </w:r>
      <w:r w:rsidRPr="00B51B0D">
        <w:rPr>
          <w:rFonts w:hint="eastAsia"/>
        </w:rPr>
        <w:t>下一步应该执行什么操作。</w:t>
      </w:r>
      <w:r w:rsidRPr="00B51B0D">
        <w:rPr>
          <w:rFonts w:hint="eastAsia"/>
        </w:rPr>
        <w:t>Mapper</w:t>
      </w:r>
      <w:r w:rsidRPr="00B51B0D">
        <w:rPr>
          <w:rFonts w:hint="eastAsia"/>
        </w:rPr>
        <w:t>与</w:t>
      </w:r>
      <w:r w:rsidRPr="00B51B0D">
        <w:rPr>
          <w:rFonts w:hint="eastAsia"/>
        </w:rPr>
        <w:t>Reducer</w:t>
      </w:r>
      <w:r w:rsidRPr="00B51B0D">
        <w:rPr>
          <w:rFonts w:hint="eastAsia"/>
        </w:rPr>
        <w:t>代表独立执行的</w:t>
      </w:r>
      <w:r w:rsidRPr="00B51B0D">
        <w:rPr>
          <w:rFonts w:hint="eastAsia"/>
        </w:rPr>
        <w:t>Map</w:t>
      </w:r>
      <w:r w:rsidRPr="00B51B0D">
        <w:rPr>
          <w:rFonts w:hint="eastAsia"/>
        </w:rPr>
        <w:t>任务子进程与</w:t>
      </w:r>
      <w:r w:rsidRPr="00B51B0D">
        <w:rPr>
          <w:rFonts w:hint="eastAsia"/>
        </w:rPr>
        <w:t>Reduce</w:t>
      </w:r>
      <w:r w:rsidRPr="00B51B0D">
        <w:rPr>
          <w:rFonts w:hint="eastAsia"/>
        </w:rPr>
        <w:t>任务子进程，它们通过</w:t>
      </w:r>
      <w:r w:rsidRPr="00B51B0D">
        <w:rPr>
          <w:rFonts w:hint="eastAsia"/>
        </w:rPr>
        <w:t>RPC</w:t>
      </w:r>
      <w:r w:rsidRPr="00B51B0D">
        <w:rPr>
          <w:rFonts w:hint="eastAsia"/>
        </w:rPr>
        <w:t>协议与</w:t>
      </w:r>
      <w:r w:rsidRPr="00B51B0D">
        <w:rPr>
          <w:rFonts w:hint="eastAsia"/>
        </w:rPr>
        <w:t>TaskTracker</w:t>
      </w:r>
      <w:r w:rsidRPr="00B51B0D">
        <w:rPr>
          <w:rFonts w:hint="eastAsia"/>
        </w:rPr>
        <w:t>联系，周期性地向</w:t>
      </w:r>
      <w:r w:rsidRPr="00B51B0D">
        <w:rPr>
          <w:rFonts w:hint="eastAsia"/>
        </w:rPr>
        <w:t>TaskTracker</w:t>
      </w:r>
      <w:r w:rsidRPr="00B51B0D">
        <w:rPr>
          <w:rFonts w:hint="eastAsia"/>
        </w:rPr>
        <w:t>报告任务进展。对一个</w:t>
      </w:r>
      <w:r w:rsidRPr="00B51B0D">
        <w:rPr>
          <w:rFonts w:hint="eastAsia"/>
        </w:rPr>
        <w:t>TaskTracker</w:t>
      </w:r>
      <w:r w:rsidRPr="00B51B0D">
        <w:rPr>
          <w:rFonts w:hint="eastAsia"/>
        </w:rPr>
        <w:t>来说，它能执行的最大</w:t>
      </w:r>
      <w:r w:rsidRPr="00B51B0D">
        <w:rPr>
          <w:rFonts w:hint="eastAsia"/>
        </w:rPr>
        <w:t>Mapper</w:t>
      </w:r>
      <w:r w:rsidRPr="00B51B0D">
        <w:rPr>
          <w:rFonts w:hint="eastAsia"/>
        </w:rPr>
        <w:t>（</w:t>
      </w:r>
      <w:r w:rsidRPr="00B51B0D">
        <w:rPr>
          <w:rFonts w:hint="eastAsia"/>
        </w:rPr>
        <w:t>Reducer</w:t>
      </w:r>
      <w:r w:rsidRPr="00B51B0D">
        <w:rPr>
          <w:rFonts w:hint="eastAsia"/>
        </w:rPr>
        <w:t>）数量等同于它能分配的最大</w:t>
      </w:r>
      <w:r w:rsidRPr="00B51B0D">
        <w:rPr>
          <w:rFonts w:hint="eastAsia"/>
        </w:rPr>
        <w:t>MapSlot</w:t>
      </w:r>
      <w:r w:rsidRPr="00B51B0D">
        <w:rPr>
          <w:rFonts w:hint="eastAsia"/>
        </w:rPr>
        <w:t>（</w:t>
      </w:r>
      <w:r w:rsidRPr="00B51B0D">
        <w:rPr>
          <w:rFonts w:hint="eastAsia"/>
        </w:rPr>
        <w:t>ReduceSlot</w:t>
      </w:r>
      <w:r w:rsidRPr="00B51B0D">
        <w:rPr>
          <w:rFonts w:hint="eastAsia"/>
        </w:rPr>
        <w:t>）个数。</w:t>
      </w:r>
    </w:p>
    <w:p w:rsidR="00342F59" w:rsidRDefault="00E70873" w:rsidP="00643B51">
      <w:pPr>
        <w:pStyle w:val="ab"/>
        <w:spacing w:before="31" w:after="31"/>
      </w:pPr>
      <w:r w:rsidRPr="00643B51">
        <w:object w:dxaOrig="8814" w:dyaOrig="5169">
          <v:shape id="_x0000_i1027" type="#_x0000_t75" style="width:346.5pt;height:204pt" o:ole="">
            <v:imagedata r:id="rId12" o:title=""/>
          </v:shape>
          <o:OLEObject Type="Embed" ProgID="Visio.Drawing.11" ShapeID="_x0000_i1027" DrawAspect="Content" ObjectID="_1416320343" r:id="rId13"/>
        </w:object>
      </w:r>
    </w:p>
    <w:p w:rsidR="00342F59" w:rsidRPr="00342F59" w:rsidRDefault="00342F59" w:rsidP="00342F59">
      <w:pPr>
        <w:pStyle w:val="ab"/>
        <w:spacing w:before="31" w:after="31"/>
      </w:pPr>
      <w:bookmarkStart w:id="5" w:name="_Ref341777234"/>
      <w:r w:rsidRPr="00342F59">
        <w:rPr>
          <w:rFonts w:hint="eastAsia"/>
        </w:rPr>
        <w:t>图</w:t>
      </w:r>
      <w:r w:rsidRPr="00342F59">
        <w:rPr>
          <w:rFonts w:hint="eastAsia"/>
        </w:rPr>
        <w:t xml:space="preserve"> </w:t>
      </w:r>
      <w:fldSimple w:instr=" STYLEREF 1 \s ">
        <w:r w:rsidR="00354CD7">
          <w:rPr>
            <w:noProof/>
          </w:rPr>
          <w:t>1</w:t>
        </w:r>
      </w:fldSimple>
      <w:r w:rsidR="002229E7">
        <w:noBreakHyphen/>
      </w:r>
      <w:r w:rsidR="002229E7">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2229E7">
        <w:fldChar w:fldCharType="separate"/>
      </w:r>
      <w:r w:rsidR="00354CD7">
        <w:rPr>
          <w:noProof/>
        </w:rPr>
        <w:t>3</w:t>
      </w:r>
      <w:r w:rsidR="002229E7">
        <w:fldChar w:fldCharType="end"/>
      </w:r>
      <w:bookmarkEnd w:id="5"/>
      <w:r w:rsidRPr="00342F59">
        <w:rPr>
          <w:rFonts w:hint="eastAsia"/>
        </w:rPr>
        <w:t xml:space="preserve"> MapReduce</w:t>
      </w:r>
      <w:r w:rsidRPr="00342F59">
        <w:rPr>
          <w:rFonts w:hint="eastAsia"/>
        </w:rPr>
        <w:t>产品组成模块图</w:t>
      </w:r>
    </w:p>
    <w:p w:rsidR="0004308B" w:rsidRDefault="0004308B" w:rsidP="004D2F8D">
      <w:pPr>
        <w:pStyle w:val="2"/>
      </w:pPr>
      <w:r>
        <w:rPr>
          <w:rFonts w:hint="eastAsia"/>
        </w:rPr>
        <w:t>接口关系</w:t>
      </w:r>
    </w:p>
    <w:p w:rsidR="0004308B" w:rsidRPr="00355E05" w:rsidRDefault="0004308B" w:rsidP="004D2F8D">
      <w:pPr>
        <w:pStyle w:val="3"/>
      </w:pPr>
      <w:r>
        <w:rPr>
          <w:rFonts w:hint="eastAsia"/>
        </w:rPr>
        <w:t>外部接口</w:t>
      </w:r>
    </w:p>
    <w:p w:rsidR="0004308B" w:rsidRDefault="0004308B" w:rsidP="004D2F8D">
      <w:pPr>
        <w:pStyle w:val="C503-4"/>
        <w:spacing w:before="62" w:after="62"/>
      </w:pPr>
      <w:r>
        <w:rPr>
          <w:rFonts w:hint="eastAsia"/>
        </w:rPr>
        <w:t>表</w:t>
      </w:r>
      <w:r>
        <w:rPr>
          <w:rFonts w:hint="eastAsia"/>
        </w:rPr>
        <w:t xml:space="preserve"> </w:t>
      </w:r>
      <w:fldSimple w:instr=" STYLEREF 1 \s ">
        <w:r w:rsidR="00354CD7">
          <w:rPr>
            <w:noProof/>
          </w:rPr>
          <w:t>1</w:t>
        </w:r>
      </w:fldSimple>
      <w:r>
        <w:noBreakHyphen/>
      </w:r>
      <w:r w:rsidR="00AC23C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AC23C8">
        <w:fldChar w:fldCharType="separate"/>
      </w:r>
      <w:r w:rsidR="00354CD7">
        <w:rPr>
          <w:noProof/>
        </w:rPr>
        <w:t>1</w:t>
      </w:r>
      <w:r w:rsidR="00AC23C8">
        <w:fldChar w:fldCharType="end"/>
      </w:r>
      <w:r>
        <w:rPr>
          <w:rFonts w:hint="eastAsia"/>
        </w:rPr>
        <w:t xml:space="preserve"> MapReduce</w:t>
      </w:r>
      <w:r>
        <w:rPr>
          <w:rFonts w:hint="eastAsia"/>
        </w:rPr>
        <w:t>系统外部接口表</w:t>
      </w:r>
    </w:p>
    <w:tbl>
      <w:tblPr>
        <w:tblStyle w:val="afa"/>
        <w:tblW w:w="11726" w:type="dxa"/>
        <w:jc w:val="center"/>
        <w:tblLayout w:type="fixed"/>
        <w:tblLook w:val="04A0"/>
      </w:tblPr>
      <w:tblGrid>
        <w:gridCol w:w="550"/>
        <w:gridCol w:w="850"/>
        <w:gridCol w:w="851"/>
        <w:gridCol w:w="1418"/>
        <w:gridCol w:w="2693"/>
        <w:gridCol w:w="1418"/>
        <w:gridCol w:w="1160"/>
        <w:gridCol w:w="2786"/>
      </w:tblGrid>
      <w:tr w:rsidR="0004308B" w:rsidTr="001B5B42">
        <w:trPr>
          <w:tblHeader/>
          <w:jc w:val="center"/>
        </w:trPr>
        <w:tc>
          <w:tcPr>
            <w:tcW w:w="550" w:type="dxa"/>
            <w:shd w:val="clear" w:color="auto" w:fill="7DC887" w:themeFill="background1" w:themeFillShade="BF"/>
          </w:tcPr>
          <w:p w:rsidR="0004308B" w:rsidRDefault="0004308B" w:rsidP="009919DE">
            <w:pPr>
              <w:pStyle w:val="C503-4"/>
              <w:spacing w:before="62" w:after="62"/>
            </w:pPr>
            <w:r>
              <w:rPr>
                <w:rFonts w:hint="eastAsia"/>
              </w:rPr>
              <w:t>序号</w:t>
            </w:r>
          </w:p>
        </w:tc>
        <w:tc>
          <w:tcPr>
            <w:tcW w:w="850" w:type="dxa"/>
            <w:shd w:val="clear" w:color="auto" w:fill="7DC887" w:themeFill="background1" w:themeFillShade="BF"/>
          </w:tcPr>
          <w:p w:rsidR="0004308B" w:rsidRDefault="0004308B" w:rsidP="009919DE">
            <w:pPr>
              <w:pStyle w:val="C503-4"/>
              <w:spacing w:before="62" w:after="62"/>
            </w:pPr>
            <w:r>
              <w:rPr>
                <w:rFonts w:hint="eastAsia"/>
              </w:rPr>
              <w:t>调用方</w:t>
            </w:r>
          </w:p>
        </w:tc>
        <w:tc>
          <w:tcPr>
            <w:tcW w:w="851" w:type="dxa"/>
            <w:shd w:val="clear" w:color="auto" w:fill="7DC887" w:themeFill="background1" w:themeFillShade="BF"/>
          </w:tcPr>
          <w:p w:rsidR="0004308B" w:rsidRDefault="0004308B" w:rsidP="009919DE">
            <w:pPr>
              <w:pStyle w:val="C503-4"/>
              <w:spacing w:before="62" w:after="62"/>
            </w:pPr>
            <w:r>
              <w:rPr>
                <w:rFonts w:hint="eastAsia"/>
              </w:rPr>
              <w:t>服务方</w:t>
            </w:r>
          </w:p>
        </w:tc>
        <w:tc>
          <w:tcPr>
            <w:tcW w:w="1418" w:type="dxa"/>
            <w:shd w:val="clear" w:color="auto" w:fill="7DC887" w:themeFill="background1" w:themeFillShade="BF"/>
          </w:tcPr>
          <w:p w:rsidR="0004308B" w:rsidRDefault="0004308B" w:rsidP="009919DE">
            <w:pPr>
              <w:pStyle w:val="C503-4"/>
              <w:spacing w:before="62" w:after="62"/>
            </w:pPr>
            <w:r>
              <w:rPr>
                <w:rFonts w:hint="eastAsia"/>
              </w:rPr>
              <w:t>接口名称</w:t>
            </w:r>
          </w:p>
        </w:tc>
        <w:tc>
          <w:tcPr>
            <w:tcW w:w="2693" w:type="dxa"/>
            <w:shd w:val="clear" w:color="auto" w:fill="7DC887" w:themeFill="background1" w:themeFillShade="BF"/>
          </w:tcPr>
          <w:p w:rsidR="0004308B" w:rsidRDefault="0004308B" w:rsidP="009919DE">
            <w:pPr>
              <w:pStyle w:val="C503-4"/>
              <w:spacing w:before="62" w:after="62"/>
            </w:pPr>
            <w:r>
              <w:rPr>
                <w:rFonts w:hint="eastAsia"/>
              </w:rPr>
              <w:t>用途</w:t>
            </w:r>
          </w:p>
        </w:tc>
        <w:tc>
          <w:tcPr>
            <w:tcW w:w="1418" w:type="dxa"/>
            <w:shd w:val="clear" w:color="auto" w:fill="7DC887" w:themeFill="background1" w:themeFillShade="BF"/>
          </w:tcPr>
          <w:p w:rsidR="0004308B" w:rsidRDefault="0004308B" w:rsidP="009919DE">
            <w:pPr>
              <w:pStyle w:val="C503-4"/>
              <w:spacing w:before="62" w:after="62"/>
            </w:pPr>
            <w:r>
              <w:rPr>
                <w:rFonts w:hint="eastAsia"/>
              </w:rPr>
              <w:t>调用方式</w:t>
            </w:r>
          </w:p>
        </w:tc>
        <w:tc>
          <w:tcPr>
            <w:tcW w:w="1160" w:type="dxa"/>
            <w:shd w:val="clear" w:color="auto" w:fill="7DC887" w:themeFill="background1" w:themeFillShade="BF"/>
          </w:tcPr>
          <w:p w:rsidR="0004308B" w:rsidRDefault="0004308B" w:rsidP="009919DE">
            <w:pPr>
              <w:pStyle w:val="C503-4"/>
              <w:spacing w:before="62" w:after="62"/>
            </w:pPr>
            <w:r>
              <w:rPr>
                <w:rFonts w:hint="eastAsia"/>
              </w:rPr>
              <w:t>参数类型</w:t>
            </w:r>
          </w:p>
        </w:tc>
        <w:tc>
          <w:tcPr>
            <w:tcW w:w="2786" w:type="dxa"/>
            <w:shd w:val="clear" w:color="auto" w:fill="7DC887" w:themeFill="background1" w:themeFillShade="BF"/>
          </w:tcPr>
          <w:p w:rsidR="0004308B" w:rsidRDefault="0004308B" w:rsidP="009919DE">
            <w:pPr>
              <w:pStyle w:val="C503-4"/>
              <w:spacing w:before="62" w:after="62"/>
            </w:pPr>
            <w:r>
              <w:rPr>
                <w:rFonts w:hint="eastAsia"/>
              </w:rPr>
              <w:t>参数意义</w:t>
            </w:r>
          </w:p>
        </w:tc>
      </w:tr>
      <w:tr w:rsidR="0004308B" w:rsidRPr="00A219BB" w:rsidTr="001B5B42">
        <w:trPr>
          <w:trHeight w:val="1224"/>
          <w:jc w:val="center"/>
        </w:trPr>
        <w:tc>
          <w:tcPr>
            <w:tcW w:w="550" w:type="dxa"/>
          </w:tcPr>
          <w:p w:rsidR="0004308B" w:rsidRPr="00A139C1" w:rsidRDefault="0004308B" w:rsidP="008A4CAE">
            <w:pPr>
              <w:pStyle w:val="C503-3"/>
              <w:numPr>
                <w:ilvl w:val="0"/>
                <w:numId w:val="26"/>
              </w:numPr>
              <w:spacing w:before="62" w:after="62"/>
              <w:rPr>
                <w:szCs w:val="21"/>
              </w:rPr>
            </w:pPr>
          </w:p>
        </w:tc>
        <w:tc>
          <w:tcPr>
            <w:tcW w:w="850" w:type="dxa"/>
          </w:tcPr>
          <w:p w:rsidR="0004308B" w:rsidRDefault="001B5B42" w:rsidP="009919DE">
            <w:pPr>
              <w:pStyle w:val="C503-3"/>
              <w:spacing w:before="62" w:after="62"/>
              <w:rPr>
                <w:szCs w:val="21"/>
              </w:rPr>
            </w:pPr>
            <w:r w:rsidRPr="006B6501">
              <w:rPr>
                <w:szCs w:val="21"/>
              </w:rPr>
              <w:t>JobClient.</w:t>
            </w:r>
          </w:p>
        </w:tc>
        <w:tc>
          <w:tcPr>
            <w:tcW w:w="851" w:type="dxa"/>
          </w:tcPr>
          <w:p w:rsidR="0004308B" w:rsidRDefault="0004308B" w:rsidP="009919DE">
            <w:pPr>
              <w:pStyle w:val="C503-3"/>
              <w:spacing w:before="62" w:after="62"/>
              <w:rPr>
                <w:szCs w:val="21"/>
              </w:rPr>
            </w:pPr>
            <w:r>
              <w:rPr>
                <w:rFonts w:hint="eastAsia"/>
                <w:szCs w:val="21"/>
              </w:rPr>
              <w:t>MapReduce</w:t>
            </w:r>
          </w:p>
        </w:tc>
        <w:tc>
          <w:tcPr>
            <w:tcW w:w="1418" w:type="dxa"/>
          </w:tcPr>
          <w:p w:rsidR="0004308B" w:rsidRDefault="0004308B" w:rsidP="009919DE">
            <w:pPr>
              <w:pStyle w:val="C503-3"/>
              <w:spacing w:before="62" w:after="62"/>
              <w:rPr>
                <w:szCs w:val="21"/>
              </w:rPr>
            </w:pPr>
            <w:r w:rsidRPr="006B6501">
              <w:rPr>
                <w:szCs w:val="21"/>
              </w:rPr>
              <w:t>getAllJobs()</w:t>
            </w:r>
          </w:p>
        </w:tc>
        <w:tc>
          <w:tcPr>
            <w:tcW w:w="2693" w:type="dxa"/>
          </w:tcPr>
          <w:p w:rsidR="0004308B" w:rsidRDefault="0004308B" w:rsidP="009919DE">
            <w:pPr>
              <w:pStyle w:val="C503-3"/>
              <w:spacing w:before="62" w:after="62"/>
              <w:rPr>
                <w:szCs w:val="21"/>
              </w:rPr>
            </w:pPr>
            <w:r w:rsidRPr="006D33BE">
              <w:rPr>
                <w:rFonts w:hint="eastAsia"/>
                <w:szCs w:val="21"/>
              </w:rPr>
              <w:t>获取集群中已提交的全部作业</w:t>
            </w:r>
          </w:p>
        </w:tc>
        <w:tc>
          <w:tcPr>
            <w:tcW w:w="1418" w:type="dxa"/>
          </w:tcPr>
          <w:p w:rsidR="0004308B" w:rsidRDefault="0004308B" w:rsidP="009919DE">
            <w:pPr>
              <w:pStyle w:val="C503-3"/>
              <w:spacing w:before="62" w:after="62"/>
              <w:rPr>
                <w:szCs w:val="21"/>
              </w:rPr>
            </w:pPr>
            <w:r>
              <w:rPr>
                <w:szCs w:val="21"/>
              </w:rPr>
              <w:t>JobStatus[]</w:t>
            </w:r>
          </w:p>
          <w:p w:rsidR="0004308B" w:rsidRDefault="0004308B" w:rsidP="009919DE">
            <w:pPr>
              <w:pStyle w:val="C503-3"/>
              <w:spacing w:before="62" w:after="62"/>
              <w:rPr>
                <w:szCs w:val="21"/>
              </w:rPr>
            </w:pPr>
            <w:r w:rsidRPr="00471348">
              <w:rPr>
                <w:szCs w:val="21"/>
              </w:rPr>
              <w:t>JobClient.getAllJobs()</w:t>
            </w:r>
          </w:p>
        </w:tc>
        <w:tc>
          <w:tcPr>
            <w:tcW w:w="1160" w:type="dxa"/>
          </w:tcPr>
          <w:p w:rsidR="0004308B" w:rsidRDefault="0004308B" w:rsidP="009919DE">
            <w:pPr>
              <w:pStyle w:val="C503-3"/>
              <w:spacing w:before="62" w:after="62"/>
              <w:rPr>
                <w:szCs w:val="21"/>
              </w:rPr>
            </w:pPr>
            <w:r w:rsidRPr="006B6501">
              <w:rPr>
                <w:szCs w:val="21"/>
              </w:rPr>
              <w:t>JobStatus[]</w:t>
            </w:r>
          </w:p>
        </w:tc>
        <w:tc>
          <w:tcPr>
            <w:tcW w:w="2786" w:type="dxa"/>
          </w:tcPr>
          <w:p w:rsidR="0004308B" w:rsidRDefault="0004308B" w:rsidP="009919DE">
            <w:pPr>
              <w:pStyle w:val="C503-3"/>
              <w:spacing w:before="62" w:after="62"/>
              <w:rPr>
                <w:szCs w:val="21"/>
              </w:rPr>
            </w:pPr>
            <w:r w:rsidRPr="006D33BE">
              <w:rPr>
                <w:rFonts w:hint="eastAsia"/>
                <w:szCs w:val="21"/>
              </w:rPr>
              <w:t>JobStatus</w:t>
            </w:r>
            <w:r w:rsidRPr="006D33BE">
              <w:rPr>
                <w:rFonts w:hint="eastAsia"/>
                <w:szCs w:val="21"/>
              </w:rPr>
              <w:t>数组中每一成员对应已提交的每一作业的状态</w:t>
            </w:r>
          </w:p>
        </w:tc>
      </w:tr>
      <w:tr w:rsidR="0004308B" w:rsidRPr="00A219BB" w:rsidTr="001B5B42">
        <w:trPr>
          <w:trHeight w:val="70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A42F29">
              <w:rPr>
                <w:szCs w:val="21"/>
              </w:rPr>
              <w:t>JobClient.getMapTaskReports</w:t>
            </w:r>
          </w:p>
        </w:tc>
        <w:tc>
          <w:tcPr>
            <w:tcW w:w="2693" w:type="dxa"/>
            <w:vMerge w:val="restart"/>
          </w:tcPr>
          <w:p w:rsidR="0004308B" w:rsidRDefault="0004308B" w:rsidP="009919DE">
            <w:pPr>
              <w:pStyle w:val="C503-3"/>
              <w:spacing w:before="62" w:after="62"/>
              <w:rPr>
                <w:szCs w:val="21"/>
              </w:rPr>
            </w:pPr>
            <w:r w:rsidRPr="00B514EA">
              <w:rPr>
                <w:rFonts w:hint="eastAsia"/>
                <w:szCs w:val="21"/>
              </w:rPr>
              <w:t>根据</w:t>
            </w:r>
            <w:r w:rsidRPr="00B514EA">
              <w:rPr>
                <w:rFonts w:hint="eastAsia"/>
                <w:szCs w:val="21"/>
              </w:rPr>
              <w:t>MapMap</w:t>
            </w:r>
            <w:r w:rsidRPr="00B514EA">
              <w:rPr>
                <w:rFonts w:hint="eastAsia"/>
                <w:szCs w:val="21"/>
              </w:rPr>
              <w:t>作业</w:t>
            </w:r>
            <w:r w:rsidRPr="00B514EA">
              <w:rPr>
                <w:rFonts w:hint="eastAsia"/>
                <w:szCs w:val="21"/>
              </w:rPr>
              <w:t>ID</w:t>
            </w:r>
            <w:r w:rsidRPr="00B514EA">
              <w:rPr>
                <w:rFonts w:hint="eastAsia"/>
                <w:szCs w:val="21"/>
              </w:rPr>
              <w:t>，获得</w:t>
            </w:r>
            <w:r w:rsidRPr="00B514EA">
              <w:rPr>
                <w:rFonts w:hint="eastAsia"/>
                <w:szCs w:val="21"/>
              </w:rPr>
              <w:t>map</w:t>
            </w:r>
            <w:r w:rsidRPr="00B514EA">
              <w:rPr>
                <w:rFonts w:hint="eastAsia"/>
                <w:szCs w:val="21"/>
              </w:rPr>
              <w:t>任务状态报告</w:t>
            </w:r>
          </w:p>
        </w:tc>
        <w:tc>
          <w:tcPr>
            <w:tcW w:w="1418" w:type="dxa"/>
            <w:vMerge w:val="restart"/>
          </w:tcPr>
          <w:p w:rsidR="0004308B" w:rsidRDefault="0004308B" w:rsidP="009919DE">
            <w:pPr>
              <w:pStyle w:val="C503-3"/>
              <w:spacing w:before="62" w:after="62"/>
              <w:rPr>
                <w:szCs w:val="21"/>
              </w:rPr>
            </w:pPr>
            <w:r w:rsidRPr="00A42F29">
              <w:rPr>
                <w:szCs w:val="21"/>
              </w:rPr>
              <w:t>TaskReport[]</w:t>
            </w:r>
          </w:p>
          <w:p w:rsidR="0004308B" w:rsidRDefault="0004308B" w:rsidP="009919DE">
            <w:pPr>
              <w:pStyle w:val="C503-3"/>
              <w:spacing w:before="62" w:after="62"/>
              <w:rPr>
                <w:szCs w:val="21"/>
              </w:rPr>
            </w:pPr>
            <w:r w:rsidRPr="00A42F29">
              <w:rPr>
                <w:szCs w:val="21"/>
              </w:rPr>
              <w:t>JobClient.getMapTaskReports(JobID jobId)</w:t>
            </w:r>
          </w:p>
        </w:tc>
        <w:tc>
          <w:tcPr>
            <w:tcW w:w="1160" w:type="dxa"/>
          </w:tcPr>
          <w:p w:rsidR="0004308B" w:rsidRDefault="0004308B" w:rsidP="009919DE">
            <w:pPr>
              <w:pStyle w:val="C503-3"/>
              <w:spacing w:before="62" w:after="62"/>
              <w:rPr>
                <w:szCs w:val="21"/>
              </w:rPr>
            </w:pPr>
            <w:r w:rsidRPr="00B514EA">
              <w:rPr>
                <w:rFonts w:hint="eastAsia"/>
                <w:szCs w:val="21"/>
              </w:rPr>
              <w:t xml:space="preserve">JobID </w:t>
            </w:r>
          </w:p>
        </w:tc>
        <w:tc>
          <w:tcPr>
            <w:tcW w:w="2786" w:type="dxa"/>
          </w:tcPr>
          <w:p w:rsidR="0004308B" w:rsidRDefault="0004308B" w:rsidP="009919DE">
            <w:pPr>
              <w:pStyle w:val="C503-3"/>
              <w:spacing w:before="62" w:after="62"/>
              <w:rPr>
                <w:szCs w:val="21"/>
              </w:rPr>
            </w:pPr>
            <w:r w:rsidRPr="00B514EA">
              <w:rPr>
                <w:rFonts w:hint="eastAsia"/>
                <w:szCs w:val="21"/>
              </w:rPr>
              <w:t>MapReduce</w:t>
            </w:r>
            <w:r w:rsidRPr="00B514EA">
              <w:rPr>
                <w:rFonts w:hint="eastAsia"/>
                <w:szCs w:val="21"/>
              </w:rPr>
              <w:t>作业</w:t>
            </w:r>
            <w:r w:rsidRPr="00B514EA">
              <w:rPr>
                <w:rFonts w:hint="eastAsia"/>
                <w:szCs w:val="21"/>
              </w:rPr>
              <w:t>ID</w:t>
            </w:r>
          </w:p>
        </w:tc>
      </w:tr>
      <w:tr w:rsidR="0004308B" w:rsidRPr="00A219BB" w:rsidTr="001B5B42">
        <w:trPr>
          <w:trHeight w:val="82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A42F29" w:rsidRDefault="0004308B" w:rsidP="009919DE">
            <w:pPr>
              <w:pStyle w:val="C503-3"/>
              <w:spacing w:before="62" w:after="62"/>
              <w:rPr>
                <w:szCs w:val="21"/>
              </w:rPr>
            </w:pPr>
          </w:p>
        </w:tc>
        <w:tc>
          <w:tcPr>
            <w:tcW w:w="2693" w:type="dxa"/>
            <w:vMerge/>
          </w:tcPr>
          <w:p w:rsidR="0004308B" w:rsidRPr="00B514EA" w:rsidRDefault="0004308B" w:rsidP="009919DE">
            <w:pPr>
              <w:pStyle w:val="C503-3"/>
              <w:spacing w:before="62" w:after="62"/>
              <w:rPr>
                <w:szCs w:val="21"/>
              </w:rPr>
            </w:pPr>
          </w:p>
        </w:tc>
        <w:tc>
          <w:tcPr>
            <w:tcW w:w="1418" w:type="dxa"/>
            <w:vMerge/>
          </w:tcPr>
          <w:p w:rsidR="0004308B" w:rsidRPr="00A42F29"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430CC8">
              <w:rPr>
                <w:rFonts w:hint="eastAsia"/>
                <w:szCs w:val="21"/>
              </w:rPr>
              <w:t xml:space="preserve">TaskReport[]  </w:t>
            </w:r>
          </w:p>
        </w:tc>
        <w:tc>
          <w:tcPr>
            <w:tcW w:w="2786" w:type="dxa"/>
          </w:tcPr>
          <w:p w:rsidR="0004308B" w:rsidRDefault="0004308B" w:rsidP="009919DE">
            <w:pPr>
              <w:pStyle w:val="C503-3"/>
              <w:spacing w:before="62" w:after="62"/>
              <w:rPr>
                <w:szCs w:val="21"/>
              </w:rPr>
            </w:pPr>
            <w:r w:rsidRPr="00430CC8">
              <w:rPr>
                <w:rFonts w:hint="eastAsia"/>
                <w:szCs w:val="21"/>
              </w:rPr>
              <w:t>TaskReport</w:t>
            </w:r>
            <w:r w:rsidRPr="00430CC8">
              <w:rPr>
                <w:rFonts w:hint="eastAsia"/>
                <w:szCs w:val="21"/>
              </w:rPr>
              <w:t>数组中每一成员代表指示的</w:t>
            </w:r>
            <w:r w:rsidRPr="00430CC8">
              <w:rPr>
                <w:rFonts w:hint="eastAsia"/>
                <w:szCs w:val="21"/>
              </w:rPr>
              <w:t>map</w:t>
            </w:r>
            <w:r w:rsidRPr="00430CC8">
              <w:rPr>
                <w:rFonts w:hint="eastAsia"/>
                <w:szCs w:val="21"/>
              </w:rPr>
              <w:t>任务的状态</w:t>
            </w:r>
          </w:p>
        </w:tc>
      </w:tr>
      <w:tr w:rsidR="0004308B" w:rsidRPr="00A219BB" w:rsidTr="001B5B42">
        <w:trPr>
          <w:trHeight w:val="936"/>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Pr>
                <w:rFonts w:hint="eastAsia"/>
                <w:szCs w:val="21"/>
              </w:rPr>
              <w:t>J</w:t>
            </w:r>
            <w:r w:rsidRPr="000B56ED">
              <w:rPr>
                <w:szCs w:val="21"/>
              </w:rPr>
              <w:t>obClient.getReduceTaskReports</w:t>
            </w:r>
          </w:p>
        </w:tc>
        <w:tc>
          <w:tcPr>
            <w:tcW w:w="2693" w:type="dxa"/>
            <w:vMerge w:val="restart"/>
          </w:tcPr>
          <w:p w:rsidR="0004308B" w:rsidRDefault="0004308B" w:rsidP="009919DE">
            <w:pPr>
              <w:pStyle w:val="C503-3"/>
              <w:spacing w:before="62" w:after="62"/>
              <w:rPr>
                <w:szCs w:val="21"/>
              </w:rPr>
            </w:pPr>
            <w:r w:rsidRPr="000B56ED">
              <w:rPr>
                <w:rFonts w:hint="eastAsia"/>
                <w:szCs w:val="21"/>
              </w:rPr>
              <w:t>根据</w:t>
            </w:r>
            <w:r w:rsidRPr="000B56ED">
              <w:rPr>
                <w:rFonts w:hint="eastAsia"/>
                <w:szCs w:val="21"/>
              </w:rPr>
              <w:t>MapReduce</w:t>
            </w:r>
            <w:r w:rsidRPr="000B56ED">
              <w:rPr>
                <w:rFonts w:hint="eastAsia"/>
                <w:szCs w:val="21"/>
              </w:rPr>
              <w:t>作业</w:t>
            </w:r>
            <w:r w:rsidRPr="000B56ED">
              <w:rPr>
                <w:rFonts w:hint="eastAsia"/>
                <w:szCs w:val="21"/>
              </w:rPr>
              <w:t>ID</w:t>
            </w:r>
            <w:r w:rsidRPr="000B56ED">
              <w:rPr>
                <w:rFonts w:hint="eastAsia"/>
                <w:szCs w:val="21"/>
              </w:rPr>
              <w:t>，获得</w:t>
            </w:r>
            <w:r w:rsidRPr="000B56ED">
              <w:rPr>
                <w:rFonts w:hint="eastAsia"/>
                <w:szCs w:val="21"/>
              </w:rPr>
              <w:t>reduce</w:t>
            </w:r>
            <w:r w:rsidRPr="000B56ED">
              <w:rPr>
                <w:rFonts w:hint="eastAsia"/>
                <w:szCs w:val="21"/>
              </w:rPr>
              <w:t>任务状态报告</w:t>
            </w:r>
          </w:p>
        </w:tc>
        <w:tc>
          <w:tcPr>
            <w:tcW w:w="1418" w:type="dxa"/>
            <w:vMerge w:val="restart"/>
          </w:tcPr>
          <w:p w:rsidR="0004308B" w:rsidRDefault="0004308B" w:rsidP="009919DE">
            <w:pPr>
              <w:pStyle w:val="C503-3"/>
              <w:spacing w:before="62" w:after="62"/>
              <w:rPr>
                <w:szCs w:val="21"/>
              </w:rPr>
            </w:pPr>
            <w:r>
              <w:rPr>
                <w:szCs w:val="21"/>
              </w:rPr>
              <w:t>TaskReport[]</w:t>
            </w:r>
          </w:p>
          <w:p w:rsidR="0004308B" w:rsidRDefault="0004308B" w:rsidP="009919DE">
            <w:pPr>
              <w:pStyle w:val="C503-3"/>
              <w:spacing w:before="62" w:after="62"/>
              <w:rPr>
                <w:szCs w:val="21"/>
              </w:rPr>
            </w:pPr>
            <w:r w:rsidRPr="000B56ED">
              <w:rPr>
                <w:szCs w:val="21"/>
              </w:rPr>
              <w:t>JobClient.getReduceTaskReports(JobID jobId)</w:t>
            </w:r>
          </w:p>
        </w:tc>
        <w:tc>
          <w:tcPr>
            <w:tcW w:w="1160" w:type="dxa"/>
          </w:tcPr>
          <w:p w:rsidR="0004308B" w:rsidRDefault="0004308B" w:rsidP="009919DE">
            <w:pPr>
              <w:pStyle w:val="C503-3"/>
              <w:spacing w:before="62" w:after="62"/>
              <w:rPr>
                <w:szCs w:val="21"/>
              </w:rPr>
            </w:pPr>
            <w:r w:rsidRPr="00BB4093">
              <w:rPr>
                <w:rFonts w:hint="eastAsia"/>
                <w:szCs w:val="21"/>
              </w:rPr>
              <w:t xml:space="preserve">JobID </w:t>
            </w:r>
          </w:p>
        </w:tc>
        <w:tc>
          <w:tcPr>
            <w:tcW w:w="2786" w:type="dxa"/>
          </w:tcPr>
          <w:p w:rsidR="0004308B" w:rsidRDefault="0004308B" w:rsidP="009919DE">
            <w:pPr>
              <w:pStyle w:val="C503-3"/>
              <w:spacing w:before="62" w:after="62"/>
              <w:rPr>
                <w:szCs w:val="21"/>
              </w:rPr>
            </w:pPr>
            <w:r w:rsidRPr="00BB4093">
              <w:rPr>
                <w:rFonts w:hint="eastAsia"/>
                <w:szCs w:val="21"/>
              </w:rPr>
              <w:t>MapReduce</w:t>
            </w:r>
            <w:r w:rsidRPr="00BB4093">
              <w:rPr>
                <w:rFonts w:hint="eastAsia"/>
                <w:szCs w:val="21"/>
              </w:rPr>
              <w:t>作业</w:t>
            </w:r>
            <w:r w:rsidRPr="00BB4093">
              <w:rPr>
                <w:rFonts w:hint="eastAsia"/>
                <w:szCs w:val="21"/>
              </w:rPr>
              <w:t>ID</w:t>
            </w:r>
          </w:p>
        </w:tc>
      </w:tr>
      <w:tr w:rsidR="0004308B" w:rsidRPr="00A219BB" w:rsidTr="001B5B42">
        <w:trPr>
          <w:trHeight w:val="86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2693" w:type="dxa"/>
            <w:vMerge/>
          </w:tcPr>
          <w:p w:rsidR="0004308B" w:rsidRPr="000B56ED" w:rsidRDefault="0004308B" w:rsidP="009919DE">
            <w:pPr>
              <w:pStyle w:val="C503-3"/>
              <w:spacing w:before="62" w:after="62"/>
              <w:rPr>
                <w:szCs w:val="21"/>
              </w:rPr>
            </w:pPr>
          </w:p>
        </w:tc>
        <w:tc>
          <w:tcPr>
            <w:tcW w:w="1418" w:type="dxa"/>
            <w:vMerge/>
          </w:tcPr>
          <w:p w:rsidR="0004308B" w:rsidRPr="000B56ED"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BB4093">
              <w:rPr>
                <w:rFonts w:hint="eastAsia"/>
                <w:szCs w:val="21"/>
              </w:rPr>
              <w:t xml:space="preserve">TaskReport[]  </w:t>
            </w:r>
          </w:p>
        </w:tc>
        <w:tc>
          <w:tcPr>
            <w:tcW w:w="2786" w:type="dxa"/>
          </w:tcPr>
          <w:p w:rsidR="0004308B" w:rsidRDefault="0004308B" w:rsidP="009919DE">
            <w:pPr>
              <w:pStyle w:val="C503-3"/>
              <w:spacing w:before="62" w:after="62"/>
              <w:rPr>
                <w:szCs w:val="21"/>
              </w:rPr>
            </w:pPr>
            <w:r w:rsidRPr="00BB4093">
              <w:rPr>
                <w:rFonts w:hint="eastAsia"/>
                <w:szCs w:val="21"/>
              </w:rPr>
              <w:t>TaskReport</w:t>
            </w:r>
            <w:r w:rsidRPr="00BB4093">
              <w:rPr>
                <w:rFonts w:hint="eastAsia"/>
                <w:szCs w:val="21"/>
              </w:rPr>
              <w:t>数组中每一成员代表指示的</w:t>
            </w:r>
            <w:r w:rsidRPr="00BB4093">
              <w:rPr>
                <w:rFonts w:hint="eastAsia"/>
                <w:szCs w:val="21"/>
              </w:rPr>
              <w:t>reduce</w:t>
            </w:r>
            <w:r>
              <w:rPr>
                <w:rFonts w:hint="eastAsia"/>
                <w:szCs w:val="21"/>
              </w:rPr>
              <w:t>任务</w:t>
            </w:r>
            <w:r w:rsidRPr="00BB4093">
              <w:rPr>
                <w:rFonts w:hint="eastAsia"/>
                <w:szCs w:val="21"/>
              </w:rPr>
              <w:t>状态</w:t>
            </w:r>
          </w:p>
        </w:tc>
      </w:tr>
      <w:tr w:rsidR="0004308B" w:rsidRPr="00A219BB" w:rsidTr="001B5B42">
        <w:trPr>
          <w:trHeight w:val="694"/>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787BAB">
              <w:rPr>
                <w:szCs w:val="21"/>
              </w:rPr>
              <w:t>submitJob</w:t>
            </w:r>
          </w:p>
        </w:tc>
        <w:tc>
          <w:tcPr>
            <w:tcW w:w="2693" w:type="dxa"/>
            <w:vMerge w:val="restart"/>
          </w:tcPr>
          <w:p w:rsidR="0004308B" w:rsidRDefault="0004308B" w:rsidP="009919DE">
            <w:pPr>
              <w:pStyle w:val="C503-3"/>
              <w:spacing w:before="62" w:after="62"/>
              <w:rPr>
                <w:szCs w:val="21"/>
              </w:rPr>
            </w:pPr>
            <w:r w:rsidRPr="00787BAB">
              <w:rPr>
                <w:rFonts w:hint="eastAsia"/>
                <w:szCs w:val="21"/>
              </w:rPr>
              <w:t>提交作业给</w:t>
            </w:r>
            <w:r w:rsidRPr="00787BAB">
              <w:rPr>
                <w:rFonts w:hint="eastAsia"/>
                <w:szCs w:val="21"/>
              </w:rPr>
              <w:t>MapReduce</w:t>
            </w:r>
            <w:r w:rsidRPr="00787BAB">
              <w:rPr>
                <w:rFonts w:hint="eastAsia"/>
                <w:szCs w:val="21"/>
              </w:rPr>
              <w:t>系统</w:t>
            </w:r>
          </w:p>
        </w:tc>
        <w:tc>
          <w:tcPr>
            <w:tcW w:w="1418" w:type="dxa"/>
            <w:vMerge w:val="restart"/>
          </w:tcPr>
          <w:p w:rsidR="0004308B" w:rsidRDefault="0004308B" w:rsidP="009919DE">
            <w:pPr>
              <w:pStyle w:val="C503-3"/>
              <w:spacing w:before="62" w:after="62"/>
              <w:rPr>
                <w:szCs w:val="21"/>
              </w:rPr>
            </w:pPr>
            <w:r>
              <w:rPr>
                <w:szCs w:val="21"/>
              </w:rPr>
              <w:t>RunningJob</w:t>
            </w:r>
          </w:p>
          <w:p w:rsidR="0004308B" w:rsidRDefault="0004308B" w:rsidP="009919DE">
            <w:pPr>
              <w:pStyle w:val="C503-3"/>
              <w:spacing w:before="62" w:after="62"/>
              <w:rPr>
                <w:szCs w:val="21"/>
              </w:rPr>
            </w:pPr>
            <w:r w:rsidRPr="00787BAB">
              <w:rPr>
                <w:szCs w:val="21"/>
              </w:rPr>
              <w:t>JobClient.submitJob(String jobFile)</w:t>
            </w:r>
          </w:p>
        </w:tc>
        <w:tc>
          <w:tcPr>
            <w:tcW w:w="1160" w:type="dxa"/>
          </w:tcPr>
          <w:p w:rsidR="0004308B" w:rsidRDefault="0004308B" w:rsidP="009919DE">
            <w:pPr>
              <w:pStyle w:val="C503-3"/>
              <w:spacing w:before="62" w:after="62"/>
              <w:rPr>
                <w:szCs w:val="21"/>
              </w:rPr>
            </w:pPr>
            <w:r w:rsidRPr="00787BAB">
              <w:rPr>
                <w:rFonts w:hint="eastAsia"/>
                <w:szCs w:val="21"/>
              </w:rPr>
              <w:t xml:space="preserve">String </w:t>
            </w:r>
          </w:p>
        </w:tc>
        <w:tc>
          <w:tcPr>
            <w:tcW w:w="2786" w:type="dxa"/>
          </w:tcPr>
          <w:p w:rsidR="0004308B" w:rsidRDefault="0004308B" w:rsidP="009919DE">
            <w:pPr>
              <w:pStyle w:val="C503-3"/>
              <w:spacing w:before="62" w:after="62"/>
              <w:rPr>
                <w:szCs w:val="21"/>
              </w:rPr>
            </w:pPr>
            <w:r w:rsidRPr="00787BAB">
              <w:rPr>
                <w:rFonts w:hint="eastAsia"/>
                <w:szCs w:val="21"/>
              </w:rPr>
              <w:t>标识</w:t>
            </w:r>
            <w:r w:rsidRPr="00787BAB">
              <w:rPr>
                <w:rFonts w:hint="eastAsia"/>
                <w:szCs w:val="21"/>
              </w:rPr>
              <w:t>MapReduce</w:t>
            </w:r>
            <w:r w:rsidRPr="00787BAB">
              <w:rPr>
                <w:rFonts w:hint="eastAsia"/>
                <w:szCs w:val="21"/>
              </w:rPr>
              <w:t>作业文件名</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87BAB" w:rsidRDefault="0004308B" w:rsidP="009919DE">
            <w:pPr>
              <w:pStyle w:val="C503-3"/>
              <w:spacing w:before="62" w:after="62"/>
              <w:rPr>
                <w:szCs w:val="21"/>
              </w:rPr>
            </w:pPr>
          </w:p>
        </w:tc>
        <w:tc>
          <w:tcPr>
            <w:tcW w:w="2693" w:type="dxa"/>
            <w:vMerge/>
          </w:tcPr>
          <w:p w:rsidR="0004308B" w:rsidRPr="00787BAB" w:rsidRDefault="0004308B" w:rsidP="009919DE">
            <w:pPr>
              <w:pStyle w:val="C503-3"/>
              <w:spacing w:before="62" w:after="62"/>
              <w:rPr>
                <w:szCs w:val="21"/>
              </w:rPr>
            </w:pPr>
          </w:p>
        </w:tc>
        <w:tc>
          <w:tcPr>
            <w:tcW w:w="1418" w:type="dxa"/>
            <w:vMerge/>
          </w:tcPr>
          <w:p w:rsidR="0004308B" w:rsidRPr="00787BAB"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787BAB">
              <w:rPr>
                <w:rFonts w:hint="eastAsia"/>
                <w:szCs w:val="21"/>
              </w:rPr>
              <w:t xml:space="preserve">RunningJob </w:t>
            </w:r>
          </w:p>
        </w:tc>
        <w:tc>
          <w:tcPr>
            <w:tcW w:w="2786" w:type="dxa"/>
          </w:tcPr>
          <w:p w:rsidR="0004308B" w:rsidRDefault="0004308B" w:rsidP="009919DE">
            <w:pPr>
              <w:pStyle w:val="C503-3"/>
              <w:spacing w:before="62" w:after="62"/>
              <w:rPr>
                <w:szCs w:val="21"/>
              </w:rPr>
            </w:pPr>
            <w:r w:rsidRPr="00787BAB">
              <w:rPr>
                <w:rFonts w:hint="eastAsia"/>
                <w:szCs w:val="21"/>
              </w:rPr>
              <w:t>返回用于标识</w:t>
            </w:r>
            <w:r w:rsidRPr="00787BAB">
              <w:rPr>
                <w:rFonts w:hint="eastAsia"/>
                <w:szCs w:val="21"/>
              </w:rPr>
              <w:t>MapReduce</w:t>
            </w:r>
            <w:r w:rsidRPr="00787BAB">
              <w:rPr>
                <w:rFonts w:hint="eastAsia"/>
                <w:szCs w:val="21"/>
              </w:rPr>
              <w:t>作业的对象</w:t>
            </w:r>
          </w:p>
        </w:tc>
      </w:tr>
      <w:tr w:rsidR="0004308B" w:rsidRPr="00A219BB" w:rsidTr="001B5B42">
        <w:trPr>
          <w:trHeight w:val="579"/>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AC4300">
              <w:rPr>
                <w:szCs w:val="21"/>
              </w:rPr>
              <w:t>getSplits</w:t>
            </w:r>
          </w:p>
        </w:tc>
        <w:tc>
          <w:tcPr>
            <w:tcW w:w="2693" w:type="dxa"/>
            <w:vMerge w:val="restart"/>
          </w:tcPr>
          <w:p w:rsidR="0004308B" w:rsidRDefault="0004308B" w:rsidP="009919DE">
            <w:pPr>
              <w:pStyle w:val="C503-3"/>
              <w:spacing w:before="62" w:after="62"/>
              <w:rPr>
                <w:szCs w:val="21"/>
              </w:rPr>
            </w:pPr>
            <w:r w:rsidRPr="007D1891">
              <w:rPr>
                <w:rFonts w:hint="eastAsia"/>
                <w:szCs w:val="21"/>
              </w:rPr>
              <w:t>依据</w:t>
            </w:r>
            <w:r w:rsidRPr="007D1891">
              <w:rPr>
                <w:rFonts w:hint="eastAsia"/>
                <w:szCs w:val="21"/>
              </w:rPr>
              <w:t>MapReduce</w:t>
            </w:r>
            <w:r>
              <w:rPr>
                <w:rFonts w:hint="eastAsia"/>
                <w:szCs w:val="21"/>
              </w:rPr>
              <w:t>作业输入源数据</w:t>
            </w:r>
            <w:r w:rsidRPr="007D1891">
              <w:rPr>
                <w:rFonts w:hint="eastAsia"/>
                <w:szCs w:val="21"/>
              </w:rPr>
              <w:t>大小，将输入数据分割成一系列</w:t>
            </w:r>
            <w:r w:rsidRPr="007D1891">
              <w:rPr>
                <w:rFonts w:hint="eastAsia"/>
                <w:szCs w:val="21"/>
              </w:rPr>
              <w:t>InputSplit</w:t>
            </w:r>
            <w:r w:rsidRPr="007D1891">
              <w:rPr>
                <w:rFonts w:hint="eastAsia"/>
                <w:szCs w:val="21"/>
              </w:rPr>
              <w:t>，其中，每一</w:t>
            </w:r>
            <w:r w:rsidRPr="007D1891">
              <w:rPr>
                <w:rFonts w:hint="eastAsia"/>
                <w:szCs w:val="21"/>
              </w:rPr>
              <w:t>InputSplit</w:t>
            </w:r>
            <w:r w:rsidRPr="007D1891">
              <w:rPr>
                <w:rFonts w:hint="eastAsia"/>
                <w:szCs w:val="21"/>
              </w:rPr>
              <w:t>将交给每一</w:t>
            </w:r>
            <w:r w:rsidRPr="007D1891">
              <w:rPr>
                <w:rFonts w:hint="eastAsia"/>
                <w:szCs w:val="21"/>
              </w:rPr>
              <w:t>map</w:t>
            </w:r>
            <w:r w:rsidRPr="007D1891">
              <w:rPr>
                <w:rFonts w:hint="eastAsia"/>
                <w:szCs w:val="21"/>
              </w:rPr>
              <w:t>任务处理。</w:t>
            </w:r>
          </w:p>
        </w:tc>
        <w:tc>
          <w:tcPr>
            <w:tcW w:w="1418" w:type="dxa"/>
            <w:vMerge w:val="restart"/>
          </w:tcPr>
          <w:p w:rsidR="0004308B" w:rsidRDefault="0004308B" w:rsidP="009919DE">
            <w:pPr>
              <w:pStyle w:val="C503-3"/>
              <w:spacing w:before="62" w:after="62"/>
              <w:rPr>
                <w:szCs w:val="21"/>
              </w:rPr>
            </w:pPr>
            <w:r>
              <w:rPr>
                <w:szCs w:val="21"/>
              </w:rPr>
              <w:t>InputSplit[]</w:t>
            </w:r>
          </w:p>
          <w:p w:rsidR="0004308B" w:rsidRDefault="0004308B" w:rsidP="009919DE">
            <w:pPr>
              <w:pStyle w:val="C503-3"/>
              <w:spacing w:before="62" w:after="62"/>
              <w:rPr>
                <w:szCs w:val="21"/>
              </w:rPr>
            </w:pPr>
            <w:r w:rsidRPr="00AC4300">
              <w:rPr>
                <w:szCs w:val="21"/>
              </w:rPr>
              <w:t>getSplits(JobConf job, int numSplits)</w:t>
            </w:r>
          </w:p>
        </w:tc>
        <w:tc>
          <w:tcPr>
            <w:tcW w:w="1160" w:type="dxa"/>
          </w:tcPr>
          <w:p w:rsidR="0004308B" w:rsidRDefault="0004308B" w:rsidP="009919DE">
            <w:pPr>
              <w:pStyle w:val="C503-3"/>
              <w:spacing w:before="62" w:after="62"/>
              <w:rPr>
                <w:szCs w:val="21"/>
              </w:rPr>
            </w:pPr>
            <w:r w:rsidRPr="00AC4300">
              <w:rPr>
                <w:rFonts w:hint="eastAsia"/>
                <w:szCs w:val="21"/>
              </w:rPr>
              <w:t xml:space="preserve">JobConf  </w:t>
            </w:r>
          </w:p>
        </w:tc>
        <w:tc>
          <w:tcPr>
            <w:tcW w:w="2786" w:type="dxa"/>
          </w:tcPr>
          <w:p w:rsidR="0004308B" w:rsidRDefault="0004308B" w:rsidP="009919DE">
            <w:pPr>
              <w:pStyle w:val="C503-3"/>
              <w:spacing w:before="62" w:after="62"/>
              <w:rPr>
                <w:szCs w:val="21"/>
              </w:rPr>
            </w:pPr>
            <w:r w:rsidRPr="00AC4300">
              <w:rPr>
                <w:rFonts w:hint="eastAsia"/>
                <w:szCs w:val="21"/>
              </w:rPr>
              <w:t>用于描述</w:t>
            </w:r>
            <w:r w:rsidRPr="00AC4300">
              <w:rPr>
                <w:rFonts w:hint="eastAsia"/>
                <w:szCs w:val="21"/>
              </w:rPr>
              <w:t>MapReduce</w:t>
            </w:r>
            <w:r w:rsidRPr="00AC4300">
              <w:rPr>
                <w:rFonts w:hint="eastAsia"/>
                <w:szCs w:val="21"/>
              </w:rPr>
              <w:t>作业</w:t>
            </w:r>
            <w:r>
              <w:rPr>
                <w:rFonts w:hint="eastAsia"/>
                <w:szCs w:val="21"/>
              </w:rPr>
              <w:t>的配置文件信息</w:t>
            </w:r>
          </w:p>
        </w:tc>
      </w:tr>
      <w:tr w:rsidR="0004308B" w:rsidRPr="00A219BB" w:rsidTr="001B5B42">
        <w:trPr>
          <w:trHeight w:val="57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AC4300"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Pr>
                <w:rFonts w:hint="eastAsia"/>
                <w:szCs w:val="21"/>
              </w:rPr>
              <w:t>int</w:t>
            </w:r>
            <w:r w:rsidRPr="00AC4300">
              <w:rPr>
                <w:rFonts w:hint="eastAsia"/>
                <w:szCs w:val="21"/>
              </w:rPr>
              <w:t xml:space="preserve">    </w:t>
            </w:r>
          </w:p>
        </w:tc>
        <w:tc>
          <w:tcPr>
            <w:tcW w:w="2786" w:type="dxa"/>
          </w:tcPr>
          <w:p w:rsidR="0004308B" w:rsidRDefault="0004308B" w:rsidP="009919DE">
            <w:pPr>
              <w:pStyle w:val="C503-3"/>
              <w:spacing w:before="62" w:after="62"/>
              <w:rPr>
                <w:szCs w:val="21"/>
              </w:rPr>
            </w:pPr>
            <w:r w:rsidRPr="00AC4300">
              <w:rPr>
                <w:rFonts w:hint="eastAsia"/>
                <w:szCs w:val="21"/>
              </w:rPr>
              <w:t>描述分割源数据而得到的一系列</w:t>
            </w:r>
            <w:r w:rsidRPr="00AC4300">
              <w:rPr>
                <w:rFonts w:hint="eastAsia"/>
                <w:szCs w:val="21"/>
              </w:rPr>
              <w:t>InputSplit</w:t>
            </w:r>
            <w:r w:rsidRPr="00AC4300">
              <w:rPr>
                <w:rFonts w:hint="eastAsia"/>
                <w:szCs w:val="21"/>
              </w:rPr>
              <w:t>的个数</w:t>
            </w:r>
          </w:p>
        </w:tc>
      </w:tr>
      <w:tr w:rsidR="0004308B" w:rsidRPr="00A219BB" w:rsidTr="001B5B42">
        <w:trPr>
          <w:trHeight w:val="57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AC4300"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AC4300">
              <w:rPr>
                <w:rFonts w:hint="eastAsia"/>
                <w:szCs w:val="21"/>
              </w:rPr>
              <w:t>InputSplit[]</w:t>
            </w:r>
          </w:p>
        </w:tc>
        <w:tc>
          <w:tcPr>
            <w:tcW w:w="2786" w:type="dxa"/>
          </w:tcPr>
          <w:p w:rsidR="0004308B" w:rsidRDefault="0004308B" w:rsidP="009919DE">
            <w:pPr>
              <w:pStyle w:val="C503-3"/>
              <w:spacing w:before="62" w:after="62"/>
              <w:rPr>
                <w:szCs w:val="21"/>
              </w:rPr>
            </w:pPr>
            <w:r w:rsidRPr="00AC4300">
              <w:rPr>
                <w:rFonts w:hint="eastAsia"/>
                <w:szCs w:val="21"/>
              </w:rPr>
              <w:t>MapReduce</w:t>
            </w:r>
            <w:r w:rsidRPr="00AC4300">
              <w:rPr>
                <w:rFonts w:hint="eastAsia"/>
                <w:szCs w:val="21"/>
              </w:rPr>
              <w:t>作业输入源数据分割成的一系列</w:t>
            </w:r>
            <w:r w:rsidRPr="00AC4300">
              <w:rPr>
                <w:rFonts w:hint="eastAsia"/>
                <w:szCs w:val="21"/>
              </w:rPr>
              <w:t>InputSplit</w:t>
            </w:r>
          </w:p>
        </w:tc>
      </w:tr>
      <w:tr w:rsidR="0004308B" w:rsidRPr="00A219BB" w:rsidTr="001B5B42">
        <w:trPr>
          <w:trHeight w:val="520"/>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7D1891">
              <w:rPr>
                <w:szCs w:val="21"/>
              </w:rPr>
              <w:t>RecordReader</w:t>
            </w:r>
          </w:p>
        </w:tc>
        <w:tc>
          <w:tcPr>
            <w:tcW w:w="2693" w:type="dxa"/>
            <w:vMerge w:val="restart"/>
          </w:tcPr>
          <w:p w:rsidR="0004308B" w:rsidRDefault="0004308B" w:rsidP="009919DE">
            <w:pPr>
              <w:pStyle w:val="C503-3"/>
              <w:spacing w:before="62" w:after="62"/>
              <w:rPr>
                <w:szCs w:val="21"/>
              </w:rPr>
            </w:pPr>
            <w:r w:rsidRPr="00C96C77">
              <w:rPr>
                <w:rFonts w:hint="eastAsia"/>
                <w:szCs w:val="21"/>
              </w:rPr>
              <w:t>读取</w:t>
            </w:r>
            <w:r w:rsidRPr="00C96C77">
              <w:rPr>
                <w:rFonts w:hint="eastAsia"/>
                <w:szCs w:val="21"/>
              </w:rPr>
              <w:t>InputSplit</w:t>
            </w:r>
            <w:r w:rsidRPr="00C96C77">
              <w:rPr>
                <w:rFonts w:hint="eastAsia"/>
                <w:szCs w:val="21"/>
              </w:rPr>
              <w:t>所表示的字节流中的下一个</w:t>
            </w:r>
            <w:r w:rsidRPr="00C96C77">
              <w:rPr>
                <w:rFonts w:hint="eastAsia"/>
                <w:szCs w:val="21"/>
              </w:rPr>
              <w:t>key/value</w:t>
            </w:r>
            <w:r w:rsidRPr="00C96C77">
              <w:rPr>
                <w:rFonts w:hint="eastAsia"/>
                <w:szCs w:val="21"/>
              </w:rPr>
              <w:t>键值对</w:t>
            </w:r>
          </w:p>
        </w:tc>
        <w:tc>
          <w:tcPr>
            <w:tcW w:w="1418" w:type="dxa"/>
            <w:vMerge w:val="restart"/>
          </w:tcPr>
          <w:p w:rsidR="0004308B" w:rsidRDefault="0004308B" w:rsidP="009919DE">
            <w:pPr>
              <w:pStyle w:val="C503-3"/>
              <w:spacing w:before="62" w:after="62"/>
              <w:rPr>
                <w:szCs w:val="21"/>
              </w:rPr>
            </w:pPr>
            <w:r w:rsidRPr="00C96C77">
              <w:rPr>
                <w:szCs w:val="21"/>
              </w:rPr>
              <w:t>RecordReader.next(K key,V value)</w:t>
            </w:r>
          </w:p>
        </w:tc>
        <w:tc>
          <w:tcPr>
            <w:tcW w:w="1160" w:type="dxa"/>
          </w:tcPr>
          <w:p w:rsidR="0004308B" w:rsidRPr="00C96C77" w:rsidRDefault="0004308B" w:rsidP="009919DE">
            <w:pPr>
              <w:pStyle w:val="C503-3"/>
              <w:spacing w:before="62" w:after="62"/>
              <w:rPr>
                <w:szCs w:val="21"/>
              </w:rPr>
            </w:pPr>
            <w:r w:rsidRPr="00C96C77">
              <w:rPr>
                <w:rFonts w:hint="eastAsia"/>
                <w:szCs w:val="21"/>
              </w:rPr>
              <w:t xml:space="preserve">K </w:t>
            </w:r>
          </w:p>
          <w:p w:rsidR="0004308B"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sidRPr="00C96C77">
              <w:rPr>
                <w:rFonts w:hint="eastAsia"/>
                <w:szCs w:val="21"/>
              </w:rPr>
              <w:t>生成供</w:t>
            </w:r>
            <w:r w:rsidRPr="00C96C77">
              <w:rPr>
                <w:rFonts w:hint="eastAsia"/>
                <w:szCs w:val="21"/>
              </w:rPr>
              <w:t>map</w:t>
            </w:r>
            <w:r w:rsidRPr="00C96C77">
              <w:rPr>
                <w:rFonts w:hint="eastAsia"/>
                <w:szCs w:val="21"/>
              </w:rPr>
              <w:t>任务处理的键</w:t>
            </w:r>
          </w:p>
        </w:tc>
      </w:tr>
      <w:tr w:rsidR="0004308B" w:rsidRPr="00A219BB" w:rsidTr="001B5B42">
        <w:trPr>
          <w:trHeight w:val="52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C96C7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C96C77">
              <w:rPr>
                <w:rFonts w:hint="eastAsia"/>
                <w:szCs w:val="21"/>
              </w:rPr>
              <w:t>V</w:t>
            </w:r>
          </w:p>
        </w:tc>
        <w:tc>
          <w:tcPr>
            <w:tcW w:w="2786" w:type="dxa"/>
          </w:tcPr>
          <w:p w:rsidR="0004308B" w:rsidRDefault="0004308B" w:rsidP="009919DE">
            <w:pPr>
              <w:pStyle w:val="C503-3"/>
              <w:spacing w:before="62" w:after="62"/>
              <w:rPr>
                <w:szCs w:val="21"/>
              </w:rPr>
            </w:pPr>
            <w:r w:rsidRPr="00C96C77">
              <w:rPr>
                <w:rFonts w:hint="eastAsia"/>
                <w:szCs w:val="21"/>
              </w:rPr>
              <w:t>生成供</w:t>
            </w:r>
            <w:r w:rsidRPr="00C96C77">
              <w:rPr>
                <w:rFonts w:hint="eastAsia"/>
                <w:szCs w:val="21"/>
              </w:rPr>
              <w:t>map</w:t>
            </w:r>
            <w:r w:rsidRPr="00C96C77">
              <w:rPr>
                <w:rFonts w:hint="eastAsia"/>
                <w:szCs w:val="21"/>
              </w:rPr>
              <w:t>任务处理的值</w:t>
            </w:r>
          </w:p>
        </w:tc>
      </w:tr>
      <w:tr w:rsidR="0004308B" w:rsidRPr="00A219BB" w:rsidTr="001B5B42">
        <w:trPr>
          <w:trHeight w:val="637"/>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C57627">
              <w:rPr>
                <w:szCs w:val="21"/>
              </w:rPr>
              <w:t>Mapper&lt;KeyIn, ValueIn, KeyOut, ValueOut&gt;</w:t>
            </w:r>
          </w:p>
        </w:tc>
        <w:tc>
          <w:tcPr>
            <w:tcW w:w="2693" w:type="dxa"/>
            <w:vMerge w:val="restart"/>
          </w:tcPr>
          <w:p w:rsidR="0004308B" w:rsidRDefault="0004308B" w:rsidP="009919DE">
            <w:pPr>
              <w:pStyle w:val="C503-3"/>
              <w:spacing w:before="62" w:after="62"/>
              <w:rPr>
                <w:szCs w:val="21"/>
              </w:rPr>
            </w:pPr>
            <w:r>
              <w:rPr>
                <w:rFonts w:hint="eastAsia"/>
                <w:szCs w:val="21"/>
              </w:rPr>
              <w:t>用户提供的</w:t>
            </w:r>
            <w:r>
              <w:rPr>
                <w:rFonts w:hint="eastAsia"/>
                <w:szCs w:val="21"/>
              </w:rPr>
              <w:t>Map</w:t>
            </w:r>
            <w:r>
              <w:rPr>
                <w:rFonts w:hint="eastAsia"/>
                <w:szCs w:val="21"/>
              </w:rPr>
              <w:t>函数，</w:t>
            </w:r>
            <w:r>
              <w:rPr>
                <w:rFonts w:hint="eastAsia"/>
                <w:szCs w:val="21"/>
              </w:rPr>
              <w:t>TaskTracker</w:t>
            </w:r>
            <w:r>
              <w:rPr>
                <w:rFonts w:hint="eastAsia"/>
                <w:szCs w:val="21"/>
              </w:rPr>
              <w:t>负责根据</w:t>
            </w:r>
            <w:r>
              <w:rPr>
                <w:rFonts w:hint="eastAsia"/>
                <w:szCs w:val="21"/>
              </w:rPr>
              <w:t>mapper</w:t>
            </w:r>
            <w:r>
              <w:rPr>
                <w:rFonts w:hint="eastAsia"/>
                <w:szCs w:val="21"/>
              </w:rPr>
              <w:t>函数执行</w:t>
            </w:r>
            <w:r>
              <w:rPr>
                <w:rFonts w:hint="eastAsia"/>
                <w:szCs w:val="21"/>
              </w:rPr>
              <w:t>map</w:t>
            </w:r>
            <w:r>
              <w:rPr>
                <w:rFonts w:hint="eastAsia"/>
                <w:szCs w:val="21"/>
              </w:rPr>
              <w:t>任务</w:t>
            </w:r>
          </w:p>
        </w:tc>
        <w:tc>
          <w:tcPr>
            <w:tcW w:w="1418" w:type="dxa"/>
            <w:vMerge w:val="restart"/>
          </w:tcPr>
          <w:p w:rsidR="0004308B" w:rsidRDefault="0004308B" w:rsidP="009919DE">
            <w:pPr>
              <w:pStyle w:val="C503-3"/>
              <w:spacing w:before="62" w:after="62"/>
              <w:rPr>
                <w:szCs w:val="21"/>
              </w:rPr>
            </w:pPr>
            <w:r w:rsidRPr="00C57627">
              <w:rPr>
                <w:szCs w:val="21"/>
              </w:rPr>
              <w:t>Mapper&lt;KeyIn, ValueIn, KeyOut, ValueOut&gt;.map()</w:t>
            </w: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KEYIN  </w:t>
            </w:r>
          </w:p>
          <w:p w:rsidR="0004308B" w:rsidRDefault="0004308B" w:rsidP="009919DE">
            <w:pPr>
              <w:pStyle w:val="C503-3"/>
              <w:spacing w:before="62" w:after="62"/>
              <w:rPr>
                <w:szCs w:val="21"/>
              </w:rPr>
            </w:pPr>
            <w:r w:rsidRPr="007D375A">
              <w:rPr>
                <w:rFonts w:hint="eastAsia"/>
                <w:szCs w:val="21"/>
              </w:rPr>
              <w:t xml:space="preserve">  </w:t>
            </w:r>
          </w:p>
        </w:tc>
        <w:tc>
          <w:tcPr>
            <w:tcW w:w="2786" w:type="dxa"/>
          </w:tcPr>
          <w:p w:rsidR="0004308B" w:rsidRDefault="0004308B" w:rsidP="009919DE">
            <w:pPr>
              <w:pStyle w:val="C503-3"/>
              <w:spacing w:before="62" w:after="62"/>
              <w:rPr>
                <w:szCs w:val="21"/>
              </w:rPr>
            </w:pPr>
            <w:r w:rsidRPr="007D375A">
              <w:rPr>
                <w:rFonts w:hint="eastAsia"/>
                <w:szCs w:val="21"/>
              </w:rPr>
              <w:t>Map</w:t>
            </w:r>
            <w:r w:rsidRPr="007D375A">
              <w:rPr>
                <w:rFonts w:hint="eastAsia"/>
                <w:szCs w:val="21"/>
              </w:rPr>
              <w:t>方法的输入键值对中的键</w:t>
            </w:r>
          </w:p>
        </w:tc>
      </w:tr>
      <w:tr w:rsidR="0004308B" w:rsidRPr="00A219BB" w:rsidTr="001B5B42">
        <w:trPr>
          <w:trHeight w:val="68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KEYOUT</w:t>
            </w:r>
          </w:p>
        </w:tc>
        <w:tc>
          <w:tcPr>
            <w:tcW w:w="2786" w:type="dxa"/>
          </w:tcPr>
          <w:p w:rsidR="0004308B" w:rsidRDefault="0004308B" w:rsidP="009919DE">
            <w:pPr>
              <w:pStyle w:val="C503-3"/>
              <w:spacing w:before="62" w:after="62"/>
              <w:rPr>
                <w:szCs w:val="21"/>
              </w:rPr>
            </w:pPr>
            <w:r w:rsidRPr="007D375A">
              <w:rPr>
                <w:rFonts w:hint="eastAsia"/>
                <w:szCs w:val="21"/>
              </w:rPr>
              <w:t xml:space="preserve">Map </w:t>
            </w:r>
            <w:r w:rsidRPr="007D375A">
              <w:rPr>
                <w:rFonts w:hint="eastAsia"/>
                <w:szCs w:val="21"/>
              </w:rPr>
              <w:t>方法的输出键值对中的键</w:t>
            </w:r>
          </w:p>
        </w:tc>
      </w:tr>
      <w:tr w:rsidR="0004308B" w:rsidRPr="00A219BB" w:rsidTr="001B5B42">
        <w:trPr>
          <w:trHeight w:val="55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VALUEIN  </w:t>
            </w:r>
          </w:p>
          <w:p w:rsidR="0004308B" w:rsidRPr="007D375A"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sidRPr="007D375A">
              <w:rPr>
                <w:rFonts w:hint="eastAsia"/>
                <w:szCs w:val="21"/>
              </w:rPr>
              <w:t>Map</w:t>
            </w:r>
            <w:r w:rsidRPr="007D375A">
              <w:rPr>
                <w:rFonts w:hint="eastAsia"/>
                <w:szCs w:val="21"/>
              </w:rPr>
              <w:t>方法的输入键值对中的值</w:t>
            </w:r>
          </w:p>
        </w:tc>
      </w:tr>
      <w:tr w:rsidR="0004308B" w:rsidRPr="00A219BB" w:rsidTr="001B5B42">
        <w:trPr>
          <w:trHeight w:val="622"/>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VALUEOUT</w:t>
            </w:r>
          </w:p>
        </w:tc>
        <w:tc>
          <w:tcPr>
            <w:tcW w:w="2786" w:type="dxa"/>
          </w:tcPr>
          <w:p w:rsidR="0004308B" w:rsidRDefault="0004308B" w:rsidP="009919DE">
            <w:pPr>
              <w:pStyle w:val="C503-3"/>
              <w:spacing w:before="62" w:after="62"/>
              <w:rPr>
                <w:szCs w:val="21"/>
              </w:rPr>
            </w:pPr>
            <w:r w:rsidRPr="007D375A">
              <w:rPr>
                <w:rFonts w:hint="eastAsia"/>
                <w:szCs w:val="21"/>
              </w:rPr>
              <w:t xml:space="preserve">Map </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1B5B42">
        <w:trPr>
          <w:trHeight w:val="70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Pr>
                <w:rFonts w:hint="eastAsia"/>
                <w:szCs w:val="21"/>
              </w:rPr>
              <w:t>Reducer</w:t>
            </w:r>
            <w:r w:rsidRPr="00C57627">
              <w:rPr>
                <w:szCs w:val="21"/>
              </w:rPr>
              <w:t>&lt;KeyIn, ValueIn, KeyOut, ValueOut&gt;</w:t>
            </w:r>
          </w:p>
        </w:tc>
        <w:tc>
          <w:tcPr>
            <w:tcW w:w="2693" w:type="dxa"/>
            <w:vMerge w:val="restart"/>
          </w:tcPr>
          <w:p w:rsidR="0004308B" w:rsidRDefault="0004308B" w:rsidP="009919DE">
            <w:pPr>
              <w:pStyle w:val="C503-3"/>
              <w:spacing w:before="62" w:after="62"/>
              <w:rPr>
                <w:szCs w:val="21"/>
              </w:rPr>
            </w:pPr>
            <w:r>
              <w:rPr>
                <w:rFonts w:hint="eastAsia"/>
                <w:szCs w:val="21"/>
              </w:rPr>
              <w:t>用户提供的</w:t>
            </w:r>
            <w:r>
              <w:rPr>
                <w:rFonts w:hint="eastAsia"/>
                <w:szCs w:val="21"/>
              </w:rPr>
              <w:t>Reduce</w:t>
            </w:r>
            <w:r>
              <w:rPr>
                <w:rFonts w:hint="eastAsia"/>
                <w:szCs w:val="21"/>
              </w:rPr>
              <w:t>函数，</w:t>
            </w:r>
            <w:r>
              <w:rPr>
                <w:rFonts w:hint="eastAsia"/>
                <w:szCs w:val="21"/>
              </w:rPr>
              <w:t>TaskTracker</w:t>
            </w:r>
            <w:r>
              <w:rPr>
                <w:rFonts w:hint="eastAsia"/>
                <w:szCs w:val="21"/>
              </w:rPr>
              <w:t>负责根据</w:t>
            </w:r>
            <w:r>
              <w:rPr>
                <w:rFonts w:hint="eastAsia"/>
                <w:szCs w:val="21"/>
              </w:rPr>
              <w:t>reduce</w:t>
            </w:r>
            <w:r>
              <w:rPr>
                <w:rFonts w:hint="eastAsia"/>
                <w:szCs w:val="21"/>
              </w:rPr>
              <w:t>函数执行</w:t>
            </w:r>
            <w:r>
              <w:rPr>
                <w:rFonts w:hint="eastAsia"/>
                <w:szCs w:val="21"/>
              </w:rPr>
              <w:t>reduce</w:t>
            </w:r>
            <w:r>
              <w:rPr>
                <w:rFonts w:hint="eastAsia"/>
                <w:szCs w:val="21"/>
              </w:rPr>
              <w:t>任务</w:t>
            </w:r>
          </w:p>
        </w:tc>
        <w:tc>
          <w:tcPr>
            <w:tcW w:w="1418" w:type="dxa"/>
            <w:vMerge w:val="restart"/>
          </w:tcPr>
          <w:p w:rsidR="0004308B" w:rsidRDefault="0004308B" w:rsidP="009919DE">
            <w:pPr>
              <w:pStyle w:val="C503-3"/>
              <w:spacing w:before="62" w:after="62"/>
              <w:rPr>
                <w:szCs w:val="21"/>
              </w:rPr>
            </w:pPr>
            <w:r>
              <w:rPr>
                <w:rFonts w:hint="eastAsia"/>
                <w:szCs w:val="21"/>
              </w:rPr>
              <w:t>Reduc</w:t>
            </w:r>
            <w:r w:rsidRPr="00C57627">
              <w:rPr>
                <w:szCs w:val="21"/>
              </w:rPr>
              <w:t>er&lt;KeyIn, ValueIn, KeyOut, ValueOut&gt;.</w:t>
            </w:r>
            <w:r>
              <w:rPr>
                <w:rFonts w:hint="eastAsia"/>
                <w:szCs w:val="21"/>
              </w:rPr>
              <w:t>reduce</w:t>
            </w:r>
            <w:r w:rsidRPr="00C57627">
              <w:rPr>
                <w:szCs w:val="21"/>
              </w:rPr>
              <w:t>()</w:t>
            </w: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KEYIN  </w:t>
            </w:r>
          </w:p>
          <w:p w:rsidR="0004308B" w:rsidRDefault="0004308B" w:rsidP="009919DE">
            <w:pPr>
              <w:pStyle w:val="C503-3"/>
              <w:spacing w:before="62" w:after="62"/>
              <w:rPr>
                <w:szCs w:val="21"/>
              </w:rPr>
            </w:pPr>
            <w:r w:rsidRPr="007D375A">
              <w:rPr>
                <w:rFonts w:hint="eastAsia"/>
                <w:szCs w:val="21"/>
              </w:rPr>
              <w:t xml:space="preserve">  </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方法的输入键值对中的键</w:t>
            </w:r>
          </w:p>
        </w:tc>
      </w:tr>
      <w:tr w:rsidR="0004308B" w:rsidRPr="00A219BB" w:rsidTr="001B5B42">
        <w:trPr>
          <w:trHeight w:val="57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KEYOUT</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方法的输出键值对中的键</w:t>
            </w:r>
          </w:p>
        </w:tc>
      </w:tr>
      <w:tr w:rsidR="0004308B" w:rsidRPr="00A219BB" w:rsidTr="001B5B42">
        <w:trPr>
          <w:trHeight w:val="63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VALUEIN  </w:t>
            </w:r>
          </w:p>
          <w:p w:rsidR="0004308B" w:rsidRPr="007D375A"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方法的输入键值对中的值</w:t>
            </w:r>
          </w:p>
        </w:tc>
      </w:tr>
      <w:tr w:rsidR="0004308B" w:rsidRPr="00A219BB" w:rsidTr="001B5B42">
        <w:trPr>
          <w:trHeight w:val="689"/>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VALUEOUT</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1B5B42">
        <w:trPr>
          <w:trHeight w:val="98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C57627" w:rsidRDefault="0004308B" w:rsidP="009919DE">
            <w:pPr>
              <w:pStyle w:val="C503-3"/>
              <w:spacing w:before="62" w:after="62"/>
              <w:rPr>
                <w:szCs w:val="21"/>
              </w:rPr>
            </w:pPr>
            <w:r w:rsidRPr="005F11CB">
              <w:rPr>
                <w:szCs w:val="21"/>
              </w:rPr>
              <w:t>Partitioner&lt;K2,V2&gt;</w:t>
            </w:r>
          </w:p>
        </w:tc>
        <w:tc>
          <w:tcPr>
            <w:tcW w:w="2693" w:type="dxa"/>
            <w:vMerge w:val="restart"/>
          </w:tcPr>
          <w:p w:rsidR="0004308B" w:rsidRDefault="0004308B" w:rsidP="009919DE">
            <w:pPr>
              <w:pStyle w:val="C503-3"/>
              <w:spacing w:before="62" w:after="62"/>
              <w:rPr>
                <w:szCs w:val="21"/>
              </w:rPr>
            </w:pPr>
            <w:r w:rsidRPr="005F11CB">
              <w:rPr>
                <w:rFonts w:hint="eastAsia"/>
                <w:szCs w:val="21"/>
              </w:rPr>
              <w:t>用于分割</w:t>
            </w:r>
            <w:r w:rsidRPr="005F11CB">
              <w:rPr>
                <w:rFonts w:hint="eastAsia"/>
                <w:szCs w:val="21"/>
              </w:rPr>
              <w:t>map</w:t>
            </w:r>
            <w:r w:rsidRPr="005F11CB">
              <w:rPr>
                <w:rFonts w:hint="eastAsia"/>
                <w:szCs w:val="21"/>
              </w:rPr>
              <w:t>任务输出的中间</w:t>
            </w:r>
            <w:r w:rsidRPr="005F11CB">
              <w:rPr>
                <w:rFonts w:hint="eastAsia"/>
                <w:szCs w:val="21"/>
              </w:rPr>
              <w:t>key-value</w:t>
            </w:r>
            <w:r w:rsidRPr="005F11CB">
              <w:rPr>
                <w:rFonts w:hint="eastAsia"/>
                <w:szCs w:val="21"/>
              </w:rPr>
              <w:t>键值对，分割</w:t>
            </w:r>
            <w:r>
              <w:rPr>
                <w:rFonts w:hint="eastAsia"/>
                <w:szCs w:val="21"/>
              </w:rPr>
              <w:t>后的</w:t>
            </w:r>
            <w:r w:rsidRPr="005F11CB">
              <w:rPr>
                <w:rFonts w:hint="eastAsia"/>
                <w:szCs w:val="21"/>
              </w:rPr>
              <w:t>个数等于</w:t>
            </w:r>
            <w:r w:rsidRPr="005F11CB">
              <w:rPr>
                <w:rFonts w:hint="eastAsia"/>
                <w:szCs w:val="21"/>
              </w:rPr>
              <w:t>reduce</w:t>
            </w:r>
            <w:r w:rsidRPr="005F11CB">
              <w:rPr>
                <w:rFonts w:hint="eastAsia"/>
                <w:szCs w:val="21"/>
              </w:rPr>
              <w:t>任务数目。</w:t>
            </w:r>
          </w:p>
          <w:p w:rsidR="0004308B" w:rsidRDefault="0004308B" w:rsidP="009919DE">
            <w:pPr>
              <w:pStyle w:val="C503-3"/>
              <w:spacing w:before="62" w:after="62"/>
              <w:rPr>
                <w:szCs w:val="21"/>
              </w:rPr>
            </w:pPr>
          </w:p>
        </w:tc>
        <w:tc>
          <w:tcPr>
            <w:tcW w:w="1418" w:type="dxa"/>
            <w:vMerge w:val="restart"/>
          </w:tcPr>
          <w:p w:rsidR="0004308B" w:rsidRDefault="0004308B" w:rsidP="009919DE">
            <w:pPr>
              <w:pStyle w:val="C503-3"/>
              <w:spacing w:before="62" w:after="62"/>
              <w:rPr>
                <w:szCs w:val="21"/>
              </w:rPr>
            </w:pPr>
            <w:r>
              <w:rPr>
                <w:rFonts w:hint="eastAsia"/>
                <w:szCs w:val="21"/>
              </w:rPr>
              <w:t>int ge</w:t>
            </w:r>
            <w:r w:rsidRPr="005B309B">
              <w:rPr>
                <w:szCs w:val="21"/>
              </w:rPr>
              <w:t>tPartition(</w:t>
            </w:r>
            <w:r>
              <w:rPr>
                <w:rFonts w:hint="eastAsia"/>
                <w:szCs w:val="21"/>
              </w:rPr>
              <w:t xml:space="preserve">K2 key </w:t>
            </w:r>
            <w:r>
              <w:rPr>
                <w:szCs w:val="21"/>
              </w:rPr>
              <w:t>,</w:t>
            </w:r>
            <w:r>
              <w:rPr>
                <w:rFonts w:hint="eastAsia"/>
                <w:szCs w:val="21"/>
              </w:rPr>
              <w:t>V2 value,</w:t>
            </w:r>
            <w:r>
              <w:rPr>
                <w:szCs w:val="21"/>
              </w:rPr>
              <w:t xml:space="preserve"> </w:t>
            </w:r>
            <w:r>
              <w:rPr>
                <w:rFonts w:hint="eastAsia"/>
                <w:szCs w:val="21"/>
              </w:rPr>
              <w:t xml:space="preserve">int </w:t>
            </w:r>
            <w:r w:rsidRPr="005B309B">
              <w:rPr>
                <w:szCs w:val="21"/>
              </w:rPr>
              <w:t>numReduceTasks)</w:t>
            </w:r>
          </w:p>
        </w:tc>
        <w:tc>
          <w:tcPr>
            <w:tcW w:w="1160" w:type="dxa"/>
          </w:tcPr>
          <w:p w:rsidR="0004308B" w:rsidRPr="007D375A" w:rsidRDefault="0004308B" w:rsidP="009919DE">
            <w:pPr>
              <w:pStyle w:val="C503-3"/>
              <w:spacing w:before="62" w:after="62"/>
              <w:rPr>
                <w:szCs w:val="21"/>
              </w:rPr>
            </w:pPr>
            <w:r w:rsidRPr="0044484D">
              <w:rPr>
                <w:rFonts w:hint="eastAsia"/>
                <w:szCs w:val="21"/>
              </w:rPr>
              <w:t xml:space="preserve">K2 </w:t>
            </w:r>
          </w:p>
        </w:tc>
        <w:tc>
          <w:tcPr>
            <w:tcW w:w="2786" w:type="dxa"/>
          </w:tcPr>
          <w:p w:rsidR="0004308B" w:rsidRDefault="0004308B" w:rsidP="009919DE">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key</w:t>
            </w:r>
          </w:p>
        </w:tc>
      </w:tr>
      <w:tr w:rsidR="0004308B" w:rsidRPr="00A219BB" w:rsidTr="001B5B42">
        <w:trPr>
          <w:trHeight w:val="425"/>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44484D">
              <w:rPr>
                <w:rFonts w:hint="eastAsia"/>
                <w:szCs w:val="21"/>
              </w:rPr>
              <w:t xml:space="preserve">V2 </w:t>
            </w:r>
          </w:p>
        </w:tc>
        <w:tc>
          <w:tcPr>
            <w:tcW w:w="2786" w:type="dxa"/>
          </w:tcPr>
          <w:p w:rsidR="0004308B" w:rsidRPr="007D375A" w:rsidRDefault="0004308B" w:rsidP="009919DE">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value</w:t>
            </w:r>
          </w:p>
        </w:tc>
      </w:tr>
      <w:tr w:rsidR="0004308B" w:rsidRPr="00A219BB" w:rsidTr="001B5B42">
        <w:trPr>
          <w:trHeight w:val="41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Pr>
                <w:rFonts w:hint="eastAsia"/>
                <w:szCs w:val="21"/>
              </w:rPr>
              <w:t>i</w:t>
            </w:r>
            <w:r w:rsidRPr="0044484D">
              <w:rPr>
                <w:rFonts w:hint="eastAsia"/>
                <w:szCs w:val="21"/>
              </w:rPr>
              <w:t xml:space="preserve">nt </w:t>
            </w:r>
          </w:p>
        </w:tc>
        <w:tc>
          <w:tcPr>
            <w:tcW w:w="2786" w:type="dxa"/>
          </w:tcPr>
          <w:p w:rsidR="0004308B" w:rsidRPr="007D375A" w:rsidRDefault="0004308B" w:rsidP="009919DE">
            <w:pPr>
              <w:pStyle w:val="C503-3"/>
              <w:spacing w:before="62" w:after="62"/>
              <w:rPr>
                <w:szCs w:val="21"/>
              </w:rPr>
            </w:pPr>
            <w:r w:rsidRPr="0044484D">
              <w:rPr>
                <w:rFonts w:hint="eastAsia"/>
                <w:szCs w:val="21"/>
              </w:rPr>
              <w:t>用户期望的</w:t>
            </w:r>
            <w:r w:rsidRPr="0044484D">
              <w:rPr>
                <w:rFonts w:hint="eastAsia"/>
                <w:szCs w:val="21"/>
              </w:rPr>
              <w:t>reduce</w:t>
            </w:r>
            <w:r w:rsidRPr="0044484D">
              <w:rPr>
                <w:rFonts w:hint="eastAsia"/>
                <w:szCs w:val="21"/>
              </w:rPr>
              <w:t>任务数目</w:t>
            </w:r>
          </w:p>
        </w:tc>
      </w:tr>
      <w:tr w:rsidR="0004308B" w:rsidRPr="00A219BB" w:rsidTr="001B5B42">
        <w:trPr>
          <w:trHeight w:val="415"/>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Pr>
                <w:rFonts w:hint="eastAsia"/>
                <w:szCs w:val="21"/>
              </w:rPr>
              <w:t>int</w:t>
            </w:r>
          </w:p>
        </w:tc>
        <w:tc>
          <w:tcPr>
            <w:tcW w:w="2786" w:type="dxa"/>
          </w:tcPr>
          <w:p w:rsidR="0004308B" w:rsidRPr="0044484D" w:rsidRDefault="0004308B" w:rsidP="009919DE">
            <w:pPr>
              <w:pStyle w:val="C503-3"/>
              <w:spacing w:before="62" w:after="62"/>
              <w:rPr>
                <w:szCs w:val="21"/>
              </w:rPr>
            </w:pPr>
            <w:r>
              <w:rPr>
                <w:rFonts w:hint="eastAsia"/>
                <w:szCs w:val="21"/>
              </w:rPr>
              <w:t>返回</w:t>
            </w:r>
            <w:r>
              <w:rPr>
                <w:rFonts w:hint="eastAsia"/>
                <w:szCs w:val="21"/>
              </w:rPr>
              <w:t>Key</w:t>
            </w:r>
            <w:r>
              <w:rPr>
                <w:rFonts w:hint="eastAsia"/>
                <w:szCs w:val="21"/>
              </w:rPr>
              <w:t>所属分区号</w:t>
            </w:r>
          </w:p>
        </w:tc>
      </w:tr>
      <w:tr w:rsidR="0004308B" w:rsidRPr="00A219BB" w:rsidTr="001B5B42">
        <w:trPr>
          <w:trHeight w:val="645"/>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933FE7" w:rsidRDefault="0004308B" w:rsidP="009919DE">
            <w:pPr>
              <w:pStyle w:val="C503-3"/>
              <w:spacing w:before="62" w:after="62"/>
              <w:rPr>
                <w:szCs w:val="21"/>
              </w:rPr>
            </w:pPr>
            <w:r w:rsidRPr="00933FE7">
              <w:rPr>
                <w:szCs w:val="21"/>
              </w:rPr>
              <w:t>OutputCollector&lt;K2,V2&gt;</w:t>
            </w:r>
          </w:p>
          <w:p w:rsidR="0004308B" w:rsidRPr="00933FE7" w:rsidRDefault="0004308B" w:rsidP="009919DE">
            <w:pPr>
              <w:pStyle w:val="C503-3"/>
              <w:spacing w:before="62" w:after="62"/>
              <w:rPr>
                <w:szCs w:val="21"/>
              </w:rPr>
            </w:pPr>
          </w:p>
          <w:p w:rsidR="0004308B" w:rsidRPr="005F11CB" w:rsidRDefault="0004308B" w:rsidP="009919DE">
            <w:pPr>
              <w:pStyle w:val="C503-3"/>
              <w:spacing w:before="62" w:after="62"/>
              <w:rPr>
                <w:szCs w:val="21"/>
              </w:rPr>
            </w:pPr>
          </w:p>
        </w:tc>
        <w:tc>
          <w:tcPr>
            <w:tcW w:w="2693" w:type="dxa"/>
            <w:vMerge w:val="restart"/>
          </w:tcPr>
          <w:p w:rsidR="0004308B" w:rsidRPr="00933FE7" w:rsidRDefault="0004308B" w:rsidP="009919DE">
            <w:pPr>
              <w:pStyle w:val="C503-3"/>
              <w:spacing w:before="62" w:after="62"/>
              <w:rPr>
                <w:szCs w:val="21"/>
              </w:rPr>
            </w:pPr>
            <w:r w:rsidRPr="00933FE7">
              <w:rPr>
                <w:rFonts w:hint="eastAsia"/>
                <w:szCs w:val="21"/>
              </w:rPr>
              <w:t>用于收集</w:t>
            </w:r>
            <w:r w:rsidRPr="00933FE7">
              <w:rPr>
                <w:rFonts w:hint="eastAsia"/>
                <w:szCs w:val="21"/>
              </w:rPr>
              <w:t>map</w:t>
            </w:r>
            <w:r w:rsidRPr="00933FE7">
              <w:rPr>
                <w:rFonts w:hint="eastAsia"/>
                <w:szCs w:val="21"/>
              </w:rPr>
              <w:t>任务输出的中间键值对或</w:t>
            </w:r>
            <w:r w:rsidRPr="00933FE7">
              <w:rPr>
                <w:rFonts w:hint="eastAsia"/>
                <w:szCs w:val="21"/>
              </w:rPr>
              <w:t>reduce</w:t>
            </w:r>
            <w:r w:rsidRPr="00933FE7">
              <w:rPr>
                <w:rFonts w:hint="eastAsia"/>
                <w:szCs w:val="21"/>
              </w:rPr>
              <w:t>任务输出的结果键值队</w:t>
            </w:r>
          </w:p>
        </w:tc>
        <w:tc>
          <w:tcPr>
            <w:tcW w:w="1418" w:type="dxa"/>
            <w:vMerge w:val="restart"/>
          </w:tcPr>
          <w:p w:rsidR="0004308B" w:rsidRPr="00910EEA" w:rsidRDefault="0004308B" w:rsidP="009919DE">
            <w:pPr>
              <w:pStyle w:val="C503-3"/>
              <w:spacing w:before="62" w:after="62"/>
              <w:rPr>
                <w:szCs w:val="21"/>
              </w:rPr>
            </w:pPr>
            <w:r w:rsidRPr="00933FE7">
              <w:rPr>
                <w:szCs w:val="21"/>
              </w:rPr>
              <w:t>collect(K key,V value</w:t>
            </w:r>
          </w:p>
        </w:tc>
        <w:tc>
          <w:tcPr>
            <w:tcW w:w="1160" w:type="dxa"/>
          </w:tcPr>
          <w:p w:rsidR="0004308B" w:rsidRDefault="0004308B" w:rsidP="009919DE">
            <w:pPr>
              <w:pStyle w:val="C503-3"/>
              <w:spacing w:before="62" w:after="62"/>
              <w:rPr>
                <w:szCs w:val="21"/>
              </w:rPr>
            </w:pPr>
            <w:r w:rsidRPr="00933FE7">
              <w:rPr>
                <w:rFonts w:hint="eastAsia"/>
                <w:szCs w:val="21"/>
              </w:rPr>
              <w:t xml:space="preserve">K </w:t>
            </w:r>
          </w:p>
        </w:tc>
        <w:tc>
          <w:tcPr>
            <w:tcW w:w="2786" w:type="dxa"/>
          </w:tcPr>
          <w:p w:rsidR="0004308B" w:rsidRPr="00440888" w:rsidRDefault="0004308B" w:rsidP="009919DE">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输出的中间键或</w:t>
            </w:r>
            <w:r w:rsidRPr="00933FE7">
              <w:rPr>
                <w:rFonts w:hint="eastAsia"/>
                <w:szCs w:val="21"/>
              </w:rPr>
              <w:t>reduce</w:t>
            </w:r>
            <w:r w:rsidRPr="00933FE7">
              <w:rPr>
                <w:rFonts w:hint="eastAsia"/>
                <w:szCs w:val="21"/>
              </w:rPr>
              <w:t>任务输出的结果键</w:t>
            </w:r>
          </w:p>
        </w:tc>
      </w:tr>
      <w:tr w:rsidR="0004308B" w:rsidRPr="00A219BB" w:rsidTr="001B5B42">
        <w:trPr>
          <w:trHeight w:val="56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33FE7" w:rsidRDefault="0004308B" w:rsidP="009919DE">
            <w:pPr>
              <w:pStyle w:val="C503-3"/>
              <w:spacing w:before="62" w:after="62"/>
              <w:rPr>
                <w:szCs w:val="21"/>
              </w:rPr>
            </w:pPr>
          </w:p>
        </w:tc>
        <w:tc>
          <w:tcPr>
            <w:tcW w:w="2693" w:type="dxa"/>
            <w:vMerge/>
          </w:tcPr>
          <w:p w:rsidR="0004308B" w:rsidRPr="00933FE7" w:rsidRDefault="0004308B" w:rsidP="009919DE">
            <w:pPr>
              <w:pStyle w:val="C503-3"/>
              <w:spacing w:before="62" w:after="62"/>
              <w:rPr>
                <w:szCs w:val="21"/>
              </w:rPr>
            </w:pPr>
          </w:p>
        </w:tc>
        <w:tc>
          <w:tcPr>
            <w:tcW w:w="1418" w:type="dxa"/>
            <w:vMerge/>
          </w:tcPr>
          <w:p w:rsidR="0004308B" w:rsidRPr="00933FE7" w:rsidRDefault="0004308B" w:rsidP="009919DE">
            <w:pPr>
              <w:pStyle w:val="C503-3"/>
              <w:spacing w:before="62" w:after="62"/>
              <w:rPr>
                <w:szCs w:val="21"/>
              </w:rPr>
            </w:pPr>
          </w:p>
        </w:tc>
        <w:tc>
          <w:tcPr>
            <w:tcW w:w="1160" w:type="dxa"/>
          </w:tcPr>
          <w:p w:rsidR="0004308B" w:rsidRPr="00933FE7" w:rsidRDefault="0004308B" w:rsidP="009919DE">
            <w:pPr>
              <w:pStyle w:val="C503-3"/>
              <w:spacing w:before="62" w:after="62"/>
              <w:rPr>
                <w:szCs w:val="21"/>
              </w:rPr>
            </w:pPr>
            <w:r>
              <w:rPr>
                <w:rFonts w:hint="eastAsia"/>
                <w:szCs w:val="21"/>
              </w:rPr>
              <w:t>V</w:t>
            </w:r>
          </w:p>
        </w:tc>
        <w:tc>
          <w:tcPr>
            <w:tcW w:w="2786" w:type="dxa"/>
          </w:tcPr>
          <w:p w:rsidR="0004308B" w:rsidRPr="0044484D" w:rsidRDefault="0004308B" w:rsidP="009919DE">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输出的中间值或</w:t>
            </w:r>
            <w:r w:rsidRPr="00933FE7">
              <w:rPr>
                <w:rFonts w:hint="eastAsia"/>
                <w:szCs w:val="21"/>
              </w:rPr>
              <w:t>reduce</w:t>
            </w:r>
            <w:r w:rsidRPr="00933FE7">
              <w:rPr>
                <w:rFonts w:hint="eastAsia"/>
                <w:szCs w:val="21"/>
              </w:rPr>
              <w:t>任务输出的结果值</w:t>
            </w:r>
          </w:p>
        </w:tc>
      </w:tr>
      <w:tr w:rsidR="0004308B" w:rsidRPr="00A219BB" w:rsidTr="001B5B42">
        <w:trPr>
          <w:trHeight w:val="694"/>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5F11CB" w:rsidRDefault="0004308B" w:rsidP="009919DE">
            <w:pPr>
              <w:pStyle w:val="C503-3"/>
              <w:spacing w:before="62" w:after="62"/>
              <w:rPr>
                <w:szCs w:val="21"/>
              </w:rPr>
            </w:pPr>
            <w:r w:rsidRPr="009D3027">
              <w:rPr>
                <w:szCs w:val="21"/>
              </w:rPr>
              <w:t>OutputFormat.getRecordWriter</w:t>
            </w:r>
          </w:p>
        </w:tc>
        <w:tc>
          <w:tcPr>
            <w:tcW w:w="2693" w:type="dxa"/>
            <w:vMerge w:val="restart"/>
          </w:tcPr>
          <w:p w:rsidR="0004308B" w:rsidRPr="005F11CB" w:rsidRDefault="0004308B" w:rsidP="009919DE">
            <w:pPr>
              <w:pStyle w:val="C503-3"/>
              <w:spacing w:before="62" w:after="62"/>
              <w:rPr>
                <w:szCs w:val="21"/>
              </w:rPr>
            </w:pPr>
            <w:r w:rsidRPr="009D3027">
              <w:rPr>
                <w:rFonts w:hint="eastAsia"/>
                <w:szCs w:val="21"/>
              </w:rPr>
              <w:t>获取</w:t>
            </w:r>
            <w:r w:rsidRPr="009D3027">
              <w:rPr>
                <w:rFonts w:hint="eastAsia"/>
                <w:szCs w:val="21"/>
              </w:rPr>
              <w:t>OutputFormat</w:t>
            </w:r>
            <w:r w:rsidRPr="009D3027">
              <w:rPr>
                <w:rFonts w:hint="eastAsia"/>
                <w:szCs w:val="21"/>
              </w:rPr>
              <w:t>类中</w:t>
            </w:r>
            <w:r>
              <w:rPr>
                <w:rFonts w:hint="eastAsia"/>
                <w:szCs w:val="21"/>
              </w:rPr>
              <w:t>用户</w:t>
            </w:r>
            <w:r w:rsidRPr="009D3027">
              <w:rPr>
                <w:rFonts w:hint="eastAsia"/>
                <w:szCs w:val="21"/>
              </w:rPr>
              <w:t>实现的</w:t>
            </w:r>
            <w:r w:rsidRPr="009D3027">
              <w:rPr>
                <w:rFonts w:hint="eastAsia"/>
                <w:szCs w:val="21"/>
              </w:rPr>
              <w:t>RecordWriter</w:t>
            </w:r>
            <w:r w:rsidRPr="009D3027">
              <w:rPr>
                <w:rFonts w:hint="eastAsia"/>
                <w:szCs w:val="21"/>
              </w:rPr>
              <w:t>，其中</w:t>
            </w:r>
            <w:r>
              <w:rPr>
                <w:rFonts w:hint="eastAsia"/>
                <w:szCs w:val="21"/>
              </w:rPr>
              <w:t>，</w:t>
            </w:r>
            <w:r w:rsidRPr="009D3027">
              <w:rPr>
                <w:rFonts w:hint="eastAsia"/>
                <w:szCs w:val="21"/>
              </w:rPr>
              <w:t>RecordWriter</w:t>
            </w:r>
            <w:r>
              <w:rPr>
                <w:rFonts w:hint="eastAsia"/>
                <w:szCs w:val="21"/>
              </w:rPr>
              <w:t>的目的是</w:t>
            </w:r>
            <w:r w:rsidRPr="009D3027">
              <w:rPr>
                <w:rFonts w:hint="eastAsia"/>
                <w:szCs w:val="21"/>
              </w:rPr>
              <w:t>将</w:t>
            </w:r>
            <w:r w:rsidRPr="009D3027">
              <w:rPr>
                <w:rFonts w:hint="eastAsia"/>
                <w:szCs w:val="21"/>
              </w:rPr>
              <w:t>MapReduce</w:t>
            </w:r>
            <w:r w:rsidRPr="009D3027">
              <w:rPr>
                <w:rFonts w:hint="eastAsia"/>
                <w:szCs w:val="21"/>
              </w:rPr>
              <w:t>作业运行结果输出到文件系统上。</w:t>
            </w:r>
          </w:p>
        </w:tc>
        <w:tc>
          <w:tcPr>
            <w:tcW w:w="1418" w:type="dxa"/>
            <w:vMerge w:val="restart"/>
          </w:tcPr>
          <w:p w:rsidR="0004308B" w:rsidRPr="005B309B" w:rsidRDefault="0004308B" w:rsidP="00843E45">
            <w:pPr>
              <w:pStyle w:val="C503-3"/>
              <w:spacing w:before="62" w:after="62"/>
              <w:rPr>
                <w:szCs w:val="21"/>
              </w:rPr>
            </w:pPr>
            <w:r w:rsidRPr="009D3027">
              <w:rPr>
                <w:szCs w:val="21"/>
              </w:rPr>
              <w:t>getRecordWriter(FileSystem fs, JobConf job, String name, Progressable progress)</w:t>
            </w:r>
          </w:p>
        </w:tc>
        <w:tc>
          <w:tcPr>
            <w:tcW w:w="1160" w:type="dxa"/>
          </w:tcPr>
          <w:p w:rsidR="0004308B" w:rsidRDefault="0004308B" w:rsidP="009919DE">
            <w:pPr>
              <w:pStyle w:val="C503-3"/>
              <w:spacing w:before="62" w:after="62"/>
              <w:rPr>
                <w:szCs w:val="21"/>
              </w:rPr>
            </w:pPr>
            <w:r w:rsidRPr="009D3027">
              <w:rPr>
                <w:rFonts w:hint="eastAsia"/>
                <w:szCs w:val="21"/>
              </w:rPr>
              <w:t xml:space="preserve">FileSystem  </w:t>
            </w:r>
          </w:p>
        </w:tc>
        <w:tc>
          <w:tcPr>
            <w:tcW w:w="2786" w:type="dxa"/>
          </w:tcPr>
          <w:p w:rsidR="0004308B" w:rsidRPr="0044484D" w:rsidRDefault="0004308B" w:rsidP="009919DE">
            <w:pPr>
              <w:pStyle w:val="C503-3"/>
              <w:spacing w:before="62" w:after="62"/>
              <w:rPr>
                <w:szCs w:val="21"/>
              </w:rPr>
            </w:pPr>
            <w:r w:rsidRPr="009D3027">
              <w:rPr>
                <w:rFonts w:hint="eastAsia"/>
                <w:szCs w:val="21"/>
              </w:rPr>
              <w:t>当前作业挂载的文件系统，通常情况下默认为</w:t>
            </w:r>
            <w:r w:rsidRPr="009D3027">
              <w:rPr>
                <w:rFonts w:hint="eastAsia"/>
                <w:szCs w:val="21"/>
              </w:rPr>
              <w:t>hdfs</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JobConf  </w:t>
            </w:r>
          </w:p>
        </w:tc>
        <w:tc>
          <w:tcPr>
            <w:tcW w:w="2786" w:type="dxa"/>
          </w:tcPr>
          <w:p w:rsidR="0004308B" w:rsidRPr="0044484D" w:rsidRDefault="0004308B" w:rsidP="009919DE">
            <w:pPr>
              <w:pStyle w:val="C503-3"/>
              <w:spacing w:before="62" w:after="62"/>
              <w:rPr>
                <w:szCs w:val="21"/>
              </w:rPr>
            </w:pPr>
            <w:r w:rsidRPr="009D3027">
              <w:rPr>
                <w:rFonts w:hint="eastAsia"/>
                <w:szCs w:val="21"/>
              </w:rPr>
              <w:t>描述当前</w:t>
            </w:r>
            <w:r w:rsidRPr="009D3027">
              <w:rPr>
                <w:rFonts w:hint="eastAsia"/>
                <w:szCs w:val="21"/>
              </w:rPr>
              <w:t>MapReduce</w:t>
            </w:r>
            <w:r w:rsidRPr="009D3027">
              <w:rPr>
                <w:rFonts w:hint="eastAsia"/>
                <w:szCs w:val="21"/>
              </w:rPr>
              <w:t>作业的</w:t>
            </w:r>
            <w:r>
              <w:rPr>
                <w:rFonts w:hint="eastAsia"/>
                <w:szCs w:val="21"/>
              </w:rPr>
              <w:t>配置文件对象</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String   </w:t>
            </w:r>
          </w:p>
        </w:tc>
        <w:tc>
          <w:tcPr>
            <w:tcW w:w="2786" w:type="dxa"/>
          </w:tcPr>
          <w:p w:rsidR="0004308B" w:rsidRPr="0044484D" w:rsidRDefault="0004308B" w:rsidP="009919DE">
            <w:pPr>
              <w:pStyle w:val="C503-3"/>
              <w:spacing w:before="62" w:after="62"/>
              <w:rPr>
                <w:szCs w:val="21"/>
              </w:rPr>
            </w:pPr>
            <w:r w:rsidRPr="009D3027">
              <w:rPr>
                <w:rFonts w:hint="eastAsia"/>
                <w:szCs w:val="21"/>
              </w:rPr>
              <w:t>输出文件名称，具有全局唯一性</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Progressable </w:t>
            </w:r>
          </w:p>
        </w:tc>
        <w:tc>
          <w:tcPr>
            <w:tcW w:w="2786" w:type="dxa"/>
          </w:tcPr>
          <w:p w:rsidR="0004308B" w:rsidRPr="0044484D" w:rsidRDefault="0004308B" w:rsidP="009919DE">
            <w:pPr>
              <w:pStyle w:val="C503-3"/>
              <w:spacing w:before="62" w:after="62"/>
              <w:rPr>
                <w:szCs w:val="21"/>
              </w:rPr>
            </w:pPr>
            <w:r w:rsidRPr="009D3027">
              <w:rPr>
                <w:rFonts w:hint="eastAsia"/>
                <w:szCs w:val="21"/>
              </w:rPr>
              <w:t>设置用于报告</w:t>
            </w:r>
            <w:r w:rsidRPr="009D3027">
              <w:rPr>
                <w:rFonts w:hint="eastAsia"/>
                <w:szCs w:val="21"/>
              </w:rPr>
              <w:t>RecordWriter</w:t>
            </w:r>
            <w:r w:rsidRPr="009D3027">
              <w:rPr>
                <w:rFonts w:hint="eastAsia"/>
                <w:szCs w:val="21"/>
              </w:rPr>
              <w:t>写入文件进展状态的对象</w:t>
            </w:r>
          </w:p>
        </w:tc>
      </w:tr>
      <w:tr w:rsidR="0004308B" w:rsidRPr="00A219BB" w:rsidTr="001B5B42">
        <w:trPr>
          <w:trHeight w:val="520"/>
          <w:jc w:val="center"/>
        </w:trPr>
        <w:tc>
          <w:tcPr>
            <w:tcW w:w="550" w:type="dxa"/>
            <w:vMerge w:val="restart"/>
          </w:tcPr>
          <w:p w:rsidR="0004308B" w:rsidRPr="00A139C1" w:rsidRDefault="0004308B" w:rsidP="008A4CAE">
            <w:pPr>
              <w:pStyle w:val="C503-3"/>
              <w:numPr>
                <w:ilvl w:val="0"/>
                <w:numId w:val="26"/>
              </w:numPr>
              <w:spacing w:before="62" w:after="62"/>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5F11CB" w:rsidRDefault="0004308B" w:rsidP="009919DE">
            <w:pPr>
              <w:pStyle w:val="C503-3"/>
              <w:spacing w:before="62" w:after="62"/>
              <w:rPr>
                <w:szCs w:val="21"/>
              </w:rPr>
            </w:pPr>
            <w:r w:rsidRPr="00907B64">
              <w:rPr>
                <w:szCs w:val="21"/>
              </w:rPr>
              <w:t>RecordWriter&lt;K,V&gt;</w:t>
            </w:r>
          </w:p>
        </w:tc>
        <w:tc>
          <w:tcPr>
            <w:tcW w:w="2693" w:type="dxa"/>
            <w:vMerge w:val="restart"/>
          </w:tcPr>
          <w:p w:rsidR="0004308B" w:rsidRPr="005F11CB" w:rsidRDefault="0004308B" w:rsidP="009919DE">
            <w:pPr>
              <w:pStyle w:val="C503-3"/>
              <w:spacing w:before="62" w:after="62"/>
              <w:rPr>
                <w:szCs w:val="21"/>
              </w:rPr>
            </w:pPr>
            <w:r>
              <w:rPr>
                <w:rFonts w:hint="eastAsia"/>
                <w:szCs w:val="21"/>
              </w:rPr>
              <w:t>向挂载的文件系统，以字节流的形式，</w:t>
            </w:r>
            <w:r w:rsidRPr="00907B64">
              <w:rPr>
                <w:rFonts w:hint="eastAsia"/>
                <w:szCs w:val="21"/>
              </w:rPr>
              <w:t>写入一对</w:t>
            </w:r>
            <w:r w:rsidRPr="00907B64">
              <w:rPr>
                <w:rFonts w:hint="eastAsia"/>
                <w:szCs w:val="21"/>
              </w:rPr>
              <w:t>key/value</w:t>
            </w:r>
            <w:r w:rsidRPr="00907B64">
              <w:rPr>
                <w:rFonts w:hint="eastAsia"/>
                <w:szCs w:val="21"/>
              </w:rPr>
              <w:t>键值</w:t>
            </w:r>
          </w:p>
        </w:tc>
        <w:tc>
          <w:tcPr>
            <w:tcW w:w="1418" w:type="dxa"/>
            <w:vMerge w:val="restart"/>
          </w:tcPr>
          <w:p w:rsidR="0004308B" w:rsidRPr="005B309B" w:rsidRDefault="0004308B" w:rsidP="009919DE">
            <w:pPr>
              <w:pStyle w:val="C503-3"/>
              <w:spacing w:before="62" w:after="62"/>
              <w:rPr>
                <w:szCs w:val="21"/>
              </w:rPr>
            </w:pPr>
            <w:r w:rsidRPr="00907B64">
              <w:rPr>
                <w:szCs w:val="21"/>
              </w:rPr>
              <w:t>RecordWriter&lt;K,V&gt;.write(K key,V value)</w:t>
            </w:r>
          </w:p>
        </w:tc>
        <w:tc>
          <w:tcPr>
            <w:tcW w:w="1160" w:type="dxa"/>
          </w:tcPr>
          <w:p w:rsidR="0004308B" w:rsidRDefault="0004308B" w:rsidP="009919DE">
            <w:pPr>
              <w:pStyle w:val="C503-3"/>
              <w:spacing w:before="62" w:after="62"/>
              <w:rPr>
                <w:szCs w:val="21"/>
              </w:rPr>
            </w:pPr>
            <w:r w:rsidRPr="00907B64">
              <w:rPr>
                <w:rFonts w:hint="eastAsia"/>
                <w:szCs w:val="21"/>
              </w:rPr>
              <w:t xml:space="preserve">K </w:t>
            </w:r>
          </w:p>
        </w:tc>
        <w:tc>
          <w:tcPr>
            <w:tcW w:w="2786" w:type="dxa"/>
          </w:tcPr>
          <w:p w:rsidR="0004308B" w:rsidRPr="0044484D" w:rsidRDefault="0004308B" w:rsidP="009919DE">
            <w:pPr>
              <w:pStyle w:val="C503-3"/>
              <w:spacing w:before="62" w:after="62"/>
              <w:rPr>
                <w:szCs w:val="21"/>
              </w:rPr>
            </w:pPr>
            <w:r w:rsidRPr="00907B64">
              <w:rPr>
                <w:rFonts w:hint="eastAsia"/>
                <w:szCs w:val="21"/>
              </w:rPr>
              <w:t>待写入的</w:t>
            </w:r>
            <w:r w:rsidRPr="00907B64">
              <w:rPr>
                <w:rFonts w:hint="eastAsia"/>
                <w:szCs w:val="21"/>
              </w:rPr>
              <w:t>key</w:t>
            </w:r>
          </w:p>
        </w:tc>
      </w:tr>
      <w:tr w:rsidR="0004308B" w:rsidRPr="00A219BB" w:rsidTr="001B5B42">
        <w:trPr>
          <w:trHeight w:val="52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07B64" w:rsidRDefault="0004308B" w:rsidP="009919DE">
            <w:pPr>
              <w:pStyle w:val="C503-3"/>
              <w:spacing w:before="62" w:after="62"/>
              <w:rPr>
                <w:szCs w:val="21"/>
              </w:rPr>
            </w:pPr>
          </w:p>
        </w:tc>
        <w:tc>
          <w:tcPr>
            <w:tcW w:w="2693" w:type="dxa"/>
            <w:vMerge/>
          </w:tcPr>
          <w:p w:rsidR="0004308B" w:rsidRPr="00907B64" w:rsidRDefault="0004308B" w:rsidP="009919DE">
            <w:pPr>
              <w:pStyle w:val="C503-3"/>
              <w:spacing w:before="62" w:after="62"/>
              <w:rPr>
                <w:szCs w:val="21"/>
              </w:rPr>
            </w:pPr>
          </w:p>
        </w:tc>
        <w:tc>
          <w:tcPr>
            <w:tcW w:w="1418" w:type="dxa"/>
            <w:vMerge/>
          </w:tcPr>
          <w:p w:rsidR="0004308B" w:rsidRPr="00907B64"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07B64">
              <w:rPr>
                <w:rFonts w:hint="eastAsia"/>
                <w:szCs w:val="21"/>
              </w:rPr>
              <w:t xml:space="preserve">V </w:t>
            </w:r>
          </w:p>
        </w:tc>
        <w:tc>
          <w:tcPr>
            <w:tcW w:w="2786" w:type="dxa"/>
          </w:tcPr>
          <w:p w:rsidR="0004308B" w:rsidRPr="0044484D" w:rsidRDefault="0004308B" w:rsidP="009919DE">
            <w:pPr>
              <w:pStyle w:val="C503-3"/>
              <w:spacing w:before="62" w:after="62"/>
              <w:rPr>
                <w:szCs w:val="21"/>
              </w:rPr>
            </w:pPr>
            <w:r w:rsidRPr="00907B64">
              <w:rPr>
                <w:rFonts w:hint="eastAsia"/>
                <w:szCs w:val="21"/>
              </w:rPr>
              <w:t>待写入的</w:t>
            </w:r>
            <w:r w:rsidRPr="00907B64">
              <w:rPr>
                <w:rFonts w:hint="eastAsia"/>
                <w:szCs w:val="21"/>
              </w:rPr>
              <w:t>value</w:t>
            </w:r>
          </w:p>
        </w:tc>
      </w:tr>
    </w:tbl>
    <w:p w:rsidR="0004308B" w:rsidRDefault="0004308B" w:rsidP="00B93415">
      <w:pPr>
        <w:pStyle w:val="3"/>
      </w:pPr>
      <w:r>
        <w:rPr>
          <w:rFonts w:hint="eastAsia"/>
        </w:rPr>
        <w:t>内部接口</w:t>
      </w:r>
    </w:p>
    <w:p w:rsidR="0004308B" w:rsidRDefault="0004308B" w:rsidP="004E5ACD">
      <w:pPr>
        <w:pStyle w:val="C503-4"/>
        <w:spacing w:before="62" w:after="62"/>
      </w:pPr>
      <w:r>
        <w:rPr>
          <w:rFonts w:hint="eastAsia"/>
        </w:rPr>
        <w:t>表</w:t>
      </w:r>
      <w:r>
        <w:rPr>
          <w:rFonts w:hint="eastAsia"/>
        </w:rPr>
        <w:t xml:space="preserve"> </w:t>
      </w:r>
      <w:fldSimple w:instr=" STYLEREF 1 \s ">
        <w:r w:rsidR="00354CD7">
          <w:rPr>
            <w:noProof/>
          </w:rPr>
          <w:t>1</w:t>
        </w:r>
      </w:fldSimple>
      <w:r>
        <w:noBreakHyphen/>
      </w:r>
      <w:r w:rsidR="00AC23C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AC23C8">
        <w:fldChar w:fldCharType="separate"/>
      </w:r>
      <w:r w:rsidR="00354CD7">
        <w:rPr>
          <w:noProof/>
        </w:rPr>
        <w:t>2</w:t>
      </w:r>
      <w:r w:rsidR="00AC23C8">
        <w:fldChar w:fldCharType="end"/>
      </w:r>
      <w:r>
        <w:rPr>
          <w:rFonts w:hint="eastAsia"/>
        </w:rPr>
        <w:t xml:space="preserve"> MapReduce</w:t>
      </w:r>
      <w:r>
        <w:rPr>
          <w:rFonts w:hint="eastAsia"/>
        </w:rPr>
        <w:t>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1134"/>
        <w:gridCol w:w="2786"/>
      </w:tblGrid>
      <w:tr w:rsidR="0004308B" w:rsidTr="000060DB">
        <w:trPr>
          <w:tblHeader/>
          <w:jc w:val="center"/>
        </w:trPr>
        <w:tc>
          <w:tcPr>
            <w:tcW w:w="550" w:type="dxa"/>
            <w:shd w:val="clear" w:color="auto" w:fill="7DC887" w:themeFill="background1" w:themeFillShade="BF"/>
          </w:tcPr>
          <w:p w:rsidR="0004308B" w:rsidRDefault="0004308B" w:rsidP="000060DB">
            <w:pPr>
              <w:pStyle w:val="C503-4"/>
              <w:spacing w:before="62" w:after="62"/>
            </w:pPr>
            <w:r>
              <w:rPr>
                <w:rFonts w:hint="eastAsia"/>
              </w:rPr>
              <w:t>序号</w:t>
            </w:r>
          </w:p>
        </w:tc>
        <w:tc>
          <w:tcPr>
            <w:tcW w:w="850" w:type="dxa"/>
            <w:shd w:val="clear" w:color="auto" w:fill="7DC887" w:themeFill="background1" w:themeFillShade="BF"/>
          </w:tcPr>
          <w:p w:rsidR="0004308B" w:rsidRDefault="0004308B" w:rsidP="000060DB">
            <w:pPr>
              <w:pStyle w:val="C503-4"/>
              <w:spacing w:before="62" w:after="62"/>
            </w:pPr>
            <w:r>
              <w:rPr>
                <w:rFonts w:hint="eastAsia"/>
              </w:rPr>
              <w:t>调用方</w:t>
            </w:r>
          </w:p>
        </w:tc>
        <w:tc>
          <w:tcPr>
            <w:tcW w:w="851" w:type="dxa"/>
            <w:shd w:val="clear" w:color="auto" w:fill="7DC887" w:themeFill="background1" w:themeFillShade="BF"/>
          </w:tcPr>
          <w:p w:rsidR="0004308B" w:rsidRDefault="0004308B" w:rsidP="000060DB">
            <w:pPr>
              <w:pStyle w:val="C503-4"/>
              <w:spacing w:before="62" w:after="62"/>
            </w:pPr>
            <w:r>
              <w:rPr>
                <w:rFonts w:hint="eastAsia"/>
              </w:rPr>
              <w:t>服务方</w:t>
            </w:r>
          </w:p>
        </w:tc>
        <w:tc>
          <w:tcPr>
            <w:tcW w:w="1418" w:type="dxa"/>
            <w:shd w:val="clear" w:color="auto" w:fill="7DC887" w:themeFill="background1" w:themeFillShade="BF"/>
          </w:tcPr>
          <w:p w:rsidR="0004308B" w:rsidRDefault="0004308B" w:rsidP="000060DB">
            <w:pPr>
              <w:pStyle w:val="C503-4"/>
              <w:spacing w:before="62" w:after="62"/>
            </w:pPr>
            <w:r>
              <w:rPr>
                <w:rFonts w:hint="eastAsia"/>
              </w:rPr>
              <w:t>接口名称</w:t>
            </w:r>
          </w:p>
        </w:tc>
        <w:tc>
          <w:tcPr>
            <w:tcW w:w="2577" w:type="dxa"/>
            <w:shd w:val="clear" w:color="auto" w:fill="7DC887" w:themeFill="background1" w:themeFillShade="BF"/>
          </w:tcPr>
          <w:p w:rsidR="0004308B" w:rsidRDefault="0004308B" w:rsidP="000060DB">
            <w:pPr>
              <w:pStyle w:val="C503-4"/>
              <w:spacing w:before="62" w:after="62"/>
            </w:pPr>
            <w:r>
              <w:rPr>
                <w:rFonts w:hint="eastAsia"/>
              </w:rPr>
              <w:t>用途</w:t>
            </w:r>
          </w:p>
        </w:tc>
        <w:tc>
          <w:tcPr>
            <w:tcW w:w="1560" w:type="dxa"/>
            <w:shd w:val="clear" w:color="auto" w:fill="7DC887" w:themeFill="background1" w:themeFillShade="BF"/>
          </w:tcPr>
          <w:p w:rsidR="0004308B" w:rsidRDefault="0004308B" w:rsidP="000060DB">
            <w:pPr>
              <w:pStyle w:val="C503-4"/>
              <w:spacing w:before="62" w:after="62"/>
            </w:pPr>
            <w:r>
              <w:rPr>
                <w:rFonts w:hint="eastAsia"/>
              </w:rPr>
              <w:t>调用方式</w:t>
            </w:r>
          </w:p>
        </w:tc>
        <w:tc>
          <w:tcPr>
            <w:tcW w:w="1134" w:type="dxa"/>
            <w:shd w:val="clear" w:color="auto" w:fill="7DC887" w:themeFill="background1" w:themeFillShade="BF"/>
          </w:tcPr>
          <w:p w:rsidR="0004308B" w:rsidRDefault="0004308B" w:rsidP="000060DB">
            <w:pPr>
              <w:pStyle w:val="C503-4"/>
              <w:spacing w:before="62" w:after="62"/>
            </w:pPr>
            <w:r>
              <w:rPr>
                <w:rFonts w:hint="eastAsia"/>
              </w:rPr>
              <w:t>参数类型</w:t>
            </w:r>
          </w:p>
        </w:tc>
        <w:tc>
          <w:tcPr>
            <w:tcW w:w="2786" w:type="dxa"/>
            <w:shd w:val="clear" w:color="auto" w:fill="7DC887" w:themeFill="background1" w:themeFillShade="BF"/>
          </w:tcPr>
          <w:p w:rsidR="0004308B" w:rsidRDefault="0004308B" w:rsidP="000060DB">
            <w:pPr>
              <w:pStyle w:val="C503-4"/>
              <w:spacing w:before="62" w:after="62"/>
            </w:pPr>
            <w:r>
              <w:rPr>
                <w:rFonts w:hint="eastAsia"/>
              </w:rPr>
              <w:t>参数意义</w:t>
            </w:r>
          </w:p>
        </w:tc>
      </w:tr>
      <w:tr w:rsidR="0004308B" w:rsidRPr="00A219BB" w:rsidTr="000060DB">
        <w:trPr>
          <w:trHeight w:val="624"/>
          <w:jc w:val="center"/>
        </w:trPr>
        <w:tc>
          <w:tcPr>
            <w:tcW w:w="550" w:type="dxa"/>
            <w:vMerge w:val="restart"/>
          </w:tcPr>
          <w:p w:rsidR="0004308B" w:rsidRPr="00A139C1" w:rsidRDefault="004E5ACD" w:rsidP="000060DB">
            <w:pPr>
              <w:pStyle w:val="C503-"/>
              <w:spacing w:before="62" w:after="62"/>
            </w:pPr>
            <w:r>
              <w:rPr>
                <w:rFonts w:hint="eastAsia"/>
              </w:rPr>
              <w:t>1</w:t>
            </w:r>
          </w:p>
        </w:tc>
        <w:tc>
          <w:tcPr>
            <w:tcW w:w="850" w:type="dxa"/>
            <w:vMerge w:val="restart"/>
          </w:tcPr>
          <w:p w:rsidR="0004308B" w:rsidRDefault="0004308B" w:rsidP="000060DB">
            <w:pPr>
              <w:pStyle w:val="C503-3"/>
              <w:spacing w:before="62" w:after="62"/>
              <w:rPr>
                <w:szCs w:val="21"/>
              </w:rPr>
            </w:pPr>
            <w:r>
              <w:rPr>
                <w:rFonts w:hint="eastAsia"/>
                <w:szCs w:val="21"/>
              </w:rPr>
              <w:t>TaskTracker</w:t>
            </w:r>
          </w:p>
        </w:tc>
        <w:tc>
          <w:tcPr>
            <w:tcW w:w="851" w:type="dxa"/>
            <w:vMerge w:val="restart"/>
          </w:tcPr>
          <w:p w:rsidR="0004308B" w:rsidRDefault="0004308B" w:rsidP="000060DB">
            <w:pPr>
              <w:pStyle w:val="C503-3"/>
              <w:spacing w:before="62" w:after="62"/>
              <w:rPr>
                <w:szCs w:val="21"/>
              </w:rPr>
            </w:pPr>
            <w:r>
              <w:rPr>
                <w:rFonts w:hint="eastAsia"/>
                <w:szCs w:val="21"/>
              </w:rPr>
              <w:t>JobTracker</w:t>
            </w:r>
          </w:p>
        </w:tc>
        <w:tc>
          <w:tcPr>
            <w:tcW w:w="1418" w:type="dxa"/>
            <w:vMerge w:val="restart"/>
          </w:tcPr>
          <w:p w:rsidR="0004308B" w:rsidRDefault="0004308B" w:rsidP="000060DB">
            <w:pPr>
              <w:pStyle w:val="C503-3"/>
              <w:spacing w:before="62" w:after="62"/>
              <w:rPr>
                <w:szCs w:val="21"/>
              </w:rPr>
            </w:pPr>
            <w:r>
              <w:rPr>
                <w:rFonts w:hint="eastAsia"/>
                <w:szCs w:val="21"/>
              </w:rPr>
              <w:t>transmitHeartBeat</w:t>
            </w:r>
          </w:p>
        </w:tc>
        <w:tc>
          <w:tcPr>
            <w:tcW w:w="2577" w:type="dxa"/>
            <w:vMerge w:val="restart"/>
          </w:tcPr>
          <w:p w:rsidR="0004308B" w:rsidRDefault="0004308B" w:rsidP="000060DB">
            <w:pPr>
              <w:pStyle w:val="C503-3"/>
              <w:spacing w:before="62" w:after="62"/>
              <w:rPr>
                <w:szCs w:val="21"/>
              </w:rPr>
            </w:pPr>
            <w:r w:rsidRPr="007E0718">
              <w:rPr>
                <w:rFonts w:hint="eastAsia"/>
                <w:szCs w:val="21"/>
              </w:rPr>
              <w:t>TaskTracker</w:t>
            </w:r>
            <w:r w:rsidRPr="007E0718">
              <w:rPr>
                <w:rFonts w:hint="eastAsia"/>
                <w:szCs w:val="21"/>
              </w:rPr>
              <w:t>以周期性方式向</w:t>
            </w:r>
            <w:r w:rsidRPr="007E0718">
              <w:rPr>
                <w:rFonts w:hint="eastAsia"/>
                <w:szCs w:val="21"/>
              </w:rPr>
              <w:t>JobTracker</w:t>
            </w:r>
            <w:r w:rsidRPr="007E0718">
              <w:rPr>
                <w:rFonts w:hint="eastAsia"/>
                <w:szCs w:val="21"/>
              </w:rPr>
              <w:t>发送心跳信息，心跳包括</w:t>
            </w:r>
            <w:r w:rsidRPr="007E0718">
              <w:rPr>
                <w:rFonts w:hint="eastAsia"/>
                <w:szCs w:val="21"/>
              </w:rPr>
              <w:t>TaskTrackerStatus</w:t>
            </w:r>
            <w:r w:rsidRPr="007E0718">
              <w:rPr>
                <w:rFonts w:hint="eastAsia"/>
                <w:szCs w:val="21"/>
              </w:rPr>
              <w:t>，是否刚刚启动，是否刚刚初始化、是否需请求新的</w:t>
            </w:r>
            <w:r w:rsidRPr="007E0718">
              <w:rPr>
                <w:rFonts w:hint="eastAsia"/>
                <w:szCs w:val="21"/>
              </w:rPr>
              <w:t>map/reduce</w:t>
            </w:r>
            <w:r w:rsidRPr="007E0718">
              <w:rPr>
                <w:rFonts w:hint="eastAsia"/>
                <w:szCs w:val="21"/>
              </w:rPr>
              <w:t>任务，以及心跳信息</w:t>
            </w:r>
            <w:r w:rsidRPr="007E0718">
              <w:rPr>
                <w:rFonts w:hint="eastAsia"/>
                <w:szCs w:val="21"/>
              </w:rPr>
              <w:t>ID</w:t>
            </w:r>
          </w:p>
        </w:tc>
        <w:tc>
          <w:tcPr>
            <w:tcW w:w="1560" w:type="dxa"/>
            <w:vMerge w:val="restart"/>
          </w:tcPr>
          <w:p w:rsidR="0004308B" w:rsidRDefault="0004308B" w:rsidP="000060DB">
            <w:pPr>
              <w:pStyle w:val="C503-3"/>
              <w:spacing w:before="62" w:after="62"/>
              <w:rPr>
                <w:szCs w:val="21"/>
              </w:rPr>
            </w:pPr>
            <w:r w:rsidRPr="001154FF">
              <w:rPr>
                <w:szCs w:val="21"/>
              </w:rPr>
              <w:t>HeartbeatResponse heartbeat(status, justStart</w:t>
            </w:r>
            <w:r>
              <w:rPr>
                <w:szCs w:val="21"/>
              </w:rPr>
              <w:t xml:space="preserve">ed, justInited, askForNewTask, </w:t>
            </w:r>
            <w:r w:rsidRPr="001154FF">
              <w:rPr>
                <w:szCs w:val="21"/>
              </w:rPr>
              <w:t>heartbeatResponseId)</w:t>
            </w:r>
          </w:p>
        </w:tc>
        <w:tc>
          <w:tcPr>
            <w:tcW w:w="1134" w:type="dxa"/>
          </w:tcPr>
          <w:p w:rsidR="0004308B" w:rsidRDefault="0004308B" w:rsidP="000060DB">
            <w:pPr>
              <w:pStyle w:val="C503-3"/>
              <w:spacing w:before="62" w:after="62"/>
              <w:rPr>
                <w:szCs w:val="21"/>
              </w:rPr>
            </w:pPr>
            <w:r w:rsidRPr="00F94B4F">
              <w:rPr>
                <w:rFonts w:hint="eastAsia"/>
                <w:szCs w:val="21"/>
              </w:rPr>
              <w:t xml:space="preserve">HeartbeatResponse    </w:t>
            </w:r>
          </w:p>
        </w:tc>
        <w:tc>
          <w:tcPr>
            <w:tcW w:w="2786" w:type="dxa"/>
          </w:tcPr>
          <w:p w:rsidR="0004308B" w:rsidRDefault="0004308B" w:rsidP="000060DB">
            <w:pPr>
              <w:pStyle w:val="C503-3"/>
              <w:spacing w:before="62" w:after="62"/>
              <w:rPr>
                <w:szCs w:val="21"/>
              </w:rPr>
            </w:pPr>
            <w:r w:rsidRPr="00F94B4F">
              <w:rPr>
                <w:rFonts w:hint="eastAsia"/>
                <w:szCs w:val="21"/>
              </w:rPr>
              <w:t>JobTracker</w:t>
            </w:r>
            <w:r w:rsidRPr="00F94B4F">
              <w:rPr>
                <w:rFonts w:hint="eastAsia"/>
                <w:szCs w:val="21"/>
              </w:rPr>
              <w:t>对该心跳信息的响应</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TaskTrackerStatus</w:t>
            </w:r>
          </w:p>
        </w:tc>
        <w:tc>
          <w:tcPr>
            <w:tcW w:w="2786" w:type="dxa"/>
          </w:tcPr>
          <w:p w:rsidR="0004308B" w:rsidRPr="006B1A01" w:rsidRDefault="0004308B" w:rsidP="000060DB">
            <w:pPr>
              <w:pStyle w:val="C503-3"/>
              <w:spacing w:before="62" w:after="62"/>
              <w:rPr>
                <w:szCs w:val="21"/>
              </w:rPr>
            </w:pPr>
            <w:r w:rsidRPr="00F94B4F">
              <w:rPr>
                <w:rFonts w:hint="eastAsia"/>
                <w:szCs w:val="21"/>
              </w:rPr>
              <w:t>包含了</w:t>
            </w:r>
            <w:r w:rsidRPr="00F94B4F">
              <w:rPr>
                <w:rFonts w:hint="eastAsia"/>
                <w:szCs w:val="21"/>
              </w:rPr>
              <w:t>TaskTracker</w:t>
            </w:r>
            <w:r w:rsidRPr="00F94B4F">
              <w:rPr>
                <w:rFonts w:hint="eastAsia"/>
                <w:szCs w:val="21"/>
              </w:rPr>
              <w:t>名称，</w:t>
            </w:r>
            <w:r w:rsidRPr="00F94B4F">
              <w:rPr>
                <w:rFonts w:hint="eastAsia"/>
                <w:szCs w:val="21"/>
              </w:rPr>
              <w:t>TaskTracker</w:t>
            </w:r>
            <w:r w:rsidRPr="00F94B4F">
              <w:rPr>
                <w:rFonts w:hint="eastAsia"/>
                <w:szCs w:val="21"/>
              </w:rPr>
              <w:t>主机名，</w:t>
            </w:r>
            <w:r w:rsidRPr="00F94B4F">
              <w:rPr>
                <w:rFonts w:hint="eastAsia"/>
                <w:szCs w:val="21"/>
              </w:rPr>
              <w:t>http</w:t>
            </w:r>
            <w:r w:rsidRPr="00F94B4F">
              <w:rPr>
                <w:rFonts w:hint="eastAsia"/>
                <w:szCs w:val="21"/>
              </w:rPr>
              <w:t>端口，最大能接收的</w:t>
            </w:r>
            <w:r w:rsidRPr="00F94B4F">
              <w:rPr>
                <w:rFonts w:hint="eastAsia"/>
                <w:szCs w:val="21"/>
              </w:rPr>
              <w:t>map</w:t>
            </w:r>
            <w:r w:rsidRPr="00F94B4F">
              <w:rPr>
                <w:rFonts w:hint="eastAsia"/>
                <w:szCs w:val="21"/>
              </w:rPr>
              <w:t>任务数目，最大能接收的</w:t>
            </w:r>
            <w:r w:rsidRPr="00F94B4F">
              <w:rPr>
                <w:rFonts w:hint="eastAsia"/>
                <w:szCs w:val="21"/>
              </w:rPr>
              <w:t>reduce</w:t>
            </w:r>
            <w:r w:rsidRPr="00F94B4F">
              <w:rPr>
                <w:rFonts w:hint="eastAsia"/>
                <w:szCs w:val="21"/>
              </w:rPr>
              <w:t>任务数目。</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是否刚刚启动</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是否刚刚初始化</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是否还能接收新的任务</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int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发送的新的心跳信息</w:t>
            </w:r>
            <w:r w:rsidRPr="00F94B4F">
              <w:rPr>
                <w:rFonts w:hint="eastAsia"/>
                <w:szCs w:val="21"/>
              </w:rPr>
              <w:t>ID</w:t>
            </w:r>
          </w:p>
        </w:tc>
      </w:tr>
      <w:tr w:rsidR="0004308B" w:rsidRPr="00A219BB" w:rsidTr="000060DB">
        <w:trPr>
          <w:trHeight w:val="702"/>
          <w:jc w:val="center"/>
        </w:trPr>
        <w:tc>
          <w:tcPr>
            <w:tcW w:w="550" w:type="dxa"/>
            <w:vMerge w:val="restart"/>
          </w:tcPr>
          <w:p w:rsidR="0004308B" w:rsidRPr="00A139C1" w:rsidRDefault="0004308B" w:rsidP="000060DB">
            <w:pPr>
              <w:pStyle w:val="C503-"/>
              <w:spacing w:before="62" w:after="62"/>
              <w:rPr>
                <w:szCs w:val="21"/>
              </w:rPr>
            </w:pPr>
          </w:p>
        </w:tc>
        <w:tc>
          <w:tcPr>
            <w:tcW w:w="850" w:type="dxa"/>
            <w:vMerge w:val="restart"/>
          </w:tcPr>
          <w:p w:rsidR="0004308B" w:rsidRDefault="0004308B" w:rsidP="000060DB">
            <w:pPr>
              <w:pStyle w:val="C503-3"/>
              <w:spacing w:before="62" w:after="62"/>
              <w:rPr>
                <w:szCs w:val="21"/>
              </w:rPr>
            </w:pPr>
            <w:r>
              <w:rPr>
                <w:rFonts w:hint="eastAsia"/>
                <w:szCs w:val="21"/>
              </w:rPr>
              <w:t>TaskTracker</w:t>
            </w:r>
          </w:p>
        </w:tc>
        <w:tc>
          <w:tcPr>
            <w:tcW w:w="851" w:type="dxa"/>
            <w:vMerge w:val="restart"/>
          </w:tcPr>
          <w:p w:rsidR="0004308B" w:rsidRDefault="0004308B" w:rsidP="000060DB">
            <w:pPr>
              <w:pStyle w:val="C503-3"/>
              <w:spacing w:before="62" w:after="62"/>
              <w:rPr>
                <w:szCs w:val="21"/>
              </w:rPr>
            </w:pPr>
            <w:r>
              <w:rPr>
                <w:rFonts w:hint="eastAsia"/>
                <w:szCs w:val="21"/>
              </w:rPr>
              <w:t>JobTracker</w:t>
            </w:r>
          </w:p>
        </w:tc>
        <w:tc>
          <w:tcPr>
            <w:tcW w:w="1418" w:type="dxa"/>
            <w:vMerge w:val="restart"/>
          </w:tcPr>
          <w:p w:rsidR="0004308B" w:rsidRDefault="0004308B" w:rsidP="000060DB">
            <w:pPr>
              <w:pStyle w:val="C503-3"/>
              <w:spacing w:before="62" w:after="62"/>
              <w:rPr>
                <w:szCs w:val="21"/>
              </w:rPr>
            </w:pPr>
            <w:r w:rsidRPr="00132B39">
              <w:rPr>
                <w:szCs w:val="21"/>
              </w:rPr>
              <w:t>getTaskCompletionEvents</w:t>
            </w:r>
          </w:p>
        </w:tc>
        <w:tc>
          <w:tcPr>
            <w:tcW w:w="2577" w:type="dxa"/>
            <w:vMerge w:val="restart"/>
          </w:tcPr>
          <w:p w:rsidR="0004308B" w:rsidRDefault="0004308B" w:rsidP="000060DB">
            <w:pPr>
              <w:pStyle w:val="C503-3"/>
              <w:spacing w:before="62" w:after="62"/>
              <w:rPr>
                <w:szCs w:val="21"/>
              </w:rPr>
            </w:pPr>
            <w:r w:rsidRPr="00497FCC">
              <w:rPr>
                <w:rFonts w:hint="eastAsia"/>
                <w:szCs w:val="21"/>
              </w:rPr>
              <w:t>TaskTracker</w:t>
            </w:r>
            <w:r w:rsidRPr="00497FCC">
              <w:rPr>
                <w:rFonts w:hint="eastAsia"/>
                <w:szCs w:val="21"/>
              </w:rPr>
              <w:t>向</w:t>
            </w:r>
            <w:r w:rsidRPr="00497FCC">
              <w:rPr>
                <w:rFonts w:hint="eastAsia"/>
                <w:szCs w:val="21"/>
              </w:rPr>
              <w:t>JobTracker</w:t>
            </w:r>
            <w:r w:rsidRPr="00497FCC">
              <w:rPr>
                <w:rFonts w:hint="eastAsia"/>
                <w:szCs w:val="21"/>
              </w:rPr>
              <w:t>查询，属于标识符为</w:t>
            </w:r>
            <w:r w:rsidRPr="00497FCC">
              <w:rPr>
                <w:rFonts w:hint="eastAsia"/>
                <w:szCs w:val="21"/>
              </w:rPr>
              <w:t>jobId</w:t>
            </w:r>
            <w:r w:rsidRPr="00497FCC">
              <w:rPr>
                <w:rFonts w:hint="eastAsia"/>
                <w:szCs w:val="21"/>
              </w:rPr>
              <w:t>的作业的</w:t>
            </w:r>
            <w:r w:rsidRPr="00497FCC">
              <w:rPr>
                <w:rFonts w:hint="eastAsia"/>
                <w:szCs w:val="21"/>
              </w:rPr>
              <w:t>MapTask</w:t>
            </w:r>
            <w:r>
              <w:rPr>
                <w:rFonts w:hint="eastAsia"/>
                <w:szCs w:val="21"/>
              </w:rPr>
              <w:t>或</w:t>
            </w:r>
            <w:r>
              <w:rPr>
                <w:rFonts w:hint="eastAsia"/>
                <w:szCs w:val="21"/>
              </w:rPr>
              <w:t>ReduceTask</w:t>
            </w:r>
            <w:r w:rsidRPr="00497FCC">
              <w:rPr>
                <w:rFonts w:hint="eastAsia"/>
                <w:szCs w:val="21"/>
              </w:rPr>
              <w:t>完成事件</w:t>
            </w:r>
            <w:r>
              <w:rPr>
                <w:rFonts w:hint="eastAsia"/>
                <w:szCs w:val="21"/>
              </w:rPr>
              <w:t>。</w:t>
            </w:r>
          </w:p>
        </w:tc>
        <w:tc>
          <w:tcPr>
            <w:tcW w:w="1560" w:type="dxa"/>
            <w:vMerge w:val="restart"/>
          </w:tcPr>
          <w:p w:rsidR="0004308B" w:rsidRDefault="0004308B" w:rsidP="000060DB">
            <w:pPr>
              <w:pStyle w:val="C503-3"/>
              <w:spacing w:before="62" w:after="62"/>
              <w:rPr>
                <w:szCs w:val="21"/>
              </w:rPr>
            </w:pPr>
            <w:r w:rsidRPr="00A90C80">
              <w:rPr>
                <w:szCs w:val="21"/>
              </w:rPr>
              <w:t>TaskCompletionEvent[]</w:t>
            </w:r>
            <w:r>
              <w:rPr>
                <w:rFonts w:hint="eastAsia"/>
                <w:szCs w:val="21"/>
              </w:rPr>
              <w:t xml:space="preserve"> </w:t>
            </w:r>
            <w:r>
              <w:rPr>
                <w:szCs w:val="21"/>
              </w:rPr>
              <w:t>getTaskCompletionEvents(</w:t>
            </w:r>
            <w:r>
              <w:rPr>
                <w:rFonts w:hint="eastAsia"/>
                <w:szCs w:val="21"/>
              </w:rPr>
              <w:t>JobID</w:t>
            </w:r>
            <w:r w:rsidRPr="00A90C80">
              <w:rPr>
                <w:szCs w:val="21"/>
              </w:rPr>
              <w:t>, fromEventId, maxEvents)</w:t>
            </w:r>
          </w:p>
        </w:tc>
        <w:tc>
          <w:tcPr>
            <w:tcW w:w="1134" w:type="dxa"/>
          </w:tcPr>
          <w:p w:rsidR="0004308B" w:rsidRDefault="0004308B" w:rsidP="000060DB">
            <w:pPr>
              <w:pStyle w:val="C503-3"/>
              <w:spacing w:before="62" w:after="62"/>
              <w:rPr>
                <w:szCs w:val="21"/>
              </w:rPr>
            </w:pPr>
            <w:r w:rsidRPr="004161F5">
              <w:rPr>
                <w:rFonts w:hint="eastAsia"/>
                <w:szCs w:val="21"/>
              </w:rPr>
              <w:t xml:space="preserve">JobID  </w:t>
            </w:r>
          </w:p>
        </w:tc>
        <w:tc>
          <w:tcPr>
            <w:tcW w:w="2786" w:type="dxa"/>
          </w:tcPr>
          <w:p w:rsidR="0004308B" w:rsidRDefault="0004308B" w:rsidP="000060DB">
            <w:pPr>
              <w:pStyle w:val="C503-3"/>
              <w:spacing w:before="62" w:after="62"/>
              <w:rPr>
                <w:szCs w:val="21"/>
              </w:rPr>
            </w:pPr>
            <w:r w:rsidRPr="004161F5">
              <w:rPr>
                <w:rFonts w:hint="eastAsia"/>
                <w:szCs w:val="21"/>
              </w:rPr>
              <w:t>作业标识符</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Pr>
                <w:rFonts w:hint="eastAsia"/>
                <w:szCs w:val="21"/>
              </w:rPr>
              <w:t>int</w:t>
            </w:r>
          </w:p>
        </w:tc>
        <w:tc>
          <w:tcPr>
            <w:tcW w:w="2786" w:type="dxa"/>
          </w:tcPr>
          <w:p w:rsidR="0004308B" w:rsidRPr="004161F5" w:rsidRDefault="0004308B" w:rsidP="000060DB">
            <w:pPr>
              <w:pStyle w:val="C503-3"/>
              <w:spacing w:before="62" w:after="62"/>
              <w:rPr>
                <w:szCs w:val="21"/>
              </w:rPr>
            </w:pPr>
            <w:r w:rsidRPr="004161F5">
              <w:rPr>
                <w:rFonts w:hint="eastAsia"/>
                <w:szCs w:val="21"/>
              </w:rPr>
              <w:t>完成事件在属于该作业的完成事件队列中的起始序号</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Pr="000C1200" w:rsidRDefault="0004308B" w:rsidP="000060DB">
            <w:pPr>
              <w:pStyle w:val="C503-3"/>
              <w:spacing w:before="62" w:after="62"/>
              <w:rPr>
                <w:szCs w:val="21"/>
              </w:rPr>
            </w:pPr>
            <w:r>
              <w:rPr>
                <w:rFonts w:hint="eastAsia"/>
                <w:szCs w:val="21"/>
              </w:rPr>
              <w:t>int</w:t>
            </w:r>
          </w:p>
        </w:tc>
        <w:tc>
          <w:tcPr>
            <w:tcW w:w="2786" w:type="dxa"/>
          </w:tcPr>
          <w:p w:rsidR="0004308B" w:rsidRPr="000C1200" w:rsidRDefault="0004308B" w:rsidP="000060DB">
            <w:pPr>
              <w:pStyle w:val="C503-3"/>
              <w:spacing w:before="62" w:after="62"/>
              <w:rPr>
                <w:szCs w:val="21"/>
              </w:rPr>
            </w:pPr>
            <w:r w:rsidRPr="004161F5">
              <w:rPr>
                <w:rFonts w:hint="eastAsia"/>
                <w:szCs w:val="21"/>
              </w:rPr>
              <w:t>每次最大能传送的事件个数</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Pr="000C1200" w:rsidRDefault="0004308B" w:rsidP="000060DB">
            <w:pPr>
              <w:pStyle w:val="C503-3"/>
              <w:spacing w:before="62" w:after="62"/>
              <w:rPr>
                <w:szCs w:val="21"/>
              </w:rPr>
            </w:pPr>
            <w:r w:rsidRPr="004161F5">
              <w:rPr>
                <w:rFonts w:hint="eastAsia"/>
                <w:szCs w:val="21"/>
              </w:rPr>
              <w:t>TaskCompletionEvent[]</w:t>
            </w:r>
          </w:p>
        </w:tc>
        <w:tc>
          <w:tcPr>
            <w:tcW w:w="2786" w:type="dxa"/>
          </w:tcPr>
          <w:p w:rsidR="0004308B" w:rsidRPr="000C1200" w:rsidRDefault="0004308B" w:rsidP="0084310E">
            <w:pPr>
              <w:pStyle w:val="C503-3"/>
              <w:spacing w:before="62" w:after="62"/>
              <w:rPr>
                <w:szCs w:val="21"/>
              </w:rPr>
            </w:pPr>
            <w:r w:rsidRPr="004161F5">
              <w:rPr>
                <w:rFonts w:hint="eastAsia"/>
                <w:szCs w:val="21"/>
              </w:rPr>
              <w:t>由</w:t>
            </w:r>
            <w:r w:rsidR="0084310E">
              <w:rPr>
                <w:rFonts w:hint="eastAsia"/>
                <w:szCs w:val="21"/>
              </w:rPr>
              <w:t>Map</w:t>
            </w:r>
            <w:r w:rsidR="0084310E">
              <w:rPr>
                <w:rFonts w:hint="eastAsia"/>
                <w:szCs w:val="21"/>
              </w:rPr>
              <w:t>任务</w:t>
            </w:r>
            <w:r w:rsidRPr="004161F5">
              <w:rPr>
                <w:rFonts w:hint="eastAsia"/>
                <w:szCs w:val="21"/>
              </w:rPr>
              <w:t>完成事件组成的数组</w:t>
            </w:r>
          </w:p>
        </w:tc>
      </w:tr>
      <w:tr w:rsidR="0004308B" w:rsidRPr="00A219BB" w:rsidTr="000060DB">
        <w:trPr>
          <w:trHeight w:val="874"/>
          <w:jc w:val="center"/>
        </w:trPr>
        <w:tc>
          <w:tcPr>
            <w:tcW w:w="550" w:type="dxa"/>
            <w:vMerge w:val="restart"/>
          </w:tcPr>
          <w:p w:rsidR="0004308B" w:rsidRPr="004E5ACD" w:rsidRDefault="0004308B" w:rsidP="000060DB">
            <w:pPr>
              <w:pStyle w:val="C503-"/>
              <w:spacing w:before="62" w:after="62"/>
            </w:pPr>
          </w:p>
        </w:tc>
        <w:tc>
          <w:tcPr>
            <w:tcW w:w="850" w:type="dxa"/>
            <w:vMerge w:val="restart"/>
          </w:tcPr>
          <w:p w:rsidR="0004308B" w:rsidRDefault="0004308B" w:rsidP="000060DB">
            <w:pPr>
              <w:pStyle w:val="C503-3"/>
              <w:spacing w:before="62" w:after="62"/>
              <w:rPr>
                <w:szCs w:val="21"/>
              </w:rPr>
            </w:pPr>
            <w:r>
              <w:rPr>
                <w:rFonts w:hint="eastAsia"/>
                <w:szCs w:val="21"/>
              </w:rPr>
              <w:t>Mapper</w:t>
            </w:r>
            <w:r w:rsidR="007E10E6">
              <w:rPr>
                <w:rFonts w:hint="eastAsia"/>
                <w:szCs w:val="21"/>
              </w:rPr>
              <w:t>/Reducer</w:t>
            </w:r>
          </w:p>
        </w:tc>
        <w:tc>
          <w:tcPr>
            <w:tcW w:w="851" w:type="dxa"/>
            <w:vMerge w:val="restart"/>
          </w:tcPr>
          <w:p w:rsidR="0004308B" w:rsidRDefault="0004308B" w:rsidP="000060DB">
            <w:pPr>
              <w:pStyle w:val="C503-3"/>
              <w:spacing w:before="62" w:after="62"/>
              <w:rPr>
                <w:szCs w:val="21"/>
              </w:rPr>
            </w:pPr>
            <w:r>
              <w:rPr>
                <w:rFonts w:hint="eastAsia"/>
                <w:szCs w:val="21"/>
              </w:rPr>
              <w:t>TaskTracker</w:t>
            </w:r>
          </w:p>
        </w:tc>
        <w:tc>
          <w:tcPr>
            <w:tcW w:w="1418" w:type="dxa"/>
            <w:vMerge w:val="restart"/>
          </w:tcPr>
          <w:p w:rsidR="0004308B" w:rsidRDefault="0004308B" w:rsidP="000060DB">
            <w:pPr>
              <w:pStyle w:val="C503-3"/>
              <w:spacing w:before="62" w:after="62"/>
              <w:rPr>
                <w:szCs w:val="21"/>
              </w:rPr>
            </w:pPr>
            <w:r w:rsidRPr="005C39AB">
              <w:rPr>
                <w:szCs w:val="21"/>
              </w:rPr>
              <w:t>getTask</w:t>
            </w:r>
          </w:p>
          <w:p w:rsidR="0004308B" w:rsidRPr="005C39AB" w:rsidRDefault="0004308B" w:rsidP="000060DB">
            <w:pPr>
              <w:pStyle w:val="C503-3"/>
              <w:spacing w:before="62" w:after="62"/>
              <w:rPr>
                <w:szCs w:val="21"/>
              </w:rPr>
            </w:pPr>
          </w:p>
          <w:p w:rsidR="0004308B" w:rsidRPr="00A42F29" w:rsidRDefault="0004308B" w:rsidP="000060DB">
            <w:pPr>
              <w:pStyle w:val="C503-3"/>
              <w:spacing w:before="62" w:after="62"/>
              <w:rPr>
                <w:szCs w:val="21"/>
              </w:rPr>
            </w:pPr>
            <w:r w:rsidRPr="005C39AB">
              <w:rPr>
                <w:rFonts w:hint="eastAsia"/>
                <w:szCs w:val="21"/>
              </w:rPr>
              <w:t xml:space="preserve">  </w:t>
            </w:r>
          </w:p>
        </w:tc>
        <w:tc>
          <w:tcPr>
            <w:tcW w:w="2577" w:type="dxa"/>
            <w:vMerge w:val="restart"/>
          </w:tcPr>
          <w:p w:rsidR="0004308B" w:rsidRPr="00B514EA" w:rsidRDefault="0004308B" w:rsidP="000060DB">
            <w:pPr>
              <w:pStyle w:val="C503-3"/>
              <w:spacing w:before="62" w:after="62"/>
              <w:rPr>
                <w:szCs w:val="21"/>
              </w:rPr>
            </w:pPr>
            <w:r w:rsidRPr="005C39AB">
              <w:rPr>
                <w:rFonts w:hint="eastAsia"/>
                <w:szCs w:val="21"/>
              </w:rPr>
              <w:t>Mapper</w:t>
            </w:r>
            <w:r w:rsidR="00CF6706">
              <w:rPr>
                <w:rFonts w:hint="eastAsia"/>
                <w:szCs w:val="21"/>
              </w:rPr>
              <w:t>/Reducer</w:t>
            </w:r>
            <w:r w:rsidRPr="005C39AB">
              <w:rPr>
                <w:rFonts w:hint="eastAsia"/>
                <w:szCs w:val="21"/>
              </w:rPr>
              <w:t>子进程通过</w:t>
            </w:r>
            <w:r w:rsidRPr="005C39AB">
              <w:rPr>
                <w:rFonts w:hint="eastAsia"/>
                <w:szCs w:val="21"/>
              </w:rPr>
              <w:t>RPC</w:t>
            </w:r>
            <w:r w:rsidRPr="005C39AB">
              <w:rPr>
                <w:rFonts w:hint="eastAsia"/>
                <w:szCs w:val="21"/>
              </w:rPr>
              <w:t>协议向</w:t>
            </w:r>
            <w:r w:rsidRPr="005C39AB">
              <w:rPr>
                <w:rFonts w:hint="eastAsia"/>
                <w:szCs w:val="21"/>
              </w:rPr>
              <w:t>TaskTracker</w:t>
            </w:r>
            <w:r w:rsidRPr="005C39AB">
              <w:rPr>
                <w:rFonts w:hint="eastAsia"/>
                <w:szCs w:val="21"/>
              </w:rPr>
              <w:t>请求任务</w:t>
            </w:r>
          </w:p>
        </w:tc>
        <w:tc>
          <w:tcPr>
            <w:tcW w:w="1560" w:type="dxa"/>
            <w:vMerge w:val="restart"/>
          </w:tcPr>
          <w:p w:rsidR="0004308B" w:rsidRPr="005C39AB" w:rsidRDefault="0004308B" w:rsidP="000060DB">
            <w:pPr>
              <w:pStyle w:val="C503-3"/>
              <w:spacing w:before="62" w:after="62"/>
              <w:rPr>
                <w:szCs w:val="21"/>
              </w:rPr>
            </w:pPr>
            <w:r w:rsidRPr="005C39AB">
              <w:rPr>
                <w:szCs w:val="21"/>
              </w:rPr>
              <w:t>JvmTask getTask(JvmContext context)</w:t>
            </w:r>
          </w:p>
          <w:p w:rsidR="0004308B" w:rsidRPr="00A42F29" w:rsidRDefault="0004308B" w:rsidP="000060DB">
            <w:pPr>
              <w:pStyle w:val="C503-3"/>
              <w:spacing w:before="62" w:after="62"/>
              <w:rPr>
                <w:szCs w:val="21"/>
              </w:rPr>
            </w:pPr>
          </w:p>
        </w:tc>
        <w:tc>
          <w:tcPr>
            <w:tcW w:w="1134" w:type="dxa"/>
          </w:tcPr>
          <w:p w:rsidR="0004308B" w:rsidRPr="004161F5" w:rsidRDefault="0004308B" w:rsidP="000060DB">
            <w:pPr>
              <w:pStyle w:val="C503-3"/>
              <w:spacing w:before="62" w:after="62"/>
              <w:rPr>
                <w:szCs w:val="21"/>
              </w:rPr>
            </w:pPr>
            <w:r w:rsidRPr="005C39AB">
              <w:rPr>
                <w:rFonts w:hint="eastAsia"/>
                <w:szCs w:val="21"/>
              </w:rPr>
              <w:t>JvmContext</w:t>
            </w:r>
          </w:p>
        </w:tc>
        <w:tc>
          <w:tcPr>
            <w:tcW w:w="2786" w:type="dxa"/>
          </w:tcPr>
          <w:p w:rsidR="0004308B" w:rsidRPr="004161F5" w:rsidRDefault="0004308B" w:rsidP="000060DB">
            <w:pPr>
              <w:pStyle w:val="C503-3"/>
              <w:spacing w:before="62" w:after="62"/>
              <w:rPr>
                <w:szCs w:val="21"/>
              </w:rPr>
            </w:pPr>
            <w:r w:rsidRPr="005C39AB">
              <w:rPr>
                <w:rFonts w:hint="eastAsia"/>
                <w:szCs w:val="21"/>
              </w:rPr>
              <w:t>包含</w:t>
            </w:r>
            <w:r w:rsidRPr="005C39AB">
              <w:rPr>
                <w:rFonts w:hint="eastAsia"/>
                <w:szCs w:val="21"/>
              </w:rPr>
              <w:t>Mapper</w:t>
            </w:r>
            <w:r w:rsidR="002A2415">
              <w:rPr>
                <w:rFonts w:hint="eastAsia"/>
                <w:szCs w:val="21"/>
              </w:rPr>
              <w:t>/Reducer</w:t>
            </w:r>
            <w:r w:rsidRPr="005C39AB">
              <w:rPr>
                <w:rFonts w:hint="eastAsia"/>
                <w:szCs w:val="21"/>
              </w:rPr>
              <w:t>进程</w:t>
            </w:r>
            <w:r w:rsidRPr="005C39AB">
              <w:rPr>
                <w:rFonts w:hint="eastAsia"/>
                <w:szCs w:val="21"/>
              </w:rPr>
              <w:t>ID</w:t>
            </w:r>
            <w:r w:rsidRPr="005C39AB">
              <w:rPr>
                <w:rFonts w:hint="eastAsia"/>
                <w:szCs w:val="21"/>
              </w:rPr>
              <w:t>与</w:t>
            </w:r>
            <w:r w:rsidRPr="005C39AB">
              <w:rPr>
                <w:rFonts w:hint="eastAsia"/>
                <w:szCs w:val="21"/>
              </w:rPr>
              <w:t>TaskTracker</w:t>
            </w:r>
            <w:r w:rsidRPr="005C39AB">
              <w:rPr>
                <w:rFonts w:hint="eastAsia"/>
                <w:szCs w:val="21"/>
              </w:rPr>
              <w:t>上执行</w:t>
            </w:r>
            <w:r w:rsidRPr="005C39AB">
              <w:rPr>
                <w:rFonts w:hint="eastAsia"/>
                <w:szCs w:val="21"/>
              </w:rPr>
              <w:t>Map</w:t>
            </w:r>
            <w:r w:rsidR="00E60051">
              <w:rPr>
                <w:rFonts w:hint="eastAsia"/>
                <w:szCs w:val="21"/>
              </w:rPr>
              <w:t>/Reduce</w:t>
            </w:r>
            <w:r w:rsidRPr="005C39AB">
              <w:rPr>
                <w:rFonts w:hint="eastAsia"/>
                <w:szCs w:val="21"/>
              </w:rPr>
              <w:t>任务的虚拟机</w:t>
            </w:r>
            <w:r w:rsidRPr="005C39AB">
              <w:rPr>
                <w:rFonts w:hint="eastAsia"/>
                <w:szCs w:val="21"/>
              </w:rPr>
              <w:t>ID</w:t>
            </w:r>
          </w:p>
        </w:tc>
      </w:tr>
      <w:tr w:rsidR="0004308B" w:rsidRPr="00A219BB" w:rsidTr="000060DB">
        <w:trPr>
          <w:trHeight w:val="491"/>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5C39AB" w:rsidRDefault="0004308B" w:rsidP="000060DB">
            <w:pPr>
              <w:pStyle w:val="C503-3"/>
              <w:spacing w:before="62" w:after="62"/>
              <w:rPr>
                <w:szCs w:val="21"/>
              </w:rPr>
            </w:pPr>
          </w:p>
        </w:tc>
        <w:tc>
          <w:tcPr>
            <w:tcW w:w="2577" w:type="dxa"/>
            <w:vMerge/>
          </w:tcPr>
          <w:p w:rsidR="0004308B" w:rsidRPr="005C39AB" w:rsidRDefault="0004308B" w:rsidP="000060DB">
            <w:pPr>
              <w:pStyle w:val="C503-3"/>
              <w:spacing w:before="62" w:after="62"/>
              <w:rPr>
                <w:szCs w:val="21"/>
              </w:rPr>
            </w:pPr>
          </w:p>
        </w:tc>
        <w:tc>
          <w:tcPr>
            <w:tcW w:w="1560" w:type="dxa"/>
            <w:vMerge/>
          </w:tcPr>
          <w:p w:rsidR="0004308B" w:rsidRPr="005C39AB" w:rsidRDefault="0004308B" w:rsidP="000060DB">
            <w:pPr>
              <w:pStyle w:val="C503-3"/>
              <w:spacing w:before="62" w:after="62"/>
              <w:rPr>
                <w:szCs w:val="21"/>
              </w:rPr>
            </w:pPr>
          </w:p>
        </w:tc>
        <w:tc>
          <w:tcPr>
            <w:tcW w:w="1134" w:type="dxa"/>
          </w:tcPr>
          <w:p w:rsidR="0004308B" w:rsidRPr="004161F5" w:rsidRDefault="0004308B" w:rsidP="000060DB">
            <w:pPr>
              <w:pStyle w:val="C503-3"/>
              <w:spacing w:before="62" w:after="62"/>
              <w:rPr>
                <w:szCs w:val="21"/>
              </w:rPr>
            </w:pPr>
            <w:r w:rsidRPr="005C39AB">
              <w:rPr>
                <w:rFonts w:hint="eastAsia"/>
                <w:szCs w:val="21"/>
              </w:rPr>
              <w:t>JvmTask</w:t>
            </w:r>
          </w:p>
        </w:tc>
        <w:tc>
          <w:tcPr>
            <w:tcW w:w="2786" w:type="dxa"/>
          </w:tcPr>
          <w:p w:rsidR="0004308B" w:rsidRPr="004161F5" w:rsidRDefault="0004308B" w:rsidP="000060DB">
            <w:pPr>
              <w:pStyle w:val="C503-3"/>
              <w:spacing w:before="62" w:after="62"/>
              <w:rPr>
                <w:szCs w:val="21"/>
              </w:rPr>
            </w:pPr>
            <w:r w:rsidRPr="005C39AB">
              <w:rPr>
                <w:rFonts w:hint="eastAsia"/>
                <w:szCs w:val="21"/>
              </w:rPr>
              <w:t>返回</w:t>
            </w:r>
            <w:r w:rsidRPr="005C39AB">
              <w:rPr>
                <w:rFonts w:hint="eastAsia"/>
                <w:szCs w:val="21"/>
              </w:rPr>
              <w:t>TaskTracker</w:t>
            </w:r>
            <w:r w:rsidRPr="005C39AB">
              <w:rPr>
                <w:rFonts w:hint="eastAsia"/>
                <w:szCs w:val="21"/>
              </w:rPr>
              <w:t>交给</w:t>
            </w:r>
            <w:r w:rsidRPr="005C39AB">
              <w:rPr>
                <w:rFonts w:hint="eastAsia"/>
                <w:szCs w:val="21"/>
              </w:rPr>
              <w:t>Mapper</w:t>
            </w:r>
            <w:r w:rsidRPr="005C39AB">
              <w:rPr>
                <w:rFonts w:hint="eastAsia"/>
                <w:szCs w:val="21"/>
              </w:rPr>
              <w:t>进程执行的任务</w:t>
            </w:r>
          </w:p>
        </w:tc>
      </w:tr>
      <w:tr w:rsidR="002225A3" w:rsidRPr="00A219BB" w:rsidTr="002225A3">
        <w:trPr>
          <w:trHeight w:val="700"/>
          <w:jc w:val="center"/>
        </w:trPr>
        <w:tc>
          <w:tcPr>
            <w:tcW w:w="550" w:type="dxa"/>
            <w:vMerge w:val="restart"/>
          </w:tcPr>
          <w:p w:rsidR="002225A3" w:rsidRPr="00A139C1" w:rsidRDefault="002225A3" w:rsidP="002225A3">
            <w:pPr>
              <w:pStyle w:val="C503-"/>
              <w:spacing w:before="62" w:after="62"/>
              <w:rPr>
                <w:szCs w:val="21"/>
              </w:rPr>
            </w:pPr>
          </w:p>
        </w:tc>
        <w:tc>
          <w:tcPr>
            <w:tcW w:w="850" w:type="dxa"/>
            <w:vMerge w:val="restart"/>
          </w:tcPr>
          <w:p w:rsidR="002225A3" w:rsidRDefault="002225A3" w:rsidP="002225A3">
            <w:pPr>
              <w:pStyle w:val="C503-3"/>
              <w:spacing w:before="62" w:after="62"/>
              <w:rPr>
                <w:szCs w:val="21"/>
              </w:rPr>
            </w:pPr>
            <w:r>
              <w:rPr>
                <w:rFonts w:hint="eastAsia"/>
                <w:szCs w:val="21"/>
              </w:rPr>
              <w:t>Mapper</w:t>
            </w:r>
            <w:r w:rsidR="00A97161">
              <w:rPr>
                <w:rFonts w:hint="eastAsia"/>
                <w:szCs w:val="21"/>
              </w:rPr>
              <w:t>/Reducer</w:t>
            </w:r>
          </w:p>
        </w:tc>
        <w:tc>
          <w:tcPr>
            <w:tcW w:w="851" w:type="dxa"/>
            <w:vMerge w:val="restart"/>
          </w:tcPr>
          <w:p w:rsidR="002225A3" w:rsidRDefault="002225A3" w:rsidP="002225A3">
            <w:pPr>
              <w:pStyle w:val="C503-3"/>
              <w:spacing w:before="62" w:after="62"/>
              <w:rPr>
                <w:szCs w:val="21"/>
              </w:rPr>
            </w:pPr>
            <w:r>
              <w:rPr>
                <w:rFonts w:hint="eastAsia"/>
                <w:szCs w:val="21"/>
              </w:rPr>
              <w:t>hdfs</w:t>
            </w:r>
          </w:p>
        </w:tc>
        <w:tc>
          <w:tcPr>
            <w:tcW w:w="1418" w:type="dxa"/>
            <w:vMerge w:val="restart"/>
          </w:tcPr>
          <w:p w:rsidR="002225A3" w:rsidRPr="005C39AB" w:rsidRDefault="002225A3" w:rsidP="002225A3">
            <w:pPr>
              <w:pStyle w:val="C503-3"/>
              <w:spacing w:before="62" w:after="62"/>
              <w:rPr>
                <w:szCs w:val="21"/>
              </w:rPr>
            </w:pPr>
            <w:r w:rsidRPr="00D46081">
              <w:rPr>
                <w:szCs w:val="21"/>
              </w:rPr>
              <w:t>mkdirs</w:t>
            </w:r>
          </w:p>
        </w:tc>
        <w:tc>
          <w:tcPr>
            <w:tcW w:w="2577" w:type="dxa"/>
            <w:vMerge w:val="restart"/>
          </w:tcPr>
          <w:p w:rsidR="00EC5642" w:rsidRDefault="002225A3" w:rsidP="004924B4">
            <w:pPr>
              <w:pStyle w:val="C503-3"/>
              <w:spacing w:before="62" w:after="62"/>
              <w:rPr>
                <w:szCs w:val="21"/>
              </w:rPr>
            </w:pPr>
            <w:r w:rsidRPr="0077641F">
              <w:rPr>
                <w:rFonts w:hint="eastAsia"/>
                <w:szCs w:val="21"/>
              </w:rPr>
              <w:t>在</w:t>
            </w:r>
            <w:r w:rsidRPr="0077641F">
              <w:rPr>
                <w:rFonts w:hint="eastAsia"/>
                <w:szCs w:val="21"/>
              </w:rPr>
              <w:t>hdfs</w:t>
            </w:r>
            <w:r w:rsidRPr="0077641F">
              <w:rPr>
                <w:rFonts w:hint="eastAsia"/>
                <w:szCs w:val="21"/>
              </w:rPr>
              <w:t>上创建</w:t>
            </w:r>
            <w:r w:rsidRPr="0077641F">
              <w:rPr>
                <w:rFonts w:hint="eastAsia"/>
                <w:szCs w:val="21"/>
              </w:rPr>
              <w:t>MapReduce</w:t>
            </w:r>
            <w:r w:rsidRPr="0077641F">
              <w:rPr>
                <w:rFonts w:hint="eastAsia"/>
                <w:szCs w:val="21"/>
              </w:rPr>
              <w:t>作业的临时工作目录</w:t>
            </w:r>
            <w:r w:rsidR="004924B4">
              <w:rPr>
                <w:rFonts w:hint="eastAsia"/>
                <w:szCs w:val="21"/>
              </w:rPr>
              <w:t>，即创建</w:t>
            </w:r>
          </w:p>
          <w:p w:rsidR="002225A3" w:rsidRPr="005C39AB" w:rsidRDefault="004924B4" w:rsidP="004924B4">
            <w:pPr>
              <w:pStyle w:val="C503-3"/>
              <w:spacing w:before="62" w:after="62"/>
              <w:rPr>
                <w:szCs w:val="21"/>
              </w:rPr>
            </w:pPr>
            <w:r w:rsidRPr="008F1A6B">
              <w:rPr>
                <w:rFonts w:hint="eastAsia"/>
                <w:szCs w:val="21"/>
              </w:rPr>
              <w:t>${mapred.output.dir}/_temporary</w:t>
            </w:r>
          </w:p>
        </w:tc>
        <w:tc>
          <w:tcPr>
            <w:tcW w:w="1560" w:type="dxa"/>
            <w:vMerge w:val="restart"/>
          </w:tcPr>
          <w:p w:rsidR="002225A3" w:rsidRPr="005C39AB" w:rsidRDefault="002225A3" w:rsidP="002225A3">
            <w:pPr>
              <w:pStyle w:val="C503-3"/>
              <w:spacing w:before="62" w:after="62"/>
              <w:rPr>
                <w:szCs w:val="21"/>
              </w:rPr>
            </w:pPr>
            <w:r w:rsidRPr="00D46081">
              <w:rPr>
                <w:szCs w:val="21"/>
              </w:rPr>
              <w:t>boolean mkdirs(Path f)</w:t>
            </w:r>
          </w:p>
        </w:tc>
        <w:tc>
          <w:tcPr>
            <w:tcW w:w="1134" w:type="dxa"/>
          </w:tcPr>
          <w:p w:rsidR="002225A3" w:rsidRPr="005C39AB" w:rsidRDefault="002225A3" w:rsidP="000060DB">
            <w:pPr>
              <w:pStyle w:val="C503-3"/>
              <w:spacing w:before="62" w:after="62"/>
              <w:rPr>
                <w:szCs w:val="21"/>
              </w:rPr>
            </w:pPr>
            <w:r>
              <w:rPr>
                <w:rFonts w:hint="eastAsia"/>
                <w:szCs w:val="21"/>
              </w:rPr>
              <w:t>boolean</w:t>
            </w:r>
          </w:p>
        </w:tc>
        <w:tc>
          <w:tcPr>
            <w:tcW w:w="2786" w:type="dxa"/>
          </w:tcPr>
          <w:p w:rsidR="002225A3" w:rsidRPr="005C39AB" w:rsidRDefault="002225A3" w:rsidP="002225A3">
            <w:pPr>
              <w:pStyle w:val="C503-3"/>
              <w:spacing w:before="62" w:after="62"/>
              <w:rPr>
                <w:szCs w:val="21"/>
              </w:rPr>
            </w:pPr>
            <w:r>
              <w:rPr>
                <w:rFonts w:hint="eastAsia"/>
                <w:szCs w:val="21"/>
              </w:rPr>
              <w:t>返回临时工作目录是否创建成功</w:t>
            </w:r>
          </w:p>
        </w:tc>
      </w:tr>
      <w:tr w:rsidR="002225A3" w:rsidRPr="00EB074D" w:rsidTr="000060DB">
        <w:trPr>
          <w:trHeight w:val="700"/>
          <w:jc w:val="center"/>
        </w:trPr>
        <w:tc>
          <w:tcPr>
            <w:tcW w:w="550" w:type="dxa"/>
            <w:vMerge/>
          </w:tcPr>
          <w:p w:rsidR="002225A3" w:rsidRPr="00A139C1" w:rsidRDefault="002225A3" w:rsidP="002225A3">
            <w:pPr>
              <w:pStyle w:val="C503-"/>
              <w:spacing w:before="62" w:after="62"/>
              <w:rPr>
                <w:szCs w:val="21"/>
              </w:rPr>
            </w:pPr>
          </w:p>
        </w:tc>
        <w:tc>
          <w:tcPr>
            <w:tcW w:w="850" w:type="dxa"/>
            <w:vMerge/>
          </w:tcPr>
          <w:p w:rsidR="002225A3" w:rsidRDefault="002225A3" w:rsidP="002225A3">
            <w:pPr>
              <w:pStyle w:val="C503-3"/>
              <w:spacing w:before="62" w:after="62"/>
              <w:rPr>
                <w:szCs w:val="21"/>
              </w:rPr>
            </w:pPr>
          </w:p>
        </w:tc>
        <w:tc>
          <w:tcPr>
            <w:tcW w:w="851" w:type="dxa"/>
            <w:vMerge/>
          </w:tcPr>
          <w:p w:rsidR="002225A3" w:rsidRDefault="002225A3" w:rsidP="002225A3">
            <w:pPr>
              <w:pStyle w:val="C503-3"/>
              <w:spacing w:before="62" w:after="62"/>
              <w:rPr>
                <w:szCs w:val="21"/>
              </w:rPr>
            </w:pPr>
          </w:p>
        </w:tc>
        <w:tc>
          <w:tcPr>
            <w:tcW w:w="1418" w:type="dxa"/>
            <w:vMerge/>
          </w:tcPr>
          <w:p w:rsidR="002225A3" w:rsidRPr="00D46081" w:rsidRDefault="002225A3" w:rsidP="002225A3">
            <w:pPr>
              <w:pStyle w:val="C503-3"/>
              <w:spacing w:before="62" w:after="62"/>
              <w:rPr>
                <w:szCs w:val="21"/>
              </w:rPr>
            </w:pPr>
          </w:p>
        </w:tc>
        <w:tc>
          <w:tcPr>
            <w:tcW w:w="2577" w:type="dxa"/>
            <w:vMerge/>
          </w:tcPr>
          <w:p w:rsidR="002225A3" w:rsidRPr="0077641F" w:rsidRDefault="002225A3" w:rsidP="002225A3">
            <w:pPr>
              <w:pStyle w:val="C503-3"/>
              <w:spacing w:before="62" w:after="62"/>
              <w:rPr>
                <w:szCs w:val="21"/>
              </w:rPr>
            </w:pPr>
          </w:p>
        </w:tc>
        <w:tc>
          <w:tcPr>
            <w:tcW w:w="1560" w:type="dxa"/>
            <w:vMerge/>
          </w:tcPr>
          <w:p w:rsidR="002225A3" w:rsidRPr="00D46081" w:rsidRDefault="002225A3" w:rsidP="002225A3">
            <w:pPr>
              <w:pStyle w:val="C503-3"/>
              <w:spacing w:before="62" w:after="62"/>
              <w:rPr>
                <w:szCs w:val="21"/>
              </w:rPr>
            </w:pPr>
          </w:p>
        </w:tc>
        <w:tc>
          <w:tcPr>
            <w:tcW w:w="1134" w:type="dxa"/>
          </w:tcPr>
          <w:p w:rsidR="002225A3" w:rsidRPr="005C39AB" w:rsidRDefault="00A262DE" w:rsidP="000060DB">
            <w:pPr>
              <w:pStyle w:val="C503-3"/>
              <w:spacing w:before="62" w:after="62"/>
              <w:rPr>
                <w:szCs w:val="21"/>
              </w:rPr>
            </w:pPr>
            <w:r>
              <w:rPr>
                <w:rFonts w:hint="eastAsia"/>
                <w:szCs w:val="21"/>
              </w:rPr>
              <w:t>Path</w:t>
            </w:r>
          </w:p>
        </w:tc>
        <w:tc>
          <w:tcPr>
            <w:tcW w:w="2786" w:type="dxa"/>
          </w:tcPr>
          <w:p w:rsidR="002225A3" w:rsidRPr="005C39AB" w:rsidRDefault="00A262DE" w:rsidP="002225A3">
            <w:pPr>
              <w:pStyle w:val="C503-3"/>
              <w:spacing w:before="62" w:after="62"/>
              <w:rPr>
                <w:szCs w:val="21"/>
              </w:rPr>
            </w:pPr>
            <w:r>
              <w:rPr>
                <w:rFonts w:hint="eastAsia"/>
                <w:szCs w:val="21"/>
              </w:rPr>
              <w:t>分布式文件系统上作业</w:t>
            </w:r>
            <w:r w:rsidR="00EF1E9C">
              <w:rPr>
                <w:rFonts w:hint="eastAsia"/>
                <w:szCs w:val="21"/>
              </w:rPr>
              <w:t>临时</w:t>
            </w:r>
            <w:r>
              <w:rPr>
                <w:rFonts w:hint="eastAsia"/>
                <w:szCs w:val="21"/>
              </w:rPr>
              <w:t>工作目录</w:t>
            </w:r>
            <w:r w:rsidR="00EB074D">
              <w:rPr>
                <w:rFonts w:hint="eastAsia"/>
                <w:szCs w:val="21"/>
              </w:rPr>
              <w:t>的</w:t>
            </w:r>
            <w:r>
              <w:rPr>
                <w:rFonts w:hint="eastAsia"/>
                <w:szCs w:val="21"/>
              </w:rPr>
              <w:t>绝对路径</w:t>
            </w:r>
          </w:p>
        </w:tc>
      </w:tr>
      <w:tr w:rsidR="00C30164" w:rsidRPr="00EB074D" w:rsidTr="00C30164">
        <w:trPr>
          <w:trHeight w:val="725"/>
          <w:jc w:val="center"/>
        </w:trPr>
        <w:tc>
          <w:tcPr>
            <w:tcW w:w="550" w:type="dxa"/>
            <w:vMerge w:val="restart"/>
          </w:tcPr>
          <w:p w:rsidR="00C30164" w:rsidRPr="00A139C1" w:rsidRDefault="00C30164" w:rsidP="00C30164">
            <w:pPr>
              <w:pStyle w:val="C503-"/>
              <w:spacing w:before="62" w:after="62"/>
              <w:rPr>
                <w:szCs w:val="21"/>
              </w:rPr>
            </w:pPr>
          </w:p>
        </w:tc>
        <w:tc>
          <w:tcPr>
            <w:tcW w:w="850" w:type="dxa"/>
            <w:vMerge w:val="restart"/>
          </w:tcPr>
          <w:p w:rsidR="00C30164" w:rsidRDefault="00C30164" w:rsidP="00C30164">
            <w:pPr>
              <w:pStyle w:val="C503-3"/>
              <w:spacing w:before="62" w:after="62"/>
              <w:rPr>
                <w:szCs w:val="21"/>
              </w:rPr>
            </w:pPr>
            <w:r>
              <w:rPr>
                <w:rFonts w:hint="eastAsia"/>
                <w:szCs w:val="21"/>
              </w:rPr>
              <w:t>Mapper</w:t>
            </w:r>
            <w:r w:rsidR="00897C43">
              <w:rPr>
                <w:rFonts w:hint="eastAsia"/>
                <w:szCs w:val="21"/>
              </w:rPr>
              <w:t>/Reducer</w:t>
            </w:r>
          </w:p>
        </w:tc>
        <w:tc>
          <w:tcPr>
            <w:tcW w:w="851" w:type="dxa"/>
            <w:vMerge w:val="restart"/>
          </w:tcPr>
          <w:p w:rsidR="00C30164" w:rsidRDefault="00C30164" w:rsidP="00C30164">
            <w:pPr>
              <w:pStyle w:val="C503-3"/>
              <w:spacing w:before="62" w:after="62"/>
              <w:rPr>
                <w:szCs w:val="21"/>
              </w:rPr>
            </w:pPr>
            <w:r>
              <w:rPr>
                <w:rFonts w:hint="eastAsia"/>
                <w:szCs w:val="21"/>
              </w:rPr>
              <w:t>hdfs</w:t>
            </w:r>
          </w:p>
        </w:tc>
        <w:tc>
          <w:tcPr>
            <w:tcW w:w="1418" w:type="dxa"/>
            <w:vMerge w:val="restart"/>
          </w:tcPr>
          <w:p w:rsidR="00C30164" w:rsidRPr="00D46081" w:rsidRDefault="00C30164" w:rsidP="00C30164">
            <w:pPr>
              <w:pStyle w:val="C503-3"/>
              <w:spacing w:before="62" w:after="62"/>
              <w:rPr>
                <w:szCs w:val="21"/>
              </w:rPr>
            </w:pPr>
            <w:r>
              <w:rPr>
                <w:rFonts w:hint="eastAsia"/>
                <w:szCs w:val="21"/>
              </w:rPr>
              <w:t>delete</w:t>
            </w:r>
          </w:p>
        </w:tc>
        <w:tc>
          <w:tcPr>
            <w:tcW w:w="2577" w:type="dxa"/>
            <w:vMerge w:val="restart"/>
          </w:tcPr>
          <w:p w:rsidR="00C30164" w:rsidRPr="0077641F" w:rsidRDefault="00C30164" w:rsidP="00C30164">
            <w:pPr>
              <w:pStyle w:val="C503-3"/>
              <w:spacing w:before="62" w:after="62"/>
              <w:rPr>
                <w:szCs w:val="21"/>
              </w:rPr>
            </w:pPr>
            <w:r w:rsidRPr="008F1A6B">
              <w:rPr>
                <w:rFonts w:hint="eastAsia"/>
                <w:szCs w:val="21"/>
              </w:rPr>
              <w:t>在</w:t>
            </w:r>
            <w:r w:rsidRPr="008F1A6B">
              <w:rPr>
                <w:rFonts w:hint="eastAsia"/>
                <w:szCs w:val="21"/>
              </w:rPr>
              <w:t>hdfs</w:t>
            </w:r>
            <w:r w:rsidRPr="008F1A6B">
              <w:rPr>
                <w:rFonts w:hint="eastAsia"/>
                <w:szCs w:val="21"/>
              </w:rPr>
              <w:t>上删除</w:t>
            </w:r>
            <w:r w:rsidRPr="008F1A6B">
              <w:rPr>
                <w:rFonts w:hint="eastAsia"/>
                <w:szCs w:val="21"/>
              </w:rPr>
              <w:t>MapReduce</w:t>
            </w:r>
            <w:r w:rsidRPr="008F1A6B">
              <w:rPr>
                <w:rFonts w:hint="eastAsia"/>
                <w:szCs w:val="21"/>
              </w:rPr>
              <w:t>作业的工作目录</w:t>
            </w:r>
            <w:r w:rsidRPr="008F1A6B">
              <w:rPr>
                <w:rFonts w:hint="eastAsia"/>
                <w:szCs w:val="21"/>
              </w:rPr>
              <w:t>,</w:t>
            </w:r>
            <w:r w:rsidRPr="008F1A6B">
              <w:rPr>
                <w:rFonts w:hint="eastAsia"/>
                <w:szCs w:val="21"/>
              </w:rPr>
              <w:t>即删除</w:t>
            </w:r>
            <w:r w:rsidRPr="008F1A6B">
              <w:rPr>
                <w:rFonts w:hint="eastAsia"/>
                <w:szCs w:val="21"/>
              </w:rPr>
              <w:t>${mapred.output.dir}/_temporary</w:t>
            </w:r>
            <w:r w:rsidRPr="008F1A6B">
              <w:rPr>
                <w:rFonts w:hint="eastAsia"/>
                <w:szCs w:val="21"/>
              </w:rPr>
              <w:t>。</w:t>
            </w:r>
          </w:p>
        </w:tc>
        <w:tc>
          <w:tcPr>
            <w:tcW w:w="1560" w:type="dxa"/>
            <w:vMerge w:val="restart"/>
          </w:tcPr>
          <w:p w:rsidR="00C30164" w:rsidRPr="008F1A6B" w:rsidRDefault="00C30164" w:rsidP="008F1A6B">
            <w:pPr>
              <w:pStyle w:val="C503-3"/>
              <w:spacing w:before="62" w:after="62"/>
              <w:rPr>
                <w:szCs w:val="21"/>
              </w:rPr>
            </w:pPr>
            <w:r w:rsidRPr="008F1A6B">
              <w:rPr>
                <w:szCs w:val="21"/>
              </w:rPr>
              <w:t>boolean delete(Path f,boolean recursive)</w:t>
            </w:r>
          </w:p>
          <w:p w:rsidR="00C30164" w:rsidRPr="008F1A6B" w:rsidRDefault="00C30164" w:rsidP="00C30164">
            <w:pPr>
              <w:pStyle w:val="C503-3"/>
              <w:spacing w:before="62" w:after="62"/>
              <w:rPr>
                <w:szCs w:val="21"/>
              </w:rPr>
            </w:pPr>
          </w:p>
        </w:tc>
        <w:tc>
          <w:tcPr>
            <w:tcW w:w="1134" w:type="dxa"/>
          </w:tcPr>
          <w:p w:rsidR="00C30164" w:rsidRPr="005C39AB" w:rsidRDefault="00C30164" w:rsidP="00C30164">
            <w:pPr>
              <w:pStyle w:val="C503-3"/>
              <w:spacing w:before="62" w:after="62"/>
              <w:rPr>
                <w:szCs w:val="21"/>
              </w:rPr>
            </w:pPr>
            <w:r>
              <w:rPr>
                <w:rFonts w:hint="eastAsia"/>
                <w:szCs w:val="21"/>
              </w:rPr>
              <w:t>boolean</w:t>
            </w:r>
          </w:p>
        </w:tc>
        <w:tc>
          <w:tcPr>
            <w:tcW w:w="2786" w:type="dxa"/>
          </w:tcPr>
          <w:p w:rsidR="00C30164" w:rsidRPr="005C39AB" w:rsidRDefault="00C30164" w:rsidP="00FC63B4">
            <w:pPr>
              <w:pStyle w:val="C503-3"/>
              <w:spacing w:before="62" w:after="62"/>
              <w:rPr>
                <w:szCs w:val="21"/>
              </w:rPr>
            </w:pPr>
            <w:r>
              <w:rPr>
                <w:rFonts w:hint="eastAsia"/>
                <w:szCs w:val="21"/>
              </w:rPr>
              <w:t>返回临时工作目录是否</w:t>
            </w:r>
            <w:r w:rsidR="00FC63B4">
              <w:rPr>
                <w:rFonts w:hint="eastAsia"/>
                <w:szCs w:val="21"/>
              </w:rPr>
              <w:t>删除</w:t>
            </w:r>
            <w:r>
              <w:rPr>
                <w:rFonts w:hint="eastAsia"/>
                <w:szCs w:val="21"/>
              </w:rPr>
              <w:t>成功</w:t>
            </w:r>
          </w:p>
        </w:tc>
      </w:tr>
      <w:tr w:rsidR="00C30164" w:rsidRPr="00EB074D" w:rsidTr="00C30164">
        <w:trPr>
          <w:trHeight w:val="410"/>
          <w:jc w:val="center"/>
        </w:trPr>
        <w:tc>
          <w:tcPr>
            <w:tcW w:w="550" w:type="dxa"/>
            <w:vMerge/>
          </w:tcPr>
          <w:p w:rsidR="00C30164" w:rsidRPr="00A139C1" w:rsidRDefault="00C30164" w:rsidP="00C30164">
            <w:pPr>
              <w:pStyle w:val="C503-"/>
              <w:spacing w:before="62" w:after="62"/>
              <w:rPr>
                <w:szCs w:val="21"/>
              </w:rPr>
            </w:pPr>
          </w:p>
        </w:tc>
        <w:tc>
          <w:tcPr>
            <w:tcW w:w="850" w:type="dxa"/>
            <w:vMerge/>
          </w:tcPr>
          <w:p w:rsidR="00C30164" w:rsidRDefault="00C30164" w:rsidP="00C30164">
            <w:pPr>
              <w:pStyle w:val="C503-3"/>
              <w:spacing w:before="62" w:after="62"/>
              <w:rPr>
                <w:szCs w:val="21"/>
              </w:rPr>
            </w:pPr>
          </w:p>
        </w:tc>
        <w:tc>
          <w:tcPr>
            <w:tcW w:w="851" w:type="dxa"/>
            <w:vMerge/>
          </w:tcPr>
          <w:p w:rsidR="00C30164" w:rsidRDefault="00C30164" w:rsidP="00C30164">
            <w:pPr>
              <w:pStyle w:val="C503-3"/>
              <w:spacing w:before="62" w:after="62"/>
              <w:rPr>
                <w:szCs w:val="21"/>
              </w:rPr>
            </w:pPr>
          </w:p>
        </w:tc>
        <w:tc>
          <w:tcPr>
            <w:tcW w:w="1418" w:type="dxa"/>
            <w:vMerge/>
          </w:tcPr>
          <w:p w:rsidR="00C30164" w:rsidRDefault="00C30164" w:rsidP="00C30164">
            <w:pPr>
              <w:pStyle w:val="C503-3"/>
              <w:spacing w:before="62" w:after="62"/>
              <w:rPr>
                <w:szCs w:val="21"/>
              </w:rPr>
            </w:pPr>
          </w:p>
        </w:tc>
        <w:tc>
          <w:tcPr>
            <w:tcW w:w="2577" w:type="dxa"/>
            <w:vMerge/>
          </w:tcPr>
          <w:p w:rsidR="00C30164" w:rsidRPr="008F1A6B" w:rsidRDefault="00C30164" w:rsidP="00C30164">
            <w:pPr>
              <w:pStyle w:val="C503-3"/>
              <w:spacing w:before="62" w:after="62"/>
              <w:rPr>
                <w:szCs w:val="21"/>
              </w:rPr>
            </w:pPr>
          </w:p>
        </w:tc>
        <w:tc>
          <w:tcPr>
            <w:tcW w:w="1560" w:type="dxa"/>
            <w:vMerge/>
          </w:tcPr>
          <w:p w:rsidR="00C30164" w:rsidRPr="008F1A6B" w:rsidRDefault="00C30164" w:rsidP="00C30164">
            <w:pPr>
              <w:pStyle w:val="C503-3"/>
              <w:spacing w:before="62" w:after="62"/>
              <w:rPr>
                <w:szCs w:val="21"/>
              </w:rPr>
            </w:pPr>
          </w:p>
        </w:tc>
        <w:tc>
          <w:tcPr>
            <w:tcW w:w="1134" w:type="dxa"/>
          </w:tcPr>
          <w:p w:rsidR="00C30164" w:rsidRPr="005C39AB" w:rsidRDefault="00C30164" w:rsidP="00C30164">
            <w:pPr>
              <w:pStyle w:val="C503-3"/>
              <w:spacing w:before="62" w:after="62"/>
              <w:rPr>
                <w:szCs w:val="21"/>
              </w:rPr>
            </w:pPr>
            <w:r>
              <w:rPr>
                <w:rFonts w:hint="eastAsia"/>
                <w:szCs w:val="21"/>
              </w:rPr>
              <w:t>Path</w:t>
            </w:r>
          </w:p>
        </w:tc>
        <w:tc>
          <w:tcPr>
            <w:tcW w:w="2786" w:type="dxa"/>
          </w:tcPr>
          <w:p w:rsidR="00C30164" w:rsidRPr="005C39AB" w:rsidRDefault="00C30164" w:rsidP="00C30164">
            <w:pPr>
              <w:pStyle w:val="C503-3"/>
              <w:spacing w:before="62" w:after="62"/>
              <w:rPr>
                <w:szCs w:val="21"/>
              </w:rPr>
            </w:pPr>
            <w:r>
              <w:rPr>
                <w:rFonts w:hint="eastAsia"/>
                <w:szCs w:val="21"/>
              </w:rPr>
              <w:t>分布式文件系统上作业</w:t>
            </w:r>
            <w:r w:rsidR="006335C0">
              <w:rPr>
                <w:rFonts w:hint="eastAsia"/>
                <w:szCs w:val="21"/>
              </w:rPr>
              <w:t>临时</w:t>
            </w:r>
            <w:r>
              <w:rPr>
                <w:rFonts w:hint="eastAsia"/>
                <w:szCs w:val="21"/>
              </w:rPr>
              <w:t>工作目录的绝对路径</w:t>
            </w:r>
          </w:p>
        </w:tc>
      </w:tr>
      <w:tr w:rsidR="00C30164" w:rsidRPr="00EB074D" w:rsidTr="000060DB">
        <w:trPr>
          <w:trHeight w:val="410"/>
          <w:jc w:val="center"/>
        </w:trPr>
        <w:tc>
          <w:tcPr>
            <w:tcW w:w="550" w:type="dxa"/>
            <w:vMerge/>
          </w:tcPr>
          <w:p w:rsidR="00C30164" w:rsidRPr="00A139C1" w:rsidRDefault="00C30164" w:rsidP="00C30164">
            <w:pPr>
              <w:pStyle w:val="C503-"/>
              <w:spacing w:before="62" w:after="62"/>
              <w:rPr>
                <w:szCs w:val="21"/>
              </w:rPr>
            </w:pPr>
          </w:p>
        </w:tc>
        <w:tc>
          <w:tcPr>
            <w:tcW w:w="850" w:type="dxa"/>
            <w:vMerge/>
          </w:tcPr>
          <w:p w:rsidR="00C30164" w:rsidRDefault="00C30164" w:rsidP="00C30164">
            <w:pPr>
              <w:pStyle w:val="C503-3"/>
              <w:spacing w:before="62" w:after="62"/>
              <w:rPr>
                <w:szCs w:val="21"/>
              </w:rPr>
            </w:pPr>
          </w:p>
        </w:tc>
        <w:tc>
          <w:tcPr>
            <w:tcW w:w="851" w:type="dxa"/>
            <w:vMerge/>
          </w:tcPr>
          <w:p w:rsidR="00C30164" w:rsidRDefault="00C30164" w:rsidP="00C30164">
            <w:pPr>
              <w:pStyle w:val="C503-3"/>
              <w:spacing w:before="62" w:after="62"/>
              <w:rPr>
                <w:szCs w:val="21"/>
              </w:rPr>
            </w:pPr>
          </w:p>
        </w:tc>
        <w:tc>
          <w:tcPr>
            <w:tcW w:w="1418" w:type="dxa"/>
            <w:vMerge/>
          </w:tcPr>
          <w:p w:rsidR="00C30164" w:rsidRDefault="00C30164" w:rsidP="00C30164">
            <w:pPr>
              <w:pStyle w:val="C503-3"/>
              <w:spacing w:before="62" w:after="62"/>
              <w:rPr>
                <w:szCs w:val="21"/>
              </w:rPr>
            </w:pPr>
          </w:p>
        </w:tc>
        <w:tc>
          <w:tcPr>
            <w:tcW w:w="2577" w:type="dxa"/>
            <w:vMerge/>
          </w:tcPr>
          <w:p w:rsidR="00C30164" w:rsidRPr="008F1A6B" w:rsidRDefault="00C30164" w:rsidP="00C30164">
            <w:pPr>
              <w:pStyle w:val="C503-3"/>
              <w:spacing w:before="62" w:after="62"/>
              <w:rPr>
                <w:szCs w:val="21"/>
              </w:rPr>
            </w:pPr>
          </w:p>
        </w:tc>
        <w:tc>
          <w:tcPr>
            <w:tcW w:w="1560" w:type="dxa"/>
            <w:vMerge/>
          </w:tcPr>
          <w:p w:rsidR="00C30164" w:rsidRPr="008F1A6B" w:rsidRDefault="00C30164" w:rsidP="00C30164">
            <w:pPr>
              <w:pStyle w:val="C503-3"/>
              <w:spacing w:before="62" w:after="62"/>
              <w:rPr>
                <w:szCs w:val="21"/>
              </w:rPr>
            </w:pPr>
          </w:p>
        </w:tc>
        <w:tc>
          <w:tcPr>
            <w:tcW w:w="1134" w:type="dxa"/>
          </w:tcPr>
          <w:p w:rsidR="00C30164" w:rsidRDefault="00C30164" w:rsidP="00C30164">
            <w:pPr>
              <w:pStyle w:val="C503-3"/>
              <w:spacing w:before="62" w:after="62"/>
              <w:rPr>
                <w:szCs w:val="21"/>
              </w:rPr>
            </w:pPr>
            <w:r w:rsidRPr="008F1A6B">
              <w:rPr>
                <w:szCs w:val="21"/>
              </w:rPr>
              <w:t>boolean</w:t>
            </w:r>
          </w:p>
        </w:tc>
        <w:tc>
          <w:tcPr>
            <w:tcW w:w="2786" w:type="dxa"/>
          </w:tcPr>
          <w:p w:rsidR="00C30164" w:rsidRDefault="00C30164" w:rsidP="00C30164">
            <w:pPr>
              <w:pStyle w:val="C503-3"/>
              <w:spacing w:before="62" w:after="62"/>
              <w:rPr>
                <w:szCs w:val="21"/>
              </w:rPr>
            </w:pPr>
            <w:r>
              <w:rPr>
                <w:rFonts w:hint="eastAsia"/>
                <w:szCs w:val="21"/>
              </w:rPr>
              <w:t>是否递归删除目录</w:t>
            </w:r>
          </w:p>
        </w:tc>
      </w:tr>
      <w:tr w:rsidR="003E56EE" w:rsidRPr="00EB074D" w:rsidTr="003E56EE">
        <w:trPr>
          <w:trHeight w:val="658"/>
          <w:jc w:val="center"/>
        </w:trPr>
        <w:tc>
          <w:tcPr>
            <w:tcW w:w="550" w:type="dxa"/>
            <w:vMerge w:val="restart"/>
          </w:tcPr>
          <w:p w:rsidR="003E56EE" w:rsidRPr="00A139C1" w:rsidRDefault="003E56EE" w:rsidP="003E56EE">
            <w:pPr>
              <w:pStyle w:val="C503-"/>
              <w:spacing w:before="62" w:after="62"/>
              <w:rPr>
                <w:szCs w:val="21"/>
              </w:rPr>
            </w:pPr>
          </w:p>
        </w:tc>
        <w:tc>
          <w:tcPr>
            <w:tcW w:w="850" w:type="dxa"/>
            <w:vMerge w:val="restart"/>
          </w:tcPr>
          <w:p w:rsidR="003E56EE" w:rsidRDefault="003E56EE" w:rsidP="003E56EE">
            <w:pPr>
              <w:pStyle w:val="C503-3"/>
              <w:spacing w:before="62" w:after="62"/>
              <w:rPr>
                <w:szCs w:val="21"/>
              </w:rPr>
            </w:pPr>
            <w:r>
              <w:rPr>
                <w:rFonts w:hint="eastAsia"/>
                <w:szCs w:val="21"/>
              </w:rPr>
              <w:t>Mapper</w:t>
            </w:r>
            <w:r w:rsidR="00897C43">
              <w:rPr>
                <w:rFonts w:hint="eastAsia"/>
                <w:szCs w:val="21"/>
              </w:rPr>
              <w:t>/Reducer</w:t>
            </w:r>
          </w:p>
        </w:tc>
        <w:tc>
          <w:tcPr>
            <w:tcW w:w="851" w:type="dxa"/>
            <w:vMerge w:val="restart"/>
          </w:tcPr>
          <w:p w:rsidR="003E56EE" w:rsidRDefault="003E56EE" w:rsidP="003E56EE">
            <w:pPr>
              <w:pStyle w:val="C503-3"/>
              <w:spacing w:before="62" w:after="62"/>
              <w:rPr>
                <w:szCs w:val="21"/>
              </w:rPr>
            </w:pPr>
            <w:r>
              <w:rPr>
                <w:rFonts w:hint="eastAsia"/>
                <w:szCs w:val="21"/>
              </w:rPr>
              <w:t>hdfs</w:t>
            </w:r>
          </w:p>
        </w:tc>
        <w:tc>
          <w:tcPr>
            <w:tcW w:w="1418" w:type="dxa"/>
            <w:vMerge w:val="restart"/>
          </w:tcPr>
          <w:p w:rsidR="003E56EE" w:rsidRPr="00DD168E" w:rsidRDefault="003E56EE" w:rsidP="00147C44">
            <w:pPr>
              <w:pStyle w:val="C503-3"/>
              <w:spacing w:before="62" w:after="62"/>
              <w:rPr>
                <w:szCs w:val="21"/>
              </w:rPr>
            </w:pPr>
            <w:r w:rsidRPr="00DD168E">
              <w:rPr>
                <w:szCs w:val="21"/>
              </w:rPr>
              <w:t>rename</w:t>
            </w:r>
          </w:p>
          <w:p w:rsidR="003E56EE" w:rsidRPr="00D46081" w:rsidRDefault="003E56EE" w:rsidP="003E56EE">
            <w:pPr>
              <w:pStyle w:val="C503-3"/>
              <w:spacing w:before="62" w:after="62"/>
              <w:rPr>
                <w:szCs w:val="21"/>
              </w:rPr>
            </w:pPr>
          </w:p>
        </w:tc>
        <w:tc>
          <w:tcPr>
            <w:tcW w:w="2577" w:type="dxa"/>
            <w:vMerge w:val="restart"/>
          </w:tcPr>
          <w:p w:rsidR="003E56EE" w:rsidRDefault="003E56EE" w:rsidP="00147C44">
            <w:pPr>
              <w:pStyle w:val="C503-3"/>
              <w:spacing w:before="62" w:after="62"/>
              <w:rPr>
                <w:szCs w:val="21"/>
              </w:rPr>
            </w:pPr>
            <w:r w:rsidRPr="00DD168E">
              <w:rPr>
                <w:rFonts w:hint="eastAsia"/>
                <w:szCs w:val="21"/>
              </w:rPr>
              <w:t>在</w:t>
            </w:r>
            <w:r w:rsidRPr="00DD168E">
              <w:rPr>
                <w:rFonts w:hint="eastAsia"/>
                <w:szCs w:val="21"/>
              </w:rPr>
              <w:t>hdfs</w:t>
            </w:r>
            <w:r>
              <w:rPr>
                <w:rFonts w:hint="eastAsia"/>
                <w:szCs w:val="21"/>
              </w:rPr>
              <w:t>上将任务子目录从临时目录移到</w:t>
            </w:r>
            <w:r w:rsidRPr="00DD168E">
              <w:rPr>
                <w:rFonts w:hint="eastAsia"/>
                <w:szCs w:val="21"/>
              </w:rPr>
              <w:t>工作目录</w:t>
            </w:r>
            <w:r w:rsidRPr="00DD168E">
              <w:rPr>
                <w:rFonts w:hint="eastAsia"/>
                <w:szCs w:val="21"/>
              </w:rPr>
              <w:t>,</w:t>
            </w:r>
            <w:r>
              <w:rPr>
                <w:rFonts w:hint="eastAsia"/>
                <w:szCs w:val="21"/>
              </w:rPr>
              <w:t>即将</w:t>
            </w:r>
          </w:p>
          <w:p w:rsidR="003E56EE" w:rsidRPr="0077641F" w:rsidRDefault="003E56EE" w:rsidP="003E56EE">
            <w:pPr>
              <w:pStyle w:val="C503-3"/>
              <w:spacing w:before="62" w:after="62"/>
              <w:rPr>
                <w:szCs w:val="21"/>
              </w:rPr>
            </w:pPr>
            <w:r w:rsidRPr="00DD168E">
              <w:rPr>
                <w:rFonts w:hint="eastAsia"/>
                <w:szCs w:val="21"/>
              </w:rPr>
              <w:t>${outputdir}/_temporary/_${TaskAttemptID}</w:t>
            </w:r>
            <w:r w:rsidRPr="00DD168E">
              <w:rPr>
                <w:rFonts w:hint="eastAsia"/>
                <w:szCs w:val="21"/>
              </w:rPr>
              <w:t>下的内容移到</w:t>
            </w:r>
            <w:r w:rsidRPr="00DD168E">
              <w:rPr>
                <w:rFonts w:hint="eastAsia"/>
                <w:szCs w:val="21"/>
              </w:rPr>
              <w:t>${outputdir}</w:t>
            </w:r>
            <w:r w:rsidRPr="00DD168E">
              <w:rPr>
                <w:rFonts w:hint="eastAsia"/>
                <w:szCs w:val="21"/>
              </w:rPr>
              <w:t>目录</w:t>
            </w:r>
          </w:p>
        </w:tc>
        <w:tc>
          <w:tcPr>
            <w:tcW w:w="1560" w:type="dxa"/>
            <w:vMerge w:val="restart"/>
          </w:tcPr>
          <w:p w:rsidR="003E56EE" w:rsidRPr="00DD168E" w:rsidRDefault="003E56EE" w:rsidP="00147C44">
            <w:pPr>
              <w:pStyle w:val="C503-3"/>
              <w:spacing w:before="62" w:after="62"/>
              <w:rPr>
                <w:szCs w:val="21"/>
              </w:rPr>
            </w:pPr>
            <w:r w:rsidRPr="00DD168E">
              <w:rPr>
                <w:szCs w:val="21"/>
              </w:rPr>
              <w:t>boolean rename(Path src, Path dst)</w:t>
            </w:r>
          </w:p>
          <w:p w:rsidR="003E56EE" w:rsidRPr="00DD168E" w:rsidRDefault="003E56EE" w:rsidP="003E56EE">
            <w:pPr>
              <w:pStyle w:val="C503-3"/>
              <w:spacing w:before="62" w:after="62"/>
              <w:rPr>
                <w:szCs w:val="21"/>
              </w:rPr>
            </w:pPr>
          </w:p>
        </w:tc>
        <w:tc>
          <w:tcPr>
            <w:tcW w:w="1134" w:type="dxa"/>
          </w:tcPr>
          <w:p w:rsidR="003E56EE" w:rsidRPr="005C39AB" w:rsidRDefault="003E56EE" w:rsidP="00147C44">
            <w:pPr>
              <w:pStyle w:val="C503-3"/>
              <w:spacing w:before="62" w:after="62"/>
              <w:rPr>
                <w:szCs w:val="21"/>
              </w:rPr>
            </w:pPr>
            <w:r>
              <w:rPr>
                <w:rFonts w:hint="eastAsia"/>
                <w:szCs w:val="21"/>
              </w:rPr>
              <w:t>boolean</w:t>
            </w:r>
          </w:p>
        </w:tc>
        <w:tc>
          <w:tcPr>
            <w:tcW w:w="2786" w:type="dxa"/>
          </w:tcPr>
          <w:p w:rsidR="003E56EE" w:rsidRPr="005C39AB" w:rsidRDefault="003E56EE" w:rsidP="00443E20">
            <w:pPr>
              <w:pStyle w:val="C503-3"/>
              <w:spacing w:before="62" w:after="62"/>
              <w:rPr>
                <w:szCs w:val="21"/>
              </w:rPr>
            </w:pPr>
            <w:r>
              <w:rPr>
                <w:rFonts w:hint="eastAsia"/>
                <w:szCs w:val="21"/>
              </w:rPr>
              <w:t>返回目录</w:t>
            </w:r>
            <w:r w:rsidR="00443E20">
              <w:rPr>
                <w:rFonts w:hint="eastAsia"/>
                <w:szCs w:val="21"/>
              </w:rPr>
              <w:t>移动操作</w:t>
            </w:r>
            <w:r>
              <w:rPr>
                <w:rFonts w:hint="eastAsia"/>
                <w:szCs w:val="21"/>
              </w:rPr>
              <w:t>是否成功</w:t>
            </w:r>
          </w:p>
        </w:tc>
      </w:tr>
      <w:tr w:rsidR="003E56EE" w:rsidRPr="00EB074D" w:rsidTr="000060DB">
        <w:trPr>
          <w:trHeight w:val="656"/>
          <w:jc w:val="center"/>
        </w:trPr>
        <w:tc>
          <w:tcPr>
            <w:tcW w:w="550" w:type="dxa"/>
            <w:vMerge/>
          </w:tcPr>
          <w:p w:rsidR="003E56EE" w:rsidRPr="00A139C1" w:rsidRDefault="003E56EE" w:rsidP="003E56EE">
            <w:pPr>
              <w:pStyle w:val="C503-"/>
              <w:spacing w:before="62" w:after="62"/>
              <w:rPr>
                <w:szCs w:val="21"/>
              </w:rPr>
            </w:pPr>
          </w:p>
        </w:tc>
        <w:tc>
          <w:tcPr>
            <w:tcW w:w="850" w:type="dxa"/>
            <w:vMerge/>
          </w:tcPr>
          <w:p w:rsidR="003E56EE" w:rsidRDefault="003E56EE" w:rsidP="003E56EE">
            <w:pPr>
              <w:pStyle w:val="C503-3"/>
              <w:spacing w:before="62" w:after="62"/>
              <w:rPr>
                <w:szCs w:val="21"/>
              </w:rPr>
            </w:pPr>
          </w:p>
        </w:tc>
        <w:tc>
          <w:tcPr>
            <w:tcW w:w="851" w:type="dxa"/>
            <w:vMerge/>
          </w:tcPr>
          <w:p w:rsidR="003E56EE" w:rsidRDefault="003E56EE" w:rsidP="003E56EE">
            <w:pPr>
              <w:pStyle w:val="C503-3"/>
              <w:spacing w:before="62" w:after="62"/>
              <w:rPr>
                <w:szCs w:val="21"/>
              </w:rPr>
            </w:pPr>
          </w:p>
        </w:tc>
        <w:tc>
          <w:tcPr>
            <w:tcW w:w="1418" w:type="dxa"/>
            <w:vMerge/>
          </w:tcPr>
          <w:p w:rsidR="003E56EE" w:rsidRPr="00DD168E" w:rsidRDefault="003E56EE" w:rsidP="003E56EE">
            <w:pPr>
              <w:pStyle w:val="C503-3"/>
              <w:spacing w:before="62" w:after="62"/>
              <w:rPr>
                <w:szCs w:val="21"/>
              </w:rPr>
            </w:pPr>
          </w:p>
        </w:tc>
        <w:tc>
          <w:tcPr>
            <w:tcW w:w="2577" w:type="dxa"/>
            <w:vMerge/>
          </w:tcPr>
          <w:p w:rsidR="003E56EE" w:rsidRPr="00DD168E" w:rsidRDefault="003E56EE" w:rsidP="003E56EE">
            <w:pPr>
              <w:pStyle w:val="C503-3"/>
              <w:spacing w:before="62" w:after="62"/>
              <w:rPr>
                <w:szCs w:val="21"/>
              </w:rPr>
            </w:pPr>
          </w:p>
        </w:tc>
        <w:tc>
          <w:tcPr>
            <w:tcW w:w="1560" w:type="dxa"/>
            <w:vMerge/>
          </w:tcPr>
          <w:p w:rsidR="003E56EE" w:rsidRPr="00DD168E" w:rsidRDefault="003E56EE" w:rsidP="003E56EE">
            <w:pPr>
              <w:pStyle w:val="C503-3"/>
              <w:spacing w:before="62" w:after="62"/>
              <w:rPr>
                <w:szCs w:val="21"/>
              </w:rPr>
            </w:pPr>
          </w:p>
        </w:tc>
        <w:tc>
          <w:tcPr>
            <w:tcW w:w="1134" w:type="dxa"/>
          </w:tcPr>
          <w:p w:rsidR="003E56EE" w:rsidRPr="005C39AB" w:rsidRDefault="003E56EE" w:rsidP="003E56EE">
            <w:pPr>
              <w:pStyle w:val="C503-3"/>
              <w:spacing w:before="62" w:after="62"/>
              <w:rPr>
                <w:szCs w:val="21"/>
              </w:rPr>
            </w:pPr>
            <w:r>
              <w:rPr>
                <w:rFonts w:hint="eastAsia"/>
                <w:szCs w:val="21"/>
              </w:rPr>
              <w:t>Path</w:t>
            </w:r>
          </w:p>
        </w:tc>
        <w:tc>
          <w:tcPr>
            <w:tcW w:w="2786" w:type="dxa"/>
          </w:tcPr>
          <w:p w:rsidR="003E56EE" w:rsidRPr="005C39AB" w:rsidRDefault="003E56EE" w:rsidP="003E56EE">
            <w:pPr>
              <w:pStyle w:val="C503-3"/>
              <w:spacing w:before="62" w:after="62"/>
              <w:rPr>
                <w:szCs w:val="21"/>
              </w:rPr>
            </w:pPr>
            <w:r>
              <w:rPr>
                <w:rFonts w:hint="eastAsia"/>
                <w:szCs w:val="21"/>
              </w:rPr>
              <w:t>任务临时工作目录绝对路径</w:t>
            </w:r>
          </w:p>
        </w:tc>
      </w:tr>
      <w:tr w:rsidR="003E56EE" w:rsidRPr="00EB074D" w:rsidTr="000060DB">
        <w:trPr>
          <w:trHeight w:val="656"/>
          <w:jc w:val="center"/>
        </w:trPr>
        <w:tc>
          <w:tcPr>
            <w:tcW w:w="550" w:type="dxa"/>
            <w:vMerge/>
          </w:tcPr>
          <w:p w:rsidR="003E56EE" w:rsidRPr="00A139C1" w:rsidRDefault="003E56EE" w:rsidP="003E56EE">
            <w:pPr>
              <w:pStyle w:val="C503-"/>
              <w:spacing w:before="62" w:after="62"/>
              <w:rPr>
                <w:szCs w:val="21"/>
              </w:rPr>
            </w:pPr>
          </w:p>
        </w:tc>
        <w:tc>
          <w:tcPr>
            <w:tcW w:w="850" w:type="dxa"/>
            <w:vMerge/>
          </w:tcPr>
          <w:p w:rsidR="003E56EE" w:rsidRDefault="003E56EE" w:rsidP="003E56EE">
            <w:pPr>
              <w:pStyle w:val="C503-3"/>
              <w:spacing w:before="62" w:after="62"/>
              <w:rPr>
                <w:szCs w:val="21"/>
              </w:rPr>
            </w:pPr>
          </w:p>
        </w:tc>
        <w:tc>
          <w:tcPr>
            <w:tcW w:w="851" w:type="dxa"/>
            <w:vMerge/>
          </w:tcPr>
          <w:p w:rsidR="003E56EE" w:rsidRDefault="003E56EE" w:rsidP="003E56EE">
            <w:pPr>
              <w:pStyle w:val="C503-3"/>
              <w:spacing w:before="62" w:after="62"/>
              <w:rPr>
                <w:szCs w:val="21"/>
              </w:rPr>
            </w:pPr>
          </w:p>
        </w:tc>
        <w:tc>
          <w:tcPr>
            <w:tcW w:w="1418" w:type="dxa"/>
            <w:vMerge/>
          </w:tcPr>
          <w:p w:rsidR="003E56EE" w:rsidRPr="00DD168E" w:rsidRDefault="003E56EE" w:rsidP="003E56EE">
            <w:pPr>
              <w:pStyle w:val="C503-3"/>
              <w:spacing w:before="62" w:after="62"/>
              <w:rPr>
                <w:szCs w:val="21"/>
              </w:rPr>
            </w:pPr>
          </w:p>
        </w:tc>
        <w:tc>
          <w:tcPr>
            <w:tcW w:w="2577" w:type="dxa"/>
            <w:vMerge/>
          </w:tcPr>
          <w:p w:rsidR="003E56EE" w:rsidRPr="00DD168E" w:rsidRDefault="003E56EE" w:rsidP="003E56EE">
            <w:pPr>
              <w:pStyle w:val="C503-3"/>
              <w:spacing w:before="62" w:after="62"/>
              <w:rPr>
                <w:szCs w:val="21"/>
              </w:rPr>
            </w:pPr>
          </w:p>
        </w:tc>
        <w:tc>
          <w:tcPr>
            <w:tcW w:w="1560" w:type="dxa"/>
            <w:vMerge/>
          </w:tcPr>
          <w:p w:rsidR="003E56EE" w:rsidRPr="00DD168E" w:rsidRDefault="003E56EE" w:rsidP="003E56EE">
            <w:pPr>
              <w:pStyle w:val="C503-3"/>
              <w:spacing w:before="62" w:after="62"/>
              <w:rPr>
                <w:szCs w:val="21"/>
              </w:rPr>
            </w:pPr>
          </w:p>
        </w:tc>
        <w:tc>
          <w:tcPr>
            <w:tcW w:w="1134" w:type="dxa"/>
          </w:tcPr>
          <w:p w:rsidR="003E56EE" w:rsidRDefault="009D52C2" w:rsidP="00147C44">
            <w:pPr>
              <w:pStyle w:val="C503-3"/>
              <w:spacing w:before="62" w:after="62"/>
              <w:rPr>
                <w:szCs w:val="21"/>
              </w:rPr>
            </w:pPr>
            <w:r>
              <w:rPr>
                <w:rFonts w:hint="eastAsia"/>
                <w:szCs w:val="21"/>
              </w:rPr>
              <w:t>Path</w:t>
            </w:r>
          </w:p>
        </w:tc>
        <w:tc>
          <w:tcPr>
            <w:tcW w:w="2786" w:type="dxa"/>
          </w:tcPr>
          <w:p w:rsidR="003E56EE" w:rsidRDefault="009D52C2" w:rsidP="003E56EE">
            <w:pPr>
              <w:pStyle w:val="C503-3"/>
              <w:spacing w:before="62" w:after="62"/>
              <w:rPr>
                <w:szCs w:val="21"/>
              </w:rPr>
            </w:pPr>
            <w:r>
              <w:rPr>
                <w:rFonts w:hint="eastAsia"/>
                <w:szCs w:val="21"/>
              </w:rPr>
              <w:t>作业工作目录绝对路径</w:t>
            </w:r>
          </w:p>
        </w:tc>
      </w:tr>
      <w:tr w:rsidR="002E0651" w:rsidRPr="00EB074D" w:rsidTr="005F2FC0">
        <w:trPr>
          <w:trHeight w:val="653"/>
          <w:jc w:val="center"/>
        </w:trPr>
        <w:tc>
          <w:tcPr>
            <w:tcW w:w="550" w:type="dxa"/>
            <w:vMerge w:val="restart"/>
          </w:tcPr>
          <w:p w:rsidR="002E0651" w:rsidRPr="00A139C1" w:rsidRDefault="002E0651" w:rsidP="002E0651">
            <w:pPr>
              <w:pStyle w:val="C503-"/>
              <w:spacing w:before="62" w:after="62"/>
              <w:rPr>
                <w:szCs w:val="21"/>
              </w:rPr>
            </w:pPr>
          </w:p>
        </w:tc>
        <w:tc>
          <w:tcPr>
            <w:tcW w:w="850" w:type="dxa"/>
            <w:vMerge w:val="restart"/>
          </w:tcPr>
          <w:p w:rsidR="002E0651" w:rsidRDefault="002E0651" w:rsidP="002E0651">
            <w:pPr>
              <w:pStyle w:val="C503-3"/>
              <w:spacing w:before="62" w:after="62"/>
              <w:rPr>
                <w:szCs w:val="21"/>
              </w:rPr>
            </w:pPr>
            <w:r>
              <w:rPr>
                <w:rFonts w:hint="eastAsia"/>
                <w:szCs w:val="21"/>
              </w:rPr>
              <w:t>Mapper</w:t>
            </w:r>
            <w:r w:rsidR="00EC5642">
              <w:rPr>
                <w:rFonts w:hint="eastAsia"/>
                <w:szCs w:val="21"/>
              </w:rPr>
              <w:t>/Reducer</w:t>
            </w:r>
          </w:p>
        </w:tc>
        <w:tc>
          <w:tcPr>
            <w:tcW w:w="851" w:type="dxa"/>
            <w:vMerge w:val="restart"/>
          </w:tcPr>
          <w:p w:rsidR="002E0651" w:rsidRDefault="002E0651" w:rsidP="002E0651">
            <w:pPr>
              <w:pStyle w:val="C503-3"/>
              <w:spacing w:before="62" w:after="62"/>
              <w:rPr>
                <w:szCs w:val="21"/>
              </w:rPr>
            </w:pPr>
            <w:r>
              <w:rPr>
                <w:rFonts w:hint="eastAsia"/>
                <w:szCs w:val="21"/>
              </w:rPr>
              <w:t>TaskTracker</w:t>
            </w:r>
          </w:p>
        </w:tc>
        <w:tc>
          <w:tcPr>
            <w:tcW w:w="1418" w:type="dxa"/>
            <w:vMerge w:val="restart"/>
          </w:tcPr>
          <w:p w:rsidR="002E0651" w:rsidRPr="00B1658A" w:rsidRDefault="002E0651" w:rsidP="00B1658A">
            <w:pPr>
              <w:pStyle w:val="C503-3"/>
              <w:spacing w:before="62" w:after="62"/>
              <w:rPr>
                <w:szCs w:val="21"/>
              </w:rPr>
            </w:pPr>
            <w:r w:rsidRPr="00B1658A">
              <w:rPr>
                <w:szCs w:val="21"/>
              </w:rPr>
              <w:t>statusUpdate</w:t>
            </w:r>
          </w:p>
          <w:p w:rsidR="002E0651" w:rsidRPr="00B1658A" w:rsidRDefault="002E0651" w:rsidP="00B1658A">
            <w:pPr>
              <w:pStyle w:val="C503-3"/>
              <w:spacing w:before="62" w:after="62"/>
              <w:rPr>
                <w:szCs w:val="21"/>
              </w:rPr>
            </w:pPr>
          </w:p>
          <w:p w:rsidR="002E0651" w:rsidRPr="00DD168E" w:rsidRDefault="002E0651" w:rsidP="002E0651">
            <w:pPr>
              <w:pStyle w:val="C503-3"/>
              <w:spacing w:before="62" w:after="62"/>
              <w:rPr>
                <w:szCs w:val="21"/>
              </w:rPr>
            </w:pPr>
            <w:r w:rsidRPr="00B1658A">
              <w:rPr>
                <w:rFonts w:hint="eastAsia"/>
                <w:szCs w:val="21"/>
              </w:rPr>
              <w:t xml:space="preserve">  </w:t>
            </w:r>
            <w:r w:rsidRPr="00B1658A">
              <w:rPr>
                <w:rFonts w:hint="eastAsia"/>
                <w:szCs w:val="21"/>
              </w:rPr>
              <w:tab/>
            </w:r>
          </w:p>
        </w:tc>
        <w:tc>
          <w:tcPr>
            <w:tcW w:w="2577" w:type="dxa"/>
            <w:vMerge w:val="restart"/>
          </w:tcPr>
          <w:p w:rsidR="002E0651" w:rsidRPr="00DD168E" w:rsidRDefault="002E0651" w:rsidP="002E0651">
            <w:pPr>
              <w:pStyle w:val="C503-3"/>
              <w:spacing w:before="62" w:after="62"/>
              <w:rPr>
                <w:szCs w:val="21"/>
              </w:rPr>
            </w:pPr>
            <w:r w:rsidRPr="00B1658A">
              <w:rPr>
                <w:rFonts w:hint="eastAsia"/>
                <w:szCs w:val="21"/>
              </w:rPr>
              <w:t>任务状态改变时，执行任务的子进程向</w:t>
            </w:r>
            <w:r w:rsidRPr="00B1658A">
              <w:rPr>
                <w:rFonts w:hint="eastAsia"/>
                <w:szCs w:val="21"/>
              </w:rPr>
              <w:t>TaskTracker</w:t>
            </w:r>
            <w:r w:rsidRPr="00B1658A">
              <w:rPr>
                <w:rFonts w:hint="eastAsia"/>
                <w:szCs w:val="21"/>
              </w:rPr>
              <w:t>发送状态更新消息</w:t>
            </w:r>
          </w:p>
        </w:tc>
        <w:tc>
          <w:tcPr>
            <w:tcW w:w="1560" w:type="dxa"/>
            <w:vMerge w:val="restart"/>
          </w:tcPr>
          <w:p w:rsidR="002E0651" w:rsidRPr="00DD168E" w:rsidRDefault="002E0651" w:rsidP="002E0651">
            <w:pPr>
              <w:pStyle w:val="C503-3"/>
              <w:spacing w:before="62" w:after="62"/>
              <w:rPr>
                <w:szCs w:val="21"/>
              </w:rPr>
            </w:pPr>
            <w:r w:rsidRPr="00B1658A">
              <w:rPr>
                <w:szCs w:val="21"/>
              </w:rPr>
              <w:t xml:space="preserve">boolean statusUpdate(TaskAttemptID taskid, TaskStatus </w:t>
            </w:r>
            <w:r w:rsidRPr="00B1658A">
              <w:rPr>
                <w:szCs w:val="21"/>
              </w:rPr>
              <w:lastRenderedPageBreak/>
              <w:t>taskStatus, JvmContext jvmContext)</w:t>
            </w:r>
          </w:p>
        </w:tc>
        <w:tc>
          <w:tcPr>
            <w:tcW w:w="1134" w:type="dxa"/>
          </w:tcPr>
          <w:p w:rsidR="002E0651" w:rsidRPr="005C39AB" w:rsidRDefault="002E0651" w:rsidP="00147C44">
            <w:pPr>
              <w:pStyle w:val="C503-3"/>
              <w:spacing w:before="62" w:after="62"/>
              <w:rPr>
                <w:szCs w:val="21"/>
              </w:rPr>
            </w:pPr>
            <w:r w:rsidRPr="00B1658A">
              <w:rPr>
                <w:rFonts w:hint="eastAsia"/>
                <w:szCs w:val="21"/>
              </w:rPr>
              <w:lastRenderedPageBreak/>
              <w:t xml:space="preserve">TaskAttemptID  </w:t>
            </w:r>
          </w:p>
        </w:tc>
        <w:tc>
          <w:tcPr>
            <w:tcW w:w="2786" w:type="dxa"/>
          </w:tcPr>
          <w:p w:rsidR="002E0651" w:rsidRPr="005C39AB" w:rsidRDefault="002E0651" w:rsidP="009754C8">
            <w:pPr>
              <w:pStyle w:val="C503-3"/>
              <w:spacing w:before="62" w:after="62"/>
              <w:rPr>
                <w:szCs w:val="21"/>
              </w:rPr>
            </w:pPr>
            <w:r w:rsidRPr="00B1658A">
              <w:rPr>
                <w:rFonts w:hint="eastAsia"/>
                <w:szCs w:val="21"/>
              </w:rPr>
              <w:t>标识任务的</w:t>
            </w:r>
            <w:r w:rsidRPr="00B1658A">
              <w:rPr>
                <w:rFonts w:hint="eastAsia"/>
                <w:szCs w:val="21"/>
              </w:rPr>
              <w:t>ID</w:t>
            </w:r>
          </w:p>
        </w:tc>
      </w:tr>
      <w:tr w:rsidR="002E0651" w:rsidRPr="00EB074D" w:rsidTr="0063197F">
        <w:trPr>
          <w:trHeight w:val="938"/>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5C39AB" w:rsidRDefault="002E0651" w:rsidP="00147C44">
            <w:pPr>
              <w:pStyle w:val="C503-3"/>
              <w:spacing w:before="62" w:after="62"/>
              <w:rPr>
                <w:szCs w:val="21"/>
              </w:rPr>
            </w:pPr>
            <w:r w:rsidRPr="00B1658A">
              <w:rPr>
                <w:rFonts w:hint="eastAsia"/>
                <w:szCs w:val="21"/>
              </w:rPr>
              <w:t>TaskStatus</w:t>
            </w:r>
          </w:p>
        </w:tc>
        <w:tc>
          <w:tcPr>
            <w:tcW w:w="2786" w:type="dxa"/>
          </w:tcPr>
          <w:p w:rsidR="002E0651" w:rsidRPr="002E0651" w:rsidRDefault="002E0651" w:rsidP="009754C8">
            <w:pPr>
              <w:pStyle w:val="C503-3"/>
              <w:spacing w:before="62" w:after="62"/>
              <w:rPr>
                <w:szCs w:val="21"/>
              </w:rPr>
            </w:pPr>
            <w:r w:rsidRPr="00B1658A">
              <w:rPr>
                <w:rFonts w:hint="eastAsia"/>
                <w:szCs w:val="21"/>
              </w:rPr>
              <w:t>子进程向</w:t>
            </w:r>
            <w:r w:rsidRPr="00B1658A">
              <w:rPr>
                <w:rFonts w:hint="eastAsia"/>
                <w:szCs w:val="21"/>
              </w:rPr>
              <w:t>TaskTracker</w:t>
            </w:r>
            <w:r w:rsidRPr="00B1658A">
              <w:rPr>
                <w:rFonts w:hint="eastAsia"/>
                <w:szCs w:val="21"/>
              </w:rPr>
              <w:t>发送的任务状态</w:t>
            </w:r>
          </w:p>
        </w:tc>
      </w:tr>
      <w:tr w:rsidR="002E0651" w:rsidRPr="00EB074D" w:rsidTr="002E0651">
        <w:trPr>
          <w:trHeight w:val="880"/>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5C39AB" w:rsidRDefault="002E0651" w:rsidP="00147C44">
            <w:pPr>
              <w:pStyle w:val="C503-3"/>
              <w:spacing w:before="62" w:after="62"/>
              <w:rPr>
                <w:szCs w:val="21"/>
              </w:rPr>
            </w:pPr>
            <w:r w:rsidRPr="00B1658A">
              <w:rPr>
                <w:rFonts w:hint="eastAsia"/>
                <w:szCs w:val="21"/>
              </w:rPr>
              <w:t>JvmContext</w:t>
            </w:r>
          </w:p>
        </w:tc>
        <w:tc>
          <w:tcPr>
            <w:tcW w:w="2786" w:type="dxa"/>
          </w:tcPr>
          <w:p w:rsidR="002E0651" w:rsidRDefault="002E0651" w:rsidP="002E0651">
            <w:pPr>
              <w:pStyle w:val="C503-3"/>
              <w:spacing w:before="62" w:after="62"/>
              <w:rPr>
                <w:szCs w:val="21"/>
              </w:rPr>
            </w:pPr>
            <w:r w:rsidRPr="00B1658A">
              <w:rPr>
                <w:rFonts w:hint="eastAsia"/>
                <w:szCs w:val="21"/>
              </w:rPr>
              <w:t>包含</w:t>
            </w:r>
            <w:r w:rsidRPr="00B1658A">
              <w:rPr>
                <w:rFonts w:hint="eastAsia"/>
                <w:szCs w:val="21"/>
              </w:rPr>
              <w:t>Mapper</w:t>
            </w:r>
            <w:r w:rsidR="009C790E">
              <w:rPr>
                <w:rFonts w:hint="eastAsia"/>
                <w:szCs w:val="21"/>
              </w:rPr>
              <w:t>/Reducer</w:t>
            </w:r>
            <w:r w:rsidRPr="00B1658A">
              <w:rPr>
                <w:rFonts w:hint="eastAsia"/>
                <w:szCs w:val="21"/>
              </w:rPr>
              <w:t>进程</w:t>
            </w:r>
            <w:r w:rsidRPr="00B1658A">
              <w:rPr>
                <w:rFonts w:hint="eastAsia"/>
                <w:szCs w:val="21"/>
              </w:rPr>
              <w:t>ID</w:t>
            </w:r>
            <w:r w:rsidRPr="00B1658A">
              <w:rPr>
                <w:rFonts w:hint="eastAsia"/>
                <w:szCs w:val="21"/>
              </w:rPr>
              <w:t>与</w:t>
            </w:r>
            <w:r w:rsidRPr="00B1658A">
              <w:rPr>
                <w:rFonts w:hint="eastAsia"/>
                <w:szCs w:val="21"/>
              </w:rPr>
              <w:t>TaskTracker</w:t>
            </w:r>
            <w:r w:rsidRPr="00B1658A">
              <w:rPr>
                <w:rFonts w:hint="eastAsia"/>
                <w:szCs w:val="21"/>
              </w:rPr>
              <w:t>上执行</w:t>
            </w:r>
            <w:r w:rsidRPr="00B1658A">
              <w:rPr>
                <w:rFonts w:hint="eastAsia"/>
                <w:szCs w:val="21"/>
              </w:rPr>
              <w:t>Map</w:t>
            </w:r>
            <w:r w:rsidRPr="00B1658A">
              <w:rPr>
                <w:rFonts w:hint="eastAsia"/>
                <w:szCs w:val="21"/>
              </w:rPr>
              <w:t>任务的虚拟机</w:t>
            </w:r>
            <w:r w:rsidRPr="00B1658A">
              <w:rPr>
                <w:rFonts w:hint="eastAsia"/>
                <w:szCs w:val="21"/>
              </w:rPr>
              <w:t>ID</w:t>
            </w:r>
          </w:p>
        </w:tc>
      </w:tr>
      <w:tr w:rsidR="002E0651" w:rsidRPr="00EB074D" w:rsidTr="000060DB">
        <w:trPr>
          <w:trHeight w:val="880"/>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B1658A" w:rsidRDefault="002E0651" w:rsidP="002E0651">
            <w:pPr>
              <w:pStyle w:val="C503-3"/>
              <w:spacing w:before="62" w:after="62"/>
              <w:rPr>
                <w:szCs w:val="21"/>
              </w:rPr>
            </w:pPr>
            <w:r w:rsidRPr="00B1658A">
              <w:rPr>
                <w:rFonts w:hint="eastAsia"/>
                <w:szCs w:val="21"/>
              </w:rPr>
              <w:t xml:space="preserve">boolean  </w:t>
            </w:r>
          </w:p>
        </w:tc>
        <w:tc>
          <w:tcPr>
            <w:tcW w:w="2786" w:type="dxa"/>
          </w:tcPr>
          <w:p w:rsidR="002E0651" w:rsidRPr="00B1658A" w:rsidRDefault="002E0651" w:rsidP="002E0651">
            <w:pPr>
              <w:pStyle w:val="C503-3"/>
              <w:spacing w:before="62" w:after="62"/>
              <w:rPr>
                <w:szCs w:val="21"/>
              </w:rPr>
            </w:pPr>
            <w:r w:rsidRPr="00B1658A">
              <w:rPr>
                <w:rFonts w:hint="eastAsia"/>
                <w:szCs w:val="21"/>
              </w:rPr>
              <w:t>状态更新消息是否被</w:t>
            </w:r>
            <w:r w:rsidRPr="00B1658A">
              <w:rPr>
                <w:rFonts w:hint="eastAsia"/>
                <w:szCs w:val="21"/>
              </w:rPr>
              <w:t>TaskTracker</w:t>
            </w:r>
            <w:r w:rsidRPr="00B1658A">
              <w:rPr>
                <w:rFonts w:hint="eastAsia"/>
                <w:szCs w:val="21"/>
              </w:rPr>
              <w:t>成功接收</w:t>
            </w:r>
          </w:p>
        </w:tc>
      </w:tr>
      <w:tr w:rsidR="003E4EC9" w:rsidRPr="00EB074D" w:rsidTr="003E4EC9">
        <w:trPr>
          <w:trHeight w:val="194"/>
          <w:jc w:val="center"/>
        </w:trPr>
        <w:tc>
          <w:tcPr>
            <w:tcW w:w="550" w:type="dxa"/>
            <w:vMerge w:val="restart"/>
          </w:tcPr>
          <w:p w:rsidR="003E4EC9" w:rsidRPr="00A139C1" w:rsidRDefault="003E4EC9" w:rsidP="003E4EC9">
            <w:pPr>
              <w:pStyle w:val="C503-"/>
              <w:spacing w:before="62" w:after="62"/>
              <w:rPr>
                <w:szCs w:val="21"/>
              </w:rPr>
            </w:pPr>
          </w:p>
        </w:tc>
        <w:tc>
          <w:tcPr>
            <w:tcW w:w="850" w:type="dxa"/>
            <w:vMerge w:val="restart"/>
          </w:tcPr>
          <w:p w:rsidR="003E4EC9" w:rsidRDefault="00F07EBB" w:rsidP="003E4EC9">
            <w:pPr>
              <w:pStyle w:val="C503-3"/>
              <w:spacing w:before="62" w:after="62"/>
              <w:rPr>
                <w:szCs w:val="21"/>
              </w:rPr>
            </w:pPr>
            <w:r>
              <w:rPr>
                <w:rFonts w:hint="eastAsia"/>
                <w:szCs w:val="21"/>
              </w:rPr>
              <w:t>Mapper</w:t>
            </w:r>
            <w:r w:rsidR="00217094">
              <w:rPr>
                <w:rFonts w:hint="eastAsia"/>
                <w:szCs w:val="21"/>
              </w:rPr>
              <w:t>/Reducer</w:t>
            </w:r>
          </w:p>
        </w:tc>
        <w:tc>
          <w:tcPr>
            <w:tcW w:w="851" w:type="dxa"/>
            <w:vMerge w:val="restart"/>
          </w:tcPr>
          <w:p w:rsidR="003E4EC9" w:rsidRDefault="00F07EBB" w:rsidP="003E4EC9">
            <w:pPr>
              <w:pStyle w:val="C503-3"/>
              <w:spacing w:before="62" w:after="62"/>
              <w:rPr>
                <w:szCs w:val="21"/>
              </w:rPr>
            </w:pPr>
            <w:r>
              <w:rPr>
                <w:rFonts w:hint="eastAsia"/>
                <w:szCs w:val="21"/>
              </w:rPr>
              <w:t>TaskTracker</w:t>
            </w:r>
          </w:p>
        </w:tc>
        <w:tc>
          <w:tcPr>
            <w:tcW w:w="1418" w:type="dxa"/>
            <w:vMerge w:val="restart"/>
          </w:tcPr>
          <w:p w:rsidR="003E4EC9" w:rsidRPr="00DD168E" w:rsidRDefault="003E4EC9" w:rsidP="003E4EC9">
            <w:pPr>
              <w:pStyle w:val="C503-3"/>
              <w:spacing w:before="62" w:after="62"/>
              <w:rPr>
                <w:szCs w:val="21"/>
              </w:rPr>
            </w:pPr>
            <w:r w:rsidRPr="003E4EC9">
              <w:rPr>
                <w:szCs w:val="21"/>
              </w:rPr>
              <w:t>commitPending</w:t>
            </w:r>
          </w:p>
        </w:tc>
        <w:tc>
          <w:tcPr>
            <w:tcW w:w="2577" w:type="dxa"/>
            <w:vMerge w:val="restart"/>
          </w:tcPr>
          <w:p w:rsidR="003E4EC9" w:rsidRPr="003E4EC9" w:rsidRDefault="003E4EC9" w:rsidP="003E4EC9">
            <w:pPr>
              <w:pStyle w:val="C503-3"/>
              <w:spacing w:before="62" w:after="62"/>
              <w:rPr>
                <w:szCs w:val="21"/>
              </w:rPr>
            </w:pPr>
            <w:r w:rsidRPr="003E4EC9">
              <w:rPr>
                <w:rFonts w:hint="eastAsia"/>
                <w:szCs w:val="21"/>
              </w:rPr>
              <w:t>执行任务的子进程向</w:t>
            </w:r>
            <w:r w:rsidRPr="003E4EC9">
              <w:rPr>
                <w:rFonts w:hint="eastAsia"/>
                <w:szCs w:val="21"/>
              </w:rPr>
              <w:t>TaskTracker</w:t>
            </w:r>
            <w:r w:rsidRPr="003E4EC9">
              <w:rPr>
                <w:rFonts w:hint="eastAsia"/>
                <w:szCs w:val="21"/>
              </w:rPr>
              <w:t>发送任务提交请求</w:t>
            </w:r>
          </w:p>
          <w:p w:rsidR="003E4EC9" w:rsidRPr="00DD168E" w:rsidRDefault="003E4EC9" w:rsidP="003E4EC9">
            <w:pPr>
              <w:pStyle w:val="C503-3"/>
              <w:spacing w:before="62" w:after="62"/>
              <w:rPr>
                <w:szCs w:val="21"/>
              </w:rPr>
            </w:pPr>
          </w:p>
        </w:tc>
        <w:tc>
          <w:tcPr>
            <w:tcW w:w="1560" w:type="dxa"/>
            <w:vMerge w:val="restart"/>
          </w:tcPr>
          <w:p w:rsidR="003E4EC9" w:rsidRPr="003E4EC9" w:rsidRDefault="003E4EC9" w:rsidP="003E4EC9">
            <w:pPr>
              <w:pStyle w:val="C503-3"/>
              <w:spacing w:before="62" w:after="62"/>
              <w:rPr>
                <w:szCs w:val="21"/>
              </w:rPr>
            </w:pPr>
            <w:r w:rsidRPr="003E4EC9">
              <w:rPr>
                <w:szCs w:val="21"/>
              </w:rPr>
              <w:t xml:space="preserve">void commitPending(TaskAttemptID taskid, TaskStatus taskStatus, JvmContext jvmContext) </w:t>
            </w:r>
          </w:p>
        </w:tc>
        <w:tc>
          <w:tcPr>
            <w:tcW w:w="1134" w:type="dxa"/>
          </w:tcPr>
          <w:p w:rsidR="003E4EC9" w:rsidRDefault="003E4EC9" w:rsidP="00147C44">
            <w:pPr>
              <w:pStyle w:val="C503-3"/>
              <w:spacing w:before="62" w:after="62"/>
              <w:rPr>
                <w:szCs w:val="21"/>
              </w:rPr>
            </w:pPr>
            <w:r w:rsidRPr="003E4EC9">
              <w:rPr>
                <w:rFonts w:hint="eastAsia"/>
                <w:szCs w:val="21"/>
              </w:rPr>
              <w:t xml:space="preserve">TaskAttemptID  </w:t>
            </w:r>
          </w:p>
        </w:tc>
        <w:tc>
          <w:tcPr>
            <w:tcW w:w="2786" w:type="dxa"/>
          </w:tcPr>
          <w:p w:rsidR="003E4EC9" w:rsidRDefault="003E4EC9" w:rsidP="003E4EC9">
            <w:pPr>
              <w:pStyle w:val="C503-3"/>
              <w:spacing w:before="62" w:after="62"/>
              <w:rPr>
                <w:szCs w:val="21"/>
              </w:rPr>
            </w:pPr>
            <w:r w:rsidRPr="003E4EC9">
              <w:rPr>
                <w:rFonts w:hint="eastAsia"/>
                <w:szCs w:val="21"/>
              </w:rPr>
              <w:t>标识任务的</w:t>
            </w:r>
            <w:r w:rsidRPr="003E4EC9">
              <w:rPr>
                <w:rFonts w:hint="eastAsia"/>
                <w:szCs w:val="21"/>
              </w:rPr>
              <w:t>ID</w:t>
            </w:r>
          </w:p>
        </w:tc>
      </w:tr>
      <w:tr w:rsidR="003E4EC9" w:rsidRPr="00EB074D" w:rsidTr="000060DB">
        <w:trPr>
          <w:trHeight w:val="193"/>
          <w:jc w:val="center"/>
        </w:trPr>
        <w:tc>
          <w:tcPr>
            <w:tcW w:w="550" w:type="dxa"/>
            <w:vMerge/>
          </w:tcPr>
          <w:p w:rsidR="003E4EC9" w:rsidRPr="00A139C1" w:rsidRDefault="003E4EC9" w:rsidP="003E4EC9">
            <w:pPr>
              <w:pStyle w:val="C503-"/>
              <w:spacing w:before="62" w:after="62"/>
              <w:rPr>
                <w:szCs w:val="21"/>
              </w:rPr>
            </w:pPr>
          </w:p>
        </w:tc>
        <w:tc>
          <w:tcPr>
            <w:tcW w:w="850" w:type="dxa"/>
            <w:vMerge/>
          </w:tcPr>
          <w:p w:rsidR="003E4EC9" w:rsidRDefault="003E4EC9" w:rsidP="003E4EC9">
            <w:pPr>
              <w:pStyle w:val="C503-3"/>
              <w:spacing w:before="62" w:after="62"/>
              <w:rPr>
                <w:szCs w:val="21"/>
              </w:rPr>
            </w:pPr>
          </w:p>
        </w:tc>
        <w:tc>
          <w:tcPr>
            <w:tcW w:w="851" w:type="dxa"/>
            <w:vMerge/>
          </w:tcPr>
          <w:p w:rsidR="003E4EC9" w:rsidRDefault="003E4EC9" w:rsidP="003E4EC9">
            <w:pPr>
              <w:pStyle w:val="C503-3"/>
              <w:spacing w:before="62" w:after="62"/>
              <w:rPr>
                <w:szCs w:val="21"/>
              </w:rPr>
            </w:pPr>
          </w:p>
        </w:tc>
        <w:tc>
          <w:tcPr>
            <w:tcW w:w="1418" w:type="dxa"/>
            <w:vMerge/>
          </w:tcPr>
          <w:p w:rsidR="003E4EC9" w:rsidRPr="00DD168E" w:rsidRDefault="003E4EC9" w:rsidP="003E4EC9">
            <w:pPr>
              <w:pStyle w:val="C503-3"/>
              <w:spacing w:before="62" w:after="62"/>
              <w:rPr>
                <w:szCs w:val="21"/>
              </w:rPr>
            </w:pPr>
          </w:p>
        </w:tc>
        <w:tc>
          <w:tcPr>
            <w:tcW w:w="2577" w:type="dxa"/>
            <w:vMerge/>
          </w:tcPr>
          <w:p w:rsidR="003E4EC9" w:rsidRPr="00DD168E" w:rsidRDefault="003E4EC9" w:rsidP="003E4EC9">
            <w:pPr>
              <w:pStyle w:val="C503-3"/>
              <w:spacing w:before="62" w:after="62"/>
              <w:rPr>
                <w:szCs w:val="21"/>
              </w:rPr>
            </w:pPr>
          </w:p>
        </w:tc>
        <w:tc>
          <w:tcPr>
            <w:tcW w:w="1560" w:type="dxa"/>
            <w:vMerge/>
          </w:tcPr>
          <w:p w:rsidR="003E4EC9" w:rsidRPr="00DD168E" w:rsidRDefault="003E4EC9" w:rsidP="003E4EC9">
            <w:pPr>
              <w:pStyle w:val="C503-3"/>
              <w:spacing w:before="62" w:after="62"/>
              <w:rPr>
                <w:szCs w:val="21"/>
              </w:rPr>
            </w:pPr>
          </w:p>
        </w:tc>
        <w:tc>
          <w:tcPr>
            <w:tcW w:w="1134" w:type="dxa"/>
          </w:tcPr>
          <w:p w:rsidR="003E4EC9" w:rsidRPr="003E4EC9" w:rsidRDefault="003E4EC9" w:rsidP="003E4EC9">
            <w:pPr>
              <w:pStyle w:val="C503-3"/>
              <w:spacing w:before="62" w:after="62"/>
              <w:rPr>
                <w:szCs w:val="21"/>
              </w:rPr>
            </w:pPr>
            <w:r w:rsidRPr="003E4EC9">
              <w:rPr>
                <w:rFonts w:hint="eastAsia"/>
                <w:szCs w:val="21"/>
              </w:rPr>
              <w:t xml:space="preserve">TaskStatus  </w:t>
            </w:r>
          </w:p>
          <w:p w:rsidR="003E4EC9" w:rsidRDefault="003E4EC9" w:rsidP="00147C44">
            <w:pPr>
              <w:pStyle w:val="C503-3"/>
              <w:spacing w:before="62" w:after="62"/>
              <w:rPr>
                <w:szCs w:val="21"/>
              </w:rPr>
            </w:pPr>
          </w:p>
        </w:tc>
        <w:tc>
          <w:tcPr>
            <w:tcW w:w="2786" w:type="dxa"/>
          </w:tcPr>
          <w:p w:rsidR="003E4EC9" w:rsidRDefault="003E4EC9" w:rsidP="003E4EC9">
            <w:pPr>
              <w:pStyle w:val="C503-3"/>
              <w:spacing w:before="62" w:after="62"/>
              <w:rPr>
                <w:szCs w:val="21"/>
              </w:rPr>
            </w:pPr>
            <w:r w:rsidRPr="003E4EC9">
              <w:rPr>
                <w:rFonts w:hint="eastAsia"/>
                <w:szCs w:val="21"/>
              </w:rPr>
              <w:t>子进程向</w:t>
            </w:r>
            <w:r w:rsidRPr="003E4EC9">
              <w:rPr>
                <w:rFonts w:hint="eastAsia"/>
                <w:szCs w:val="21"/>
              </w:rPr>
              <w:t>TaskTracker</w:t>
            </w:r>
            <w:r w:rsidRPr="003E4EC9">
              <w:rPr>
                <w:rFonts w:hint="eastAsia"/>
                <w:szCs w:val="21"/>
              </w:rPr>
              <w:t>发送的任务状态</w:t>
            </w:r>
          </w:p>
        </w:tc>
      </w:tr>
      <w:tr w:rsidR="003E4EC9" w:rsidRPr="00EB074D" w:rsidTr="003E4EC9">
        <w:trPr>
          <w:trHeight w:val="986"/>
          <w:jc w:val="center"/>
        </w:trPr>
        <w:tc>
          <w:tcPr>
            <w:tcW w:w="550" w:type="dxa"/>
            <w:vMerge/>
          </w:tcPr>
          <w:p w:rsidR="003E4EC9" w:rsidRPr="00A139C1" w:rsidRDefault="003E4EC9" w:rsidP="003E4EC9">
            <w:pPr>
              <w:pStyle w:val="C503-"/>
              <w:spacing w:before="62" w:after="62"/>
              <w:rPr>
                <w:szCs w:val="21"/>
              </w:rPr>
            </w:pPr>
          </w:p>
        </w:tc>
        <w:tc>
          <w:tcPr>
            <w:tcW w:w="850" w:type="dxa"/>
            <w:vMerge/>
          </w:tcPr>
          <w:p w:rsidR="003E4EC9" w:rsidRDefault="003E4EC9" w:rsidP="003E4EC9">
            <w:pPr>
              <w:pStyle w:val="C503-3"/>
              <w:spacing w:before="62" w:after="62"/>
              <w:rPr>
                <w:szCs w:val="21"/>
              </w:rPr>
            </w:pPr>
          </w:p>
        </w:tc>
        <w:tc>
          <w:tcPr>
            <w:tcW w:w="851" w:type="dxa"/>
            <w:vMerge/>
          </w:tcPr>
          <w:p w:rsidR="003E4EC9" w:rsidRDefault="003E4EC9" w:rsidP="003E4EC9">
            <w:pPr>
              <w:pStyle w:val="C503-3"/>
              <w:spacing w:before="62" w:after="62"/>
              <w:rPr>
                <w:szCs w:val="21"/>
              </w:rPr>
            </w:pPr>
          </w:p>
        </w:tc>
        <w:tc>
          <w:tcPr>
            <w:tcW w:w="1418" w:type="dxa"/>
            <w:vMerge/>
          </w:tcPr>
          <w:p w:rsidR="003E4EC9" w:rsidRPr="00DD168E" w:rsidRDefault="003E4EC9" w:rsidP="003E4EC9">
            <w:pPr>
              <w:pStyle w:val="C503-3"/>
              <w:spacing w:before="62" w:after="62"/>
              <w:rPr>
                <w:szCs w:val="21"/>
              </w:rPr>
            </w:pPr>
          </w:p>
        </w:tc>
        <w:tc>
          <w:tcPr>
            <w:tcW w:w="2577" w:type="dxa"/>
            <w:vMerge/>
          </w:tcPr>
          <w:p w:rsidR="003E4EC9" w:rsidRPr="00DD168E" w:rsidRDefault="003E4EC9" w:rsidP="003E4EC9">
            <w:pPr>
              <w:pStyle w:val="C503-3"/>
              <w:spacing w:before="62" w:after="62"/>
              <w:rPr>
                <w:szCs w:val="21"/>
              </w:rPr>
            </w:pPr>
          </w:p>
        </w:tc>
        <w:tc>
          <w:tcPr>
            <w:tcW w:w="1560" w:type="dxa"/>
            <w:vMerge/>
          </w:tcPr>
          <w:p w:rsidR="003E4EC9" w:rsidRPr="00DD168E" w:rsidRDefault="003E4EC9" w:rsidP="003E4EC9">
            <w:pPr>
              <w:pStyle w:val="C503-3"/>
              <w:spacing w:before="62" w:after="62"/>
              <w:rPr>
                <w:szCs w:val="21"/>
              </w:rPr>
            </w:pPr>
          </w:p>
        </w:tc>
        <w:tc>
          <w:tcPr>
            <w:tcW w:w="1134" w:type="dxa"/>
          </w:tcPr>
          <w:p w:rsidR="003E4EC9" w:rsidRDefault="003E4EC9" w:rsidP="003E4EC9">
            <w:pPr>
              <w:pStyle w:val="C503-3"/>
              <w:spacing w:before="62" w:after="62"/>
              <w:rPr>
                <w:szCs w:val="21"/>
              </w:rPr>
            </w:pPr>
            <w:r w:rsidRPr="003E4EC9">
              <w:rPr>
                <w:rFonts w:hint="eastAsia"/>
                <w:szCs w:val="21"/>
              </w:rPr>
              <w:t>JvmContext</w:t>
            </w:r>
            <w:r w:rsidRPr="003E4EC9">
              <w:rPr>
                <w:rFonts w:hint="eastAsia"/>
                <w:szCs w:val="21"/>
              </w:rPr>
              <w:tab/>
            </w:r>
          </w:p>
        </w:tc>
        <w:tc>
          <w:tcPr>
            <w:tcW w:w="2786" w:type="dxa"/>
          </w:tcPr>
          <w:p w:rsidR="003E4EC9" w:rsidRDefault="003E4EC9" w:rsidP="003E4EC9">
            <w:pPr>
              <w:pStyle w:val="C503-3"/>
              <w:spacing w:before="62" w:after="62"/>
              <w:rPr>
                <w:szCs w:val="21"/>
              </w:rPr>
            </w:pPr>
            <w:r w:rsidRPr="003E4EC9">
              <w:rPr>
                <w:rFonts w:hint="eastAsia"/>
                <w:szCs w:val="21"/>
              </w:rPr>
              <w:t>包含</w:t>
            </w:r>
            <w:r w:rsidRPr="003E4EC9">
              <w:rPr>
                <w:rFonts w:hint="eastAsia"/>
                <w:szCs w:val="21"/>
              </w:rPr>
              <w:t>Mapper</w:t>
            </w:r>
            <w:r w:rsidR="00A77BE6">
              <w:rPr>
                <w:rFonts w:hint="eastAsia"/>
                <w:szCs w:val="21"/>
              </w:rPr>
              <w:t>/Reducer</w:t>
            </w:r>
            <w:r w:rsidRPr="003E4EC9">
              <w:rPr>
                <w:rFonts w:hint="eastAsia"/>
                <w:szCs w:val="21"/>
              </w:rPr>
              <w:t>进程</w:t>
            </w:r>
            <w:r w:rsidRPr="003E4EC9">
              <w:rPr>
                <w:rFonts w:hint="eastAsia"/>
                <w:szCs w:val="21"/>
              </w:rPr>
              <w:t>ID</w:t>
            </w:r>
            <w:r w:rsidRPr="003E4EC9">
              <w:rPr>
                <w:rFonts w:hint="eastAsia"/>
                <w:szCs w:val="21"/>
              </w:rPr>
              <w:t>与</w:t>
            </w:r>
            <w:r w:rsidRPr="003E4EC9">
              <w:rPr>
                <w:rFonts w:hint="eastAsia"/>
                <w:szCs w:val="21"/>
              </w:rPr>
              <w:t>TaskTracker</w:t>
            </w:r>
            <w:r w:rsidRPr="003E4EC9">
              <w:rPr>
                <w:rFonts w:hint="eastAsia"/>
                <w:szCs w:val="21"/>
              </w:rPr>
              <w:t>上执行</w:t>
            </w:r>
            <w:r w:rsidRPr="003E4EC9">
              <w:rPr>
                <w:rFonts w:hint="eastAsia"/>
                <w:szCs w:val="21"/>
              </w:rPr>
              <w:t>Map</w:t>
            </w:r>
            <w:r w:rsidRPr="003E4EC9">
              <w:rPr>
                <w:rFonts w:hint="eastAsia"/>
                <w:szCs w:val="21"/>
              </w:rPr>
              <w:t>任务的虚拟机</w:t>
            </w:r>
            <w:r w:rsidRPr="003E4EC9">
              <w:rPr>
                <w:rFonts w:hint="eastAsia"/>
                <w:szCs w:val="21"/>
              </w:rPr>
              <w:t>ID</w:t>
            </w:r>
          </w:p>
        </w:tc>
      </w:tr>
      <w:tr w:rsidR="002D787C" w:rsidRPr="00EB074D" w:rsidTr="002D787C">
        <w:trPr>
          <w:trHeight w:val="774"/>
          <w:jc w:val="center"/>
        </w:trPr>
        <w:tc>
          <w:tcPr>
            <w:tcW w:w="550" w:type="dxa"/>
            <w:vMerge w:val="restart"/>
          </w:tcPr>
          <w:p w:rsidR="002D787C" w:rsidRPr="00A139C1" w:rsidRDefault="002D787C" w:rsidP="002D787C">
            <w:pPr>
              <w:pStyle w:val="C503-"/>
              <w:spacing w:before="62" w:after="62"/>
              <w:rPr>
                <w:szCs w:val="21"/>
              </w:rPr>
            </w:pPr>
          </w:p>
        </w:tc>
        <w:tc>
          <w:tcPr>
            <w:tcW w:w="850" w:type="dxa"/>
            <w:vMerge w:val="restart"/>
          </w:tcPr>
          <w:p w:rsidR="002D787C" w:rsidRDefault="002D787C" w:rsidP="002D787C">
            <w:pPr>
              <w:pStyle w:val="C503-3"/>
              <w:spacing w:before="62" w:after="62"/>
              <w:rPr>
                <w:szCs w:val="21"/>
              </w:rPr>
            </w:pPr>
            <w:r>
              <w:rPr>
                <w:rFonts w:hint="eastAsia"/>
                <w:szCs w:val="21"/>
              </w:rPr>
              <w:t>Mapper</w:t>
            </w:r>
            <w:r w:rsidR="00291D4E">
              <w:rPr>
                <w:rFonts w:hint="eastAsia"/>
                <w:szCs w:val="21"/>
              </w:rPr>
              <w:t>/Reducer</w:t>
            </w:r>
          </w:p>
        </w:tc>
        <w:tc>
          <w:tcPr>
            <w:tcW w:w="851" w:type="dxa"/>
            <w:vMerge w:val="restart"/>
          </w:tcPr>
          <w:p w:rsidR="002D787C" w:rsidRDefault="002D787C" w:rsidP="002D787C">
            <w:pPr>
              <w:pStyle w:val="C503-3"/>
              <w:spacing w:before="62" w:after="62"/>
              <w:rPr>
                <w:szCs w:val="21"/>
              </w:rPr>
            </w:pPr>
            <w:r>
              <w:rPr>
                <w:rFonts w:hint="eastAsia"/>
                <w:szCs w:val="21"/>
              </w:rPr>
              <w:t>TaskTracker</w:t>
            </w:r>
          </w:p>
        </w:tc>
        <w:tc>
          <w:tcPr>
            <w:tcW w:w="1418" w:type="dxa"/>
            <w:vMerge w:val="restart"/>
          </w:tcPr>
          <w:p w:rsidR="002D787C" w:rsidRPr="00DD168E" w:rsidRDefault="002D787C" w:rsidP="002D787C">
            <w:pPr>
              <w:pStyle w:val="C503-3"/>
              <w:spacing w:before="62" w:after="62"/>
              <w:rPr>
                <w:szCs w:val="21"/>
              </w:rPr>
            </w:pPr>
            <w:r>
              <w:rPr>
                <w:rFonts w:hint="eastAsia"/>
                <w:szCs w:val="21"/>
              </w:rPr>
              <w:t>ping</w:t>
            </w:r>
          </w:p>
        </w:tc>
        <w:tc>
          <w:tcPr>
            <w:tcW w:w="2577" w:type="dxa"/>
            <w:vMerge w:val="restart"/>
          </w:tcPr>
          <w:p w:rsidR="002D787C" w:rsidRPr="002D787C" w:rsidRDefault="002D787C" w:rsidP="002D787C">
            <w:pPr>
              <w:pStyle w:val="C503-3"/>
              <w:spacing w:before="62" w:after="62"/>
              <w:rPr>
                <w:szCs w:val="21"/>
              </w:rPr>
            </w:pPr>
            <w:r w:rsidRPr="002D787C">
              <w:rPr>
                <w:rFonts w:hint="eastAsia"/>
                <w:szCs w:val="21"/>
              </w:rPr>
              <w:t>执行任务的子进程向</w:t>
            </w:r>
            <w:r w:rsidRPr="002D787C">
              <w:rPr>
                <w:rFonts w:hint="eastAsia"/>
                <w:szCs w:val="21"/>
              </w:rPr>
              <w:t>TaskTracker</w:t>
            </w:r>
            <w:r w:rsidRPr="002D787C">
              <w:rPr>
                <w:rFonts w:hint="eastAsia"/>
                <w:szCs w:val="21"/>
              </w:rPr>
              <w:t>周期性地发送</w:t>
            </w:r>
            <w:r w:rsidRPr="002D787C">
              <w:rPr>
                <w:rFonts w:hint="eastAsia"/>
                <w:szCs w:val="21"/>
              </w:rPr>
              <w:t>ping</w:t>
            </w:r>
            <w:r w:rsidRPr="002D787C">
              <w:rPr>
                <w:rFonts w:hint="eastAsia"/>
                <w:szCs w:val="21"/>
              </w:rPr>
              <w:t>消息，以表明它的存在。</w:t>
            </w:r>
          </w:p>
          <w:p w:rsidR="002D787C" w:rsidRPr="00DD168E" w:rsidRDefault="002D787C" w:rsidP="002D787C">
            <w:pPr>
              <w:pStyle w:val="C503-3"/>
              <w:spacing w:before="62" w:after="62"/>
              <w:rPr>
                <w:szCs w:val="21"/>
              </w:rPr>
            </w:pPr>
            <w:r w:rsidRPr="002D787C">
              <w:rPr>
                <w:rFonts w:hint="eastAsia"/>
                <w:szCs w:val="21"/>
              </w:rPr>
              <w:t xml:space="preserve">  </w:t>
            </w:r>
          </w:p>
        </w:tc>
        <w:tc>
          <w:tcPr>
            <w:tcW w:w="1560" w:type="dxa"/>
            <w:vMerge w:val="restart"/>
          </w:tcPr>
          <w:p w:rsidR="002D787C" w:rsidRPr="002D787C" w:rsidRDefault="002D787C" w:rsidP="002D787C">
            <w:pPr>
              <w:pStyle w:val="C503-3"/>
              <w:spacing w:before="62" w:after="62"/>
              <w:rPr>
                <w:szCs w:val="21"/>
              </w:rPr>
            </w:pPr>
            <w:r w:rsidRPr="002D787C">
              <w:rPr>
                <w:szCs w:val="21"/>
              </w:rPr>
              <w:t>boolean ping(TaskAttemptID taskid, JvmContext jvmContext)</w:t>
            </w:r>
          </w:p>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TaskAttemptID</w:t>
            </w:r>
          </w:p>
        </w:tc>
        <w:tc>
          <w:tcPr>
            <w:tcW w:w="2786" w:type="dxa"/>
          </w:tcPr>
          <w:p w:rsidR="002D787C" w:rsidRPr="003E4EC9" w:rsidRDefault="002D787C" w:rsidP="002D787C">
            <w:pPr>
              <w:pStyle w:val="C503-3"/>
              <w:spacing w:before="62" w:after="62"/>
              <w:rPr>
                <w:szCs w:val="21"/>
              </w:rPr>
            </w:pPr>
            <w:r w:rsidRPr="002D787C">
              <w:rPr>
                <w:rFonts w:hint="eastAsia"/>
                <w:szCs w:val="21"/>
              </w:rPr>
              <w:t>标识任务的</w:t>
            </w:r>
            <w:r w:rsidRPr="002D787C">
              <w:rPr>
                <w:rFonts w:hint="eastAsia"/>
                <w:szCs w:val="21"/>
              </w:rPr>
              <w:t>ID</w:t>
            </w:r>
          </w:p>
        </w:tc>
      </w:tr>
      <w:tr w:rsidR="002D787C" w:rsidRPr="00EB074D" w:rsidTr="002D787C">
        <w:trPr>
          <w:trHeight w:val="828"/>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TaskStatus</w:t>
            </w:r>
          </w:p>
        </w:tc>
        <w:tc>
          <w:tcPr>
            <w:tcW w:w="2786" w:type="dxa"/>
          </w:tcPr>
          <w:p w:rsidR="002D787C" w:rsidRPr="003E4EC9" w:rsidRDefault="002D787C" w:rsidP="002D787C">
            <w:pPr>
              <w:pStyle w:val="C503-3"/>
              <w:spacing w:before="62" w:after="62"/>
              <w:rPr>
                <w:szCs w:val="21"/>
              </w:rPr>
            </w:pPr>
            <w:r w:rsidRPr="002D787C">
              <w:rPr>
                <w:rFonts w:hint="eastAsia"/>
                <w:szCs w:val="21"/>
              </w:rPr>
              <w:t>子进程向</w:t>
            </w:r>
            <w:r w:rsidRPr="002D787C">
              <w:rPr>
                <w:rFonts w:hint="eastAsia"/>
                <w:szCs w:val="21"/>
              </w:rPr>
              <w:t>TaskTracker</w:t>
            </w:r>
            <w:r w:rsidRPr="002D787C">
              <w:rPr>
                <w:rFonts w:hint="eastAsia"/>
                <w:szCs w:val="21"/>
              </w:rPr>
              <w:t>发送的任务状态</w:t>
            </w:r>
          </w:p>
        </w:tc>
      </w:tr>
      <w:tr w:rsidR="002D787C" w:rsidRPr="00EB074D" w:rsidTr="003E4EC9">
        <w:trPr>
          <w:trHeight w:val="1052"/>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JvmContext</w:t>
            </w:r>
          </w:p>
        </w:tc>
        <w:tc>
          <w:tcPr>
            <w:tcW w:w="2786" w:type="dxa"/>
          </w:tcPr>
          <w:p w:rsidR="002D787C" w:rsidRPr="003E4EC9" w:rsidRDefault="002D787C" w:rsidP="002D787C">
            <w:pPr>
              <w:pStyle w:val="C503-3"/>
              <w:spacing w:before="62" w:after="62"/>
              <w:rPr>
                <w:szCs w:val="21"/>
              </w:rPr>
            </w:pPr>
            <w:r w:rsidRPr="002D787C">
              <w:rPr>
                <w:rFonts w:hint="eastAsia"/>
                <w:szCs w:val="21"/>
              </w:rPr>
              <w:t>包含</w:t>
            </w:r>
            <w:r w:rsidRPr="002D787C">
              <w:rPr>
                <w:rFonts w:hint="eastAsia"/>
                <w:szCs w:val="21"/>
              </w:rPr>
              <w:t>Mapper</w:t>
            </w:r>
            <w:r w:rsidR="00FC72B4">
              <w:rPr>
                <w:rFonts w:hint="eastAsia"/>
                <w:szCs w:val="21"/>
              </w:rPr>
              <w:t>/Reducer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2D787C" w:rsidRPr="00EB074D" w:rsidTr="002D787C">
        <w:trPr>
          <w:trHeight w:val="756"/>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boolean</w:t>
            </w:r>
          </w:p>
        </w:tc>
        <w:tc>
          <w:tcPr>
            <w:tcW w:w="2786" w:type="dxa"/>
          </w:tcPr>
          <w:p w:rsidR="002D787C" w:rsidRPr="003E4EC9" w:rsidRDefault="002D787C" w:rsidP="002D787C">
            <w:pPr>
              <w:pStyle w:val="C503-3"/>
              <w:spacing w:before="62" w:after="62"/>
              <w:rPr>
                <w:szCs w:val="21"/>
              </w:rPr>
            </w:pPr>
            <w:r w:rsidRPr="002D787C">
              <w:rPr>
                <w:rFonts w:hint="eastAsia"/>
                <w:szCs w:val="21"/>
              </w:rPr>
              <w:t>ping</w:t>
            </w:r>
            <w:r w:rsidRPr="002D787C">
              <w:rPr>
                <w:rFonts w:hint="eastAsia"/>
                <w:szCs w:val="21"/>
              </w:rPr>
              <w:t>消息是否被</w:t>
            </w:r>
            <w:r w:rsidRPr="002D787C">
              <w:rPr>
                <w:rFonts w:hint="eastAsia"/>
                <w:szCs w:val="21"/>
              </w:rPr>
              <w:t>TaskTracker</w:t>
            </w:r>
            <w:r w:rsidRPr="002D787C">
              <w:rPr>
                <w:rFonts w:hint="eastAsia"/>
                <w:szCs w:val="21"/>
              </w:rPr>
              <w:t>成功接收</w:t>
            </w:r>
          </w:p>
        </w:tc>
      </w:tr>
      <w:tr w:rsidR="00CB45F6" w:rsidRPr="00EB074D" w:rsidTr="00CB45F6">
        <w:trPr>
          <w:trHeight w:val="717"/>
          <w:jc w:val="center"/>
        </w:trPr>
        <w:tc>
          <w:tcPr>
            <w:tcW w:w="550" w:type="dxa"/>
            <w:vMerge w:val="restart"/>
          </w:tcPr>
          <w:p w:rsidR="00CB45F6" w:rsidRPr="00A139C1" w:rsidRDefault="00CB45F6" w:rsidP="00CB45F6">
            <w:pPr>
              <w:pStyle w:val="C503-"/>
              <w:spacing w:before="62" w:after="62"/>
              <w:rPr>
                <w:szCs w:val="21"/>
              </w:rPr>
            </w:pPr>
          </w:p>
        </w:tc>
        <w:tc>
          <w:tcPr>
            <w:tcW w:w="850" w:type="dxa"/>
            <w:vMerge w:val="restart"/>
          </w:tcPr>
          <w:p w:rsidR="00CB45F6" w:rsidRDefault="00CB45F6" w:rsidP="00CB45F6">
            <w:pPr>
              <w:pStyle w:val="C503-3"/>
              <w:spacing w:before="62" w:after="62"/>
              <w:rPr>
                <w:szCs w:val="21"/>
              </w:rPr>
            </w:pPr>
            <w:r>
              <w:rPr>
                <w:rFonts w:hint="eastAsia"/>
                <w:szCs w:val="21"/>
              </w:rPr>
              <w:t>Mapper</w:t>
            </w:r>
            <w:r w:rsidR="008E788A">
              <w:rPr>
                <w:rFonts w:hint="eastAsia"/>
                <w:szCs w:val="21"/>
              </w:rPr>
              <w:t>/Reducer</w:t>
            </w:r>
          </w:p>
        </w:tc>
        <w:tc>
          <w:tcPr>
            <w:tcW w:w="851" w:type="dxa"/>
            <w:vMerge w:val="restart"/>
          </w:tcPr>
          <w:p w:rsidR="00CB45F6" w:rsidRDefault="00CB45F6" w:rsidP="00CB45F6">
            <w:pPr>
              <w:pStyle w:val="C503-3"/>
              <w:spacing w:before="62" w:after="62"/>
              <w:rPr>
                <w:szCs w:val="21"/>
              </w:rPr>
            </w:pPr>
            <w:r>
              <w:rPr>
                <w:rFonts w:hint="eastAsia"/>
                <w:szCs w:val="21"/>
              </w:rPr>
              <w:t>TaskTracker</w:t>
            </w:r>
          </w:p>
        </w:tc>
        <w:tc>
          <w:tcPr>
            <w:tcW w:w="1418" w:type="dxa"/>
            <w:vMerge w:val="restart"/>
          </w:tcPr>
          <w:p w:rsidR="00CB45F6" w:rsidRPr="00DD168E" w:rsidRDefault="00CB45F6" w:rsidP="00CB45F6">
            <w:pPr>
              <w:pStyle w:val="C503-3"/>
              <w:spacing w:before="62" w:after="62"/>
              <w:rPr>
                <w:szCs w:val="21"/>
              </w:rPr>
            </w:pPr>
            <w:r>
              <w:rPr>
                <w:rFonts w:hint="eastAsia"/>
                <w:szCs w:val="21"/>
              </w:rPr>
              <w:t>canCommit</w:t>
            </w:r>
          </w:p>
        </w:tc>
        <w:tc>
          <w:tcPr>
            <w:tcW w:w="2577" w:type="dxa"/>
            <w:vMerge w:val="restart"/>
          </w:tcPr>
          <w:p w:rsidR="00CB45F6" w:rsidRPr="00CB45F6" w:rsidRDefault="00CB45F6" w:rsidP="00CB45F6">
            <w:pPr>
              <w:pStyle w:val="C503-3"/>
              <w:spacing w:before="62" w:after="62"/>
              <w:rPr>
                <w:szCs w:val="21"/>
              </w:rPr>
            </w:pPr>
            <w:r w:rsidRPr="00CB45F6">
              <w:rPr>
                <w:rFonts w:hint="eastAsia"/>
                <w:szCs w:val="21"/>
              </w:rPr>
              <w:t>Mapper</w:t>
            </w:r>
            <w:r w:rsidR="005B11F8">
              <w:rPr>
                <w:rFonts w:hint="eastAsia"/>
                <w:szCs w:val="21"/>
              </w:rPr>
              <w:t>/Reducer</w:t>
            </w:r>
            <w:r w:rsidRPr="00CB45F6">
              <w:rPr>
                <w:rFonts w:hint="eastAsia"/>
                <w:szCs w:val="21"/>
              </w:rPr>
              <w:t>进程向</w:t>
            </w:r>
            <w:r w:rsidRPr="00CB45F6">
              <w:rPr>
                <w:rFonts w:hint="eastAsia"/>
                <w:szCs w:val="21"/>
              </w:rPr>
              <w:t>TaskTracker</w:t>
            </w:r>
            <w:r w:rsidRPr="00CB45F6">
              <w:rPr>
                <w:rFonts w:hint="eastAsia"/>
                <w:szCs w:val="21"/>
              </w:rPr>
              <w:t>咨询它能否提交任务</w:t>
            </w:r>
          </w:p>
          <w:p w:rsidR="00CB45F6" w:rsidRPr="00DD168E" w:rsidRDefault="00CB45F6" w:rsidP="00CB45F6">
            <w:pPr>
              <w:pStyle w:val="C503-3"/>
              <w:spacing w:before="62" w:after="62"/>
              <w:rPr>
                <w:szCs w:val="21"/>
              </w:rPr>
            </w:pPr>
          </w:p>
        </w:tc>
        <w:tc>
          <w:tcPr>
            <w:tcW w:w="1560" w:type="dxa"/>
            <w:vMerge w:val="restart"/>
          </w:tcPr>
          <w:p w:rsidR="00CB45F6" w:rsidRPr="00CB45F6" w:rsidRDefault="00CB45F6" w:rsidP="00CB45F6">
            <w:pPr>
              <w:pStyle w:val="C503-3"/>
              <w:spacing w:before="62" w:after="62"/>
              <w:rPr>
                <w:szCs w:val="21"/>
              </w:rPr>
            </w:pPr>
            <w:r w:rsidRPr="00CB45F6">
              <w:rPr>
                <w:szCs w:val="21"/>
              </w:rPr>
              <w:t>boolean canCommit(TaskAttemptID taskid,JvmContext jvmContext)</w:t>
            </w:r>
          </w:p>
          <w:p w:rsidR="00CB45F6" w:rsidRPr="00CB45F6" w:rsidRDefault="00CB45F6" w:rsidP="00CB45F6">
            <w:pPr>
              <w:pStyle w:val="C503-3"/>
              <w:spacing w:before="62" w:after="62"/>
              <w:rPr>
                <w:szCs w:val="21"/>
              </w:rPr>
            </w:pPr>
          </w:p>
        </w:tc>
        <w:tc>
          <w:tcPr>
            <w:tcW w:w="1134" w:type="dxa"/>
          </w:tcPr>
          <w:p w:rsidR="00CB45F6" w:rsidRPr="00CB45F6" w:rsidRDefault="00CB45F6" w:rsidP="00CB45F6">
            <w:pPr>
              <w:pStyle w:val="C503-3"/>
              <w:spacing w:before="62" w:after="62"/>
              <w:rPr>
                <w:szCs w:val="21"/>
              </w:rPr>
            </w:pPr>
            <w:r w:rsidRPr="00CB45F6">
              <w:rPr>
                <w:rFonts w:hint="eastAsia"/>
                <w:szCs w:val="21"/>
              </w:rPr>
              <w:t xml:space="preserve">boolean </w:t>
            </w:r>
          </w:p>
        </w:tc>
        <w:tc>
          <w:tcPr>
            <w:tcW w:w="2786" w:type="dxa"/>
          </w:tcPr>
          <w:p w:rsidR="00CB45F6" w:rsidRPr="003E4EC9" w:rsidRDefault="00CB45F6" w:rsidP="00CB45F6">
            <w:pPr>
              <w:pStyle w:val="C503-3"/>
              <w:spacing w:before="62" w:after="62"/>
              <w:rPr>
                <w:szCs w:val="21"/>
              </w:rPr>
            </w:pPr>
            <w:r w:rsidRPr="00CB45F6">
              <w:rPr>
                <w:rFonts w:hint="eastAsia"/>
                <w:szCs w:val="21"/>
              </w:rPr>
              <w:t>是否批准</w:t>
            </w:r>
            <w:r w:rsidRPr="00CB45F6">
              <w:rPr>
                <w:rFonts w:hint="eastAsia"/>
                <w:szCs w:val="21"/>
              </w:rPr>
              <w:t>Mapper</w:t>
            </w:r>
            <w:r w:rsidR="008E788A">
              <w:rPr>
                <w:rFonts w:hint="eastAsia"/>
                <w:szCs w:val="21"/>
              </w:rPr>
              <w:t>/Reducer</w:t>
            </w:r>
            <w:r w:rsidRPr="00CB45F6">
              <w:rPr>
                <w:rFonts w:hint="eastAsia"/>
                <w:szCs w:val="21"/>
              </w:rPr>
              <w:t>进程发起的任务提交请求</w:t>
            </w:r>
          </w:p>
        </w:tc>
      </w:tr>
      <w:tr w:rsidR="00CB45F6" w:rsidRPr="00EB074D" w:rsidTr="003E4EC9">
        <w:trPr>
          <w:trHeight w:val="716"/>
          <w:jc w:val="center"/>
        </w:trPr>
        <w:tc>
          <w:tcPr>
            <w:tcW w:w="550" w:type="dxa"/>
            <w:vMerge/>
          </w:tcPr>
          <w:p w:rsidR="00CB45F6" w:rsidRPr="00A139C1" w:rsidRDefault="00CB45F6" w:rsidP="00CB45F6">
            <w:pPr>
              <w:pStyle w:val="C503-"/>
              <w:spacing w:before="62" w:after="62"/>
              <w:rPr>
                <w:szCs w:val="21"/>
              </w:rPr>
            </w:pPr>
          </w:p>
        </w:tc>
        <w:tc>
          <w:tcPr>
            <w:tcW w:w="850" w:type="dxa"/>
            <w:vMerge/>
          </w:tcPr>
          <w:p w:rsidR="00CB45F6" w:rsidRDefault="00CB45F6" w:rsidP="00CB45F6">
            <w:pPr>
              <w:pStyle w:val="C503-3"/>
              <w:spacing w:before="62" w:after="62"/>
              <w:rPr>
                <w:szCs w:val="21"/>
              </w:rPr>
            </w:pPr>
          </w:p>
        </w:tc>
        <w:tc>
          <w:tcPr>
            <w:tcW w:w="851" w:type="dxa"/>
            <w:vMerge/>
          </w:tcPr>
          <w:p w:rsidR="00CB45F6" w:rsidRDefault="00CB45F6" w:rsidP="00CB45F6">
            <w:pPr>
              <w:pStyle w:val="C503-3"/>
              <w:spacing w:before="62" w:after="62"/>
              <w:rPr>
                <w:szCs w:val="21"/>
              </w:rPr>
            </w:pPr>
          </w:p>
        </w:tc>
        <w:tc>
          <w:tcPr>
            <w:tcW w:w="1418" w:type="dxa"/>
            <w:vMerge/>
          </w:tcPr>
          <w:p w:rsidR="00CB45F6" w:rsidRDefault="00CB45F6" w:rsidP="00CB45F6">
            <w:pPr>
              <w:pStyle w:val="C503-3"/>
              <w:spacing w:before="62" w:after="62"/>
              <w:rPr>
                <w:szCs w:val="21"/>
              </w:rPr>
            </w:pPr>
          </w:p>
        </w:tc>
        <w:tc>
          <w:tcPr>
            <w:tcW w:w="2577" w:type="dxa"/>
            <w:vMerge/>
          </w:tcPr>
          <w:p w:rsidR="00CB45F6" w:rsidRPr="00CB45F6" w:rsidRDefault="00CB45F6" w:rsidP="00CB45F6">
            <w:pPr>
              <w:pStyle w:val="C503-3"/>
              <w:spacing w:before="62" w:after="62"/>
              <w:rPr>
                <w:szCs w:val="21"/>
              </w:rPr>
            </w:pPr>
          </w:p>
        </w:tc>
        <w:tc>
          <w:tcPr>
            <w:tcW w:w="1560" w:type="dxa"/>
            <w:vMerge/>
          </w:tcPr>
          <w:p w:rsidR="00CB45F6" w:rsidRPr="00CB45F6" w:rsidRDefault="00CB45F6" w:rsidP="00CB45F6">
            <w:pPr>
              <w:pStyle w:val="C503-3"/>
              <w:spacing w:before="62" w:after="62"/>
              <w:rPr>
                <w:szCs w:val="21"/>
              </w:rPr>
            </w:pPr>
          </w:p>
        </w:tc>
        <w:tc>
          <w:tcPr>
            <w:tcW w:w="1134" w:type="dxa"/>
          </w:tcPr>
          <w:p w:rsidR="00CB45F6" w:rsidRPr="003E4EC9" w:rsidRDefault="00CB45F6" w:rsidP="00CB45F6">
            <w:pPr>
              <w:pStyle w:val="C503-3"/>
              <w:spacing w:before="62" w:after="62"/>
              <w:rPr>
                <w:szCs w:val="21"/>
              </w:rPr>
            </w:pPr>
            <w:r w:rsidRPr="002D787C">
              <w:rPr>
                <w:rFonts w:hint="eastAsia"/>
                <w:szCs w:val="21"/>
              </w:rPr>
              <w:t>TaskAttemptID</w:t>
            </w:r>
          </w:p>
        </w:tc>
        <w:tc>
          <w:tcPr>
            <w:tcW w:w="2786" w:type="dxa"/>
          </w:tcPr>
          <w:p w:rsidR="00CB45F6" w:rsidRPr="003E4EC9" w:rsidRDefault="00CB45F6" w:rsidP="00CB45F6">
            <w:pPr>
              <w:pStyle w:val="C503-3"/>
              <w:spacing w:before="62" w:after="62"/>
              <w:rPr>
                <w:szCs w:val="21"/>
              </w:rPr>
            </w:pPr>
            <w:r w:rsidRPr="002D787C">
              <w:rPr>
                <w:rFonts w:hint="eastAsia"/>
                <w:szCs w:val="21"/>
              </w:rPr>
              <w:t>标识任务的</w:t>
            </w:r>
            <w:r w:rsidRPr="002D787C">
              <w:rPr>
                <w:rFonts w:hint="eastAsia"/>
                <w:szCs w:val="21"/>
              </w:rPr>
              <w:t>ID</w:t>
            </w:r>
          </w:p>
        </w:tc>
      </w:tr>
      <w:tr w:rsidR="00AE1211" w:rsidRPr="00EB074D" w:rsidTr="003E4EC9">
        <w:trPr>
          <w:trHeight w:val="716"/>
          <w:jc w:val="center"/>
        </w:trPr>
        <w:tc>
          <w:tcPr>
            <w:tcW w:w="550" w:type="dxa"/>
            <w:vMerge/>
          </w:tcPr>
          <w:p w:rsidR="00AE1211" w:rsidRPr="00A139C1" w:rsidRDefault="00AE1211" w:rsidP="00AE1211">
            <w:pPr>
              <w:pStyle w:val="C503-"/>
              <w:spacing w:before="62" w:after="62"/>
              <w:rPr>
                <w:szCs w:val="21"/>
              </w:rPr>
            </w:pPr>
          </w:p>
        </w:tc>
        <w:tc>
          <w:tcPr>
            <w:tcW w:w="850" w:type="dxa"/>
            <w:vMerge/>
          </w:tcPr>
          <w:p w:rsidR="00AE1211" w:rsidRDefault="00AE1211" w:rsidP="00CB45F6">
            <w:pPr>
              <w:pStyle w:val="C503-3"/>
              <w:spacing w:before="62" w:after="62"/>
              <w:rPr>
                <w:szCs w:val="21"/>
              </w:rPr>
            </w:pPr>
          </w:p>
        </w:tc>
        <w:tc>
          <w:tcPr>
            <w:tcW w:w="851" w:type="dxa"/>
            <w:vMerge/>
          </w:tcPr>
          <w:p w:rsidR="00AE1211" w:rsidRDefault="00AE1211" w:rsidP="00CB45F6">
            <w:pPr>
              <w:pStyle w:val="C503-3"/>
              <w:spacing w:before="62" w:after="62"/>
              <w:rPr>
                <w:szCs w:val="21"/>
              </w:rPr>
            </w:pPr>
          </w:p>
        </w:tc>
        <w:tc>
          <w:tcPr>
            <w:tcW w:w="1418" w:type="dxa"/>
            <w:vMerge/>
          </w:tcPr>
          <w:p w:rsidR="00AE1211" w:rsidRDefault="00AE1211" w:rsidP="00CB45F6">
            <w:pPr>
              <w:pStyle w:val="C503-3"/>
              <w:spacing w:before="62" w:after="62"/>
              <w:rPr>
                <w:szCs w:val="21"/>
              </w:rPr>
            </w:pPr>
          </w:p>
        </w:tc>
        <w:tc>
          <w:tcPr>
            <w:tcW w:w="2577" w:type="dxa"/>
            <w:vMerge/>
          </w:tcPr>
          <w:p w:rsidR="00AE1211" w:rsidRPr="00CB45F6" w:rsidRDefault="00AE1211" w:rsidP="00CB45F6">
            <w:pPr>
              <w:pStyle w:val="C503-3"/>
              <w:spacing w:before="62" w:after="62"/>
              <w:rPr>
                <w:szCs w:val="21"/>
              </w:rPr>
            </w:pPr>
          </w:p>
        </w:tc>
        <w:tc>
          <w:tcPr>
            <w:tcW w:w="1560" w:type="dxa"/>
            <w:vMerge/>
          </w:tcPr>
          <w:p w:rsidR="00AE1211" w:rsidRPr="00CB45F6" w:rsidRDefault="00AE1211" w:rsidP="00CB45F6">
            <w:pPr>
              <w:pStyle w:val="C503-3"/>
              <w:spacing w:before="62" w:after="62"/>
              <w:rPr>
                <w:szCs w:val="21"/>
              </w:rPr>
            </w:pPr>
          </w:p>
        </w:tc>
        <w:tc>
          <w:tcPr>
            <w:tcW w:w="1134" w:type="dxa"/>
          </w:tcPr>
          <w:p w:rsidR="00AE1211" w:rsidRPr="003E4EC9" w:rsidRDefault="00AE1211" w:rsidP="00AE1211">
            <w:pPr>
              <w:pStyle w:val="C503-3"/>
              <w:spacing w:before="62" w:after="62"/>
              <w:rPr>
                <w:szCs w:val="21"/>
              </w:rPr>
            </w:pPr>
            <w:r w:rsidRPr="002D787C">
              <w:rPr>
                <w:rFonts w:hint="eastAsia"/>
                <w:szCs w:val="21"/>
              </w:rPr>
              <w:t>JvmContext</w:t>
            </w:r>
          </w:p>
        </w:tc>
        <w:tc>
          <w:tcPr>
            <w:tcW w:w="2786" w:type="dxa"/>
          </w:tcPr>
          <w:p w:rsidR="00AE1211" w:rsidRPr="003E4EC9" w:rsidRDefault="00AE1211" w:rsidP="00AE1211">
            <w:pPr>
              <w:pStyle w:val="C503-3"/>
              <w:spacing w:before="62" w:after="62"/>
              <w:rPr>
                <w:szCs w:val="21"/>
              </w:rPr>
            </w:pPr>
            <w:r w:rsidRPr="002D787C">
              <w:rPr>
                <w:rFonts w:hint="eastAsia"/>
                <w:szCs w:val="21"/>
              </w:rPr>
              <w:t>包含</w:t>
            </w:r>
            <w:r w:rsidRPr="002D787C">
              <w:rPr>
                <w:rFonts w:hint="eastAsia"/>
                <w:szCs w:val="21"/>
              </w:rPr>
              <w:t>Mapper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4450CD" w:rsidRPr="00EB074D" w:rsidTr="00736409">
        <w:trPr>
          <w:trHeight w:val="355"/>
          <w:jc w:val="center"/>
        </w:trPr>
        <w:tc>
          <w:tcPr>
            <w:tcW w:w="550" w:type="dxa"/>
            <w:vMerge w:val="restart"/>
          </w:tcPr>
          <w:p w:rsidR="004450CD" w:rsidRPr="00A139C1" w:rsidRDefault="004450CD" w:rsidP="004450CD">
            <w:pPr>
              <w:pStyle w:val="C503-"/>
              <w:spacing w:before="62" w:after="62"/>
            </w:pPr>
            <w:r>
              <w:rPr>
                <w:rFonts w:hint="eastAsia"/>
              </w:rPr>
              <w:t>1</w:t>
            </w:r>
          </w:p>
        </w:tc>
        <w:tc>
          <w:tcPr>
            <w:tcW w:w="850" w:type="dxa"/>
            <w:vMerge w:val="restart"/>
          </w:tcPr>
          <w:p w:rsidR="004450CD" w:rsidRDefault="004450CD" w:rsidP="004450CD">
            <w:pPr>
              <w:pStyle w:val="C503-5"/>
              <w:spacing w:before="62" w:after="62"/>
              <w:jc w:val="both"/>
              <w:rPr>
                <w:szCs w:val="21"/>
              </w:rPr>
            </w:pPr>
            <w:r>
              <w:rPr>
                <w:rFonts w:hint="eastAsia"/>
                <w:szCs w:val="21"/>
              </w:rPr>
              <w:t>Reducer</w:t>
            </w:r>
          </w:p>
        </w:tc>
        <w:tc>
          <w:tcPr>
            <w:tcW w:w="851" w:type="dxa"/>
            <w:vMerge w:val="restart"/>
          </w:tcPr>
          <w:p w:rsidR="004450CD" w:rsidRDefault="004450CD" w:rsidP="004450CD">
            <w:pPr>
              <w:pStyle w:val="C503-5"/>
              <w:spacing w:before="62" w:after="62"/>
              <w:jc w:val="both"/>
              <w:rPr>
                <w:szCs w:val="21"/>
              </w:rPr>
            </w:pPr>
            <w:r>
              <w:rPr>
                <w:rFonts w:hint="eastAsia"/>
                <w:szCs w:val="21"/>
              </w:rPr>
              <w:t>TaskTracker</w:t>
            </w:r>
          </w:p>
        </w:tc>
        <w:tc>
          <w:tcPr>
            <w:tcW w:w="1418" w:type="dxa"/>
            <w:vMerge w:val="restart"/>
          </w:tcPr>
          <w:p w:rsidR="004450CD" w:rsidRPr="0098420B" w:rsidRDefault="004450CD" w:rsidP="00736409">
            <w:pPr>
              <w:pStyle w:val="C503-5"/>
              <w:spacing w:before="62" w:after="62"/>
              <w:jc w:val="left"/>
              <w:rPr>
                <w:szCs w:val="21"/>
              </w:rPr>
            </w:pPr>
            <w:r w:rsidRPr="0098420B">
              <w:rPr>
                <w:szCs w:val="21"/>
              </w:rPr>
              <w:t>getMapCompletionEvents</w:t>
            </w:r>
          </w:p>
          <w:p w:rsidR="004450CD" w:rsidRDefault="004450CD" w:rsidP="004450CD">
            <w:pPr>
              <w:pStyle w:val="C503-5"/>
              <w:spacing w:before="62" w:after="62"/>
              <w:jc w:val="both"/>
              <w:rPr>
                <w:szCs w:val="21"/>
              </w:rPr>
            </w:pPr>
          </w:p>
        </w:tc>
        <w:tc>
          <w:tcPr>
            <w:tcW w:w="2577" w:type="dxa"/>
            <w:vMerge w:val="restart"/>
          </w:tcPr>
          <w:p w:rsidR="004450CD" w:rsidRPr="0098420B" w:rsidRDefault="004450CD" w:rsidP="008312BE">
            <w:pPr>
              <w:pStyle w:val="C503-5"/>
              <w:spacing w:before="62" w:after="62"/>
              <w:jc w:val="left"/>
              <w:rPr>
                <w:szCs w:val="21"/>
              </w:rPr>
            </w:pPr>
            <w:r w:rsidRPr="00544828">
              <w:rPr>
                <w:rFonts w:hint="eastAsia"/>
                <w:szCs w:val="21"/>
              </w:rPr>
              <w:t>Reduce</w:t>
            </w:r>
            <w:r w:rsidRPr="00544828">
              <w:rPr>
                <w:rFonts w:hint="eastAsia"/>
                <w:szCs w:val="21"/>
              </w:rPr>
              <w:t>任务启动后，</w:t>
            </w:r>
            <w:r>
              <w:rPr>
                <w:rFonts w:hint="eastAsia"/>
                <w:szCs w:val="21"/>
              </w:rPr>
              <w:t>向</w:t>
            </w:r>
            <w:r>
              <w:rPr>
                <w:rFonts w:hint="eastAsia"/>
                <w:szCs w:val="21"/>
              </w:rPr>
              <w:t>TaskTracker</w:t>
            </w:r>
            <w:r w:rsidRPr="00544828">
              <w:rPr>
                <w:rFonts w:hint="eastAsia"/>
                <w:szCs w:val="21"/>
              </w:rPr>
              <w:t>收集</w:t>
            </w:r>
            <w:r w:rsidRPr="00544828">
              <w:rPr>
                <w:rFonts w:hint="eastAsia"/>
                <w:szCs w:val="21"/>
              </w:rPr>
              <w:t>Map</w:t>
            </w:r>
            <w:r w:rsidRPr="00544828">
              <w:rPr>
                <w:rFonts w:hint="eastAsia"/>
                <w:szCs w:val="21"/>
              </w:rPr>
              <w:t>任务完成事件，当期望的</w:t>
            </w:r>
            <w:r w:rsidRPr="00544828">
              <w:rPr>
                <w:rFonts w:hint="eastAsia"/>
                <w:szCs w:val="21"/>
              </w:rPr>
              <w:t>Map</w:t>
            </w:r>
            <w:r w:rsidRPr="00544828">
              <w:rPr>
                <w:rFonts w:hint="eastAsia"/>
                <w:szCs w:val="21"/>
              </w:rPr>
              <w:t>任务完成后，可通过</w:t>
            </w:r>
            <w:r w:rsidRPr="00544828">
              <w:rPr>
                <w:rFonts w:hint="eastAsia"/>
                <w:szCs w:val="21"/>
              </w:rPr>
              <w:t>Http</w:t>
            </w:r>
            <w:r w:rsidRPr="00544828">
              <w:rPr>
                <w:rFonts w:hint="eastAsia"/>
                <w:szCs w:val="21"/>
              </w:rPr>
              <w:t>协议获取</w:t>
            </w:r>
            <w:r w:rsidRPr="00544828">
              <w:rPr>
                <w:rFonts w:hint="eastAsia"/>
                <w:szCs w:val="21"/>
              </w:rPr>
              <w:t>Map</w:t>
            </w:r>
            <w:r w:rsidRPr="00544828">
              <w:rPr>
                <w:rFonts w:hint="eastAsia"/>
                <w:szCs w:val="21"/>
              </w:rPr>
              <w:t>任务输出的</w:t>
            </w:r>
            <w:r w:rsidRPr="00544828">
              <w:rPr>
                <w:rFonts w:hint="eastAsia"/>
                <w:szCs w:val="21"/>
              </w:rPr>
              <w:lastRenderedPageBreak/>
              <w:t>中间结果。</w:t>
            </w:r>
          </w:p>
          <w:p w:rsidR="004450CD" w:rsidRPr="0098420B" w:rsidRDefault="004450CD" w:rsidP="008312BE">
            <w:pPr>
              <w:pStyle w:val="C503-5"/>
              <w:spacing w:before="62" w:after="62"/>
              <w:rPr>
                <w:szCs w:val="21"/>
              </w:rPr>
            </w:pPr>
          </w:p>
          <w:p w:rsidR="004450CD" w:rsidRPr="0098420B" w:rsidRDefault="004450CD" w:rsidP="008312BE">
            <w:pPr>
              <w:pStyle w:val="C503-5"/>
              <w:spacing w:before="62" w:after="62"/>
              <w:rPr>
                <w:szCs w:val="21"/>
              </w:rPr>
            </w:pPr>
            <w:r w:rsidRPr="0098420B">
              <w:rPr>
                <w:rFonts w:hint="eastAsia"/>
                <w:szCs w:val="21"/>
              </w:rPr>
              <w:t xml:space="preserve">  </w:t>
            </w:r>
          </w:p>
          <w:p w:rsidR="004450CD" w:rsidRDefault="004450CD" w:rsidP="004450CD">
            <w:pPr>
              <w:pStyle w:val="C503-5"/>
              <w:spacing w:before="62" w:after="62"/>
              <w:jc w:val="both"/>
              <w:rPr>
                <w:szCs w:val="21"/>
              </w:rPr>
            </w:pPr>
          </w:p>
        </w:tc>
        <w:tc>
          <w:tcPr>
            <w:tcW w:w="1560" w:type="dxa"/>
            <w:vMerge w:val="restart"/>
          </w:tcPr>
          <w:p w:rsidR="004450CD" w:rsidRDefault="004450CD" w:rsidP="004450CD">
            <w:pPr>
              <w:pStyle w:val="C503-5"/>
              <w:spacing w:before="62" w:after="62"/>
              <w:jc w:val="both"/>
              <w:rPr>
                <w:szCs w:val="21"/>
              </w:rPr>
            </w:pPr>
            <w:r w:rsidRPr="0098420B">
              <w:rPr>
                <w:szCs w:val="21"/>
              </w:rPr>
              <w:lastRenderedPageBreak/>
              <w:t>MapTaskCompletionEventsUpdate getMapCompletionEvents(JobI</w:t>
            </w:r>
            <w:r w:rsidRPr="0098420B">
              <w:rPr>
                <w:szCs w:val="21"/>
              </w:rPr>
              <w:lastRenderedPageBreak/>
              <w:t>D jobId, int fromEventId, int maxLocs, TaskAttemptID id, JvmContext jvmContext)</w:t>
            </w:r>
          </w:p>
        </w:tc>
        <w:tc>
          <w:tcPr>
            <w:tcW w:w="1134" w:type="dxa"/>
          </w:tcPr>
          <w:p w:rsidR="004450CD" w:rsidRDefault="004450CD" w:rsidP="008312BE">
            <w:pPr>
              <w:pStyle w:val="C503-5"/>
              <w:spacing w:before="62" w:after="62"/>
              <w:jc w:val="left"/>
              <w:rPr>
                <w:szCs w:val="21"/>
              </w:rPr>
            </w:pPr>
            <w:r w:rsidRPr="0098420B">
              <w:rPr>
                <w:rFonts w:hint="eastAsia"/>
                <w:szCs w:val="21"/>
              </w:rPr>
              <w:lastRenderedPageBreak/>
              <w:t>MapTaskCompletionEventsUpdate</w:t>
            </w:r>
          </w:p>
        </w:tc>
        <w:tc>
          <w:tcPr>
            <w:tcW w:w="2786" w:type="dxa"/>
          </w:tcPr>
          <w:p w:rsidR="004450CD" w:rsidRDefault="004450CD" w:rsidP="008312BE">
            <w:pPr>
              <w:pStyle w:val="C503-5"/>
              <w:spacing w:before="62" w:after="62"/>
              <w:jc w:val="left"/>
              <w:rPr>
                <w:szCs w:val="21"/>
              </w:rPr>
            </w:pPr>
            <w:r w:rsidRPr="0098420B">
              <w:rPr>
                <w:rFonts w:hint="eastAsia"/>
                <w:szCs w:val="21"/>
              </w:rPr>
              <w:t>包含了</w:t>
            </w:r>
            <w:r w:rsidRPr="0098420B">
              <w:rPr>
                <w:rFonts w:hint="eastAsia"/>
                <w:szCs w:val="21"/>
              </w:rPr>
              <w:t>MapTaskCompletionEvents</w:t>
            </w:r>
            <w:r w:rsidRPr="0098420B">
              <w:rPr>
                <w:rFonts w:hint="eastAsia"/>
                <w:szCs w:val="21"/>
              </w:rPr>
              <w:t>数组与是否需要重置</w:t>
            </w:r>
            <w:r w:rsidRPr="0098420B">
              <w:rPr>
                <w:rFonts w:hint="eastAsia"/>
                <w:szCs w:val="21"/>
              </w:rPr>
              <w:t>fromEventId</w:t>
            </w:r>
            <w:r w:rsidRPr="0098420B">
              <w:rPr>
                <w:rFonts w:hint="eastAsia"/>
                <w:szCs w:val="21"/>
              </w:rPr>
              <w:t>信息</w:t>
            </w:r>
          </w:p>
        </w:tc>
      </w:tr>
      <w:tr w:rsidR="004450CD" w:rsidRPr="00EB074D" w:rsidTr="00736409">
        <w:trPr>
          <w:trHeight w:val="527"/>
          <w:jc w:val="center"/>
        </w:trPr>
        <w:tc>
          <w:tcPr>
            <w:tcW w:w="550" w:type="dxa"/>
            <w:vMerge/>
          </w:tcPr>
          <w:p w:rsidR="004450CD" w:rsidRDefault="004450CD" w:rsidP="004450CD">
            <w:pPr>
              <w:pStyle w:val="C503-"/>
              <w:numPr>
                <w:ilvl w:val="0"/>
                <w:numId w:val="0"/>
              </w:numPr>
              <w:spacing w:before="62" w:after="62"/>
              <w:ind w:left="459"/>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JobID</w:t>
            </w:r>
          </w:p>
        </w:tc>
        <w:tc>
          <w:tcPr>
            <w:tcW w:w="2786" w:type="dxa"/>
          </w:tcPr>
          <w:p w:rsidR="004450CD" w:rsidRDefault="004450CD" w:rsidP="008312BE">
            <w:pPr>
              <w:pStyle w:val="C503-5"/>
              <w:spacing w:before="62" w:after="62"/>
              <w:jc w:val="left"/>
              <w:rPr>
                <w:szCs w:val="21"/>
              </w:rPr>
            </w:pPr>
            <w:r w:rsidRPr="0098420B">
              <w:rPr>
                <w:rFonts w:hint="eastAsia"/>
                <w:szCs w:val="21"/>
              </w:rPr>
              <w:t>作业</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 xml:space="preserve">int </w:t>
            </w:r>
          </w:p>
        </w:tc>
        <w:tc>
          <w:tcPr>
            <w:tcW w:w="2786" w:type="dxa"/>
          </w:tcPr>
          <w:p w:rsidR="004450CD" w:rsidRDefault="004450CD" w:rsidP="008312BE">
            <w:pPr>
              <w:pStyle w:val="C503-5"/>
              <w:spacing w:before="62" w:after="62"/>
              <w:jc w:val="both"/>
              <w:rPr>
                <w:szCs w:val="21"/>
              </w:rPr>
            </w:pPr>
            <w:r w:rsidRPr="0098420B">
              <w:rPr>
                <w:rFonts w:hint="eastAsia"/>
                <w:szCs w:val="21"/>
              </w:rPr>
              <w:t>Map</w:t>
            </w:r>
            <w:r w:rsidRPr="0098420B">
              <w:rPr>
                <w:rFonts w:hint="eastAsia"/>
                <w:szCs w:val="21"/>
              </w:rPr>
              <w:t>任务完成事件起始</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int</w:t>
            </w:r>
          </w:p>
        </w:tc>
        <w:tc>
          <w:tcPr>
            <w:tcW w:w="2786" w:type="dxa"/>
          </w:tcPr>
          <w:p w:rsidR="004450CD" w:rsidRPr="0085720C" w:rsidRDefault="004450CD" w:rsidP="008312BE">
            <w:pPr>
              <w:pStyle w:val="C503-5"/>
              <w:spacing w:before="62" w:after="62"/>
              <w:jc w:val="left"/>
              <w:rPr>
                <w:szCs w:val="21"/>
              </w:rPr>
            </w:pPr>
            <w:r w:rsidRPr="0098420B">
              <w:rPr>
                <w:rFonts w:hint="eastAsia"/>
                <w:szCs w:val="21"/>
              </w:rPr>
              <w:t>一次</w:t>
            </w:r>
            <w:r w:rsidRPr="0098420B">
              <w:rPr>
                <w:rFonts w:hint="eastAsia"/>
                <w:szCs w:val="21"/>
              </w:rPr>
              <w:t>RPC</w:t>
            </w:r>
            <w:r w:rsidRPr="0098420B">
              <w:rPr>
                <w:rFonts w:hint="eastAsia"/>
                <w:szCs w:val="21"/>
              </w:rPr>
              <w:t>调用允许传输的完成事件数量的最大值</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B3692B">
            <w:pPr>
              <w:pStyle w:val="C503-5"/>
              <w:spacing w:before="62" w:after="62"/>
              <w:jc w:val="both"/>
              <w:rPr>
                <w:szCs w:val="21"/>
              </w:rPr>
            </w:pPr>
            <w:r w:rsidRPr="0098420B">
              <w:rPr>
                <w:rFonts w:hint="eastAsia"/>
                <w:szCs w:val="21"/>
              </w:rPr>
              <w:t>TaskAttemptID</w:t>
            </w:r>
          </w:p>
        </w:tc>
        <w:tc>
          <w:tcPr>
            <w:tcW w:w="2786" w:type="dxa"/>
          </w:tcPr>
          <w:p w:rsidR="004450CD" w:rsidRDefault="004450CD" w:rsidP="00B3692B">
            <w:pPr>
              <w:pStyle w:val="C503-5"/>
              <w:spacing w:before="62" w:after="62"/>
              <w:jc w:val="both"/>
              <w:rPr>
                <w:szCs w:val="21"/>
              </w:rPr>
            </w:pPr>
            <w:r w:rsidRPr="0098420B">
              <w:rPr>
                <w:rFonts w:hint="eastAsia"/>
                <w:szCs w:val="21"/>
              </w:rPr>
              <w:t>Reduce</w:t>
            </w:r>
            <w:r w:rsidRPr="0098420B">
              <w:rPr>
                <w:rFonts w:hint="eastAsia"/>
                <w:szCs w:val="21"/>
              </w:rPr>
              <w:t>任务</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B3692B">
            <w:pPr>
              <w:pStyle w:val="C503-5"/>
              <w:spacing w:before="62" w:after="62"/>
              <w:jc w:val="both"/>
              <w:rPr>
                <w:szCs w:val="21"/>
              </w:rPr>
            </w:pPr>
            <w:r w:rsidRPr="0098420B">
              <w:rPr>
                <w:rFonts w:hint="eastAsia"/>
                <w:szCs w:val="21"/>
              </w:rPr>
              <w:t>JvmContext</w:t>
            </w:r>
          </w:p>
        </w:tc>
        <w:tc>
          <w:tcPr>
            <w:tcW w:w="2786" w:type="dxa"/>
          </w:tcPr>
          <w:p w:rsidR="004450CD" w:rsidRDefault="004450CD" w:rsidP="00F0295E">
            <w:pPr>
              <w:pStyle w:val="C503-5"/>
              <w:spacing w:before="62" w:after="62"/>
              <w:jc w:val="both"/>
              <w:rPr>
                <w:szCs w:val="21"/>
              </w:rPr>
            </w:pPr>
            <w:r w:rsidRPr="0098420B">
              <w:rPr>
                <w:rFonts w:hint="eastAsia"/>
                <w:szCs w:val="21"/>
              </w:rPr>
              <w:t>包含</w:t>
            </w:r>
            <w:r w:rsidRPr="0098420B">
              <w:rPr>
                <w:rFonts w:hint="eastAsia"/>
                <w:szCs w:val="21"/>
              </w:rPr>
              <w:t>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Reduce</w:t>
            </w:r>
            <w:r w:rsidRPr="0098420B">
              <w:rPr>
                <w:rFonts w:hint="eastAsia"/>
                <w:szCs w:val="21"/>
              </w:rPr>
              <w:t>任务的虚拟机</w:t>
            </w:r>
            <w:r w:rsidRPr="0098420B">
              <w:rPr>
                <w:rFonts w:hint="eastAsia"/>
                <w:szCs w:val="21"/>
              </w:rPr>
              <w:t>ID</w:t>
            </w:r>
          </w:p>
        </w:tc>
      </w:tr>
    </w:tbl>
    <w:p w:rsidR="0004308B" w:rsidRDefault="0004308B" w:rsidP="00176A4B">
      <w:pPr>
        <w:pStyle w:val="2"/>
      </w:pPr>
      <w:bookmarkStart w:id="6" w:name="_Ref338918071"/>
      <w:r>
        <w:rPr>
          <w:rFonts w:hint="eastAsia"/>
        </w:rPr>
        <w:t>业务流程</w:t>
      </w:r>
      <w:bookmarkEnd w:id="6"/>
    </w:p>
    <w:p w:rsidR="0004308B" w:rsidRDefault="0004308B" w:rsidP="002423E2">
      <w:pPr>
        <w:pStyle w:val="C503-2"/>
      </w:pPr>
      <w:r w:rsidRPr="007E163F">
        <w:rPr>
          <w:rFonts w:hint="eastAsia"/>
        </w:rPr>
        <w:t>JobClient</w:t>
      </w:r>
      <w:r w:rsidRPr="007E163F">
        <w:rPr>
          <w:rFonts w:hint="eastAsia"/>
        </w:rPr>
        <w:t>向</w:t>
      </w:r>
      <w:r w:rsidRPr="007E163F">
        <w:rPr>
          <w:rFonts w:hint="eastAsia"/>
        </w:rPr>
        <w:t>JobTracker</w:t>
      </w:r>
      <w:r w:rsidRPr="007E163F">
        <w:rPr>
          <w:rFonts w:hint="eastAsia"/>
        </w:rPr>
        <w:t>提交作业，在此之前，它首先申请作业</w:t>
      </w:r>
      <w:r w:rsidRPr="007E163F">
        <w:rPr>
          <w:rFonts w:hint="eastAsia"/>
        </w:rPr>
        <w:t>ID</w:t>
      </w:r>
      <w:r w:rsidRPr="007E163F">
        <w:rPr>
          <w:rFonts w:hint="eastAsia"/>
        </w:rPr>
        <w:t>，然后建立作业上下文。</w:t>
      </w:r>
      <w:r w:rsidRPr="007E163F">
        <w:rPr>
          <w:rFonts w:hint="eastAsia"/>
        </w:rPr>
        <w:t>JobTracker</w:t>
      </w:r>
      <w:r>
        <w:rPr>
          <w:rFonts w:hint="eastAsia"/>
        </w:rPr>
        <w:t>收到作业后，依据优先级信息以及作业提交时间将作业加入</w:t>
      </w:r>
      <w:r w:rsidRPr="007E163F">
        <w:rPr>
          <w:rFonts w:hint="eastAsia"/>
        </w:rPr>
        <w:t>作业列表，并依据作业上下文，建立任务列表，任务列表包括</w:t>
      </w:r>
      <w:r w:rsidRPr="007E163F">
        <w:rPr>
          <w:rFonts w:hint="eastAsia"/>
        </w:rPr>
        <w:t>mapTask</w:t>
      </w:r>
      <w:r w:rsidRPr="007E163F">
        <w:rPr>
          <w:rFonts w:hint="eastAsia"/>
        </w:rPr>
        <w:t>，</w:t>
      </w:r>
      <w:r w:rsidRPr="007E163F">
        <w:rPr>
          <w:rFonts w:hint="eastAsia"/>
        </w:rPr>
        <w:t>reduceTask</w:t>
      </w:r>
      <w:r w:rsidRPr="007E163F">
        <w:rPr>
          <w:rFonts w:hint="eastAsia"/>
        </w:rPr>
        <w:t>，以及两个</w:t>
      </w:r>
      <w:r w:rsidRPr="007E163F">
        <w:rPr>
          <w:rFonts w:hint="eastAsia"/>
        </w:rPr>
        <w:t>set</w:t>
      </w:r>
      <w:r>
        <w:rPr>
          <w:rFonts w:hint="eastAsia"/>
        </w:rPr>
        <w:t>u</w:t>
      </w:r>
      <w:r w:rsidRPr="007E163F">
        <w:rPr>
          <w:rFonts w:hint="eastAsia"/>
        </w:rPr>
        <w:t>pTask</w:t>
      </w:r>
      <w:r w:rsidRPr="007E163F">
        <w:rPr>
          <w:rFonts w:hint="eastAsia"/>
        </w:rPr>
        <w:t>，两个</w:t>
      </w:r>
      <w:r w:rsidRPr="007E163F">
        <w:rPr>
          <w:rFonts w:hint="eastAsia"/>
        </w:rPr>
        <w:t>clean</w:t>
      </w:r>
      <w:r>
        <w:rPr>
          <w:rFonts w:hint="eastAsia"/>
        </w:rPr>
        <w:t>u</w:t>
      </w:r>
      <w:r w:rsidRPr="007E163F">
        <w:rPr>
          <w:rFonts w:hint="eastAsia"/>
        </w:rPr>
        <w:t>pTask</w:t>
      </w:r>
      <w:r>
        <w:rPr>
          <w:rFonts w:hint="eastAsia"/>
        </w:rPr>
        <w:t>，业务流程如</w:t>
      </w:r>
      <w:fldSimple w:instr=" REF _Ref340676055 \h  \* MERGEFORMAT ">
        <w:r w:rsidR="00354CD7">
          <w:rPr>
            <w:rFonts w:hint="eastAsia"/>
          </w:rPr>
          <w:t>图</w:t>
        </w:r>
        <w:r w:rsidR="00354CD7">
          <w:rPr>
            <w:rFonts w:hint="eastAsia"/>
          </w:rPr>
          <w:t xml:space="preserve"> </w:t>
        </w:r>
        <w:r w:rsidR="00354CD7">
          <w:rPr>
            <w:noProof/>
          </w:rPr>
          <w:t>1</w:t>
        </w:r>
        <w:r w:rsidR="00354CD7">
          <w:rPr>
            <w:noProof/>
          </w:rPr>
          <w:noBreakHyphen/>
          <w:t>4</w:t>
        </w:r>
      </w:fldSimple>
      <w:r>
        <w:rPr>
          <w:rFonts w:hint="eastAsia"/>
        </w:rPr>
        <w:t>示。</w:t>
      </w:r>
    </w:p>
    <w:p w:rsidR="0004308B" w:rsidRDefault="0004308B" w:rsidP="00FE098D">
      <w:pPr>
        <w:pStyle w:val="ab"/>
        <w:spacing w:before="31" w:after="31"/>
      </w:pPr>
      <w:r>
        <w:rPr>
          <w:rFonts w:hint="eastAsia"/>
          <w:noProof/>
        </w:rPr>
        <w:drawing>
          <wp:inline distT="0" distB="0" distL="0" distR="0">
            <wp:extent cx="5274310" cy="30635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274310" cy="3063521"/>
                    </a:xfrm>
                    <a:prstGeom prst="rect">
                      <a:avLst/>
                    </a:prstGeom>
                    <a:noFill/>
                    <a:ln w="9525">
                      <a:noFill/>
                      <a:miter lim="800000"/>
                      <a:headEnd/>
                      <a:tailEnd/>
                    </a:ln>
                  </pic:spPr>
                </pic:pic>
              </a:graphicData>
            </a:graphic>
          </wp:inline>
        </w:drawing>
      </w:r>
    </w:p>
    <w:p w:rsidR="0004308B" w:rsidRDefault="0004308B" w:rsidP="00FE098D">
      <w:pPr>
        <w:pStyle w:val="ab"/>
        <w:spacing w:before="31" w:after="31"/>
      </w:pPr>
      <w:bookmarkStart w:id="7" w:name="_Ref340676055"/>
      <w:r>
        <w:rPr>
          <w:rFonts w:hint="eastAsia"/>
        </w:rPr>
        <w:t>图</w:t>
      </w:r>
      <w:r>
        <w:rPr>
          <w:rFonts w:hint="eastAsia"/>
        </w:rPr>
        <w:t xml:space="preserve"> </w:t>
      </w:r>
      <w:fldSimple w:instr=" STYLEREF 1 \s ">
        <w:r w:rsidR="00354CD7">
          <w:rPr>
            <w:noProof/>
          </w:rPr>
          <w:t>1</w:t>
        </w:r>
      </w:fldSimple>
      <w:r w:rsidR="002229E7">
        <w:noBreakHyphen/>
      </w:r>
      <w:r w:rsidR="002229E7">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2229E7">
        <w:fldChar w:fldCharType="separate"/>
      </w:r>
      <w:r w:rsidR="00354CD7">
        <w:rPr>
          <w:noProof/>
        </w:rPr>
        <w:t>4</w:t>
      </w:r>
      <w:r w:rsidR="002229E7">
        <w:fldChar w:fldCharType="end"/>
      </w:r>
      <w:bookmarkEnd w:id="7"/>
      <w:r>
        <w:rPr>
          <w:rFonts w:hint="eastAsia"/>
        </w:rPr>
        <w:t xml:space="preserve"> JobClient</w:t>
      </w:r>
      <w:r>
        <w:rPr>
          <w:rFonts w:hint="eastAsia"/>
        </w:rPr>
        <w:t>向</w:t>
      </w:r>
      <w:r>
        <w:rPr>
          <w:rFonts w:hint="eastAsia"/>
        </w:rPr>
        <w:t>JobTracker</w:t>
      </w:r>
      <w:r>
        <w:rPr>
          <w:rFonts w:hint="eastAsia"/>
        </w:rPr>
        <w:t>提交作业流程</w:t>
      </w:r>
    </w:p>
    <w:p w:rsidR="0004308B" w:rsidRDefault="0004308B" w:rsidP="002423E2">
      <w:pPr>
        <w:pStyle w:val="C503-2"/>
      </w:pPr>
      <w:r w:rsidRPr="005F493C">
        <w:rPr>
          <w:rFonts w:hint="eastAsia"/>
        </w:rPr>
        <w:t>通过第一步，</w:t>
      </w:r>
      <w:r w:rsidRPr="005F493C">
        <w:rPr>
          <w:rFonts w:hint="eastAsia"/>
        </w:rPr>
        <w:t>JobTracker</w:t>
      </w:r>
      <w:r w:rsidRPr="005F493C">
        <w:rPr>
          <w:rFonts w:hint="eastAsia"/>
        </w:rPr>
        <w:t>维护着需要处理的任务列表。当</w:t>
      </w:r>
      <w:r w:rsidRPr="005F493C">
        <w:rPr>
          <w:rFonts w:hint="eastAsia"/>
        </w:rPr>
        <w:t>TaskTracker</w:t>
      </w:r>
      <w:r w:rsidRPr="005F493C">
        <w:rPr>
          <w:rFonts w:hint="eastAsia"/>
        </w:rPr>
        <w:t>启动后，它会周期性地给</w:t>
      </w:r>
      <w:r w:rsidRPr="005F493C">
        <w:rPr>
          <w:rFonts w:hint="eastAsia"/>
        </w:rPr>
        <w:t>JobTracker</w:t>
      </w:r>
      <w:r w:rsidRPr="005F493C">
        <w:rPr>
          <w:rFonts w:hint="eastAsia"/>
        </w:rPr>
        <w:t>发送心跳信息，</w:t>
      </w:r>
      <w:r w:rsidRPr="005F493C">
        <w:rPr>
          <w:rFonts w:hint="eastAsia"/>
        </w:rPr>
        <w:t>JobTracker</w:t>
      </w:r>
      <w:r w:rsidRPr="005F493C">
        <w:rPr>
          <w:rFonts w:hint="eastAsia"/>
        </w:rPr>
        <w:t>做出处理后发送心跳响应给</w:t>
      </w:r>
      <w:r w:rsidRPr="005F493C">
        <w:rPr>
          <w:rFonts w:hint="eastAsia"/>
        </w:rPr>
        <w:t>TaskTracker</w:t>
      </w:r>
      <w:r w:rsidRPr="005F493C">
        <w:rPr>
          <w:rFonts w:hint="eastAsia"/>
        </w:rPr>
        <w:t>，一次发送心跳和返回心跳响应过程如</w:t>
      </w:r>
      <w:fldSimple w:instr=" REF _Ref340597402 \h  \* MERGEFORMAT ">
        <w:r w:rsidR="00354CD7">
          <w:rPr>
            <w:rFonts w:hint="eastAsia"/>
          </w:rPr>
          <w:t>图</w:t>
        </w:r>
        <w:r w:rsidR="00354CD7">
          <w:rPr>
            <w:rFonts w:hint="eastAsia"/>
          </w:rPr>
          <w:t xml:space="preserve"> </w:t>
        </w:r>
        <w:r w:rsidR="00354CD7">
          <w:rPr>
            <w:noProof/>
          </w:rPr>
          <w:t>1</w:t>
        </w:r>
        <w:r w:rsidR="00354CD7">
          <w:rPr>
            <w:noProof/>
          </w:rPr>
          <w:noBreakHyphen/>
          <w:t>5</w:t>
        </w:r>
      </w:fldSimple>
      <w:r w:rsidRPr="005F493C">
        <w:rPr>
          <w:rFonts w:hint="eastAsia"/>
        </w:rPr>
        <w:t>示，</w:t>
      </w:r>
      <w:r>
        <w:rPr>
          <w:rFonts w:hint="eastAsia"/>
        </w:rPr>
        <w:t>通过</w:t>
      </w:r>
      <w:r w:rsidRPr="005F493C">
        <w:rPr>
          <w:rFonts w:hint="eastAsia"/>
        </w:rPr>
        <w:t>RPC</w:t>
      </w:r>
      <w:r w:rsidRPr="005F493C">
        <w:rPr>
          <w:rFonts w:hint="eastAsia"/>
        </w:rPr>
        <w:t>协议交互</w:t>
      </w:r>
      <w:r>
        <w:rPr>
          <w:rFonts w:hint="eastAsia"/>
        </w:rPr>
        <w:t>这种方式，</w:t>
      </w:r>
      <w:r w:rsidRPr="005F493C">
        <w:rPr>
          <w:rFonts w:hint="eastAsia"/>
        </w:rPr>
        <w:t>TaskTracker</w:t>
      </w:r>
      <w:r>
        <w:rPr>
          <w:rFonts w:hint="eastAsia"/>
        </w:rPr>
        <w:t>从</w:t>
      </w:r>
      <w:r w:rsidRPr="005F493C">
        <w:rPr>
          <w:rFonts w:hint="eastAsia"/>
        </w:rPr>
        <w:t>JobTracker</w:t>
      </w:r>
      <w:r>
        <w:rPr>
          <w:rFonts w:hint="eastAsia"/>
        </w:rPr>
        <w:t>获得了分派给它的任务</w:t>
      </w:r>
      <w:r w:rsidRPr="005F493C">
        <w:rPr>
          <w:rFonts w:hint="eastAsia"/>
        </w:rPr>
        <w:t>。</w:t>
      </w:r>
    </w:p>
    <w:p w:rsidR="0004308B" w:rsidRDefault="00F85E54" w:rsidP="00FE098D">
      <w:pPr>
        <w:pStyle w:val="ab"/>
        <w:spacing w:before="31" w:after="31"/>
      </w:pPr>
      <w:r>
        <w:rPr>
          <w:noProof/>
        </w:rPr>
        <w:lastRenderedPageBreak/>
        <w:drawing>
          <wp:inline distT="0" distB="0" distL="0" distR="0">
            <wp:extent cx="5278120" cy="369730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8120" cy="3697304"/>
                    </a:xfrm>
                    <a:prstGeom prst="rect">
                      <a:avLst/>
                    </a:prstGeom>
                    <a:noFill/>
                    <a:ln w="9525">
                      <a:noFill/>
                      <a:miter lim="800000"/>
                      <a:headEnd/>
                      <a:tailEnd/>
                    </a:ln>
                  </pic:spPr>
                </pic:pic>
              </a:graphicData>
            </a:graphic>
          </wp:inline>
        </w:drawing>
      </w:r>
    </w:p>
    <w:p w:rsidR="006D34DC" w:rsidRDefault="0004308B" w:rsidP="0003199F">
      <w:pPr>
        <w:pStyle w:val="ab"/>
        <w:spacing w:before="31" w:after="31"/>
      </w:pPr>
      <w:bookmarkStart w:id="8" w:name="_Ref340597402"/>
      <w:r>
        <w:rPr>
          <w:rFonts w:hint="eastAsia"/>
        </w:rPr>
        <w:t>图</w:t>
      </w:r>
      <w:r>
        <w:rPr>
          <w:rFonts w:hint="eastAsia"/>
        </w:rPr>
        <w:t xml:space="preserve"> </w:t>
      </w:r>
      <w:fldSimple w:instr=" STYLEREF 1 \s ">
        <w:r w:rsidR="00354CD7">
          <w:rPr>
            <w:noProof/>
          </w:rPr>
          <w:t>1</w:t>
        </w:r>
      </w:fldSimple>
      <w:r w:rsidR="002229E7">
        <w:noBreakHyphen/>
      </w:r>
      <w:r w:rsidR="002229E7">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2229E7">
        <w:fldChar w:fldCharType="separate"/>
      </w:r>
      <w:r w:rsidR="00354CD7">
        <w:rPr>
          <w:noProof/>
        </w:rPr>
        <w:t>5</w:t>
      </w:r>
      <w:r w:rsidR="002229E7">
        <w:fldChar w:fldCharType="end"/>
      </w:r>
      <w:bookmarkEnd w:id="8"/>
      <w:r>
        <w:rPr>
          <w:rFonts w:hint="eastAsia"/>
        </w:rPr>
        <w:t xml:space="preserve">  JobTracker</w:t>
      </w:r>
      <w:r>
        <w:rPr>
          <w:rFonts w:hint="eastAsia"/>
        </w:rPr>
        <w:t>向</w:t>
      </w:r>
      <w:r>
        <w:rPr>
          <w:rFonts w:hint="eastAsia"/>
        </w:rPr>
        <w:t>TaskTracker</w:t>
      </w:r>
      <w:r>
        <w:rPr>
          <w:rFonts w:hint="eastAsia"/>
        </w:rPr>
        <w:t>分派任务流程</w:t>
      </w:r>
    </w:p>
    <w:p w:rsidR="006D34DC" w:rsidRDefault="006D34DC" w:rsidP="006D34DC">
      <w:pPr>
        <w:pStyle w:val="C503-2"/>
      </w:pPr>
      <w:r>
        <w:rPr>
          <w:rFonts w:hint="eastAsia"/>
        </w:rPr>
        <w:t>当</w:t>
      </w:r>
      <w:r>
        <w:rPr>
          <w:rFonts w:hint="eastAsia"/>
        </w:rPr>
        <w:t>TaskTracker</w:t>
      </w:r>
      <w:r>
        <w:rPr>
          <w:rFonts w:hint="eastAsia"/>
        </w:rPr>
        <w:t>获得新的任务</w:t>
      </w:r>
      <w:r w:rsidR="006111E6">
        <w:rPr>
          <w:rFonts w:hint="eastAsia"/>
        </w:rPr>
        <w:t>，</w:t>
      </w:r>
      <w:r>
        <w:rPr>
          <w:rFonts w:hint="eastAsia"/>
        </w:rPr>
        <w:t>并通过</w:t>
      </w:r>
      <w:r>
        <w:rPr>
          <w:rFonts w:hint="eastAsia"/>
        </w:rPr>
        <w:t>JvmRunner</w:t>
      </w:r>
      <w:r>
        <w:rPr>
          <w:rFonts w:hint="eastAsia"/>
        </w:rPr>
        <w:t>线程启动一个执行</w:t>
      </w:r>
      <w:r>
        <w:rPr>
          <w:rFonts w:hint="eastAsia"/>
        </w:rPr>
        <w:t>MapTask</w:t>
      </w:r>
      <w:r>
        <w:rPr>
          <w:rFonts w:hint="eastAsia"/>
        </w:rPr>
        <w:t>或</w:t>
      </w:r>
      <w:r>
        <w:rPr>
          <w:rFonts w:hint="eastAsia"/>
        </w:rPr>
        <w:t>ReduceTask</w:t>
      </w:r>
      <w:r>
        <w:rPr>
          <w:rFonts w:hint="eastAsia"/>
        </w:rPr>
        <w:t>的进程后，</w:t>
      </w:r>
      <w:r>
        <w:rPr>
          <w:rFonts w:hint="eastAsia"/>
        </w:rPr>
        <w:t>Mapper</w:t>
      </w:r>
      <w:r>
        <w:rPr>
          <w:rFonts w:hint="eastAsia"/>
        </w:rPr>
        <w:t>或</w:t>
      </w:r>
      <w:r>
        <w:rPr>
          <w:rFonts w:hint="eastAsia"/>
        </w:rPr>
        <w:t>Reducer</w:t>
      </w:r>
      <w:r>
        <w:rPr>
          <w:rFonts w:hint="eastAsia"/>
        </w:rPr>
        <w:t>进程通过</w:t>
      </w:r>
      <w:r>
        <w:rPr>
          <w:rFonts w:hint="eastAsia"/>
        </w:rPr>
        <w:t>RPC</w:t>
      </w:r>
      <w:r>
        <w:rPr>
          <w:rFonts w:hint="eastAsia"/>
        </w:rPr>
        <w:t>协议（</w:t>
      </w:r>
      <w:r>
        <w:rPr>
          <w:rFonts w:hint="eastAsia"/>
        </w:rPr>
        <w:t>TaskUmbilicalProtocol</w:t>
      </w:r>
      <w:r>
        <w:rPr>
          <w:rFonts w:hint="eastAsia"/>
        </w:rPr>
        <w:t>，在相同主机上但属于不同进程间的通信协议）与</w:t>
      </w:r>
      <w:r>
        <w:rPr>
          <w:rFonts w:hint="eastAsia"/>
        </w:rPr>
        <w:t>TaskTracker</w:t>
      </w:r>
      <w:r>
        <w:rPr>
          <w:rFonts w:hint="eastAsia"/>
        </w:rPr>
        <w:t>取得联系。</w:t>
      </w:r>
      <w:r>
        <w:rPr>
          <w:rFonts w:hint="eastAsia"/>
        </w:rPr>
        <w:t>Mapper</w:t>
      </w:r>
      <w:r w:rsidR="00373988">
        <w:rPr>
          <w:rFonts w:hint="eastAsia"/>
        </w:rPr>
        <w:t>/Reducer</w:t>
      </w:r>
      <w:r>
        <w:rPr>
          <w:rFonts w:hint="eastAsia"/>
        </w:rPr>
        <w:t>进程通过</w:t>
      </w:r>
      <w:r>
        <w:rPr>
          <w:rFonts w:hint="eastAsia"/>
        </w:rPr>
        <w:t>RPC</w:t>
      </w:r>
      <w:r>
        <w:rPr>
          <w:rFonts w:hint="eastAsia"/>
        </w:rPr>
        <w:t>协议从</w:t>
      </w:r>
      <w:r>
        <w:rPr>
          <w:rFonts w:hint="eastAsia"/>
        </w:rPr>
        <w:t>TaskTracker</w:t>
      </w:r>
      <w:r>
        <w:rPr>
          <w:rFonts w:hint="eastAsia"/>
        </w:rPr>
        <w:t>处获得任务，对</w:t>
      </w:r>
      <w:r>
        <w:rPr>
          <w:rFonts w:hint="eastAsia"/>
        </w:rPr>
        <w:t>Mapper</w:t>
      </w:r>
      <w:r w:rsidR="00A01B10">
        <w:rPr>
          <w:rFonts w:hint="eastAsia"/>
        </w:rPr>
        <w:t>/Reducer</w:t>
      </w:r>
      <w:r>
        <w:rPr>
          <w:rFonts w:hint="eastAsia"/>
        </w:rPr>
        <w:t>进程来说，共有四种任务类型，分别为</w:t>
      </w:r>
      <w:r>
        <w:rPr>
          <w:rFonts w:hint="eastAsia"/>
        </w:rPr>
        <w:t>JobCleanup</w:t>
      </w:r>
      <w:r w:rsidR="00785BF8">
        <w:rPr>
          <w:rFonts w:hint="eastAsia"/>
        </w:rPr>
        <w:t>、</w:t>
      </w:r>
      <w:r>
        <w:rPr>
          <w:rFonts w:hint="eastAsia"/>
        </w:rPr>
        <w:t>JobSetup</w:t>
      </w:r>
      <w:r w:rsidR="00785BF8">
        <w:rPr>
          <w:rFonts w:hint="eastAsia"/>
        </w:rPr>
        <w:t>、</w:t>
      </w:r>
      <w:r>
        <w:rPr>
          <w:rFonts w:hint="eastAsia"/>
        </w:rPr>
        <w:t>TaskCleanup</w:t>
      </w:r>
      <w:r w:rsidR="00785BF8">
        <w:rPr>
          <w:rFonts w:hint="eastAsia"/>
        </w:rPr>
        <w:t>、</w:t>
      </w:r>
      <w:r>
        <w:rPr>
          <w:rFonts w:hint="eastAsia"/>
        </w:rPr>
        <w:t>Map</w:t>
      </w:r>
      <w:r w:rsidR="00785BF8">
        <w:rPr>
          <w:rFonts w:hint="eastAsia"/>
        </w:rPr>
        <w:t>、</w:t>
      </w:r>
      <w:r>
        <w:rPr>
          <w:rFonts w:hint="eastAsia"/>
        </w:rPr>
        <w:t>Reduce</w:t>
      </w:r>
      <w:r>
        <w:rPr>
          <w:rFonts w:hint="eastAsia"/>
        </w:rPr>
        <w:t>任务。</w:t>
      </w:r>
    </w:p>
    <w:p w:rsidR="006D34DC" w:rsidRDefault="00CA2F74" w:rsidP="006D34DC">
      <w:pPr>
        <w:pStyle w:val="C503-2"/>
      </w:pPr>
      <w:r>
        <w:rPr>
          <w:rFonts w:hint="eastAsia"/>
        </w:rPr>
        <w:t xml:space="preserve"> </w:t>
      </w:r>
      <w:r w:rsidR="006D34DC">
        <w:rPr>
          <w:rFonts w:hint="eastAsia"/>
        </w:rPr>
        <w:t>当</w:t>
      </w:r>
      <w:r w:rsidR="006D34DC">
        <w:rPr>
          <w:rFonts w:hint="eastAsia"/>
        </w:rPr>
        <w:t>TaskTracker</w:t>
      </w:r>
      <w:r w:rsidR="006D34DC">
        <w:rPr>
          <w:rFonts w:hint="eastAsia"/>
        </w:rPr>
        <w:t>通过心跳联系</w:t>
      </w:r>
      <w:r w:rsidR="006D34DC">
        <w:rPr>
          <w:rFonts w:hint="eastAsia"/>
        </w:rPr>
        <w:t>JobTracker</w:t>
      </w:r>
      <w:r w:rsidR="006D34DC">
        <w:rPr>
          <w:rFonts w:hint="eastAsia"/>
        </w:rPr>
        <w:t>时，在一次心跳响应中，如果存在</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任务，则</w:t>
      </w:r>
      <w:r w:rsidR="006D34DC">
        <w:rPr>
          <w:rFonts w:hint="eastAsia"/>
        </w:rPr>
        <w:t>JobTracker</w:t>
      </w:r>
      <w:r w:rsidR="006D34DC">
        <w:rPr>
          <w:rFonts w:hint="eastAsia"/>
        </w:rPr>
        <w:t>仅分配它们中的一员，且分配优先级顺序是</w:t>
      </w:r>
      <w:r w:rsidR="006D34DC">
        <w:rPr>
          <w:rFonts w:hint="eastAsia"/>
        </w:rPr>
        <w:t>JobCleanup--&gt;TaskCleanup--&gt;JobSetup</w:t>
      </w:r>
      <w:r w:rsidR="006D34DC">
        <w:rPr>
          <w:rFonts w:hint="eastAsia"/>
        </w:rPr>
        <w:t>（当且仅当先清除作业，才能重新开始作业）。如果不存在</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任务，则从</w:t>
      </w:r>
      <w:r w:rsidR="006D34DC">
        <w:rPr>
          <w:rFonts w:hint="eastAsia"/>
        </w:rPr>
        <w:t>MapTask</w:t>
      </w:r>
      <w:r w:rsidR="006D34DC">
        <w:rPr>
          <w:rFonts w:hint="eastAsia"/>
        </w:rPr>
        <w:t>或</w:t>
      </w:r>
      <w:r w:rsidR="006D34DC">
        <w:rPr>
          <w:rFonts w:hint="eastAsia"/>
        </w:rPr>
        <w:t>ReduceTask</w:t>
      </w:r>
      <w:r w:rsidR="006D34DC">
        <w:rPr>
          <w:rFonts w:hint="eastAsia"/>
        </w:rPr>
        <w:t>中选择合适的任务。在一次心跳响应过程中，如果目标</w:t>
      </w:r>
      <w:r w:rsidR="006D34DC">
        <w:rPr>
          <w:rFonts w:hint="eastAsia"/>
        </w:rPr>
        <w:t>TaskTracker</w:t>
      </w:r>
      <w:r w:rsidR="006D34DC">
        <w:rPr>
          <w:rFonts w:hint="eastAsia"/>
        </w:rPr>
        <w:t>上的</w:t>
      </w:r>
      <w:r w:rsidR="006D34DC">
        <w:rPr>
          <w:rFonts w:hint="eastAsia"/>
        </w:rPr>
        <w:t>Map</w:t>
      </w:r>
      <w:r w:rsidR="006D34DC">
        <w:rPr>
          <w:rFonts w:hint="eastAsia"/>
        </w:rPr>
        <w:t>任务的</w:t>
      </w:r>
      <w:r w:rsidR="006D34DC">
        <w:rPr>
          <w:rFonts w:hint="eastAsia"/>
        </w:rPr>
        <w:t>slot</w:t>
      </w:r>
      <w:r w:rsidR="006D34DC">
        <w:rPr>
          <w:rFonts w:hint="eastAsia"/>
        </w:rPr>
        <w:t>已满，则可能存在的</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任务将占用该</w:t>
      </w:r>
      <w:r w:rsidR="006D34DC">
        <w:rPr>
          <w:rFonts w:hint="eastAsia"/>
        </w:rPr>
        <w:t>TaskTracker</w:t>
      </w:r>
      <w:r w:rsidR="006D34DC">
        <w:rPr>
          <w:rFonts w:hint="eastAsia"/>
        </w:rPr>
        <w:t>上</w:t>
      </w:r>
      <w:r w:rsidR="006D34DC">
        <w:rPr>
          <w:rFonts w:hint="eastAsia"/>
        </w:rPr>
        <w:t>Reduce</w:t>
      </w:r>
      <w:r w:rsidR="006D34DC">
        <w:rPr>
          <w:rFonts w:hint="eastAsia"/>
        </w:rPr>
        <w:t>任务的</w:t>
      </w:r>
      <w:r w:rsidR="006D34DC">
        <w:rPr>
          <w:rFonts w:hint="eastAsia"/>
        </w:rPr>
        <w:t>slot</w:t>
      </w:r>
      <w:r>
        <w:rPr>
          <w:rFonts w:hint="eastAsia"/>
        </w:rPr>
        <w:t>。所以，</w:t>
      </w:r>
      <w:r w:rsidR="006D34DC">
        <w:rPr>
          <w:rFonts w:hint="eastAsia"/>
        </w:rPr>
        <w:t>Mapper</w:t>
      </w:r>
      <w:r w:rsidR="006D34DC">
        <w:rPr>
          <w:rFonts w:hint="eastAsia"/>
        </w:rPr>
        <w:t>或</w:t>
      </w:r>
      <w:r w:rsidR="006D34DC">
        <w:rPr>
          <w:rFonts w:hint="eastAsia"/>
        </w:rPr>
        <w:t>Reducer</w:t>
      </w:r>
      <w:r w:rsidR="006D34DC">
        <w:rPr>
          <w:rFonts w:hint="eastAsia"/>
        </w:rPr>
        <w:t>进程将负责执行</w:t>
      </w:r>
      <w:r w:rsidR="006D34DC">
        <w:rPr>
          <w:rFonts w:hint="eastAsia"/>
        </w:rPr>
        <w:t>JobCleanup</w:t>
      </w:r>
      <w:r w:rsidR="006D34DC">
        <w:rPr>
          <w:rFonts w:hint="eastAsia"/>
        </w:rPr>
        <w:t>，</w:t>
      </w:r>
      <w:r w:rsidR="006D34DC">
        <w:rPr>
          <w:rFonts w:hint="eastAsia"/>
        </w:rPr>
        <w:t>TaskCleanup</w:t>
      </w:r>
      <w:r w:rsidR="006D34DC">
        <w:rPr>
          <w:rFonts w:hint="eastAsia"/>
        </w:rPr>
        <w:t>或</w:t>
      </w:r>
      <w:r w:rsidR="006D34DC">
        <w:rPr>
          <w:rFonts w:hint="eastAsia"/>
        </w:rPr>
        <w:t>JobSetup</w:t>
      </w:r>
      <w:r w:rsidR="006D34DC">
        <w:rPr>
          <w:rFonts w:hint="eastAsia"/>
        </w:rPr>
        <w:t>任务。</w:t>
      </w:r>
    </w:p>
    <w:p w:rsidR="00A273C7" w:rsidRDefault="006D34DC" w:rsidP="006D34DC">
      <w:pPr>
        <w:pStyle w:val="C503-2"/>
      </w:pPr>
      <w:r>
        <w:rPr>
          <w:rFonts w:hint="eastAsia"/>
        </w:rPr>
        <w:t>对</w:t>
      </w:r>
      <w:r>
        <w:rPr>
          <w:rFonts w:hint="eastAsia"/>
        </w:rPr>
        <w:t>JobCleanup</w:t>
      </w:r>
      <w:r>
        <w:rPr>
          <w:rFonts w:hint="eastAsia"/>
        </w:rPr>
        <w:t>任务，设置当前任务状态为</w:t>
      </w:r>
      <w:r>
        <w:rPr>
          <w:rFonts w:hint="eastAsia"/>
        </w:rPr>
        <w:t>cleanup</w:t>
      </w:r>
      <w:r>
        <w:rPr>
          <w:rFonts w:hint="eastAsia"/>
        </w:rPr>
        <w:t>，删除</w:t>
      </w:r>
      <w:r>
        <w:rPr>
          <w:rFonts w:hint="eastAsia"/>
        </w:rPr>
        <w:t>hdfs</w:t>
      </w:r>
      <w:r>
        <w:rPr>
          <w:rFonts w:hint="eastAsia"/>
        </w:rPr>
        <w:t>上的</w:t>
      </w:r>
      <w:r>
        <w:rPr>
          <w:rFonts w:hint="eastAsia"/>
        </w:rPr>
        <w:t>${outputdir}/_temporary</w:t>
      </w:r>
      <w:r>
        <w:rPr>
          <w:rFonts w:hint="eastAsia"/>
        </w:rPr>
        <w:t>目录，如果</w:t>
      </w:r>
      <w:r w:rsidR="00B77609">
        <w:rPr>
          <w:rFonts w:hint="eastAsia"/>
        </w:rPr>
        <w:t>Job</w:t>
      </w:r>
      <w:r>
        <w:rPr>
          <w:rFonts w:hint="eastAsia"/>
        </w:rPr>
        <w:t>先前处于</w:t>
      </w:r>
      <w:r>
        <w:rPr>
          <w:rFonts w:hint="eastAsia"/>
        </w:rPr>
        <w:t>Succeeded</w:t>
      </w:r>
      <w:r>
        <w:rPr>
          <w:rFonts w:hint="eastAsia"/>
        </w:rPr>
        <w:t>状态，则创建</w:t>
      </w:r>
      <w:r>
        <w:rPr>
          <w:rFonts w:hint="eastAsia"/>
        </w:rPr>
        <w:lastRenderedPageBreak/>
        <w:t>${outputdir}/_success</w:t>
      </w:r>
      <w:r>
        <w:rPr>
          <w:rFonts w:hint="eastAsia"/>
        </w:rPr>
        <w:t>文件，标识</w:t>
      </w:r>
      <w:r w:rsidR="00FE5BBA">
        <w:rPr>
          <w:rFonts w:hint="eastAsia"/>
        </w:rPr>
        <w:t>Job</w:t>
      </w:r>
      <w:r>
        <w:rPr>
          <w:rFonts w:hint="eastAsia"/>
        </w:rPr>
        <w:t>成功执行完毕。对</w:t>
      </w:r>
      <w:r>
        <w:rPr>
          <w:rFonts w:hint="eastAsia"/>
        </w:rPr>
        <w:t>TaskCleanup</w:t>
      </w:r>
      <w:r>
        <w:rPr>
          <w:rFonts w:hint="eastAsia"/>
        </w:rPr>
        <w:t>任务，设置当前任务状态为</w:t>
      </w:r>
      <w:r>
        <w:rPr>
          <w:rFonts w:hint="eastAsia"/>
        </w:rPr>
        <w:t>cleanup</w:t>
      </w:r>
      <w:r>
        <w:rPr>
          <w:rFonts w:hint="eastAsia"/>
        </w:rPr>
        <w:t>，删除</w:t>
      </w:r>
      <w:r>
        <w:rPr>
          <w:rFonts w:hint="eastAsia"/>
        </w:rPr>
        <w:t>hdfs</w:t>
      </w:r>
      <w:r>
        <w:rPr>
          <w:rFonts w:hint="eastAsia"/>
        </w:rPr>
        <w:t>上的</w:t>
      </w:r>
      <w:r>
        <w:rPr>
          <w:rFonts w:hint="eastAsia"/>
        </w:rPr>
        <w:t>${outputdir}/_temporary/_${TaskID}</w:t>
      </w:r>
      <w:r>
        <w:rPr>
          <w:rFonts w:hint="eastAsia"/>
        </w:rPr>
        <w:t>目录，其中</w:t>
      </w:r>
      <w:r>
        <w:rPr>
          <w:rFonts w:hint="eastAsia"/>
        </w:rPr>
        <w:t>TaskID</w:t>
      </w:r>
      <w:r>
        <w:rPr>
          <w:rFonts w:hint="eastAsia"/>
        </w:rPr>
        <w:t>为待清除的目标任务的</w:t>
      </w:r>
      <w:r>
        <w:rPr>
          <w:rFonts w:hint="eastAsia"/>
        </w:rPr>
        <w:t>ID</w:t>
      </w:r>
      <w:r>
        <w:rPr>
          <w:rFonts w:hint="eastAsia"/>
        </w:rPr>
        <w:t>。对</w:t>
      </w:r>
      <w:r>
        <w:rPr>
          <w:rFonts w:hint="eastAsia"/>
        </w:rPr>
        <w:t>JobSetup</w:t>
      </w:r>
      <w:r>
        <w:rPr>
          <w:rFonts w:hint="eastAsia"/>
        </w:rPr>
        <w:t>任务，设置当前任务状态为</w:t>
      </w:r>
      <w:r>
        <w:rPr>
          <w:rFonts w:hint="eastAsia"/>
        </w:rPr>
        <w:t>setup</w:t>
      </w:r>
      <w:r>
        <w:rPr>
          <w:rFonts w:hint="eastAsia"/>
        </w:rPr>
        <w:t>，在</w:t>
      </w:r>
      <w:r>
        <w:rPr>
          <w:rFonts w:hint="eastAsia"/>
        </w:rPr>
        <w:t>hdfs</w:t>
      </w:r>
      <w:r>
        <w:rPr>
          <w:rFonts w:hint="eastAsia"/>
        </w:rPr>
        <w:t>文件系统上建立</w:t>
      </w:r>
      <w:r>
        <w:rPr>
          <w:rFonts w:hint="eastAsia"/>
        </w:rPr>
        <w:t>${outputdir}/_temporary</w:t>
      </w:r>
      <w:r>
        <w:rPr>
          <w:rFonts w:hint="eastAsia"/>
        </w:rPr>
        <w:t>目录。</w:t>
      </w:r>
    </w:p>
    <w:p w:rsidR="006D34DC" w:rsidRDefault="006D4A6F" w:rsidP="006D34DC">
      <w:pPr>
        <w:pStyle w:val="C503-2"/>
      </w:pPr>
      <w:r>
        <w:rPr>
          <w:rFonts w:hint="eastAsia"/>
        </w:rPr>
        <w:t>如</w:t>
      </w:r>
      <w:r w:rsidR="00AC23C8">
        <w:fldChar w:fldCharType="begin"/>
      </w:r>
      <w:r>
        <w:instrText xml:space="preserve"> </w:instrText>
      </w:r>
      <w:r>
        <w:rPr>
          <w:rFonts w:hint="eastAsia"/>
        </w:rPr>
        <w:instrText>REF _Ref341203501 \h</w:instrText>
      </w:r>
      <w:r>
        <w:instrText xml:space="preserve"> </w:instrText>
      </w:r>
      <w:r w:rsidR="00AC23C8">
        <w:fldChar w:fldCharType="separate"/>
      </w:r>
      <w:r w:rsidR="00354CD7">
        <w:rPr>
          <w:rFonts w:hint="eastAsia"/>
        </w:rPr>
        <w:t>图</w:t>
      </w:r>
      <w:r w:rsidR="00354CD7">
        <w:rPr>
          <w:rFonts w:hint="eastAsia"/>
        </w:rPr>
        <w:t xml:space="preserve"> </w:t>
      </w:r>
      <w:r w:rsidR="00354CD7">
        <w:rPr>
          <w:noProof/>
        </w:rPr>
        <w:t>1</w:t>
      </w:r>
      <w:r w:rsidR="00354CD7">
        <w:noBreakHyphen/>
      </w:r>
      <w:r w:rsidR="00354CD7">
        <w:rPr>
          <w:noProof/>
        </w:rPr>
        <w:t>6</w:t>
      </w:r>
      <w:r w:rsidR="00AC23C8">
        <w:fldChar w:fldCharType="end"/>
      </w:r>
      <w:r>
        <w:rPr>
          <w:rFonts w:hint="eastAsia"/>
        </w:rPr>
        <w:t>示，</w:t>
      </w:r>
      <w:r>
        <w:rPr>
          <w:rFonts w:hint="eastAsia"/>
        </w:rPr>
        <w:t xml:space="preserve"> </w:t>
      </w:r>
      <w:r w:rsidR="006D34DC">
        <w:rPr>
          <w:rFonts w:hint="eastAsia"/>
        </w:rPr>
        <w:t>Map</w:t>
      </w:r>
      <w:r w:rsidR="006D34DC">
        <w:rPr>
          <w:rFonts w:hint="eastAsia"/>
        </w:rPr>
        <w:t>任务的执行需从</w:t>
      </w:r>
      <w:r w:rsidR="006D34DC">
        <w:rPr>
          <w:rFonts w:hint="eastAsia"/>
        </w:rPr>
        <w:t>hdfs</w:t>
      </w:r>
      <w:r w:rsidR="006D34DC">
        <w:rPr>
          <w:rFonts w:hint="eastAsia"/>
        </w:rPr>
        <w:t>上获取输入键值对，经计算后向任务工作目录写入中间</w:t>
      </w:r>
      <w:r w:rsidR="004F107B">
        <w:rPr>
          <w:rFonts w:hint="eastAsia"/>
        </w:rPr>
        <w:t>结果</w:t>
      </w:r>
      <w:r w:rsidR="006D34DC">
        <w:rPr>
          <w:rFonts w:hint="eastAsia"/>
        </w:rPr>
        <w:t>键值对</w:t>
      </w:r>
      <w:r w:rsidR="00A273C7">
        <w:rPr>
          <w:rFonts w:hint="eastAsia"/>
        </w:rPr>
        <w:t>。</w:t>
      </w:r>
      <w:r w:rsidR="00A273C7">
        <w:rPr>
          <w:rFonts w:hint="eastAsia"/>
        </w:rPr>
        <w:t>Mapper</w:t>
      </w:r>
      <w:r w:rsidR="00A273C7">
        <w:rPr>
          <w:rFonts w:hint="eastAsia"/>
        </w:rPr>
        <w:t>进程活动</w:t>
      </w:r>
      <w:r w:rsidR="006D34DC">
        <w:rPr>
          <w:rFonts w:hint="eastAsia"/>
        </w:rPr>
        <w:t>时，</w:t>
      </w:r>
      <w:r w:rsidR="0025385B">
        <w:rPr>
          <w:rFonts w:hint="eastAsia"/>
        </w:rPr>
        <w:t>它内部的</w:t>
      </w:r>
      <w:r w:rsidR="0025385B">
        <w:rPr>
          <w:rFonts w:hint="eastAsia"/>
        </w:rPr>
        <w:t>TaskReporter</w:t>
      </w:r>
      <w:r w:rsidR="0025385B">
        <w:rPr>
          <w:rFonts w:hint="eastAsia"/>
        </w:rPr>
        <w:t>线程</w:t>
      </w:r>
      <w:r w:rsidR="006D34DC">
        <w:rPr>
          <w:rFonts w:hint="eastAsia"/>
        </w:rPr>
        <w:t>周期性地给</w:t>
      </w:r>
      <w:r w:rsidR="006D34DC">
        <w:rPr>
          <w:rFonts w:hint="eastAsia"/>
        </w:rPr>
        <w:t>TaskTracker</w:t>
      </w:r>
      <w:r w:rsidR="006D34DC">
        <w:rPr>
          <w:rFonts w:hint="eastAsia"/>
        </w:rPr>
        <w:t>发送</w:t>
      </w:r>
      <w:r w:rsidR="006D34DC">
        <w:rPr>
          <w:rFonts w:hint="eastAsia"/>
        </w:rPr>
        <w:t>ping</w:t>
      </w:r>
      <w:r w:rsidR="006D34DC">
        <w:rPr>
          <w:rFonts w:hint="eastAsia"/>
        </w:rPr>
        <w:t>消息，也会周期性地向</w:t>
      </w:r>
      <w:r w:rsidR="006D34DC">
        <w:rPr>
          <w:rFonts w:hint="eastAsia"/>
        </w:rPr>
        <w:t>TaskTracker</w:t>
      </w:r>
      <w:r w:rsidR="006D34DC">
        <w:rPr>
          <w:rFonts w:hint="eastAsia"/>
        </w:rPr>
        <w:t>报告任务进展。</w:t>
      </w:r>
    </w:p>
    <w:p w:rsidR="00677DAB" w:rsidRDefault="00A55832" w:rsidP="00E35AC6">
      <w:pPr>
        <w:pStyle w:val="C503-2"/>
        <w:ind w:firstLineChars="0" w:firstLine="0"/>
      </w:pPr>
      <w:r>
        <w:rPr>
          <w:noProof/>
        </w:rPr>
        <w:drawing>
          <wp:inline distT="0" distB="0" distL="0" distR="0">
            <wp:extent cx="5278120" cy="33607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278120" cy="3360708"/>
                    </a:xfrm>
                    <a:prstGeom prst="rect">
                      <a:avLst/>
                    </a:prstGeom>
                    <a:noFill/>
                    <a:ln w="9525">
                      <a:noFill/>
                      <a:miter lim="800000"/>
                      <a:headEnd/>
                      <a:tailEnd/>
                    </a:ln>
                  </pic:spPr>
                </pic:pic>
              </a:graphicData>
            </a:graphic>
          </wp:inline>
        </w:drawing>
      </w:r>
    </w:p>
    <w:p w:rsidR="00677DAB" w:rsidRDefault="00677DAB" w:rsidP="00677DAB">
      <w:pPr>
        <w:pStyle w:val="ab"/>
        <w:spacing w:before="31" w:after="31"/>
      </w:pPr>
      <w:bookmarkStart w:id="9" w:name="_Ref341203501"/>
      <w:r>
        <w:rPr>
          <w:rFonts w:hint="eastAsia"/>
        </w:rPr>
        <w:t>图</w:t>
      </w:r>
      <w:r>
        <w:rPr>
          <w:rFonts w:hint="eastAsia"/>
        </w:rPr>
        <w:t xml:space="preserve"> </w:t>
      </w:r>
      <w:fldSimple w:instr=" STYLEREF 1 \s ">
        <w:r w:rsidR="00354CD7">
          <w:rPr>
            <w:noProof/>
          </w:rPr>
          <w:t>1</w:t>
        </w:r>
      </w:fldSimple>
      <w:r w:rsidR="002229E7">
        <w:noBreakHyphen/>
      </w:r>
      <w:r w:rsidR="002229E7">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2229E7">
        <w:fldChar w:fldCharType="separate"/>
      </w:r>
      <w:r w:rsidR="00354CD7">
        <w:rPr>
          <w:noProof/>
        </w:rPr>
        <w:t>6</w:t>
      </w:r>
      <w:r w:rsidR="002229E7">
        <w:fldChar w:fldCharType="end"/>
      </w:r>
      <w:bookmarkEnd w:id="9"/>
      <w:r>
        <w:rPr>
          <w:rFonts w:hint="eastAsia"/>
        </w:rPr>
        <w:t xml:space="preserve">  </w:t>
      </w:r>
      <w:r w:rsidR="00547E87">
        <w:rPr>
          <w:rFonts w:hint="eastAsia"/>
        </w:rPr>
        <w:t>执行</w:t>
      </w:r>
      <w:r w:rsidR="00F42D50">
        <w:rPr>
          <w:rFonts w:hint="eastAsia"/>
        </w:rPr>
        <w:t>Map</w:t>
      </w:r>
      <w:r w:rsidR="00547E87">
        <w:rPr>
          <w:rFonts w:hint="eastAsia"/>
        </w:rPr>
        <w:t>任务</w:t>
      </w:r>
      <w:r w:rsidR="00095AF1">
        <w:rPr>
          <w:rFonts w:hint="eastAsia"/>
        </w:rPr>
        <w:t>外部</w:t>
      </w:r>
      <w:r>
        <w:rPr>
          <w:rFonts w:hint="eastAsia"/>
        </w:rPr>
        <w:t>流程</w:t>
      </w:r>
    </w:p>
    <w:p w:rsidR="00F40788" w:rsidRDefault="00F40788" w:rsidP="00F40788">
      <w:pPr>
        <w:pStyle w:val="C503-2"/>
      </w:pPr>
      <w:r>
        <w:rPr>
          <w:rFonts w:hint="eastAsia"/>
        </w:rPr>
        <w:t>JobCleanup</w:t>
      </w:r>
      <w:r>
        <w:rPr>
          <w:rFonts w:hint="eastAsia"/>
        </w:rPr>
        <w:t>、</w:t>
      </w:r>
      <w:r>
        <w:rPr>
          <w:rFonts w:hint="eastAsia"/>
        </w:rPr>
        <w:t>JobSetup</w:t>
      </w:r>
      <w:r>
        <w:rPr>
          <w:rFonts w:hint="eastAsia"/>
        </w:rPr>
        <w:t>、</w:t>
      </w:r>
      <w:r>
        <w:rPr>
          <w:rFonts w:hint="eastAsia"/>
        </w:rPr>
        <w:t>TaskCleanup</w:t>
      </w:r>
      <w:r>
        <w:rPr>
          <w:rFonts w:hint="eastAsia"/>
        </w:rPr>
        <w:t>任务，不必向</w:t>
      </w:r>
      <w:r>
        <w:rPr>
          <w:rFonts w:hint="eastAsia"/>
        </w:rPr>
        <w:t>TaskTracker</w:t>
      </w:r>
      <w:r>
        <w:rPr>
          <w:rFonts w:hint="eastAsia"/>
        </w:rPr>
        <w:t>提交，而当</w:t>
      </w:r>
      <w:r>
        <w:rPr>
          <w:rFonts w:hint="eastAsia"/>
        </w:rPr>
        <w:t>Map/Reduce</w:t>
      </w:r>
      <w:r>
        <w:rPr>
          <w:rFonts w:hint="eastAsia"/>
        </w:rPr>
        <w:t>任务执行完毕时，如果有输出需要提交，将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，当</w:t>
      </w:r>
      <w:r>
        <w:rPr>
          <w:rFonts w:hint="eastAsia"/>
        </w:rPr>
        <w:t>TaskTracker</w:t>
      </w:r>
      <w:r>
        <w:rPr>
          <w:rFonts w:hint="eastAsia"/>
        </w:rPr>
        <w:t>收到</w:t>
      </w:r>
      <w:r>
        <w:rPr>
          <w:rFonts w:hint="eastAsia"/>
        </w:rPr>
        <w:t>COMMIT_PENDING</w:t>
      </w:r>
      <w:r>
        <w:rPr>
          <w:rFonts w:hint="eastAsia"/>
        </w:rPr>
        <w:t>消息后，它会通过心跳将这个状态报告给</w:t>
      </w:r>
      <w:r>
        <w:rPr>
          <w:rFonts w:hint="eastAsia"/>
        </w:rPr>
        <w:t>JobTracker</w:t>
      </w:r>
      <w:r>
        <w:rPr>
          <w:rFonts w:hint="eastAsia"/>
        </w:rPr>
        <w:t>，而</w:t>
      </w:r>
      <w:r>
        <w:rPr>
          <w:rFonts w:hint="eastAsia"/>
        </w:rPr>
        <w:t>JobTracker</w:t>
      </w:r>
      <w:r>
        <w:rPr>
          <w:rFonts w:hint="eastAsia"/>
        </w:rPr>
        <w:t>可能会（如果没有别的</w:t>
      </w:r>
      <w:r>
        <w:rPr>
          <w:rFonts w:hint="eastAsia"/>
        </w:rPr>
        <w:t>TaskTracker</w:t>
      </w:r>
      <w:r>
        <w:rPr>
          <w:rFonts w:hint="eastAsia"/>
        </w:rPr>
        <w:t>发送同一任务的</w:t>
      </w:r>
      <w:r>
        <w:rPr>
          <w:rFonts w:hint="eastAsia"/>
        </w:rPr>
        <w:t>COMMIT_PENDING</w:t>
      </w:r>
      <w:r>
        <w:rPr>
          <w:rFonts w:hint="eastAsia"/>
        </w:rPr>
        <w:t>消息）通过心跳响应告知</w:t>
      </w:r>
      <w:r>
        <w:rPr>
          <w:rFonts w:hint="eastAsia"/>
        </w:rPr>
        <w:t>TaskTracker</w:t>
      </w:r>
      <w:r>
        <w:rPr>
          <w:rFonts w:hint="eastAsia"/>
        </w:rPr>
        <w:t>“它可以批准该任务的提交”。接着，</w:t>
      </w:r>
      <w:r>
        <w:rPr>
          <w:rFonts w:hint="eastAsia"/>
        </w:rPr>
        <w:t>Mapper/Reducer</w:t>
      </w:r>
      <w:r>
        <w:rPr>
          <w:rFonts w:hint="eastAsia"/>
        </w:rPr>
        <w:t>进程向</w:t>
      </w:r>
      <w:r>
        <w:rPr>
          <w:rFonts w:hint="eastAsia"/>
        </w:rPr>
        <w:t>TaskTracker</w:t>
      </w:r>
      <w:r>
        <w:rPr>
          <w:rFonts w:hint="eastAsia"/>
        </w:rPr>
        <w:t>咨询它能否提交，当获得批准（当且仅当</w:t>
      </w:r>
      <w:r>
        <w:rPr>
          <w:rFonts w:hint="eastAsia"/>
        </w:rPr>
        <w:t>TaskTracker</w:t>
      </w:r>
      <w:r>
        <w:rPr>
          <w:rFonts w:hint="eastAsia"/>
        </w:rPr>
        <w:t>收到</w:t>
      </w:r>
      <w:r>
        <w:rPr>
          <w:rFonts w:hint="eastAsia"/>
        </w:rPr>
        <w:t>JobTracker</w:t>
      </w:r>
      <w:r>
        <w:rPr>
          <w:rFonts w:hint="eastAsia"/>
        </w:rPr>
        <w:t>的心跳响应中包含该任务的提交请求）后，将相应任务输出目录</w:t>
      </w:r>
      <w:r>
        <w:rPr>
          <w:rFonts w:hint="eastAsia"/>
        </w:rPr>
        <w:t>${outputdir}/_temporary/_${TaskID}</w:t>
      </w:r>
      <w:r>
        <w:rPr>
          <w:rFonts w:hint="eastAsia"/>
        </w:rPr>
        <w:t>转移到</w:t>
      </w:r>
      <w:r>
        <w:rPr>
          <w:rFonts w:hint="eastAsia"/>
        </w:rPr>
        <w:t>${outputdir}</w:t>
      </w:r>
      <w:r>
        <w:rPr>
          <w:rFonts w:hint="eastAsia"/>
        </w:rPr>
        <w:lastRenderedPageBreak/>
        <w:t>目录下。</w:t>
      </w:r>
    </w:p>
    <w:p w:rsidR="008A5C56" w:rsidRDefault="008A5C56" w:rsidP="00C43F47">
      <w:pPr>
        <w:pStyle w:val="C503-2"/>
      </w:pPr>
      <w:r>
        <w:rPr>
          <w:rFonts w:hint="eastAsia"/>
        </w:rPr>
        <w:t>如</w:t>
      </w:r>
      <w:r w:rsidR="00AC23C8">
        <w:fldChar w:fldCharType="begin"/>
      </w:r>
      <w:r w:rsidR="00D7114A">
        <w:instrText xml:space="preserve"> </w:instrText>
      </w:r>
      <w:r w:rsidR="00D7114A">
        <w:rPr>
          <w:rFonts w:hint="eastAsia"/>
        </w:rPr>
        <w:instrText>REF _Ref341773931 \h</w:instrText>
      </w:r>
      <w:r w:rsidR="00D7114A">
        <w:instrText xml:space="preserve"> </w:instrText>
      </w:r>
      <w:r w:rsidR="00AC23C8">
        <w:fldChar w:fldCharType="separate"/>
      </w:r>
      <w:r w:rsidR="00354CD7" w:rsidRPr="00DF188E">
        <w:rPr>
          <w:rFonts w:hint="eastAsia"/>
        </w:rPr>
        <w:t>图</w:t>
      </w:r>
      <w:r w:rsidR="00354CD7" w:rsidRPr="00DF188E">
        <w:rPr>
          <w:rFonts w:hint="eastAsia"/>
        </w:rPr>
        <w:t xml:space="preserve"> </w:t>
      </w:r>
      <w:r w:rsidR="00354CD7">
        <w:rPr>
          <w:noProof/>
        </w:rPr>
        <w:t>1</w:t>
      </w:r>
      <w:r w:rsidR="00354CD7">
        <w:noBreakHyphen/>
      </w:r>
      <w:r w:rsidR="00354CD7">
        <w:rPr>
          <w:noProof/>
        </w:rPr>
        <w:t>7</w:t>
      </w:r>
      <w:r w:rsidR="00AC23C8">
        <w:fldChar w:fldCharType="end"/>
      </w:r>
      <w:r>
        <w:rPr>
          <w:rFonts w:hint="eastAsia"/>
        </w:rPr>
        <w:t>示，</w:t>
      </w:r>
      <w:r w:rsidR="00C43F47">
        <w:rPr>
          <w:rFonts w:hint="eastAsia"/>
        </w:rPr>
        <w:t xml:space="preserve"> </w:t>
      </w:r>
      <w:r>
        <w:rPr>
          <w:rFonts w:hint="eastAsia"/>
        </w:rPr>
        <w:t>Reduce</w:t>
      </w:r>
      <w:r>
        <w:rPr>
          <w:rFonts w:hint="eastAsia"/>
        </w:rPr>
        <w:t>任务需将若干个</w:t>
      </w:r>
      <w:r>
        <w:rPr>
          <w:rFonts w:hint="eastAsia"/>
        </w:rPr>
        <w:t>Map</w:t>
      </w:r>
      <w:r>
        <w:rPr>
          <w:rFonts w:hint="eastAsia"/>
        </w:rPr>
        <w:t>任务输出的中间结果复制到本地文件系统。其流程为：</w:t>
      </w:r>
      <w:r>
        <w:rPr>
          <w:rFonts w:hint="eastAsia"/>
        </w:rPr>
        <w:t>TaskTracker</w:t>
      </w:r>
      <w:r>
        <w:rPr>
          <w:rFonts w:hint="eastAsia"/>
        </w:rPr>
        <w:t>通过内部的</w:t>
      </w:r>
      <w:r>
        <w:rPr>
          <w:rFonts w:hint="eastAsia"/>
        </w:rPr>
        <w:t>MapEventsFetcherThread</w:t>
      </w:r>
      <w:r>
        <w:rPr>
          <w:rFonts w:hint="eastAsia"/>
        </w:rPr>
        <w:t>向</w:t>
      </w:r>
      <w:r>
        <w:rPr>
          <w:rFonts w:hint="eastAsia"/>
        </w:rPr>
        <w:t>JobTracer</w:t>
      </w:r>
      <w:r>
        <w:rPr>
          <w:rFonts w:hint="eastAsia"/>
        </w:rPr>
        <w:t>咨询</w:t>
      </w:r>
      <w:r>
        <w:rPr>
          <w:rFonts w:hint="eastAsia"/>
        </w:rPr>
        <w:t>Map</w:t>
      </w:r>
      <w:r>
        <w:rPr>
          <w:rFonts w:hint="eastAsia"/>
        </w:rPr>
        <w:t>任务完成事件，</w:t>
      </w:r>
      <w:r>
        <w:rPr>
          <w:rFonts w:hint="eastAsia"/>
        </w:rPr>
        <w:t>MapEventsFetcherThread</w:t>
      </w:r>
      <w:r>
        <w:rPr>
          <w:rFonts w:hint="eastAsia"/>
        </w:rPr>
        <w:t>周期性地检查</w:t>
      </w:r>
      <w:r>
        <w:rPr>
          <w:rFonts w:hint="eastAsia"/>
        </w:rPr>
        <w:t>runningJobs</w:t>
      </w:r>
      <w:r>
        <w:rPr>
          <w:rFonts w:hint="eastAsia"/>
        </w:rPr>
        <w:t>中是否有</w:t>
      </w:r>
      <w:r>
        <w:rPr>
          <w:rFonts w:hint="eastAsia"/>
        </w:rPr>
        <w:t>Job</w:t>
      </w:r>
      <w:r>
        <w:rPr>
          <w:rFonts w:hint="eastAsia"/>
        </w:rPr>
        <w:t>的</w:t>
      </w:r>
      <w:r>
        <w:rPr>
          <w:rFonts w:hint="eastAsia"/>
        </w:rPr>
        <w:t>ReduceTask</w:t>
      </w:r>
      <w:r>
        <w:rPr>
          <w:rFonts w:hint="eastAsia"/>
        </w:rPr>
        <w:t>进入了</w:t>
      </w:r>
      <w:r>
        <w:rPr>
          <w:rFonts w:hint="eastAsia"/>
        </w:rPr>
        <w:t>TaskStatus.Phase.SHUFFLE</w:t>
      </w:r>
      <w:r>
        <w:rPr>
          <w:rFonts w:hint="eastAsia"/>
        </w:rPr>
        <w:t>阶段</w:t>
      </w:r>
      <w:r w:rsidR="004B6A82">
        <w:rPr>
          <w:rFonts w:hint="eastAsia"/>
        </w:rPr>
        <w:t>（</w:t>
      </w:r>
      <w:r w:rsidR="004B6A82">
        <w:rPr>
          <w:rFonts w:hint="eastAsia"/>
        </w:rPr>
        <w:t>JobTracker</w:t>
      </w:r>
      <w:r w:rsidR="00D62DCC">
        <w:rPr>
          <w:rFonts w:hint="eastAsia"/>
        </w:rPr>
        <w:t>分派</w:t>
      </w:r>
      <w:r w:rsidR="004B6A82">
        <w:rPr>
          <w:rFonts w:hint="eastAsia"/>
        </w:rPr>
        <w:t>给</w:t>
      </w:r>
      <w:r w:rsidR="004B6A82">
        <w:rPr>
          <w:rFonts w:hint="eastAsia"/>
        </w:rPr>
        <w:t>TaskTracker</w:t>
      </w:r>
      <w:r w:rsidR="004B6A82">
        <w:rPr>
          <w:rFonts w:hint="eastAsia"/>
        </w:rPr>
        <w:t>的</w:t>
      </w:r>
      <w:r w:rsidR="004B6A82">
        <w:rPr>
          <w:rFonts w:hint="eastAsia"/>
        </w:rPr>
        <w:t>Reduce</w:t>
      </w:r>
      <w:r w:rsidR="004B6A82">
        <w:rPr>
          <w:rFonts w:hint="eastAsia"/>
        </w:rPr>
        <w:t>任务的起始阶段为</w:t>
      </w:r>
      <w:r w:rsidR="004B6A82">
        <w:rPr>
          <w:rFonts w:hint="eastAsia"/>
        </w:rPr>
        <w:t>SHUFFLE</w:t>
      </w:r>
      <w:r w:rsidR="004B6A82">
        <w:rPr>
          <w:rFonts w:hint="eastAsia"/>
        </w:rPr>
        <w:t>）</w:t>
      </w:r>
      <w:r>
        <w:rPr>
          <w:rFonts w:hint="eastAsia"/>
        </w:rPr>
        <w:t>，如果有，则将该</w:t>
      </w:r>
      <w:r>
        <w:rPr>
          <w:rFonts w:hint="eastAsia"/>
        </w:rPr>
        <w:t>Job</w:t>
      </w:r>
      <w:r>
        <w:rPr>
          <w:rFonts w:hint="eastAsia"/>
        </w:rPr>
        <w:t>添加到检查列表中。然后，针对检查列表每一个</w:t>
      </w:r>
      <w:r>
        <w:rPr>
          <w:rFonts w:hint="eastAsia"/>
        </w:rPr>
        <w:t>Job</w:t>
      </w:r>
      <w:r>
        <w:rPr>
          <w:rFonts w:hint="eastAsia"/>
        </w:rPr>
        <w:t>，</w:t>
      </w:r>
      <w:r>
        <w:rPr>
          <w:rFonts w:hint="eastAsia"/>
        </w:rPr>
        <w:t>MapEventsFetcherThread</w:t>
      </w:r>
      <w:r>
        <w:rPr>
          <w:rFonts w:hint="eastAsia"/>
        </w:rPr>
        <w:t>通过</w:t>
      </w:r>
      <w:r>
        <w:rPr>
          <w:rFonts w:hint="eastAsia"/>
        </w:rPr>
        <w:t>RPC</w:t>
      </w:r>
      <w:r>
        <w:rPr>
          <w:rFonts w:hint="eastAsia"/>
        </w:rPr>
        <w:t>协议，向</w:t>
      </w:r>
      <w:r>
        <w:rPr>
          <w:rFonts w:hint="eastAsia"/>
        </w:rPr>
        <w:t>JobTracker</w:t>
      </w:r>
      <w:r>
        <w:rPr>
          <w:rFonts w:hint="eastAsia"/>
        </w:rPr>
        <w:t>查询该</w:t>
      </w:r>
      <w:r>
        <w:rPr>
          <w:rFonts w:hint="eastAsia"/>
        </w:rPr>
        <w:t>Job</w:t>
      </w:r>
      <w:r>
        <w:rPr>
          <w:rFonts w:hint="eastAsia"/>
        </w:rPr>
        <w:t>的“</w:t>
      </w:r>
      <w:r>
        <w:rPr>
          <w:rFonts w:hint="eastAsia"/>
        </w:rPr>
        <w:t>Map</w:t>
      </w:r>
      <w:r>
        <w:rPr>
          <w:rFonts w:hint="eastAsia"/>
        </w:rPr>
        <w:t>任务完成事件”，并将查询到的“</w:t>
      </w:r>
      <w:r>
        <w:rPr>
          <w:rFonts w:hint="eastAsia"/>
        </w:rPr>
        <w:t>Map</w:t>
      </w:r>
      <w:r>
        <w:rPr>
          <w:rFonts w:hint="eastAsia"/>
        </w:rPr>
        <w:t>任务完成事件”添加至属于该</w:t>
      </w:r>
      <w:r>
        <w:rPr>
          <w:rFonts w:hint="eastAsia"/>
        </w:rPr>
        <w:t>Job</w:t>
      </w:r>
      <w:r>
        <w:rPr>
          <w:rFonts w:hint="eastAsia"/>
        </w:rPr>
        <w:t>的</w:t>
      </w:r>
      <w:r>
        <w:rPr>
          <w:rFonts w:hint="eastAsia"/>
        </w:rPr>
        <w:t>allMapEvents</w:t>
      </w:r>
      <w:r>
        <w:rPr>
          <w:rFonts w:hint="eastAsia"/>
        </w:rPr>
        <w:t>列表中。</w:t>
      </w:r>
    </w:p>
    <w:p w:rsidR="00573BB7" w:rsidRDefault="008A5C56" w:rsidP="008A5C56">
      <w:pPr>
        <w:pStyle w:val="C503-2"/>
      </w:pPr>
      <w:r>
        <w:rPr>
          <w:rFonts w:hint="eastAsia"/>
        </w:rPr>
        <w:t>Reducer</w:t>
      </w:r>
      <w:r>
        <w:rPr>
          <w:rFonts w:hint="eastAsia"/>
        </w:rPr>
        <w:t>进程里的</w:t>
      </w:r>
      <w:r>
        <w:rPr>
          <w:rFonts w:hint="eastAsia"/>
        </w:rPr>
        <w:t>GetMapEventsThread</w:t>
      </w:r>
      <w:r>
        <w:rPr>
          <w:rFonts w:hint="eastAsia"/>
        </w:rPr>
        <w:t>线程则周期性地向</w:t>
      </w:r>
      <w:r>
        <w:rPr>
          <w:rFonts w:hint="eastAsia"/>
        </w:rPr>
        <w:t>TaskTracker</w:t>
      </w:r>
      <w:r>
        <w:rPr>
          <w:rFonts w:hint="eastAsia"/>
        </w:rPr>
        <w:t>轮询它所属</w:t>
      </w:r>
      <w:r>
        <w:rPr>
          <w:rFonts w:hint="eastAsia"/>
        </w:rPr>
        <w:t>Job</w:t>
      </w:r>
      <w:r>
        <w:rPr>
          <w:rFonts w:hint="eastAsia"/>
        </w:rPr>
        <w:t>的“</w:t>
      </w:r>
      <w:r>
        <w:rPr>
          <w:rFonts w:hint="eastAsia"/>
        </w:rPr>
        <w:t>Map</w:t>
      </w:r>
      <w:r>
        <w:rPr>
          <w:rFonts w:hint="eastAsia"/>
        </w:rPr>
        <w:t>任务完成事件”，当</w:t>
      </w:r>
      <w:r>
        <w:rPr>
          <w:rFonts w:hint="eastAsia"/>
        </w:rPr>
        <w:t>TaskTracker</w:t>
      </w:r>
      <w:r>
        <w:rPr>
          <w:rFonts w:hint="eastAsia"/>
        </w:rPr>
        <w:t>收到查询消息后，它会将</w:t>
      </w:r>
      <w:r>
        <w:rPr>
          <w:rFonts w:hint="eastAsia"/>
        </w:rPr>
        <w:t>allMapEvents</w:t>
      </w:r>
      <w:r>
        <w:rPr>
          <w:rFonts w:hint="eastAsia"/>
        </w:rPr>
        <w:t>列表（每个</w:t>
      </w:r>
      <w:r>
        <w:rPr>
          <w:rFonts w:hint="eastAsia"/>
        </w:rPr>
        <w:t>Job</w:t>
      </w:r>
      <w:r>
        <w:rPr>
          <w:rFonts w:hint="eastAsia"/>
        </w:rPr>
        <w:t>均有一个</w:t>
      </w:r>
      <w:r>
        <w:rPr>
          <w:rFonts w:hint="eastAsia"/>
        </w:rPr>
        <w:t>allMapEvents</w:t>
      </w:r>
      <w:r>
        <w:rPr>
          <w:rFonts w:hint="eastAsia"/>
        </w:rPr>
        <w:t>列表）中有关该</w:t>
      </w:r>
      <w:r>
        <w:rPr>
          <w:rFonts w:hint="eastAsia"/>
        </w:rPr>
        <w:t>Job</w:t>
      </w:r>
      <w:r>
        <w:rPr>
          <w:rFonts w:hint="eastAsia"/>
        </w:rPr>
        <w:t>的“</w:t>
      </w:r>
      <w:r>
        <w:rPr>
          <w:rFonts w:hint="eastAsia"/>
        </w:rPr>
        <w:t>Map</w:t>
      </w:r>
      <w:r>
        <w:rPr>
          <w:rFonts w:hint="eastAsia"/>
        </w:rPr>
        <w:t>任务完成事件”返回给</w:t>
      </w:r>
      <w:r>
        <w:rPr>
          <w:rFonts w:hint="eastAsia"/>
        </w:rPr>
        <w:t>GetMapEventsThread</w:t>
      </w:r>
      <w:r>
        <w:rPr>
          <w:rFonts w:hint="eastAsia"/>
        </w:rPr>
        <w:t>。根据返回的“</w:t>
      </w:r>
      <w:r>
        <w:rPr>
          <w:rFonts w:hint="eastAsia"/>
        </w:rPr>
        <w:t>Map</w:t>
      </w:r>
      <w:r>
        <w:rPr>
          <w:rFonts w:hint="eastAsia"/>
        </w:rPr>
        <w:t>任务完成事件”，可获得</w:t>
      </w:r>
      <w:r>
        <w:rPr>
          <w:rFonts w:hint="eastAsia"/>
        </w:rPr>
        <w:t>Map</w:t>
      </w:r>
      <w:r>
        <w:rPr>
          <w:rFonts w:hint="eastAsia"/>
        </w:rPr>
        <w:t>任务中间结果的具体位置（结果保存在</w:t>
      </w:r>
      <w:r>
        <w:rPr>
          <w:rFonts w:hint="eastAsia"/>
        </w:rPr>
        <w:t>mapLocations</w:t>
      </w:r>
      <w:r>
        <w:rPr>
          <w:rFonts w:hint="eastAsia"/>
        </w:rPr>
        <w:t>中）。</w:t>
      </w:r>
      <w:r w:rsidR="007F7A76">
        <w:rPr>
          <w:rFonts w:hint="eastAsia"/>
        </w:rPr>
        <w:t>获得具体位置后，通过</w:t>
      </w:r>
      <w:r w:rsidR="007F7A76">
        <w:rPr>
          <w:rFonts w:hint="eastAsia"/>
        </w:rPr>
        <w:t>HTTP</w:t>
      </w:r>
      <w:r w:rsidR="007F7A76">
        <w:rPr>
          <w:rFonts w:hint="eastAsia"/>
        </w:rPr>
        <w:t>协议从</w:t>
      </w:r>
      <w:r w:rsidR="007F7A76">
        <w:rPr>
          <w:rFonts w:hint="eastAsia"/>
        </w:rPr>
        <w:t>Mapper</w:t>
      </w:r>
      <w:r w:rsidR="007F7A76">
        <w:rPr>
          <w:rFonts w:hint="eastAsia"/>
        </w:rPr>
        <w:t>那里获取中间结果，经合并与排序，</w:t>
      </w:r>
      <w:r w:rsidR="007F7A76">
        <w:rPr>
          <w:rFonts w:hint="eastAsia"/>
        </w:rPr>
        <w:t>Reducer</w:t>
      </w:r>
      <w:r w:rsidR="007F7A76">
        <w:rPr>
          <w:rFonts w:hint="eastAsia"/>
        </w:rPr>
        <w:t>进程获得了用户定义的</w:t>
      </w:r>
      <w:r w:rsidR="007F7A76">
        <w:rPr>
          <w:rFonts w:hint="eastAsia"/>
        </w:rPr>
        <w:t>Reduce</w:t>
      </w:r>
      <w:r w:rsidR="007F7A76">
        <w:rPr>
          <w:rFonts w:hint="eastAsia"/>
        </w:rPr>
        <w:t>函数</w:t>
      </w:r>
      <w:r w:rsidR="00D237CC">
        <w:rPr>
          <w:rFonts w:hint="eastAsia"/>
        </w:rPr>
        <w:t>期望的</w:t>
      </w:r>
      <w:r w:rsidR="001B588C">
        <w:rPr>
          <w:rFonts w:hint="eastAsia"/>
        </w:rPr>
        <w:t>输入（</w:t>
      </w:r>
      <w:r w:rsidR="00D237CC">
        <w:rPr>
          <w:rFonts w:hint="eastAsia"/>
        </w:rPr>
        <w:t>Key/Value</w:t>
      </w:r>
      <w:r w:rsidR="00D237CC">
        <w:rPr>
          <w:rFonts w:hint="eastAsia"/>
        </w:rPr>
        <w:t>列表</w:t>
      </w:r>
      <w:r w:rsidR="0062524D">
        <w:rPr>
          <w:rFonts w:hint="eastAsia"/>
        </w:rPr>
        <w:t>，按</w:t>
      </w:r>
      <w:r w:rsidR="0062524D">
        <w:rPr>
          <w:rFonts w:hint="eastAsia"/>
        </w:rPr>
        <w:t>Key</w:t>
      </w:r>
      <w:r w:rsidR="0062524D">
        <w:rPr>
          <w:rFonts w:hint="eastAsia"/>
        </w:rPr>
        <w:t>排序，且一个</w:t>
      </w:r>
      <w:r w:rsidR="0062524D">
        <w:rPr>
          <w:rFonts w:hint="eastAsia"/>
        </w:rPr>
        <w:t>Key</w:t>
      </w:r>
      <w:r w:rsidR="0062524D">
        <w:rPr>
          <w:rFonts w:hint="eastAsia"/>
        </w:rPr>
        <w:t>对应多个</w:t>
      </w:r>
      <w:r w:rsidR="0062524D">
        <w:rPr>
          <w:rFonts w:hint="eastAsia"/>
        </w:rPr>
        <w:t>Value</w:t>
      </w:r>
      <w:r w:rsidR="0062524D">
        <w:rPr>
          <w:rFonts w:hint="eastAsia"/>
        </w:rPr>
        <w:t>值</w:t>
      </w:r>
      <w:r w:rsidR="001B588C">
        <w:rPr>
          <w:rFonts w:hint="eastAsia"/>
        </w:rPr>
        <w:t>）</w:t>
      </w:r>
      <w:r w:rsidR="002402D8">
        <w:rPr>
          <w:rFonts w:hint="eastAsia"/>
        </w:rPr>
        <w:t>，此时可执行</w:t>
      </w:r>
      <w:r w:rsidR="002402D8">
        <w:rPr>
          <w:rFonts w:hint="eastAsia"/>
        </w:rPr>
        <w:t>Reduce</w:t>
      </w:r>
      <w:r w:rsidR="002402D8">
        <w:rPr>
          <w:rFonts w:hint="eastAsia"/>
        </w:rPr>
        <w:t>函数，并将结果</w:t>
      </w:r>
      <w:r w:rsidR="002402D8">
        <w:rPr>
          <w:rFonts w:hint="eastAsia"/>
        </w:rPr>
        <w:t>Key/Value</w:t>
      </w:r>
      <w:r w:rsidR="002402D8">
        <w:rPr>
          <w:rFonts w:hint="eastAsia"/>
        </w:rPr>
        <w:t>写入</w:t>
      </w:r>
      <w:r w:rsidR="002402D8">
        <w:rPr>
          <w:rFonts w:hint="eastAsia"/>
        </w:rPr>
        <w:t>hdfs</w:t>
      </w:r>
      <w:r w:rsidR="002402D8">
        <w:rPr>
          <w:rFonts w:hint="eastAsia"/>
        </w:rPr>
        <w:t>上</w:t>
      </w:r>
      <w:r w:rsidR="00D237CC">
        <w:rPr>
          <w:rFonts w:hint="eastAsia"/>
        </w:rPr>
        <w:t>。</w:t>
      </w:r>
    </w:p>
    <w:p w:rsidR="00095AF1" w:rsidRDefault="00095AF1" w:rsidP="00D7114A">
      <w:pPr>
        <w:pStyle w:val="C503-2"/>
        <w:keepNext/>
        <w:ind w:firstLineChars="0" w:firstLine="0"/>
      </w:pPr>
      <w:r>
        <w:rPr>
          <w:noProof/>
        </w:rPr>
        <w:lastRenderedPageBreak/>
        <w:drawing>
          <wp:inline distT="0" distB="0" distL="0" distR="0">
            <wp:extent cx="5278120" cy="469690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278120" cy="4696902"/>
                    </a:xfrm>
                    <a:prstGeom prst="rect">
                      <a:avLst/>
                    </a:prstGeom>
                    <a:noFill/>
                    <a:ln w="9525">
                      <a:noFill/>
                      <a:miter lim="800000"/>
                      <a:headEnd/>
                      <a:tailEnd/>
                    </a:ln>
                  </pic:spPr>
                </pic:pic>
              </a:graphicData>
            </a:graphic>
          </wp:inline>
        </w:drawing>
      </w:r>
    </w:p>
    <w:p w:rsidR="00573BB7" w:rsidRPr="00DF188E" w:rsidRDefault="00095AF1" w:rsidP="00DF188E">
      <w:pPr>
        <w:pStyle w:val="ab"/>
        <w:spacing w:before="31" w:after="31"/>
      </w:pPr>
      <w:bookmarkStart w:id="10" w:name="_Ref341773931"/>
      <w:r w:rsidRPr="00DF188E">
        <w:rPr>
          <w:rFonts w:hint="eastAsia"/>
        </w:rPr>
        <w:t>图</w:t>
      </w:r>
      <w:r w:rsidRPr="00DF188E">
        <w:rPr>
          <w:rFonts w:hint="eastAsia"/>
        </w:rPr>
        <w:t xml:space="preserve"> </w:t>
      </w:r>
      <w:fldSimple w:instr=" STYLEREF 1 \s ">
        <w:r w:rsidR="00354CD7">
          <w:rPr>
            <w:noProof/>
          </w:rPr>
          <w:t>1</w:t>
        </w:r>
      </w:fldSimple>
      <w:r w:rsidR="002229E7">
        <w:noBreakHyphen/>
      </w:r>
      <w:r w:rsidR="002229E7">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2229E7">
        <w:fldChar w:fldCharType="separate"/>
      </w:r>
      <w:r w:rsidR="00354CD7">
        <w:rPr>
          <w:noProof/>
        </w:rPr>
        <w:t>7</w:t>
      </w:r>
      <w:r w:rsidR="002229E7">
        <w:fldChar w:fldCharType="end"/>
      </w:r>
      <w:bookmarkEnd w:id="10"/>
      <w:r w:rsidRPr="00DF188E">
        <w:rPr>
          <w:rFonts w:hint="eastAsia"/>
        </w:rPr>
        <w:t xml:space="preserve"> </w:t>
      </w:r>
      <w:r w:rsidRPr="00DF188E">
        <w:rPr>
          <w:rFonts w:hint="eastAsia"/>
        </w:rPr>
        <w:t>执行</w:t>
      </w:r>
      <w:r w:rsidRPr="00DF188E">
        <w:rPr>
          <w:rFonts w:hint="eastAsia"/>
        </w:rPr>
        <w:t>Reduce</w:t>
      </w:r>
      <w:r w:rsidRPr="00DF188E">
        <w:rPr>
          <w:rFonts w:hint="eastAsia"/>
        </w:rPr>
        <w:t>任务外部流程</w:t>
      </w:r>
    </w:p>
    <w:p w:rsidR="00F40788" w:rsidRPr="0008736F" w:rsidRDefault="00F40788" w:rsidP="0008736F">
      <w:pPr>
        <w:pStyle w:val="C503-2"/>
      </w:pPr>
      <w:r w:rsidRPr="0008736F">
        <w:rPr>
          <w:rFonts w:hint="eastAsia"/>
        </w:rPr>
        <w:t>当任务执行（包括</w:t>
      </w:r>
      <w:r w:rsidRPr="0008736F">
        <w:rPr>
          <w:rFonts w:hint="eastAsia"/>
        </w:rPr>
        <w:t>JobCleanup</w:t>
      </w:r>
      <w:r w:rsidRPr="0008736F">
        <w:rPr>
          <w:rFonts w:hint="eastAsia"/>
        </w:rPr>
        <w:t>，</w:t>
      </w:r>
      <w:r w:rsidRPr="0008736F">
        <w:rPr>
          <w:rFonts w:hint="eastAsia"/>
        </w:rPr>
        <w:t>TaskCleanup</w:t>
      </w:r>
      <w:r w:rsidRPr="0008736F">
        <w:rPr>
          <w:rFonts w:hint="eastAsia"/>
        </w:rPr>
        <w:t>，</w:t>
      </w:r>
      <w:r w:rsidRPr="0008736F">
        <w:rPr>
          <w:rFonts w:hint="eastAsia"/>
        </w:rPr>
        <w:t>JobSetup</w:t>
      </w:r>
      <w:r w:rsidRPr="0008736F">
        <w:rPr>
          <w:rFonts w:hint="eastAsia"/>
        </w:rPr>
        <w:t>）完毕后，更新系统计数器，终止</w:t>
      </w:r>
      <w:r w:rsidRPr="0008736F">
        <w:rPr>
          <w:rFonts w:hint="eastAsia"/>
        </w:rPr>
        <w:t>TaskReporter</w:t>
      </w:r>
      <w:r w:rsidRPr="0008736F">
        <w:rPr>
          <w:rFonts w:hint="eastAsia"/>
        </w:rPr>
        <w:t>，将</w:t>
      </w:r>
      <w:r w:rsidRPr="0008736F">
        <w:rPr>
          <w:rFonts w:hint="eastAsia"/>
        </w:rPr>
        <w:t>TaskStatus</w:t>
      </w:r>
      <w:r w:rsidRPr="0008736F">
        <w:rPr>
          <w:rFonts w:hint="eastAsia"/>
        </w:rPr>
        <w:t>发送给</w:t>
      </w:r>
      <w:r w:rsidRPr="0008736F">
        <w:rPr>
          <w:rFonts w:hint="eastAsia"/>
        </w:rPr>
        <w:t>TaskTracker</w:t>
      </w:r>
      <w:r w:rsidRPr="0008736F">
        <w:rPr>
          <w:rFonts w:hint="eastAsia"/>
        </w:rPr>
        <w:t>，最后向</w:t>
      </w:r>
      <w:r w:rsidRPr="0008736F">
        <w:rPr>
          <w:rFonts w:hint="eastAsia"/>
        </w:rPr>
        <w:t>TaskTracker</w:t>
      </w:r>
      <w:r w:rsidRPr="0008736F">
        <w:rPr>
          <w:rFonts w:hint="eastAsia"/>
        </w:rPr>
        <w:t>发送“</w:t>
      </w:r>
      <w:r w:rsidRPr="0008736F">
        <w:rPr>
          <w:rFonts w:hint="eastAsia"/>
        </w:rPr>
        <w:t>done</w:t>
      </w:r>
      <w:r w:rsidRPr="0008736F">
        <w:rPr>
          <w:rFonts w:hint="eastAsia"/>
        </w:rPr>
        <w:t>”消息，告诉</w:t>
      </w:r>
      <w:r w:rsidRPr="0008736F">
        <w:rPr>
          <w:rFonts w:hint="eastAsia"/>
        </w:rPr>
        <w:t>TaskTracker</w:t>
      </w:r>
      <w:r w:rsidRPr="0008736F">
        <w:rPr>
          <w:rFonts w:hint="eastAsia"/>
        </w:rPr>
        <w:t>任务已执行完毕。</w:t>
      </w:r>
    </w:p>
    <w:p w:rsidR="00232AE3" w:rsidRDefault="0004308B" w:rsidP="00011572">
      <w:pPr>
        <w:pStyle w:val="2"/>
      </w:pPr>
      <w:bookmarkStart w:id="11" w:name="_Ref338918108"/>
      <w:r>
        <w:rPr>
          <w:rFonts w:hint="eastAsia"/>
        </w:rPr>
        <w:t>研究内容</w:t>
      </w:r>
      <w:bookmarkEnd w:id="11"/>
    </w:p>
    <w:p w:rsidR="0004308B" w:rsidRDefault="0004308B" w:rsidP="00FE098D">
      <w:pPr>
        <w:pStyle w:val="3"/>
      </w:pPr>
      <w:r>
        <w:rPr>
          <w:rFonts w:hint="eastAsia"/>
        </w:rPr>
        <w:t>JobTracker</w:t>
      </w:r>
      <w:r>
        <w:rPr>
          <w:rFonts w:hint="eastAsia"/>
        </w:rPr>
        <w:t>子系统</w:t>
      </w:r>
    </w:p>
    <w:p w:rsidR="0004308B" w:rsidRDefault="0004308B" w:rsidP="00FE098D">
      <w:pPr>
        <w:pStyle w:val="4"/>
      </w:pPr>
      <w:r>
        <w:rPr>
          <w:rFonts w:hint="eastAsia"/>
        </w:rPr>
        <w:t>软件架构</w:t>
      </w:r>
    </w:p>
    <w:p w:rsidR="0004308B" w:rsidRDefault="0004308B" w:rsidP="00FE098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FE098D">
      <w:pPr>
        <w:pStyle w:val="4"/>
      </w:pPr>
      <w:r>
        <w:rPr>
          <w:rFonts w:hint="eastAsia"/>
        </w:rPr>
        <w:lastRenderedPageBreak/>
        <w:t>接口关系</w:t>
      </w:r>
    </w:p>
    <w:p w:rsidR="0004308B" w:rsidRDefault="0004308B" w:rsidP="00FE098D">
      <w:pPr>
        <w:pStyle w:val="5"/>
      </w:pPr>
      <w:r>
        <w:rPr>
          <w:rFonts w:hint="eastAsia"/>
        </w:rPr>
        <w:t>外部接口</w:t>
      </w:r>
    </w:p>
    <w:p w:rsidR="0004308B" w:rsidRPr="0022571A" w:rsidRDefault="0004308B" w:rsidP="002423E2">
      <w:pPr>
        <w:pStyle w:val="C503-2"/>
      </w:pPr>
    </w:p>
    <w:p w:rsidR="0004308B" w:rsidRDefault="0004308B" w:rsidP="00FE098D">
      <w:pPr>
        <w:pStyle w:val="5"/>
      </w:pPr>
      <w:r>
        <w:rPr>
          <w:rFonts w:hint="eastAsia"/>
        </w:rPr>
        <w:t>内部接口</w:t>
      </w:r>
    </w:p>
    <w:p w:rsidR="0004308B" w:rsidRDefault="0004308B" w:rsidP="006E094C">
      <w:pPr>
        <w:pStyle w:val="C503-4"/>
        <w:spacing w:before="62" w:after="62"/>
      </w:pPr>
      <w:r>
        <w:rPr>
          <w:rFonts w:hint="eastAsia"/>
        </w:rPr>
        <w:t>表</w:t>
      </w:r>
      <w:r>
        <w:rPr>
          <w:rFonts w:hint="eastAsia"/>
        </w:rPr>
        <w:t xml:space="preserve"> </w:t>
      </w:r>
      <w:fldSimple w:instr=" STYLEREF 1 \s ">
        <w:r w:rsidR="00354CD7">
          <w:rPr>
            <w:noProof/>
          </w:rPr>
          <w:t>1</w:t>
        </w:r>
      </w:fldSimple>
      <w:r>
        <w:noBreakHyphen/>
      </w:r>
      <w:r w:rsidR="00AC23C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AC23C8">
        <w:fldChar w:fldCharType="separate"/>
      </w:r>
      <w:r w:rsidR="00354CD7">
        <w:rPr>
          <w:noProof/>
        </w:rPr>
        <w:t>3</w:t>
      </w:r>
      <w:r w:rsidR="00AC23C8">
        <w:fldChar w:fldCharType="end"/>
      </w:r>
      <w:r w:rsidRPr="00330C51">
        <w:rPr>
          <w:rFonts w:hint="eastAsia"/>
          <w:szCs w:val="21"/>
        </w:rPr>
        <w:t xml:space="preserve"> </w:t>
      </w:r>
      <w:r>
        <w:rPr>
          <w:rFonts w:hint="eastAsia"/>
          <w:szCs w:val="21"/>
        </w:rPr>
        <w:t xml:space="preserve"> </w:t>
      </w:r>
      <w:r w:rsidRPr="00D672D3">
        <w:rPr>
          <w:rFonts w:hint="eastAsia"/>
        </w:rPr>
        <w:t>JobTracker</w:t>
      </w:r>
      <w:r>
        <w:rPr>
          <w:rFonts w:hint="eastAsia"/>
        </w:rPr>
        <w:t>子系统内部接口表</w:t>
      </w:r>
    </w:p>
    <w:tbl>
      <w:tblPr>
        <w:tblStyle w:val="afa"/>
        <w:tblW w:w="11726" w:type="dxa"/>
        <w:jc w:val="center"/>
        <w:tblInd w:w="-728" w:type="dxa"/>
        <w:tblLayout w:type="fixed"/>
        <w:tblLook w:val="04A0"/>
      </w:tblPr>
      <w:tblGrid>
        <w:gridCol w:w="573"/>
        <w:gridCol w:w="827"/>
        <w:gridCol w:w="1019"/>
        <w:gridCol w:w="1250"/>
        <w:gridCol w:w="2577"/>
        <w:gridCol w:w="1560"/>
        <w:gridCol w:w="992"/>
        <w:gridCol w:w="2928"/>
      </w:tblGrid>
      <w:tr w:rsidR="0004308B" w:rsidTr="00C020AC">
        <w:trPr>
          <w:tblHeader/>
          <w:jc w:val="center"/>
        </w:trPr>
        <w:tc>
          <w:tcPr>
            <w:tcW w:w="573" w:type="dxa"/>
            <w:shd w:val="clear" w:color="auto" w:fill="7DC887" w:themeFill="background1" w:themeFillShade="BF"/>
          </w:tcPr>
          <w:p w:rsidR="0004308B" w:rsidRPr="00C020AC" w:rsidRDefault="0004308B" w:rsidP="00C020AC">
            <w:pPr>
              <w:pStyle w:val="C503-4"/>
              <w:spacing w:before="62" w:after="62"/>
            </w:pPr>
            <w:r w:rsidRPr="00C020AC">
              <w:rPr>
                <w:rFonts w:hint="eastAsia"/>
              </w:rPr>
              <w:t>序号</w:t>
            </w:r>
          </w:p>
        </w:tc>
        <w:tc>
          <w:tcPr>
            <w:tcW w:w="827" w:type="dxa"/>
            <w:shd w:val="clear" w:color="auto" w:fill="7DC887" w:themeFill="background1" w:themeFillShade="BF"/>
          </w:tcPr>
          <w:p w:rsidR="0004308B" w:rsidRPr="00C020AC" w:rsidRDefault="0004308B" w:rsidP="00C020AC">
            <w:pPr>
              <w:pStyle w:val="C503-4"/>
              <w:spacing w:before="62" w:after="62"/>
            </w:pPr>
            <w:r w:rsidRPr="00C020AC">
              <w:rPr>
                <w:rFonts w:hint="eastAsia"/>
              </w:rPr>
              <w:t>调用方</w:t>
            </w:r>
          </w:p>
        </w:tc>
        <w:tc>
          <w:tcPr>
            <w:tcW w:w="1019" w:type="dxa"/>
            <w:shd w:val="clear" w:color="auto" w:fill="7DC887" w:themeFill="background1" w:themeFillShade="BF"/>
          </w:tcPr>
          <w:p w:rsidR="0004308B" w:rsidRPr="00C020AC" w:rsidRDefault="0004308B" w:rsidP="00C020AC">
            <w:pPr>
              <w:pStyle w:val="C503-4"/>
              <w:spacing w:before="62" w:after="62"/>
            </w:pPr>
            <w:r w:rsidRPr="00C020AC">
              <w:rPr>
                <w:rFonts w:hint="eastAsia"/>
              </w:rPr>
              <w:t>服务方</w:t>
            </w:r>
          </w:p>
        </w:tc>
        <w:tc>
          <w:tcPr>
            <w:tcW w:w="1250" w:type="dxa"/>
            <w:shd w:val="clear" w:color="auto" w:fill="7DC887" w:themeFill="background1" w:themeFillShade="BF"/>
          </w:tcPr>
          <w:p w:rsidR="0004308B" w:rsidRPr="00C020AC" w:rsidRDefault="0004308B" w:rsidP="00C020AC">
            <w:pPr>
              <w:pStyle w:val="C503-4"/>
              <w:spacing w:before="62" w:after="62"/>
            </w:pPr>
            <w:r w:rsidRPr="00C020AC">
              <w:rPr>
                <w:rFonts w:hint="eastAsia"/>
              </w:rPr>
              <w:t>接口名称</w:t>
            </w:r>
          </w:p>
        </w:tc>
        <w:tc>
          <w:tcPr>
            <w:tcW w:w="2577" w:type="dxa"/>
            <w:shd w:val="clear" w:color="auto" w:fill="7DC887" w:themeFill="background1" w:themeFillShade="BF"/>
          </w:tcPr>
          <w:p w:rsidR="0004308B" w:rsidRPr="00C020AC" w:rsidRDefault="0004308B" w:rsidP="00C020AC">
            <w:pPr>
              <w:pStyle w:val="C503-4"/>
              <w:spacing w:before="62" w:after="62"/>
            </w:pPr>
            <w:r w:rsidRPr="00C020AC">
              <w:rPr>
                <w:rFonts w:hint="eastAsia"/>
              </w:rPr>
              <w:t>用途</w:t>
            </w:r>
          </w:p>
        </w:tc>
        <w:tc>
          <w:tcPr>
            <w:tcW w:w="1560" w:type="dxa"/>
            <w:shd w:val="clear" w:color="auto" w:fill="7DC887" w:themeFill="background1" w:themeFillShade="BF"/>
          </w:tcPr>
          <w:p w:rsidR="0004308B" w:rsidRPr="00C020AC" w:rsidRDefault="0004308B" w:rsidP="00C020AC">
            <w:pPr>
              <w:pStyle w:val="C503-4"/>
              <w:spacing w:before="62" w:after="62"/>
            </w:pPr>
            <w:r w:rsidRPr="00C020AC">
              <w:rPr>
                <w:rFonts w:hint="eastAsia"/>
              </w:rPr>
              <w:t>调用方式</w:t>
            </w:r>
          </w:p>
        </w:tc>
        <w:tc>
          <w:tcPr>
            <w:tcW w:w="992" w:type="dxa"/>
            <w:shd w:val="clear" w:color="auto" w:fill="7DC887" w:themeFill="background1" w:themeFillShade="BF"/>
          </w:tcPr>
          <w:p w:rsidR="0004308B" w:rsidRPr="00C020AC" w:rsidRDefault="0004308B" w:rsidP="00C020AC">
            <w:pPr>
              <w:pStyle w:val="C503-4"/>
              <w:spacing w:before="62" w:after="62"/>
            </w:pPr>
            <w:r w:rsidRPr="00C020AC">
              <w:rPr>
                <w:rFonts w:hint="eastAsia"/>
              </w:rPr>
              <w:t>参数类型</w:t>
            </w:r>
          </w:p>
        </w:tc>
        <w:tc>
          <w:tcPr>
            <w:tcW w:w="2928" w:type="dxa"/>
            <w:shd w:val="clear" w:color="auto" w:fill="7DC887" w:themeFill="background1" w:themeFillShade="BF"/>
          </w:tcPr>
          <w:p w:rsidR="0004308B" w:rsidRPr="00C020AC" w:rsidRDefault="0004308B" w:rsidP="00C020AC">
            <w:pPr>
              <w:pStyle w:val="C503-4"/>
              <w:spacing w:before="62" w:after="62"/>
            </w:pPr>
            <w:r w:rsidRPr="00C020AC">
              <w:rPr>
                <w:rFonts w:hint="eastAsia"/>
              </w:rPr>
              <w:t>参数意义</w:t>
            </w:r>
          </w:p>
        </w:tc>
      </w:tr>
      <w:tr w:rsidR="0004308B" w:rsidRPr="00A219BB" w:rsidTr="00C020AC">
        <w:trPr>
          <w:trHeight w:val="1224"/>
          <w:jc w:val="center"/>
        </w:trPr>
        <w:tc>
          <w:tcPr>
            <w:tcW w:w="573" w:type="dxa"/>
          </w:tcPr>
          <w:p w:rsidR="0004308B" w:rsidRPr="00FC236A" w:rsidRDefault="0004308B" w:rsidP="008A4CAE">
            <w:pPr>
              <w:pStyle w:val="C503-"/>
              <w:numPr>
                <w:ilvl w:val="0"/>
                <w:numId w:val="27"/>
              </w:numPr>
              <w:spacing w:before="62" w:after="62"/>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Pr>
                <w:rFonts w:hint="eastAsia"/>
                <w:szCs w:val="21"/>
              </w:rPr>
              <w:t>TaskScheduler</w:t>
            </w:r>
          </w:p>
        </w:tc>
        <w:tc>
          <w:tcPr>
            <w:tcW w:w="1250" w:type="dxa"/>
          </w:tcPr>
          <w:p w:rsidR="0004308B" w:rsidRDefault="0004308B" w:rsidP="00C020AC">
            <w:pPr>
              <w:pStyle w:val="C503-3"/>
              <w:spacing w:before="62" w:after="62"/>
              <w:rPr>
                <w:szCs w:val="21"/>
              </w:rPr>
            </w:pPr>
            <w:r w:rsidRPr="0096177E">
              <w:rPr>
                <w:szCs w:val="21"/>
              </w:rPr>
              <w:t>setTaskTrackerManager</w:t>
            </w:r>
          </w:p>
        </w:tc>
        <w:tc>
          <w:tcPr>
            <w:tcW w:w="2577" w:type="dxa"/>
          </w:tcPr>
          <w:p w:rsidR="0004308B" w:rsidRDefault="0004308B" w:rsidP="00C020AC">
            <w:pPr>
              <w:pStyle w:val="C503-3"/>
              <w:spacing w:before="62" w:after="62"/>
              <w:rPr>
                <w:szCs w:val="21"/>
              </w:rPr>
            </w:pPr>
            <w:r w:rsidRPr="006030B9">
              <w:rPr>
                <w:rFonts w:hint="eastAsia"/>
                <w:szCs w:val="21"/>
              </w:rPr>
              <w:t>用于</w:t>
            </w:r>
            <w:r w:rsidRPr="006030B9">
              <w:rPr>
                <w:rFonts w:hint="eastAsia"/>
                <w:szCs w:val="21"/>
              </w:rPr>
              <w:t>JobTracker</w:t>
            </w:r>
            <w:r>
              <w:rPr>
                <w:rFonts w:hint="eastAsia"/>
                <w:szCs w:val="21"/>
              </w:rPr>
              <w:t>启动时</w:t>
            </w:r>
            <w:r w:rsidRPr="006030B9">
              <w:rPr>
                <w:rFonts w:hint="eastAsia"/>
                <w:szCs w:val="21"/>
              </w:rPr>
              <w:t>设置</w:t>
            </w:r>
            <w:r w:rsidRPr="006030B9">
              <w:rPr>
                <w:rFonts w:hint="eastAsia"/>
                <w:szCs w:val="21"/>
              </w:rPr>
              <w:t>MapReduce</w:t>
            </w:r>
            <w:r>
              <w:rPr>
                <w:rFonts w:hint="eastAsia"/>
                <w:szCs w:val="21"/>
              </w:rPr>
              <w:t>作业调度</w:t>
            </w:r>
            <w:r w:rsidRPr="006030B9">
              <w:rPr>
                <w:rFonts w:hint="eastAsia"/>
                <w:szCs w:val="21"/>
              </w:rPr>
              <w:t>器</w:t>
            </w:r>
            <w:r>
              <w:rPr>
                <w:rFonts w:hint="eastAsia"/>
                <w:szCs w:val="21"/>
              </w:rPr>
              <w:t>JobQueueT</w:t>
            </w:r>
            <w:r w:rsidRPr="006030B9">
              <w:rPr>
                <w:rFonts w:hint="eastAsia"/>
                <w:szCs w:val="21"/>
              </w:rPr>
              <w:t>askScheduler</w:t>
            </w:r>
            <w:r w:rsidRPr="006030B9">
              <w:rPr>
                <w:rFonts w:hint="eastAsia"/>
                <w:szCs w:val="21"/>
              </w:rPr>
              <w:t>的</w:t>
            </w:r>
            <w:r>
              <w:rPr>
                <w:rFonts w:hint="eastAsia"/>
                <w:szCs w:val="21"/>
              </w:rPr>
              <w:t>J</w:t>
            </w:r>
            <w:r w:rsidRPr="006030B9">
              <w:rPr>
                <w:rFonts w:hint="eastAsia"/>
                <w:szCs w:val="21"/>
              </w:rPr>
              <w:t>obTracker</w:t>
            </w:r>
            <w:r>
              <w:rPr>
                <w:rFonts w:hint="eastAsia"/>
                <w:szCs w:val="21"/>
              </w:rPr>
              <w:t>，集群只有一个</w:t>
            </w:r>
            <w:r>
              <w:rPr>
                <w:rFonts w:hint="eastAsia"/>
                <w:szCs w:val="21"/>
              </w:rPr>
              <w:t>JobTracker</w:t>
            </w:r>
            <w:r>
              <w:rPr>
                <w:rFonts w:hint="eastAsia"/>
                <w:szCs w:val="21"/>
              </w:rPr>
              <w:t>节点。</w:t>
            </w:r>
          </w:p>
        </w:tc>
        <w:tc>
          <w:tcPr>
            <w:tcW w:w="1560" w:type="dxa"/>
          </w:tcPr>
          <w:p w:rsidR="0004308B" w:rsidRDefault="0004308B" w:rsidP="00C020AC">
            <w:pPr>
              <w:pStyle w:val="C503-3"/>
              <w:spacing w:before="62" w:after="62"/>
              <w:rPr>
                <w:szCs w:val="21"/>
              </w:rPr>
            </w:pPr>
            <w:r>
              <w:rPr>
                <w:rFonts w:hint="eastAsia"/>
                <w:szCs w:val="21"/>
              </w:rPr>
              <w:t xml:space="preserve">void </w:t>
            </w:r>
            <w:r w:rsidRPr="0096177E">
              <w:rPr>
                <w:szCs w:val="21"/>
              </w:rPr>
              <w:t>setTaskTrackerManager(JobTracker)</w:t>
            </w:r>
          </w:p>
        </w:tc>
        <w:tc>
          <w:tcPr>
            <w:tcW w:w="992" w:type="dxa"/>
          </w:tcPr>
          <w:p w:rsidR="0004308B" w:rsidRDefault="0004308B" w:rsidP="00C020AC">
            <w:pPr>
              <w:pStyle w:val="C503-3"/>
              <w:spacing w:before="62" w:after="62"/>
              <w:rPr>
                <w:szCs w:val="21"/>
              </w:rPr>
            </w:pPr>
            <w:r w:rsidRPr="0063699E">
              <w:rPr>
                <w:szCs w:val="21"/>
              </w:rPr>
              <w:t>JobTracker</w:t>
            </w:r>
          </w:p>
        </w:tc>
        <w:tc>
          <w:tcPr>
            <w:tcW w:w="2928" w:type="dxa"/>
          </w:tcPr>
          <w:p w:rsidR="0004308B" w:rsidRDefault="0004308B" w:rsidP="00C020AC">
            <w:pPr>
              <w:pStyle w:val="C503-3"/>
              <w:spacing w:before="62" w:after="62"/>
              <w:rPr>
                <w:szCs w:val="21"/>
              </w:rPr>
            </w:pPr>
            <w:r w:rsidRPr="006B1A01">
              <w:rPr>
                <w:rFonts w:hint="eastAsia"/>
                <w:szCs w:val="21"/>
              </w:rPr>
              <w:t>控制全部</w:t>
            </w:r>
            <w:r w:rsidRPr="006B1A01">
              <w:rPr>
                <w:rFonts w:hint="eastAsia"/>
                <w:szCs w:val="21"/>
              </w:rPr>
              <w:t>MapReduce</w:t>
            </w:r>
            <w:r w:rsidRPr="006B1A01">
              <w:rPr>
                <w:rFonts w:hint="eastAsia"/>
                <w:szCs w:val="21"/>
              </w:rPr>
              <w:t>作业的类</w:t>
            </w:r>
          </w:p>
        </w:tc>
      </w:tr>
      <w:tr w:rsidR="0004308B" w:rsidRPr="00A219BB" w:rsidTr="00C020AC">
        <w:trPr>
          <w:trHeight w:val="702"/>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Pr>
                <w:rFonts w:hint="eastAsia"/>
                <w:szCs w:val="21"/>
              </w:rPr>
              <w:t>TaskScheduler</w:t>
            </w:r>
          </w:p>
        </w:tc>
        <w:tc>
          <w:tcPr>
            <w:tcW w:w="1250" w:type="dxa"/>
            <w:vMerge w:val="restart"/>
          </w:tcPr>
          <w:p w:rsidR="0004308B" w:rsidRDefault="0004308B" w:rsidP="00C020AC">
            <w:pPr>
              <w:pStyle w:val="C503-3"/>
              <w:spacing w:before="62" w:after="62"/>
              <w:rPr>
                <w:szCs w:val="21"/>
              </w:rPr>
            </w:pPr>
            <w:r w:rsidRPr="008B4649">
              <w:rPr>
                <w:szCs w:val="21"/>
              </w:rPr>
              <w:t>assignTasks</w:t>
            </w:r>
          </w:p>
        </w:tc>
        <w:tc>
          <w:tcPr>
            <w:tcW w:w="2577" w:type="dxa"/>
            <w:vMerge w:val="restart"/>
          </w:tcPr>
          <w:p w:rsidR="0004308B" w:rsidRDefault="0004308B" w:rsidP="00C020AC">
            <w:pPr>
              <w:pStyle w:val="C503-3"/>
              <w:spacing w:before="62" w:after="62"/>
              <w:rPr>
                <w:szCs w:val="21"/>
              </w:rPr>
            </w:pPr>
            <w:r w:rsidRPr="008B4649">
              <w:rPr>
                <w:rFonts w:hint="eastAsia"/>
                <w:szCs w:val="21"/>
              </w:rPr>
              <w:t>对指定的</w:t>
            </w:r>
            <w:r>
              <w:rPr>
                <w:rFonts w:hint="eastAsia"/>
                <w:szCs w:val="21"/>
              </w:rPr>
              <w:t>TaskTracker</w:t>
            </w:r>
            <w:r w:rsidRPr="008B4649">
              <w:rPr>
                <w:rFonts w:hint="eastAsia"/>
                <w:szCs w:val="21"/>
              </w:rPr>
              <w:t>，从任务调度队列中找出</w:t>
            </w:r>
            <w:r>
              <w:rPr>
                <w:rFonts w:hint="eastAsia"/>
                <w:szCs w:val="21"/>
              </w:rPr>
              <w:t>适合该</w:t>
            </w:r>
            <w:r>
              <w:rPr>
                <w:rFonts w:hint="eastAsia"/>
                <w:szCs w:val="21"/>
              </w:rPr>
              <w:t>TaskTracker</w:t>
            </w:r>
            <w:r w:rsidRPr="008B4649">
              <w:rPr>
                <w:rFonts w:hint="eastAsia"/>
                <w:szCs w:val="21"/>
              </w:rPr>
              <w:t>运行的</w:t>
            </w:r>
            <w:r>
              <w:rPr>
                <w:rFonts w:hint="eastAsia"/>
                <w:szCs w:val="21"/>
              </w:rPr>
              <w:t>map/reduce</w:t>
            </w:r>
            <w:r w:rsidRPr="008B4649">
              <w:rPr>
                <w:rFonts w:hint="eastAsia"/>
                <w:szCs w:val="21"/>
              </w:rPr>
              <w:t>任务</w:t>
            </w:r>
          </w:p>
        </w:tc>
        <w:tc>
          <w:tcPr>
            <w:tcW w:w="1560" w:type="dxa"/>
            <w:vMerge w:val="restart"/>
          </w:tcPr>
          <w:p w:rsidR="0004308B" w:rsidRDefault="0004308B" w:rsidP="00C020AC">
            <w:pPr>
              <w:pStyle w:val="C503-3"/>
              <w:spacing w:before="62" w:after="62"/>
              <w:rPr>
                <w:szCs w:val="21"/>
              </w:rPr>
            </w:pPr>
            <w:r w:rsidRPr="008B4649">
              <w:rPr>
                <w:szCs w:val="21"/>
              </w:rPr>
              <w:t>List&lt;Task&gt; assignTasks(TaskTracker)</w:t>
            </w:r>
          </w:p>
        </w:tc>
        <w:tc>
          <w:tcPr>
            <w:tcW w:w="992" w:type="dxa"/>
          </w:tcPr>
          <w:p w:rsidR="0004308B" w:rsidRDefault="0004308B" w:rsidP="00C020AC">
            <w:pPr>
              <w:pStyle w:val="C503-3"/>
              <w:spacing w:before="62" w:after="62"/>
              <w:rPr>
                <w:szCs w:val="21"/>
              </w:rPr>
            </w:pPr>
            <w:r w:rsidRPr="000C1200">
              <w:rPr>
                <w:rFonts w:hint="eastAsia"/>
                <w:szCs w:val="21"/>
              </w:rPr>
              <w:t xml:space="preserve">List&lt;Task&gt;  </w:t>
            </w:r>
          </w:p>
        </w:tc>
        <w:tc>
          <w:tcPr>
            <w:tcW w:w="2928" w:type="dxa"/>
          </w:tcPr>
          <w:p w:rsidR="0004308B" w:rsidRDefault="0004308B" w:rsidP="00C020AC">
            <w:pPr>
              <w:pStyle w:val="C503-3"/>
              <w:spacing w:before="62" w:after="62"/>
              <w:rPr>
                <w:szCs w:val="21"/>
              </w:rPr>
            </w:pPr>
            <w:r w:rsidRPr="000C1200">
              <w:rPr>
                <w:rFonts w:hint="eastAsia"/>
                <w:szCs w:val="21"/>
              </w:rPr>
              <w:t>分配给指定</w:t>
            </w:r>
            <w:r>
              <w:rPr>
                <w:rFonts w:hint="eastAsia"/>
                <w:szCs w:val="21"/>
              </w:rPr>
              <w:t>T</w:t>
            </w:r>
            <w:r w:rsidRPr="000C1200">
              <w:rPr>
                <w:rFonts w:hint="eastAsia"/>
                <w:szCs w:val="21"/>
              </w:rPr>
              <w:t>askTracker</w:t>
            </w:r>
            <w:r w:rsidRPr="000C1200">
              <w:rPr>
                <w:rFonts w:hint="eastAsia"/>
                <w:szCs w:val="21"/>
              </w:rPr>
              <w:t>的</w:t>
            </w:r>
            <w:r w:rsidRPr="000C1200">
              <w:rPr>
                <w:rFonts w:hint="eastAsia"/>
                <w:szCs w:val="21"/>
              </w:rPr>
              <w:t>Task</w:t>
            </w:r>
            <w:r w:rsidRPr="000C1200">
              <w:rPr>
                <w:rFonts w:hint="eastAsia"/>
                <w:szCs w:val="21"/>
              </w:rPr>
              <w:t>任务列表，包括</w:t>
            </w:r>
            <w:r w:rsidRPr="000C1200">
              <w:rPr>
                <w:rFonts w:hint="eastAsia"/>
                <w:szCs w:val="21"/>
              </w:rPr>
              <w:t>map</w:t>
            </w:r>
            <w:r>
              <w:rPr>
                <w:rFonts w:hint="eastAsia"/>
                <w:szCs w:val="21"/>
              </w:rPr>
              <w:t>，</w:t>
            </w:r>
            <w:r w:rsidRPr="000C1200">
              <w:rPr>
                <w:rFonts w:hint="eastAsia"/>
                <w:szCs w:val="21"/>
              </w:rPr>
              <w:t>reduce</w:t>
            </w:r>
            <w:r>
              <w:rPr>
                <w:rFonts w:hint="eastAsia"/>
                <w:szCs w:val="21"/>
              </w:rPr>
              <w:t>，</w:t>
            </w:r>
            <w:r w:rsidRPr="000C1200">
              <w:rPr>
                <w:rFonts w:hint="eastAsia"/>
                <w:szCs w:val="21"/>
              </w:rPr>
              <w:t>JobSetup</w:t>
            </w:r>
            <w:r>
              <w:rPr>
                <w:rFonts w:hint="eastAsia"/>
                <w:szCs w:val="21"/>
              </w:rPr>
              <w:t>，</w:t>
            </w:r>
            <w:r w:rsidRPr="000C1200">
              <w:rPr>
                <w:rFonts w:hint="eastAsia"/>
                <w:szCs w:val="21"/>
              </w:rPr>
              <w:t>JobCleanup</w:t>
            </w:r>
            <w:r>
              <w:rPr>
                <w:rFonts w:hint="eastAsia"/>
                <w:szCs w:val="21"/>
              </w:rPr>
              <w:t>，</w:t>
            </w:r>
            <w:r>
              <w:rPr>
                <w:rFonts w:hint="eastAsia"/>
                <w:szCs w:val="21"/>
              </w:rPr>
              <w:t>TaskCleanUp</w:t>
            </w:r>
            <w:r w:rsidRPr="000C1200">
              <w:rPr>
                <w:rFonts w:hint="eastAsia"/>
                <w:szCs w:val="21"/>
              </w:rPr>
              <w:t>任务</w:t>
            </w:r>
            <w:r>
              <w:rPr>
                <w:rFonts w:hint="eastAsia"/>
                <w:szCs w:val="21"/>
              </w:rPr>
              <w:t>。</w:t>
            </w:r>
          </w:p>
        </w:tc>
      </w:tr>
      <w:tr w:rsidR="0004308B" w:rsidRPr="00A219BB" w:rsidTr="00C020AC">
        <w:trPr>
          <w:trHeight w:val="828"/>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A42F29" w:rsidRDefault="0004308B" w:rsidP="00C020AC">
            <w:pPr>
              <w:pStyle w:val="C503-3"/>
              <w:spacing w:before="62" w:after="62"/>
              <w:rPr>
                <w:szCs w:val="21"/>
              </w:rPr>
            </w:pPr>
          </w:p>
        </w:tc>
        <w:tc>
          <w:tcPr>
            <w:tcW w:w="2577" w:type="dxa"/>
            <w:vMerge/>
          </w:tcPr>
          <w:p w:rsidR="0004308B" w:rsidRPr="00B514EA" w:rsidRDefault="0004308B" w:rsidP="00C020AC">
            <w:pPr>
              <w:pStyle w:val="C503-3"/>
              <w:spacing w:before="62" w:after="62"/>
              <w:rPr>
                <w:szCs w:val="21"/>
              </w:rPr>
            </w:pPr>
          </w:p>
        </w:tc>
        <w:tc>
          <w:tcPr>
            <w:tcW w:w="1560" w:type="dxa"/>
            <w:vMerge/>
          </w:tcPr>
          <w:p w:rsidR="0004308B" w:rsidRPr="00A42F29"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0C1200">
              <w:rPr>
                <w:rFonts w:hint="eastAsia"/>
                <w:szCs w:val="21"/>
              </w:rPr>
              <w:t xml:space="preserve">TaskTracker  </w:t>
            </w:r>
          </w:p>
        </w:tc>
        <w:tc>
          <w:tcPr>
            <w:tcW w:w="2928" w:type="dxa"/>
          </w:tcPr>
          <w:p w:rsidR="0004308B" w:rsidRDefault="0004308B" w:rsidP="00C020AC">
            <w:pPr>
              <w:pStyle w:val="C503-3"/>
              <w:spacing w:before="62" w:after="62"/>
              <w:rPr>
                <w:szCs w:val="21"/>
              </w:rPr>
            </w:pPr>
            <w:r w:rsidRPr="000C1200">
              <w:rPr>
                <w:rFonts w:hint="eastAsia"/>
                <w:szCs w:val="21"/>
              </w:rPr>
              <w:t>MapReduce</w:t>
            </w:r>
            <w:r w:rsidRPr="000C1200">
              <w:rPr>
                <w:rFonts w:hint="eastAsia"/>
                <w:szCs w:val="21"/>
              </w:rPr>
              <w:t>集群上用于</w:t>
            </w:r>
            <w:r>
              <w:rPr>
                <w:rFonts w:hint="eastAsia"/>
                <w:szCs w:val="21"/>
              </w:rPr>
              <w:t>具体执行</w:t>
            </w:r>
            <w:r w:rsidRPr="000C1200">
              <w:rPr>
                <w:rFonts w:hint="eastAsia"/>
                <w:szCs w:val="21"/>
              </w:rPr>
              <w:t>任务的</w:t>
            </w:r>
            <w:r>
              <w:rPr>
                <w:rFonts w:hint="eastAsia"/>
                <w:szCs w:val="21"/>
              </w:rPr>
              <w:t>节点</w:t>
            </w:r>
          </w:p>
        </w:tc>
      </w:tr>
      <w:tr w:rsidR="0004308B" w:rsidRPr="00A219BB" w:rsidTr="00C020AC">
        <w:trPr>
          <w:trHeight w:val="1741"/>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89397B">
              <w:rPr>
                <w:szCs w:val="21"/>
              </w:rPr>
              <w:t>EagerTaskInitListener</w:t>
            </w:r>
          </w:p>
        </w:tc>
        <w:tc>
          <w:tcPr>
            <w:tcW w:w="1250" w:type="dxa"/>
          </w:tcPr>
          <w:p w:rsidR="0004308B" w:rsidRDefault="0004308B" w:rsidP="00C020AC">
            <w:pPr>
              <w:pStyle w:val="C503-3"/>
              <w:spacing w:before="62" w:after="62"/>
              <w:rPr>
                <w:szCs w:val="21"/>
              </w:rPr>
            </w:pPr>
            <w:r>
              <w:rPr>
                <w:rFonts w:hint="eastAsia"/>
                <w:szCs w:val="21"/>
              </w:rPr>
              <w:t>jobAdded</w:t>
            </w:r>
          </w:p>
        </w:tc>
        <w:tc>
          <w:tcPr>
            <w:tcW w:w="2577" w:type="dxa"/>
          </w:tcPr>
          <w:p w:rsidR="0004308B" w:rsidRDefault="0004308B" w:rsidP="00C020AC">
            <w:pPr>
              <w:pStyle w:val="C503-3"/>
              <w:spacing w:before="62" w:after="62"/>
              <w:rPr>
                <w:szCs w:val="21"/>
              </w:rPr>
            </w:pPr>
            <w:r>
              <w:rPr>
                <w:rFonts w:hint="eastAsia"/>
                <w:szCs w:val="21"/>
              </w:rPr>
              <w:t>将</w:t>
            </w:r>
            <w:r w:rsidRPr="00D54E0C">
              <w:rPr>
                <w:rFonts w:hint="eastAsia"/>
                <w:szCs w:val="21"/>
              </w:rPr>
              <w:t>作业添加至</w:t>
            </w:r>
            <w:r w:rsidRPr="00D54E0C">
              <w:rPr>
                <w:rFonts w:hint="eastAsia"/>
                <w:szCs w:val="21"/>
              </w:rPr>
              <w:t>EagerTaskInitListener</w:t>
            </w:r>
            <w:r w:rsidRPr="00D54E0C">
              <w:rPr>
                <w:rFonts w:hint="eastAsia"/>
                <w:szCs w:val="21"/>
              </w:rPr>
              <w:t>维护的作业队列中</w:t>
            </w:r>
            <w:r>
              <w:rPr>
                <w:rFonts w:hint="eastAsia"/>
                <w:szCs w:val="21"/>
              </w:rPr>
              <w:t>,</w:t>
            </w:r>
            <w:r w:rsidRPr="00D54E0C">
              <w:rPr>
                <w:rFonts w:hint="eastAsia"/>
                <w:szCs w:val="21"/>
              </w:rPr>
              <w:t xml:space="preserve"> EagerTaskInitListener</w:t>
            </w:r>
            <w:r>
              <w:rPr>
                <w:rFonts w:hint="eastAsia"/>
                <w:szCs w:val="21"/>
              </w:rPr>
              <w:t>负责初始化作业</w:t>
            </w:r>
          </w:p>
        </w:tc>
        <w:tc>
          <w:tcPr>
            <w:tcW w:w="1560" w:type="dxa"/>
          </w:tcPr>
          <w:p w:rsidR="0004308B" w:rsidRDefault="0004308B" w:rsidP="00C020AC">
            <w:pPr>
              <w:pStyle w:val="C503-3"/>
              <w:spacing w:before="62" w:after="62"/>
              <w:rPr>
                <w:szCs w:val="21"/>
              </w:rPr>
            </w:pPr>
            <w:r w:rsidRPr="008F2ED8">
              <w:rPr>
                <w:szCs w:val="21"/>
              </w:rPr>
              <w:t>void jobAdded(JobInProgress)</w:t>
            </w:r>
          </w:p>
        </w:tc>
        <w:tc>
          <w:tcPr>
            <w:tcW w:w="992" w:type="dxa"/>
          </w:tcPr>
          <w:p w:rsidR="0004308B" w:rsidRDefault="0004308B" w:rsidP="00C020AC">
            <w:pPr>
              <w:pStyle w:val="C503-3"/>
              <w:spacing w:before="62" w:after="62"/>
              <w:rPr>
                <w:szCs w:val="21"/>
              </w:rPr>
            </w:pPr>
            <w:r w:rsidRPr="00947E30">
              <w:rPr>
                <w:rFonts w:hint="eastAsia"/>
                <w:szCs w:val="21"/>
              </w:rPr>
              <w:t xml:space="preserve">JobInProgress </w:t>
            </w:r>
          </w:p>
        </w:tc>
        <w:tc>
          <w:tcPr>
            <w:tcW w:w="2928" w:type="dxa"/>
          </w:tcPr>
          <w:p w:rsidR="0004308B" w:rsidRDefault="0004308B" w:rsidP="00C020AC">
            <w:pPr>
              <w:pStyle w:val="C503-3"/>
              <w:spacing w:before="62" w:after="62"/>
              <w:rPr>
                <w:szCs w:val="21"/>
              </w:rPr>
            </w:pPr>
            <w:r w:rsidRPr="00947E30">
              <w:rPr>
                <w:rFonts w:hint="eastAsia"/>
                <w:szCs w:val="21"/>
              </w:rPr>
              <w:t>代表用户提交的</w:t>
            </w:r>
            <w:r w:rsidRPr="00947E30">
              <w:rPr>
                <w:rFonts w:hint="eastAsia"/>
                <w:szCs w:val="21"/>
              </w:rPr>
              <w:t>Map/Reduce</w:t>
            </w:r>
            <w:r w:rsidRPr="00947E30">
              <w:rPr>
                <w:rFonts w:hint="eastAsia"/>
                <w:szCs w:val="21"/>
              </w:rPr>
              <w:t>作业</w:t>
            </w:r>
          </w:p>
        </w:tc>
      </w:tr>
      <w:tr w:rsidR="0004308B" w:rsidRPr="00A219BB" w:rsidTr="00C020AC">
        <w:trPr>
          <w:trHeight w:val="1741"/>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Pr="0089397B" w:rsidRDefault="0004308B" w:rsidP="00C020AC">
            <w:pPr>
              <w:pStyle w:val="C503-3"/>
              <w:spacing w:before="62" w:after="62"/>
              <w:rPr>
                <w:szCs w:val="21"/>
              </w:rPr>
            </w:pPr>
            <w:r w:rsidRPr="00A447BA">
              <w:rPr>
                <w:szCs w:val="21"/>
              </w:rPr>
              <w:t>JobQueueJobInProgressListener</w:t>
            </w:r>
          </w:p>
        </w:tc>
        <w:tc>
          <w:tcPr>
            <w:tcW w:w="1250" w:type="dxa"/>
          </w:tcPr>
          <w:p w:rsidR="0004308B" w:rsidRDefault="0004308B" w:rsidP="00C020AC">
            <w:pPr>
              <w:pStyle w:val="C503-3"/>
              <w:spacing w:before="62" w:after="62"/>
              <w:rPr>
                <w:szCs w:val="21"/>
              </w:rPr>
            </w:pPr>
            <w:r>
              <w:rPr>
                <w:rFonts w:hint="eastAsia"/>
                <w:szCs w:val="21"/>
              </w:rPr>
              <w:t>jobAdded</w:t>
            </w:r>
          </w:p>
        </w:tc>
        <w:tc>
          <w:tcPr>
            <w:tcW w:w="2577" w:type="dxa"/>
          </w:tcPr>
          <w:p w:rsidR="0004308B" w:rsidRDefault="0004308B" w:rsidP="00C020AC">
            <w:pPr>
              <w:pStyle w:val="C503-3"/>
              <w:spacing w:before="62" w:after="62"/>
              <w:rPr>
                <w:szCs w:val="21"/>
              </w:rPr>
            </w:pPr>
            <w:r>
              <w:rPr>
                <w:rFonts w:hint="eastAsia"/>
                <w:szCs w:val="21"/>
              </w:rPr>
              <w:t>将</w:t>
            </w:r>
            <w:r w:rsidRPr="00D54E0C">
              <w:rPr>
                <w:rFonts w:hint="eastAsia"/>
                <w:szCs w:val="21"/>
              </w:rPr>
              <w:t>作业添加至</w:t>
            </w:r>
            <w:r w:rsidRPr="00A447BA">
              <w:rPr>
                <w:szCs w:val="21"/>
              </w:rPr>
              <w:t>JobQueueJobInProgressListener</w:t>
            </w:r>
            <w:r w:rsidRPr="00D54E0C">
              <w:rPr>
                <w:rFonts w:hint="eastAsia"/>
                <w:szCs w:val="21"/>
              </w:rPr>
              <w:t>维护的作业队列中</w:t>
            </w:r>
            <w:r>
              <w:rPr>
                <w:rFonts w:hint="eastAsia"/>
                <w:szCs w:val="21"/>
              </w:rPr>
              <w:t>,</w:t>
            </w:r>
            <w:r w:rsidRPr="00D54E0C">
              <w:rPr>
                <w:rFonts w:hint="eastAsia"/>
                <w:szCs w:val="21"/>
              </w:rPr>
              <w:t xml:space="preserve"> </w:t>
            </w:r>
            <w:r w:rsidRPr="00A447BA">
              <w:rPr>
                <w:szCs w:val="21"/>
              </w:rPr>
              <w:t>JobQueueJobInProgressListener</w:t>
            </w:r>
            <w:r>
              <w:rPr>
                <w:rFonts w:hint="eastAsia"/>
                <w:szCs w:val="21"/>
              </w:rPr>
              <w:t>负责维护作业在队列中的优先级顺序</w:t>
            </w:r>
          </w:p>
        </w:tc>
        <w:tc>
          <w:tcPr>
            <w:tcW w:w="1560" w:type="dxa"/>
          </w:tcPr>
          <w:p w:rsidR="0004308B" w:rsidRPr="008F2ED8" w:rsidRDefault="0004308B" w:rsidP="00C020AC">
            <w:pPr>
              <w:pStyle w:val="C503-3"/>
              <w:spacing w:before="62" w:after="62"/>
              <w:rPr>
                <w:szCs w:val="21"/>
              </w:rPr>
            </w:pPr>
            <w:r w:rsidRPr="008F2ED8">
              <w:rPr>
                <w:szCs w:val="21"/>
              </w:rPr>
              <w:t xml:space="preserve">void jobAdded(JobInProgress </w:t>
            </w:r>
            <w:r>
              <w:rPr>
                <w:rFonts w:hint="eastAsia"/>
                <w:szCs w:val="21"/>
              </w:rPr>
              <w:t xml:space="preserve"> </w:t>
            </w:r>
            <w:r w:rsidRPr="008F2ED8">
              <w:rPr>
                <w:szCs w:val="21"/>
              </w:rPr>
              <w:t>job)</w:t>
            </w:r>
          </w:p>
        </w:tc>
        <w:tc>
          <w:tcPr>
            <w:tcW w:w="992" w:type="dxa"/>
          </w:tcPr>
          <w:p w:rsidR="0004308B" w:rsidRPr="00947E30" w:rsidRDefault="0004308B" w:rsidP="00C020AC">
            <w:pPr>
              <w:pStyle w:val="C503-3"/>
              <w:spacing w:before="62" w:after="62"/>
              <w:rPr>
                <w:szCs w:val="21"/>
              </w:rPr>
            </w:pPr>
            <w:r w:rsidRPr="00947E30">
              <w:rPr>
                <w:rFonts w:hint="eastAsia"/>
                <w:szCs w:val="21"/>
              </w:rPr>
              <w:t>JobInProgress</w:t>
            </w:r>
          </w:p>
        </w:tc>
        <w:tc>
          <w:tcPr>
            <w:tcW w:w="2928" w:type="dxa"/>
          </w:tcPr>
          <w:p w:rsidR="0004308B" w:rsidRPr="00947E30" w:rsidRDefault="0004308B" w:rsidP="00C020AC">
            <w:pPr>
              <w:pStyle w:val="C503-3"/>
              <w:spacing w:before="62" w:after="62"/>
              <w:rPr>
                <w:szCs w:val="21"/>
              </w:rPr>
            </w:pPr>
            <w:r w:rsidRPr="00947E30">
              <w:rPr>
                <w:rFonts w:hint="eastAsia"/>
                <w:szCs w:val="21"/>
              </w:rPr>
              <w:t>代表用户提交的</w:t>
            </w:r>
            <w:r w:rsidRPr="00947E30">
              <w:rPr>
                <w:rFonts w:hint="eastAsia"/>
                <w:szCs w:val="21"/>
              </w:rPr>
              <w:t>Map/Reduce</w:t>
            </w:r>
            <w:r w:rsidRPr="00947E30">
              <w:rPr>
                <w:rFonts w:hint="eastAsia"/>
                <w:szCs w:val="21"/>
              </w:rPr>
              <w:t>作业</w:t>
            </w:r>
          </w:p>
        </w:tc>
      </w:tr>
      <w:tr w:rsidR="0004308B" w:rsidRPr="00A219BB" w:rsidTr="00C020AC">
        <w:trPr>
          <w:trHeight w:val="694"/>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653344">
              <w:rPr>
                <w:szCs w:val="21"/>
              </w:rPr>
              <w:t>ExpireLaunchingTasks</w:t>
            </w:r>
          </w:p>
        </w:tc>
        <w:tc>
          <w:tcPr>
            <w:tcW w:w="1250" w:type="dxa"/>
          </w:tcPr>
          <w:p w:rsidR="0004308B" w:rsidRDefault="0004308B" w:rsidP="00C020AC">
            <w:pPr>
              <w:pStyle w:val="C503-3"/>
              <w:spacing w:before="62" w:after="62"/>
              <w:rPr>
                <w:szCs w:val="21"/>
              </w:rPr>
            </w:pPr>
            <w:r w:rsidRPr="00C8415E">
              <w:rPr>
                <w:szCs w:val="21"/>
              </w:rPr>
              <w:t>addNewTask</w:t>
            </w:r>
          </w:p>
        </w:tc>
        <w:tc>
          <w:tcPr>
            <w:tcW w:w="2577" w:type="dxa"/>
          </w:tcPr>
          <w:p w:rsidR="0004308B" w:rsidRDefault="0004308B" w:rsidP="00C020AC">
            <w:pPr>
              <w:pStyle w:val="C503-3"/>
              <w:spacing w:before="62" w:after="62"/>
              <w:rPr>
                <w:szCs w:val="21"/>
              </w:rPr>
            </w:pPr>
            <w:r>
              <w:rPr>
                <w:rFonts w:hint="eastAsia"/>
                <w:szCs w:val="21"/>
              </w:rPr>
              <w:t>用于维护已经指派给</w:t>
            </w:r>
            <w:r>
              <w:rPr>
                <w:rFonts w:hint="eastAsia"/>
                <w:szCs w:val="21"/>
              </w:rPr>
              <w:t>TaskTracker</w:t>
            </w:r>
            <w:r>
              <w:rPr>
                <w:rFonts w:hint="eastAsia"/>
                <w:szCs w:val="21"/>
              </w:rPr>
              <w:t>但尚未收到</w:t>
            </w:r>
            <w:r>
              <w:rPr>
                <w:rFonts w:hint="eastAsia"/>
                <w:szCs w:val="21"/>
              </w:rPr>
              <w:t>TaskTracker</w:t>
            </w:r>
            <w:r>
              <w:rPr>
                <w:rFonts w:hint="eastAsia"/>
                <w:szCs w:val="21"/>
              </w:rPr>
              <w:t>回复的任务队列（由</w:t>
            </w:r>
            <w:r w:rsidRPr="00F326FE">
              <w:rPr>
                <w:rFonts w:hint="eastAsia"/>
                <w:szCs w:val="21"/>
              </w:rPr>
              <w:t>key/value</w:t>
            </w:r>
            <w:r>
              <w:rPr>
                <w:rFonts w:hint="eastAsia"/>
                <w:szCs w:val="21"/>
              </w:rPr>
              <w:t>对组成，</w:t>
            </w:r>
            <w:r>
              <w:rPr>
                <w:rFonts w:hint="eastAsia"/>
                <w:szCs w:val="21"/>
              </w:rPr>
              <w:t>key</w:t>
            </w:r>
            <w:r>
              <w:rPr>
                <w:rFonts w:hint="eastAsia"/>
                <w:szCs w:val="21"/>
              </w:rPr>
              <w:t>为</w:t>
            </w:r>
            <w:r w:rsidRPr="00F326FE">
              <w:rPr>
                <w:rFonts w:hint="eastAsia"/>
                <w:szCs w:val="21"/>
              </w:rPr>
              <w:t>Task</w:t>
            </w:r>
            <w:r w:rsidRPr="00CE75FE">
              <w:rPr>
                <w:rFonts w:hint="eastAsia"/>
                <w:szCs w:val="21"/>
              </w:rPr>
              <w:t>Attempt</w:t>
            </w:r>
            <w:r w:rsidRPr="00F326FE">
              <w:rPr>
                <w:rFonts w:hint="eastAsia"/>
                <w:szCs w:val="21"/>
              </w:rPr>
              <w:t>ID</w:t>
            </w:r>
            <w:r w:rsidRPr="00F326FE">
              <w:rPr>
                <w:rFonts w:hint="eastAsia"/>
                <w:szCs w:val="21"/>
              </w:rPr>
              <w:t>，</w:t>
            </w:r>
            <w:r w:rsidRPr="00F326FE">
              <w:rPr>
                <w:rFonts w:hint="eastAsia"/>
                <w:szCs w:val="21"/>
              </w:rPr>
              <w:t>value</w:t>
            </w:r>
            <w:r w:rsidRPr="00F326FE">
              <w:rPr>
                <w:rFonts w:hint="eastAsia"/>
                <w:szCs w:val="21"/>
              </w:rPr>
              <w:t>为</w:t>
            </w:r>
            <w:r w:rsidRPr="00F326FE">
              <w:rPr>
                <w:rFonts w:hint="eastAsia"/>
                <w:szCs w:val="21"/>
              </w:rPr>
              <w:t>Task</w:t>
            </w:r>
            <w:r w:rsidRPr="00F326FE">
              <w:rPr>
                <w:rFonts w:hint="eastAsia"/>
                <w:szCs w:val="21"/>
              </w:rPr>
              <w:t>生成时刻</w:t>
            </w:r>
            <w:r>
              <w:rPr>
                <w:rFonts w:hint="eastAsia"/>
                <w:szCs w:val="21"/>
              </w:rPr>
              <w:t>）</w:t>
            </w:r>
          </w:p>
        </w:tc>
        <w:tc>
          <w:tcPr>
            <w:tcW w:w="1560" w:type="dxa"/>
          </w:tcPr>
          <w:p w:rsidR="0004308B" w:rsidRDefault="0004308B" w:rsidP="00C020AC">
            <w:pPr>
              <w:pStyle w:val="C503-3"/>
              <w:spacing w:before="62" w:after="62"/>
              <w:rPr>
                <w:szCs w:val="21"/>
              </w:rPr>
            </w:pPr>
            <w:r w:rsidRPr="00C8415E">
              <w:rPr>
                <w:szCs w:val="21"/>
              </w:rPr>
              <w:t>addNewTask(</w:t>
            </w:r>
            <w:r w:rsidRPr="00CE75FE">
              <w:rPr>
                <w:rFonts w:hint="eastAsia"/>
                <w:szCs w:val="21"/>
              </w:rPr>
              <w:t>TaskAttemptID</w:t>
            </w:r>
            <w:r w:rsidRPr="00C8415E">
              <w:rPr>
                <w:szCs w:val="21"/>
              </w:rPr>
              <w:t>)</w:t>
            </w:r>
          </w:p>
        </w:tc>
        <w:tc>
          <w:tcPr>
            <w:tcW w:w="992" w:type="dxa"/>
          </w:tcPr>
          <w:p w:rsidR="0004308B" w:rsidRDefault="0004308B" w:rsidP="00C020AC">
            <w:pPr>
              <w:pStyle w:val="C503-3"/>
              <w:spacing w:before="62" w:after="62"/>
              <w:rPr>
                <w:szCs w:val="21"/>
              </w:rPr>
            </w:pPr>
            <w:r w:rsidRPr="00CE75FE">
              <w:rPr>
                <w:rFonts w:hint="eastAsia"/>
                <w:szCs w:val="21"/>
              </w:rPr>
              <w:t xml:space="preserve">TaskAttemptID  </w:t>
            </w:r>
          </w:p>
        </w:tc>
        <w:tc>
          <w:tcPr>
            <w:tcW w:w="2928" w:type="dxa"/>
          </w:tcPr>
          <w:p w:rsidR="0004308B" w:rsidRDefault="0004308B" w:rsidP="00C020AC">
            <w:pPr>
              <w:pStyle w:val="C503-3"/>
              <w:spacing w:before="62" w:after="62"/>
              <w:rPr>
                <w:szCs w:val="21"/>
              </w:rPr>
            </w:pPr>
            <w:r w:rsidRPr="00CE75FE">
              <w:rPr>
                <w:rFonts w:hint="eastAsia"/>
                <w:szCs w:val="21"/>
              </w:rPr>
              <w:t>为</w:t>
            </w:r>
            <w:r>
              <w:rPr>
                <w:rFonts w:hint="eastAsia"/>
                <w:szCs w:val="21"/>
              </w:rPr>
              <w:t>具体执行的</w:t>
            </w:r>
            <w:r w:rsidRPr="00CE75FE">
              <w:rPr>
                <w:rFonts w:hint="eastAsia"/>
                <w:szCs w:val="21"/>
              </w:rPr>
              <w:t>Task</w:t>
            </w:r>
            <w:r w:rsidRPr="00CE75FE">
              <w:rPr>
                <w:rFonts w:hint="eastAsia"/>
                <w:szCs w:val="21"/>
              </w:rPr>
              <w:t>的</w:t>
            </w:r>
            <w:r w:rsidRPr="00CE75FE">
              <w:rPr>
                <w:rFonts w:hint="eastAsia"/>
                <w:szCs w:val="21"/>
              </w:rPr>
              <w:t>Id</w:t>
            </w:r>
            <w:r>
              <w:rPr>
                <w:rFonts w:hint="eastAsia"/>
                <w:szCs w:val="21"/>
              </w:rPr>
              <w:t>，包含了</w:t>
            </w:r>
            <w:r>
              <w:rPr>
                <w:rFonts w:hint="eastAsia"/>
                <w:szCs w:val="21"/>
              </w:rPr>
              <w:t>JobID</w:t>
            </w:r>
            <w:r>
              <w:rPr>
                <w:rFonts w:hint="eastAsia"/>
                <w:szCs w:val="21"/>
              </w:rPr>
              <w:t>，</w:t>
            </w:r>
            <w:r>
              <w:rPr>
                <w:rFonts w:hint="eastAsia"/>
                <w:szCs w:val="21"/>
              </w:rPr>
              <w:t>TaskType</w:t>
            </w:r>
            <w:r>
              <w:rPr>
                <w:rFonts w:hint="eastAsia"/>
                <w:szCs w:val="21"/>
              </w:rPr>
              <w:t>，</w:t>
            </w:r>
            <w:r>
              <w:rPr>
                <w:rFonts w:hint="eastAsia"/>
                <w:szCs w:val="21"/>
              </w:rPr>
              <w:t>TaskID,</w:t>
            </w:r>
            <w:r w:rsidRPr="00C56D89">
              <w:rPr>
                <w:szCs w:val="21"/>
              </w:rPr>
              <w:t xml:space="preserve"> </w:t>
            </w:r>
            <w:r>
              <w:rPr>
                <w:rFonts w:hint="eastAsia"/>
                <w:szCs w:val="21"/>
              </w:rPr>
              <w:t>T</w:t>
            </w:r>
            <w:r w:rsidRPr="00C56D89">
              <w:rPr>
                <w:szCs w:val="21"/>
              </w:rPr>
              <w:t xml:space="preserve">ask </w:t>
            </w:r>
            <w:r>
              <w:rPr>
                <w:rFonts w:hint="eastAsia"/>
                <w:szCs w:val="21"/>
              </w:rPr>
              <w:t>尝试次数等信息</w:t>
            </w:r>
          </w:p>
        </w:tc>
      </w:tr>
      <w:tr w:rsidR="0004308B" w:rsidRPr="00A219BB" w:rsidTr="00C020AC">
        <w:trPr>
          <w:trHeight w:val="579"/>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653344">
              <w:rPr>
                <w:szCs w:val="21"/>
              </w:rPr>
              <w:t>ExpireLaunchingT</w:t>
            </w:r>
            <w:r w:rsidRPr="00653344">
              <w:rPr>
                <w:szCs w:val="21"/>
              </w:rPr>
              <w:lastRenderedPageBreak/>
              <w:t>asks</w:t>
            </w:r>
          </w:p>
        </w:tc>
        <w:tc>
          <w:tcPr>
            <w:tcW w:w="1250" w:type="dxa"/>
          </w:tcPr>
          <w:p w:rsidR="0004308B" w:rsidRDefault="0004308B" w:rsidP="00C020AC">
            <w:pPr>
              <w:pStyle w:val="C503-3"/>
              <w:spacing w:before="62" w:after="62"/>
              <w:rPr>
                <w:szCs w:val="21"/>
              </w:rPr>
            </w:pPr>
            <w:r w:rsidRPr="00CE1E5D">
              <w:rPr>
                <w:szCs w:val="21"/>
              </w:rPr>
              <w:lastRenderedPageBreak/>
              <w:t>removeTask</w:t>
            </w:r>
          </w:p>
        </w:tc>
        <w:tc>
          <w:tcPr>
            <w:tcW w:w="2577" w:type="dxa"/>
          </w:tcPr>
          <w:p w:rsidR="0004308B" w:rsidRDefault="0004308B" w:rsidP="00C020AC">
            <w:pPr>
              <w:pStyle w:val="C503-3"/>
              <w:spacing w:before="62" w:after="62"/>
              <w:rPr>
                <w:szCs w:val="21"/>
              </w:rPr>
            </w:pPr>
            <w:r w:rsidRPr="006B3563">
              <w:rPr>
                <w:rFonts w:hint="eastAsia"/>
                <w:szCs w:val="21"/>
              </w:rPr>
              <w:t>移除</w:t>
            </w:r>
            <w:r w:rsidRPr="006B3563">
              <w:rPr>
                <w:rFonts w:hint="eastAsia"/>
                <w:szCs w:val="21"/>
              </w:rPr>
              <w:t>Task</w:t>
            </w:r>
            <w:r w:rsidRPr="006B3563">
              <w:rPr>
                <w:rFonts w:hint="eastAsia"/>
                <w:szCs w:val="21"/>
              </w:rPr>
              <w:t>任务队列中指定的任务</w:t>
            </w:r>
            <w:r w:rsidRPr="006B3563">
              <w:rPr>
                <w:rFonts w:hint="eastAsia"/>
                <w:szCs w:val="21"/>
              </w:rPr>
              <w:t>key/value</w:t>
            </w:r>
            <w:r>
              <w:rPr>
                <w:rFonts w:hint="eastAsia"/>
                <w:szCs w:val="21"/>
              </w:rPr>
              <w:t>对，</w:t>
            </w:r>
            <w:r w:rsidRPr="006B3563">
              <w:rPr>
                <w:rFonts w:hint="eastAsia"/>
                <w:szCs w:val="21"/>
              </w:rPr>
              <w:t>key</w:t>
            </w:r>
            <w:r w:rsidRPr="006B3563">
              <w:rPr>
                <w:rFonts w:hint="eastAsia"/>
                <w:szCs w:val="21"/>
              </w:rPr>
              <w:lastRenderedPageBreak/>
              <w:t>为</w:t>
            </w:r>
            <w:r w:rsidRPr="00F326FE">
              <w:rPr>
                <w:rFonts w:hint="eastAsia"/>
                <w:szCs w:val="21"/>
              </w:rPr>
              <w:t>Task</w:t>
            </w:r>
            <w:r w:rsidRPr="00CE75FE">
              <w:rPr>
                <w:rFonts w:hint="eastAsia"/>
                <w:szCs w:val="21"/>
              </w:rPr>
              <w:t>Attempt</w:t>
            </w:r>
            <w:r w:rsidRPr="00F326FE">
              <w:rPr>
                <w:rFonts w:hint="eastAsia"/>
                <w:szCs w:val="21"/>
              </w:rPr>
              <w:t>ID</w:t>
            </w:r>
            <w:r>
              <w:rPr>
                <w:rFonts w:hint="eastAsia"/>
                <w:szCs w:val="21"/>
              </w:rPr>
              <w:t>，目的是不再追踪任务是否超时</w:t>
            </w:r>
          </w:p>
        </w:tc>
        <w:tc>
          <w:tcPr>
            <w:tcW w:w="1560" w:type="dxa"/>
          </w:tcPr>
          <w:p w:rsidR="0004308B" w:rsidRDefault="0004308B" w:rsidP="00C020AC">
            <w:pPr>
              <w:pStyle w:val="C503-3"/>
              <w:spacing w:before="62" w:after="62"/>
              <w:rPr>
                <w:szCs w:val="21"/>
              </w:rPr>
            </w:pPr>
            <w:r w:rsidRPr="00CE1E5D">
              <w:rPr>
                <w:szCs w:val="21"/>
              </w:rPr>
              <w:lastRenderedPageBreak/>
              <w:t>removeTask(TaskAttemptID)</w:t>
            </w:r>
          </w:p>
        </w:tc>
        <w:tc>
          <w:tcPr>
            <w:tcW w:w="992" w:type="dxa"/>
          </w:tcPr>
          <w:p w:rsidR="0004308B" w:rsidRDefault="0004308B" w:rsidP="00C020AC">
            <w:pPr>
              <w:pStyle w:val="C503-3"/>
              <w:spacing w:before="62" w:after="62"/>
              <w:rPr>
                <w:szCs w:val="21"/>
              </w:rPr>
            </w:pPr>
            <w:r w:rsidRPr="00CE75FE">
              <w:rPr>
                <w:rFonts w:hint="eastAsia"/>
                <w:szCs w:val="21"/>
              </w:rPr>
              <w:t>TaskAttemptID</w:t>
            </w:r>
            <w:r w:rsidRPr="00AC4300">
              <w:rPr>
                <w:rFonts w:hint="eastAsia"/>
                <w:szCs w:val="21"/>
              </w:rPr>
              <w:t xml:space="preserve"> </w:t>
            </w:r>
          </w:p>
        </w:tc>
        <w:tc>
          <w:tcPr>
            <w:tcW w:w="2928" w:type="dxa"/>
          </w:tcPr>
          <w:p w:rsidR="0004308B" w:rsidRDefault="0004308B" w:rsidP="00C020AC">
            <w:pPr>
              <w:pStyle w:val="C503-3"/>
              <w:spacing w:before="62" w:after="62"/>
              <w:rPr>
                <w:szCs w:val="21"/>
              </w:rPr>
            </w:pPr>
            <w:r w:rsidRPr="00CE75FE">
              <w:rPr>
                <w:rFonts w:hint="eastAsia"/>
                <w:szCs w:val="21"/>
              </w:rPr>
              <w:t>为</w:t>
            </w:r>
            <w:r>
              <w:rPr>
                <w:rFonts w:hint="eastAsia"/>
                <w:szCs w:val="21"/>
              </w:rPr>
              <w:t>具体执行的</w:t>
            </w:r>
            <w:r w:rsidRPr="00CE75FE">
              <w:rPr>
                <w:rFonts w:hint="eastAsia"/>
                <w:szCs w:val="21"/>
              </w:rPr>
              <w:t>Task</w:t>
            </w:r>
            <w:r w:rsidRPr="00CE75FE">
              <w:rPr>
                <w:rFonts w:hint="eastAsia"/>
                <w:szCs w:val="21"/>
              </w:rPr>
              <w:t>的</w:t>
            </w:r>
            <w:r w:rsidRPr="00CE75FE">
              <w:rPr>
                <w:rFonts w:hint="eastAsia"/>
                <w:szCs w:val="21"/>
              </w:rPr>
              <w:t>Id</w:t>
            </w:r>
            <w:r>
              <w:rPr>
                <w:rFonts w:hint="eastAsia"/>
                <w:szCs w:val="21"/>
              </w:rPr>
              <w:t>，包含了</w:t>
            </w:r>
            <w:r>
              <w:rPr>
                <w:rFonts w:hint="eastAsia"/>
                <w:szCs w:val="21"/>
              </w:rPr>
              <w:t>JobID</w:t>
            </w:r>
            <w:r>
              <w:rPr>
                <w:rFonts w:hint="eastAsia"/>
                <w:szCs w:val="21"/>
              </w:rPr>
              <w:t>，</w:t>
            </w:r>
            <w:r>
              <w:rPr>
                <w:rFonts w:hint="eastAsia"/>
                <w:szCs w:val="21"/>
              </w:rPr>
              <w:t>TaskType</w:t>
            </w:r>
            <w:r>
              <w:rPr>
                <w:rFonts w:hint="eastAsia"/>
                <w:szCs w:val="21"/>
              </w:rPr>
              <w:t>，</w:t>
            </w:r>
            <w:r>
              <w:rPr>
                <w:rFonts w:hint="eastAsia"/>
                <w:szCs w:val="21"/>
              </w:rPr>
              <w:t>TaskID,</w:t>
            </w:r>
            <w:r w:rsidRPr="00C56D89">
              <w:rPr>
                <w:szCs w:val="21"/>
              </w:rPr>
              <w:t xml:space="preserve"> </w:t>
            </w:r>
            <w:r w:rsidRPr="00C56D89">
              <w:rPr>
                <w:szCs w:val="21"/>
              </w:rPr>
              <w:lastRenderedPageBreak/>
              <w:t xml:space="preserve">tasktask </w:t>
            </w:r>
            <w:r>
              <w:rPr>
                <w:rFonts w:hint="eastAsia"/>
                <w:szCs w:val="21"/>
              </w:rPr>
              <w:t>尝试次数等信息</w:t>
            </w:r>
          </w:p>
        </w:tc>
      </w:tr>
      <w:tr w:rsidR="0004308B" w:rsidRPr="00A219BB" w:rsidTr="00C020AC">
        <w:trPr>
          <w:trHeight w:val="520"/>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Pr>
                <w:rFonts w:hint="eastAsia"/>
                <w:szCs w:val="21"/>
              </w:rPr>
              <w:t>E</w:t>
            </w:r>
            <w:r w:rsidRPr="006949E2">
              <w:rPr>
                <w:szCs w:val="21"/>
              </w:rPr>
              <w:t>xpireTrackers</w:t>
            </w:r>
          </w:p>
        </w:tc>
        <w:tc>
          <w:tcPr>
            <w:tcW w:w="1250" w:type="dxa"/>
          </w:tcPr>
          <w:p w:rsidR="0004308B" w:rsidRDefault="0004308B" w:rsidP="00C020AC">
            <w:pPr>
              <w:pStyle w:val="C503-3"/>
              <w:spacing w:before="62" w:after="62"/>
              <w:rPr>
                <w:szCs w:val="21"/>
              </w:rPr>
            </w:pPr>
            <w:r w:rsidRPr="006949E2">
              <w:rPr>
                <w:szCs w:val="21"/>
              </w:rPr>
              <w:t>expireTrackers</w:t>
            </w:r>
          </w:p>
        </w:tc>
        <w:tc>
          <w:tcPr>
            <w:tcW w:w="2577" w:type="dxa"/>
          </w:tcPr>
          <w:p w:rsidR="0004308B" w:rsidRPr="00817A1A" w:rsidRDefault="0004308B" w:rsidP="00C020AC">
            <w:pPr>
              <w:pStyle w:val="C503-3"/>
              <w:spacing w:before="62" w:after="62"/>
              <w:rPr>
                <w:szCs w:val="21"/>
              </w:rPr>
            </w:pPr>
            <w:r>
              <w:rPr>
                <w:rFonts w:hint="eastAsia"/>
                <w:szCs w:val="21"/>
              </w:rPr>
              <w:t>作为线程</w:t>
            </w:r>
            <w:r w:rsidRPr="00C51F6E">
              <w:rPr>
                <w:rFonts w:hint="eastAsia"/>
                <w:szCs w:val="21"/>
              </w:rPr>
              <w:t>周期性地更新</w:t>
            </w:r>
            <w:r w:rsidRPr="00C51F6E">
              <w:rPr>
                <w:rFonts w:hint="eastAsia"/>
                <w:szCs w:val="21"/>
              </w:rPr>
              <w:t>trackerExpiryQueue</w:t>
            </w:r>
            <w:r w:rsidRPr="00C51F6E">
              <w:rPr>
                <w:rFonts w:hint="eastAsia"/>
                <w:szCs w:val="21"/>
              </w:rPr>
              <w:t>，处理超时的</w:t>
            </w:r>
            <w:r w:rsidRPr="00C51F6E">
              <w:rPr>
                <w:rFonts w:hint="eastAsia"/>
                <w:szCs w:val="21"/>
              </w:rPr>
              <w:t>TaskTracker</w:t>
            </w:r>
            <w:r>
              <w:rPr>
                <w:rFonts w:hint="eastAsia"/>
                <w:szCs w:val="21"/>
              </w:rPr>
              <w:t>，内部实现类中包含两</w:t>
            </w:r>
            <w:r w:rsidRPr="00C51F6E">
              <w:rPr>
                <w:rFonts w:hint="eastAsia"/>
                <w:szCs w:val="21"/>
              </w:rPr>
              <w:t>全局列队</w:t>
            </w:r>
            <w:r w:rsidRPr="00C51F6E">
              <w:rPr>
                <w:rFonts w:hint="eastAsia"/>
                <w:szCs w:val="21"/>
              </w:rPr>
              <w:t>trackerExpiryQueu</w:t>
            </w:r>
            <w:r>
              <w:rPr>
                <w:rFonts w:hint="eastAsia"/>
                <w:szCs w:val="21"/>
              </w:rPr>
              <w:t>e</w:t>
            </w:r>
            <w:r w:rsidRPr="00C51F6E">
              <w:rPr>
                <w:rFonts w:hint="eastAsia"/>
                <w:szCs w:val="21"/>
              </w:rPr>
              <w:t>和</w:t>
            </w:r>
            <w:r w:rsidRPr="00C51F6E">
              <w:rPr>
                <w:rFonts w:hint="eastAsia"/>
                <w:szCs w:val="21"/>
              </w:rPr>
              <w:t>taskTrackers</w:t>
            </w:r>
          </w:p>
        </w:tc>
        <w:tc>
          <w:tcPr>
            <w:tcW w:w="1560" w:type="dxa"/>
          </w:tcPr>
          <w:p w:rsidR="0004308B" w:rsidRDefault="0004308B" w:rsidP="00C020AC">
            <w:pPr>
              <w:pStyle w:val="C503-3"/>
              <w:spacing w:before="62" w:after="62"/>
              <w:rPr>
                <w:szCs w:val="21"/>
              </w:rPr>
            </w:pPr>
            <w:r w:rsidRPr="005259BD">
              <w:rPr>
                <w:szCs w:val="21"/>
              </w:rPr>
              <w:t>expireTrackers</w:t>
            </w:r>
            <w:r>
              <w:rPr>
                <w:rFonts w:hint="eastAsia"/>
                <w:szCs w:val="21"/>
              </w:rPr>
              <w:t>.run()</w:t>
            </w:r>
          </w:p>
        </w:tc>
        <w:tc>
          <w:tcPr>
            <w:tcW w:w="992" w:type="dxa"/>
          </w:tcPr>
          <w:p w:rsidR="0004308B" w:rsidRPr="00C96C77" w:rsidRDefault="0004308B" w:rsidP="00C020AC">
            <w:pPr>
              <w:pStyle w:val="C503-3"/>
              <w:spacing w:before="62" w:after="62"/>
              <w:rPr>
                <w:szCs w:val="21"/>
              </w:rPr>
            </w:pPr>
            <w:r>
              <w:rPr>
                <w:rFonts w:hint="eastAsia"/>
                <w:szCs w:val="21"/>
              </w:rPr>
              <w:t>/</w:t>
            </w:r>
          </w:p>
          <w:p w:rsidR="0004308B" w:rsidRDefault="0004308B" w:rsidP="00C020AC">
            <w:pPr>
              <w:pStyle w:val="C503-3"/>
              <w:spacing w:before="62" w:after="62"/>
              <w:rPr>
                <w:szCs w:val="21"/>
              </w:rPr>
            </w:pPr>
          </w:p>
        </w:tc>
        <w:tc>
          <w:tcPr>
            <w:tcW w:w="2928" w:type="dxa"/>
          </w:tcPr>
          <w:p w:rsidR="0004308B" w:rsidRDefault="0004308B" w:rsidP="00C020AC">
            <w:pPr>
              <w:pStyle w:val="C503-3"/>
              <w:spacing w:before="62" w:after="62"/>
              <w:rPr>
                <w:szCs w:val="21"/>
              </w:rPr>
            </w:pPr>
            <w:r>
              <w:rPr>
                <w:rFonts w:hint="eastAsia"/>
                <w:szCs w:val="21"/>
              </w:rPr>
              <w:t>其中</w:t>
            </w:r>
            <w:r w:rsidRPr="00C51F6E">
              <w:rPr>
                <w:rFonts w:hint="eastAsia"/>
                <w:szCs w:val="21"/>
              </w:rPr>
              <w:t>taskTrackers</w:t>
            </w:r>
            <w:r>
              <w:rPr>
                <w:rFonts w:hint="eastAsia"/>
                <w:szCs w:val="21"/>
              </w:rPr>
              <w:t>队列存储了</w:t>
            </w:r>
            <w:r w:rsidRPr="00C51F6E">
              <w:rPr>
                <w:rFonts w:hint="eastAsia"/>
                <w:szCs w:val="21"/>
              </w:rPr>
              <w:t>TaskTracker</w:t>
            </w:r>
            <w:r>
              <w:rPr>
                <w:rFonts w:hint="eastAsia"/>
                <w:szCs w:val="21"/>
              </w:rPr>
              <w:t>的最新状态，而</w:t>
            </w:r>
            <w:r>
              <w:rPr>
                <w:rFonts w:hint="eastAsia"/>
                <w:szCs w:val="21"/>
              </w:rPr>
              <w:t>trackerExpireQueue</w:t>
            </w:r>
            <w:r>
              <w:rPr>
                <w:rFonts w:hint="eastAsia"/>
                <w:szCs w:val="21"/>
              </w:rPr>
              <w:t>需结合</w:t>
            </w:r>
            <w:r w:rsidRPr="00C51F6E">
              <w:rPr>
                <w:rFonts w:hint="eastAsia"/>
                <w:szCs w:val="21"/>
              </w:rPr>
              <w:t>taskTrackers</w:t>
            </w:r>
            <w:r>
              <w:rPr>
                <w:rFonts w:hint="eastAsia"/>
                <w:szCs w:val="21"/>
              </w:rPr>
              <w:t>队列才能验证</w:t>
            </w:r>
            <w:r>
              <w:rPr>
                <w:rFonts w:hint="eastAsia"/>
                <w:szCs w:val="21"/>
              </w:rPr>
              <w:t>TaskTracker</w:t>
            </w:r>
            <w:r>
              <w:rPr>
                <w:rFonts w:hint="eastAsia"/>
                <w:szCs w:val="21"/>
              </w:rPr>
              <w:t>是否超时。</w:t>
            </w:r>
          </w:p>
        </w:tc>
      </w:tr>
    </w:tbl>
    <w:p w:rsidR="0004308B" w:rsidRPr="0022571A" w:rsidRDefault="0004308B" w:rsidP="002423E2">
      <w:pPr>
        <w:pStyle w:val="C503-2"/>
      </w:pPr>
    </w:p>
    <w:p w:rsidR="0004308B" w:rsidRDefault="0004308B" w:rsidP="003B4E24">
      <w:pPr>
        <w:pStyle w:val="4"/>
      </w:pPr>
      <w:r>
        <w:rPr>
          <w:rFonts w:hint="eastAsia"/>
        </w:rPr>
        <w:t xml:space="preserve"> </w:t>
      </w:r>
      <w:r>
        <w:rPr>
          <w:rFonts w:hint="eastAsia"/>
        </w:rPr>
        <w:t>业务流程</w:t>
      </w:r>
    </w:p>
    <w:p w:rsidR="0004308B" w:rsidRDefault="0004308B" w:rsidP="002423E2">
      <w:pPr>
        <w:pStyle w:val="C503-2"/>
      </w:pPr>
      <w:r>
        <w:rPr>
          <w:rFonts w:hint="eastAsia"/>
        </w:rPr>
        <w:t>如</w:t>
      </w:r>
      <w:fldSimple w:instr=" REF _Ref341030138 \h  \* MERGEFORMAT ">
        <w:r w:rsidR="00354CD7">
          <w:rPr>
            <w:rFonts w:hint="eastAsia"/>
          </w:rPr>
          <w:t>图</w:t>
        </w:r>
        <w:r w:rsidR="00354CD7">
          <w:rPr>
            <w:rFonts w:hint="eastAsia"/>
          </w:rPr>
          <w:t xml:space="preserve"> </w:t>
        </w:r>
        <w:r w:rsidR="00354CD7">
          <w:rPr>
            <w:noProof/>
          </w:rPr>
          <w:t>1</w:t>
        </w:r>
        <w:r w:rsidR="00354CD7">
          <w:rPr>
            <w:noProof/>
          </w:rPr>
          <w:noBreakHyphen/>
          <w:t>8</w:t>
        </w:r>
      </w:fldSimple>
      <w:r>
        <w:rPr>
          <w:rFonts w:hint="eastAsia"/>
        </w:rPr>
        <w:t>示，包含了作业初始化（第</w:t>
      </w:r>
      <w:r>
        <w:rPr>
          <w:rFonts w:hint="eastAsia"/>
        </w:rPr>
        <w:t>1-7</w:t>
      </w:r>
      <w:r>
        <w:rPr>
          <w:rFonts w:hint="eastAsia"/>
        </w:rPr>
        <w:t>步）与任务指派流程（第</w:t>
      </w:r>
      <w:r>
        <w:rPr>
          <w:rFonts w:hint="eastAsia"/>
        </w:rPr>
        <w:t>8-14</w:t>
      </w:r>
      <w:r>
        <w:rPr>
          <w:rFonts w:hint="eastAsia"/>
        </w:rPr>
        <w:t>步）。</w:t>
      </w:r>
    </w:p>
    <w:p w:rsidR="0004308B" w:rsidRDefault="0004308B" w:rsidP="002423E2">
      <w:pPr>
        <w:pStyle w:val="C503-2"/>
      </w:pPr>
      <w:r>
        <w:rPr>
          <w:rFonts w:hint="eastAsia"/>
        </w:rPr>
        <w:t>(1) EagerTaskInitListener</w:t>
      </w:r>
      <w:r>
        <w:rPr>
          <w:rFonts w:hint="eastAsia"/>
        </w:rPr>
        <w:t>维护了若干个工作线程（由</w:t>
      </w:r>
      <w:r>
        <w:t>”</w:t>
      </w:r>
      <w:r>
        <w:rPr>
          <w:rFonts w:hint="eastAsia"/>
        </w:rPr>
        <w:t>mapred.jobinit.threads</w:t>
      </w:r>
      <w:r>
        <w:t>”</w:t>
      </w:r>
      <w:r>
        <w:rPr>
          <w:rFonts w:hint="eastAsia"/>
        </w:rPr>
        <w:t>配置，默认为</w:t>
      </w:r>
      <w:r>
        <w:rPr>
          <w:rFonts w:hint="eastAsia"/>
        </w:rPr>
        <w:t>4</w:t>
      </w:r>
      <w:r>
        <w:rPr>
          <w:rFonts w:hint="eastAsia"/>
        </w:rPr>
        <w:t>），它指派其中一个工作线程负责</w:t>
      </w:r>
      <w:r>
        <w:rPr>
          <w:rFonts w:hint="eastAsia"/>
        </w:rPr>
        <w:t>Job</w:t>
      </w:r>
      <w:r>
        <w:rPr>
          <w:rFonts w:hint="eastAsia"/>
        </w:rPr>
        <w:t>的初始化工作。</w:t>
      </w:r>
    </w:p>
    <w:p w:rsidR="0004308B" w:rsidRDefault="0004308B" w:rsidP="003B4E24">
      <w:pPr>
        <w:pStyle w:val="C503-2"/>
      </w:pPr>
      <w:r>
        <w:rPr>
          <w:rFonts w:hint="eastAsia"/>
        </w:rPr>
        <w:t>工作线程使用</w:t>
      </w:r>
      <w:r>
        <w:rPr>
          <w:rFonts w:hint="eastAsia"/>
        </w:rPr>
        <w:t>InputFormat</w:t>
      </w:r>
      <w:r>
        <w:rPr>
          <w:rFonts w:hint="eastAsia"/>
        </w:rPr>
        <w:t>接口（见</w:t>
      </w:r>
      <w:r>
        <w:rPr>
          <w:rFonts w:hint="eastAsia"/>
        </w:rPr>
        <w:t>MapReduce</w:t>
      </w:r>
      <w:r>
        <w:rPr>
          <w:rFonts w:hint="eastAsia"/>
        </w:rPr>
        <w:t>产品外部接口）获取</w:t>
      </w:r>
      <w:r>
        <w:rPr>
          <w:rFonts w:hint="eastAsia"/>
        </w:rPr>
        <w:t>JobClient</w:t>
      </w:r>
      <w:r>
        <w:rPr>
          <w:rFonts w:hint="eastAsia"/>
        </w:rPr>
        <w:t>提交的</w:t>
      </w:r>
      <w:r>
        <w:rPr>
          <w:rFonts w:hint="eastAsia"/>
        </w:rPr>
        <w:t>InputSplits</w:t>
      </w:r>
      <w:r>
        <w:rPr>
          <w:rFonts w:hint="eastAsia"/>
        </w:rPr>
        <w:t>信息，并为每一</w:t>
      </w:r>
      <w:r>
        <w:rPr>
          <w:rFonts w:hint="eastAsia"/>
        </w:rPr>
        <w:t>InputSplit</w:t>
      </w:r>
      <w:r>
        <w:rPr>
          <w:rFonts w:hint="eastAsia"/>
        </w:rPr>
        <w:t>创建一个对应的</w:t>
      </w:r>
      <w:r>
        <w:rPr>
          <w:rFonts w:hint="eastAsia"/>
        </w:rPr>
        <w:t>Map</w:t>
      </w:r>
      <w:r>
        <w:rPr>
          <w:rFonts w:hint="eastAsia"/>
        </w:rPr>
        <w:t>任务。在</w:t>
      </w:r>
      <w:r>
        <w:rPr>
          <w:rFonts w:hint="eastAsia"/>
        </w:rPr>
        <w:t>MapTask</w:t>
      </w:r>
      <w:r>
        <w:rPr>
          <w:rFonts w:hint="eastAsia"/>
        </w:rPr>
        <w:t>中，记载了该</w:t>
      </w:r>
      <w:r>
        <w:rPr>
          <w:rFonts w:hint="eastAsia"/>
        </w:rPr>
        <w:t>MapTask</w:t>
      </w:r>
      <w:r>
        <w:rPr>
          <w:rFonts w:hint="eastAsia"/>
        </w:rPr>
        <w:t>的</w:t>
      </w:r>
      <w:r>
        <w:rPr>
          <w:rFonts w:hint="eastAsia"/>
        </w:rPr>
        <w:t>InputSplit</w:t>
      </w:r>
      <w:r>
        <w:rPr>
          <w:rFonts w:hint="eastAsia"/>
        </w:rPr>
        <w:t>信息（一个</w:t>
      </w:r>
      <w:r>
        <w:rPr>
          <w:rFonts w:hint="eastAsia"/>
        </w:rPr>
        <w:t>InputSplit</w:t>
      </w:r>
      <w:r>
        <w:rPr>
          <w:rFonts w:hint="eastAsia"/>
        </w:rPr>
        <w:t>标识的数据源在至少一个</w:t>
      </w:r>
      <w:r>
        <w:rPr>
          <w:rFonts w:hint="eastAsia"/>
        </w:rPr>
        <w:t>DataNode</w:t>
      </w:r>
      <w:r>
        <w:rPr>
          <w:rFonts w:hint="eastAsia"/>
        </w:rPr>
        <w:t>上有备份），这为之后的任务分配做好了准备。</w:t>
      </w:r>
    </w:p>
    <w:p w:rsidR="0004308B" w:rsidRDefault="0004308B" w:rsidP="002423E2">
      <w:pPr>
        <w:pStyle w:val="C503-2"/>
      </w:pPr>
      <w:r>
        <w:rPr>
          <w:rFonts w:hint="eastAsia"/>
        </w:rPr>
        <w:t>InputSplit</w:t>
      </w:r>
      <w:r>
        <w:rPr>
          <w:rFonts w:hint="eastAsia"/>
        </w:rPr>
        <w:t>记载了</w:t>
      </w:r>
      <w:r>
        <w:rPr>
          <w:rFonts w:hint="eastAsia"/>
        </w:rPr>
        <w:t>Map</w:t>
      </w:r>
      <w:r>
        <w:rPr>
          <w:rFonts w:hint="eastAsia"/>
        </w:rPr>
        <w:t>任务的位置信息，集群网络被视作树状拓扑结构，每个运行</w:t>
      </w:r>
      <w:r>
        <w:rPr>
          <w:rFonts w:hint="eastAsia"/>
        </w:rPr>
        <w:t>TaskTracker</w:t>
      </w:r>
      <w:r>
        <w:rPr>
          <w:rFonts w:hint="eastAsia"/>
        </w:rPr>
        <w:t>的机器都对应到树的叶子节点上，而非叶子节点就是连接它们的交换机。每个</w:t>
      </w:r>
      <w:r>
        <w:rPr>
          <w:rFonts w:hint="eastAsia"/>
        </w:rPr>
        <w:t>Map</w:t>
      </w:r>
      <w:r>
        <w:rPr>
          <w:rFonts w:hint="eastAsia"/>
        </w:rPr>
        <w:t>任务就挂在其所属叶子节点及其祖先节点上。当分派任务时，就可从</w:t>
      </w:r>
      <w:r>
        <w:rPr>
          <w:rFonts w:hint="eastAsia"/>
        </w:rPr>
        <w:t>TaskTracker</w:t>
      </w:r>
      <w:r>
        <w:rPr>
          <w:rFonts w:hint="eastAsia"/>
        </w:rPr>
        <w:t>对应叶子节点出发，逐步向上，从而找到一个距离该</w:t>
      </w:r>
      <w:r>
        <w:rPr>
          <w:rFonts w:hint="eastAsia"/>
        </w:rPr>
        <w:t>TaskTracker</w:t>
      </w:r>
      <w:r>
        <w:rPr>
          <w:rFonts w:hint="eastAsia"/>
        </w:rPr>
        <w:t>距离最近的且尚未分派出去的</w:t>
      </w:r>
      <w:r>
        <w:rPr>
          <w:rFonts w:hint="eastAsia"/>
        </w:rPr>
        <w:t>Map</w:t>
      </w:r>
      <w:r>
        <w:rPr>
          <w:rFonts w:hint="eastAsia"/>
        </w:rPr>
        <w:t>任务。</w:t>
      </w:r>
    </w:p>
    <w:p w:rsidR="0004308B" w:rsidRDefault="0004308B" w:rsidP="002423E2">
      <w:pPr>
        <w:pStyle w:val="C503-2"/>
      </w:pPr>
      <w:r>
        <w:rPr>
          <w:rFonts w:hint="eastAsia"/>
        </w:rPr>
        <w:t>根据</w:t>
      </w:r>
      <w:r>
        <w:rPr>
          <w:rFonts w:hint="eastAsia"/>
        </w:rPr>
        <w:t>Job</w:t>
      </w:r>
      <w:r>
        <w:rPr>
          <w:rFonts w:hint="eastAsia"/>
        </w:rPr>
        <w:t>配置信息“</w:t>
      </w:r>
      <w:r>
        <w:rPr>
          <w:rFonts w:hint="eastAsia"/>
        </w:rPr>
        <w:t>mapred.reduce.tasks</w:t>
      </w:r>
      <w:r>
        <w:rPr>
          <w:rFonts w:hint="eastAsia"/>
        </w:rPr>
        <w:t>”，创建若干个</w:t>
      </w:r>
      <w:r>
        <w:rPr>
          <w:rFonts w:hint="eastAsia"/>
        </w:rPr>
        <w:t>Reduce</w:t>
      </w:r>
      <w:r>
        <w:rPr>
          <w:rFonts w:hint="eastAsia"/>
        </w:rPr>
        <w:t>任务，并额外创建两个</w:t>
      </w:r>
      <w:r>
        <w:rPr>
          <w:rFonts w:hint="eastAsia"/>
        </w:rPr>
        <w:t>Cleanup</w:t>
      </w:r>
      <w:r>
        <w:rPr>
          <w:rFonts w:hint="eastAsia"/>
        </w:rPr>
        <w:t>任务和两个</w:t>
      </w:r>
      <w:r>
        <w:rPr>
          <w:rFonts w:hint="eastAsia"/>
        </w:rPr>
        <w:t>Setup</w:t>
      </w:r>
      <w:r>
        <w:rPr>
          <w:rFonts w:hint="eastAsia"/>
        </w:rPr>
        <w:t>任务（各以</w:t>
      </w:r>
      <w:r>
        <w:rPr>
          <w:rFonts w:hint="eastAsia"/>
        </w:rPr>
        <w:t>Map</w:t>
      </w:r>
      <w:r>
        <w:rPr>
          <w:rFonts w:hint="eastAsia"/>
        </w:rPr>
        <w:t>任务或</w:t>
      </w:r>
      <w:r>
        <w:rPr>
          <w:rFonts w:hint="eastAsia"/>
        </w:rPr>
        <w:t>Reduce</w:t>
      </w:r>
      <w:r>
        <w:rPr>
          <w:rFonts w:hint="eastAsia"/>
        </w:rPr>
        <w:t>任务的身份被分派，将占用</w:t>
      </w:r>
      <w:r>
        <w:rPr>
          <w:rFonts w:hint="eastAsia"/>
        </w:rPr>
        <w:t>Map/Reduce</w:t>
      </w:r>
      <w:r>
        <w:rPr>
          <w:rFonts w:hint="eastAsia"/>
        </w:rPr>
        <w:t>的</w:t>
      </w:r>
      <w:r>
        <w:rPr>
          <w:rFonts w:hint="eastAsia"/>
        </w:rPr>
        <w:t>Slot</w:t>
      </w:r>
      <w:r>
        <w:rPr>
          <w:rFonts w:hint="eastAsia"/>
        </w:rPr>
        <w:t>），用于执行</w:t>
      </w:r>
      <w:r>
        <w:rPr>
          <w:rFonts w:hint="eastAsia"/>
        </w:rPr>
        <w:t>OutputFormat</w:t>
      </w:r>
      <w:r>
        <w:rPr>
          <w:rFonts w:hint="eastAsia"/>
        </w:rPr>
        <w:t>接口中的操作（见</w:t>
      </w:r>
      <w:r>
        <w:rPr>
          <w:rFonts w:hint="eastAsia"/>
        </w:rPr>
        <w:t>MapReduce</w:t>
      </w:r>
      <w:r>
        <w:rPr>
          <w:rFonts w:hint="eastAsia"/>
        </w:rPr>
        <w:t>产品外部接口）。</w:t>
      </w:r>
    </w:p>
    <w:p w:rsidR="0004308B" w:rsidRDefault="0004308B" w:rsidP="002423E2">
      <w:pPr>
        <w:pStyle w:val="C503-2"/>
      </w:pPr>
      <w:r>
        <w:rPr>
          <w:rFonts w:hint="eastAsia"/>
        </w:rPr>
        <w:t xml:space="preserve"> (2) </w:t>
      </w:r>
      <w:r>
        <w:rPr>
          <w:rFonts w:hint="eastAsia"/>
        </w:rPr>
        <w:t>当</w:t>
      </w:r>
      <w:r>
        <w:rPr>
          <w:rFonts w:hint="eastAsia"/>
        </w:rPr>
        <w:t>TaskTracker</w:t>
      </w:r>
      <w:r>
        <w:rPr>
          <w:rFonts w:hint="eastAsia"/>
        </w:rPr>
        <w:t>通过心跳向</w:t>
      </w:r>
      <w:r>
        <w:rPr>
          <w:rFonts w:hint="eastAsia"/>
        </w:rPr>
        <w:t>JobTracker</w:t>
      </w:r>
      <w:r>
        <w:rPr>
          <w:rFonts w:hint="eastAsia"/>
        </w:rPr>
        <w:t>报告它需要分配任务时，</w:t>
      </w:r>
      <w:r>
        <w:rPr>
          <w:rFonts w:hint="eastAsia"/>
        </w:rPr>
        <w:t>JobTracker</w:t>
      </w:r>
      <w:r>
        <w:rPr>
          <w:rFonts w:hint="eastAsia"/>
        </w:rPr>
        <w:t>尝试向</w:t>
      </w:r>
      <w:r>
        <w:rPr>
          <w:rFonts w:hint="eastAsia"/>
        </w:rPr>
        <w:t>TaskTracker</w:t>
      </w:r>
      <w:r>
        <w:rPr>
          <w:rFonts w:hint="eastAsia"/>
        </w:rPr>
        <w:t>分派任务，</w:t>
      </w:r>
      <w:r>
        <w:rPr>
          <w:rFonts w:hint="eastAsia"/>
        </w:rPr>
        <w:t>JobTracker</w:t>
      </w:r>
      <w:r>
        <w:rPr>
          <w:rFonts w:hint="eastAsia"/>
        </w:rPr>
        <w:t>会优先进行</w:t>
      </w:r>
      <w:r>
        <w:rPr>
          <w:rFonts w:hint="eastAsia"/>
        </w:rPr>
        <w:t>Setup</w:t>
      </w:r>
      <w:r>
        <w:rPr>
          <w:rFonts w:hint="eastAsia"/>
        </w:rPr>
        <w:t>和</w:t>
      </w:r>
      <w:r>
        <w:rPr>
          <w:rFonts w:hint="eastAsia"/>
        </w:rPr>
        <w:t>Cleanup</w:t>
      </w:r>
      <w:r>
        <w:rPr>
          <w:rFonts w:hint="eastAsia"/>
        </w:rPr>
        <w:t>任务</w:t>
      </w:r>
      <w:r>
        <w:rPr>
          <w:rFonts w:hint="eastAsia"/>
        </w:rPr>
        <w:t xml:space="preserve">(JobSetupTask, TaskCleanupTask, JobCleanupTask ) </w:t>
      </w:r>
      <w:r>
        <w:rPr>
          <w:rFonts w:hint="eastAsia"/>
        </w:rPr>
        <w:t>的分派，如果找不到这些类型任务，则从</w:t>
      </w:r>
      <w:r>
        <w:rPr>
          <w:rFonts w:hint="eastAsia"/>
        </w:rPr>
        <w:t>JobQueueTaskScheduler</w:t>
      </w:r>
      <w:r>
        <w:rPr>
          <w:rFonts w:hint="eastAsia"/>
        </w:rPr>
        <w:t>那里获得任务（只分派</w:t>
      </w:r>
      <w:r>
        <w:rPr>
          <w:rFonts w:hint="eastAsia"/>
        </w:rPr>
        <w:t>MapTask</w:t>
      </w:r>
      <w:r>
        <w:rPr>
          <w:rFonts w:hint="eastAsia"/>
        </w:rPr>
        <w:t>或</w:t>
      </w:r>
      <w:r>
        <w:rPr>
          <w:rFonts w:hint="eastAsia"/>
        </w:rPr>
        <w:lastRenderedPageBreak/>
        <w:t>ReduceTask</w:t>
      </w:r>
      <w:r>
        <w:rPr>
          <w:rFonts w:hint="eastAsia"/>
        </w:rPr>
        <w:t>）。</w:t>
      </w:r>
    </w:p>
    <w:p w:rsidR="0004308B" w:rsidRDefault="0004308B" w:rsidP="002423E2">
      <w:pPr>
        <w:pStyle w:val="C503-2"/>
      </w:pPr>
      <w:r>
        <w:rPr>
          <w:rFonts w:hint="eastAsia"/>
        </w:rPr>
        <w:t>JobQueueTaskScheduler</w:t>
      </w:r>
      <w:r>
        <w:rPr>
          <w:rFonts w:hint="eastAsia"/>
        </w:rPr>
        <w:t>首先顺序遍历</w:t>
      </w:r>
      <w:r>
        <w:rPr>
          <w:rFonts w:hint="eastAsia"/>
        </w:rPr>
        <w:t>jobQueue</w:t>
      </w:r>
      <w:r>
        <w:rPr>
          <w:rFonts w:hint="eastAsia"/>
        </w:rPr>
        <w:t>中的每一个处于</w:t>
      </w:r>
      <w:r>
        <w:rPr>
          <w:rFonts w:hint="eastAsia"/>
        </w:rPr>
        <w:t>RUNNING</w:t>
      </w:r>
      <w:r>
        <w:rPr>
          <w:rFonts w:hint="eastAsia"/>
        </w:rPr>
        <w:t>状态的</w:t>
      </w:r>
      <w:r>
        <w:rPr>
          <w:rFonts w:hint="eastAsia"/>
        </w:rPr>
        <w:t>Job</w:t>
      </w:r>
      <w:r>
        <w:rPr>
          <w:rFonts w:hint="eastAsia"/>
        </w:rPr>
        <w:t>（已按优先级与启动时间排好序，</w:t>
      </w:r>
      <w:r>
        <w:rPr>
          <w:rFonts w:hint="eastAsia"/>
        </w:rPr>
        <w:t>jobQueue</w:t>
      </w:r>
      <w:r>
        <w:rPr>
          <w:rFonts w:hint="eastAsia"/>
        </w:rPr>
        <w:t>中可能有</w:t>
      </w:r>
      <w:r>
        <w:rPr>
          <w:rFonts w:hint="eastAsia"/>
        </w:rPr>
        <w:t>PREP</w:t>
      </w:r>
      <w:r>
        <w:rPr>
          <w:rFonts w:hint="eastAsia"/>
        </w:rPr>
        <w:t>状态的</w:t>
      </w:r>
      <w:r>
        <w:rPr>
          <w:rFonts w:hint="eastAsia"/>
        </w:rPr>
        <w:t>Job</w:t>
      </w:r>
      <w:r>
        <w:rPr>
          <w:rFonts w:hint="eastAsia"/>
        </w:rPr>
        <w:t>，它们尚未被</w:t>
      </w:r>
      <w:r>
        <w:rPr>
          <w:rFonts w:hint="eastAsia"/>
        </w:rPr>
        <w:t>EagerTaskInitListener</w:t>
      </w:r>
      <w:r>
        <w:rPr>
          <w:rFonts w:hint="eastAsia"/>
        </w:rPr>
        <w:t>初始化），尝试从中分派任务。</w:t>
      </w:r>
    </w:p>
    <w:p w:rsidR="0004308B" w:rsidRDefault="0004308B" w:rsidP="003B4E24">
      <w:pPr>
        <w:pStyle w:val="C503-2"/>
      </w:pPr>
      <w:r>
        <w:rPr>
          <w:rFonts w:hint="eastAsia"/>
        </w:rPr>
        <w:t>每次从一个</w:t>
      </w:r>
      <w:r>
        <w:rPr>
          <w:rFonts w:hint="eastAsia"/>
        </w:rPr>
        <w:t>Job</w:t>
      </w:r>
      <w:r>
        <w:rPr>
          <w:rFonts w:hint="eastAsia"/>
        </w:rPr>
        <w:t>中分派</w:t>
      </w:r>
      <w:r>
        <w:rPr>
          <w:rFonts w:hint="eastAsia"/>
        </w:rPr>
        <w:t>Map</w:t>
      </w:r>
      <w:r>
        <w:rPr>
          <w:rFonts w:hint="eastAsia"/>
        </w:rPr>
        <w:t>任务时，按照如下步骤：</w:t>
      </w:r>
      <w:r>
        <w:rPr>
          <w:rFonts w:hint="eastAsia"/>
        </w:rPr>
        <w:t xml:space="preserve">(a) </w:t>
      </w:r>
      <w:r>
        <w:rPr>
          <w:rFonts w:hint="eastAsia"/>
        </w:rPr>
        <w:t>优先分派执行失败后等待重试的任务，对于这些需要重试的任务，并不考虑其位置信息；</w:t>
      </w:r>
      <w:r>
        <w:rPr>
          <w:rFonts w:hint="eastAsia"/>
        </w:rPr>
        <w:t xml:space="preserve">(b) </w:t>
      </w:r>
      <w:r>
        <w:rPr>
          <w:rFonts w:hint="eastAsia"/>
        </w:rPr>
        <w:t>对从未分派的</w:t>
      </w:r>
      <w:r>
        <w:rPr>
          <w:rFonts w:hint="eastAsia"/>
        </w:rPr>
        <w:t>Map</w:t>
      </w:r>
      <w:r>
        <w:rPr>
          <w:rFonts w:hint="eastAsia"/>
        </w:rPr>
        <w:t>任务，如果</w:t>
      </w:r>
      <w:r>
        <w:rPr>
          <w:rFonts w:hint="eastAsia"/>
        </w:rPr>
        <w:t>TaskTracker</w:t>
      </w:r>
      <w:r>
        <w:rPr>
          <w:rFonts w:hint="eastAsia"/>
        </w:rPr>
        <w:t>与其</w:t>
      </w:r>
      <w:r>
        <w:t>InputSplit</w:t>
      </w:r>
      <w:r>
        <w:rPr>
          <w:rFonts w:hint="eastAsia"/>
        </w:rPr>
        <w:t>相近，则分配之；</w:t>
      </w:r>
      <w:r>
        <w:rPr>
          <w:rFonts w:hint="eastAsia"/>
        </w:rPr>
        <w:t xml:space="preserve">(c) </w:t>
      </w:r>
      <w:r>
        <w:rPr>
          <w:rFonts w:hint="eastAsia"/>
        </w:rPr>
        <w:t>对从未分派的</w:t>
      </w:r>
      <w:r>
        <w:rPr>
          <w:rFonts w:hint="eastAsia"/>
        </w:rPr>
        <w:t>Map</w:t>
      </w:r>
      <w:r>
        <w:rPr>
          <w:rFonts w:hint="eastAsia"/>
        </w:rPr>
        <w:t>任务，如果</w:t>
      </w:r>
      <w:r>
        <w:rPr>
          <w:rFonts w:hint="eastAsia"/>
        </w:rPr>
        <w:t>TaskTracker</w:t>
      </w:r>
      <w:r>
        <w:rPr>
          <w:rFonts w:hint="eastAsia"/>
        </w:rPr>
        <w:t>与其</w:t>
      </w:r>
      <w:r>
        <w:t>InputSplit</w:t>
      </w:r>
      <w:r>
        <w:rPr>
          <w:rFonts w:hint="eastAsia"/>
        </w:rPr>
        <w:t>距离较远（非</w:t>
      </w:r>
      <w:r>
        <w:rPr>
          <w:rFonts w:hint="eastAsia"/>
        </w:rPr>
        <w:t>Data-Local</w:t>
      </w:r>
      <w:r>
        <w:rPr>
          <w:rFonts w:hint="eastAsia"/>
        </w:rPr>
        <w:t>，非</w:t>
      </w:r>
      <w:r>
        <w:rPr>
          <w:rFonts w:hint="eastAsia"/>
        </w:rPr>
        <w:t>Rack-Local</w:t>
      </w:r>
      <w:r>
        <w:rPr>
          <w:rFonts w:hint="eastAsia"/>
        </w:rPr>
        <w:t>），则一次心跳只能分配给</w:t>
      </w:r>
      <w:r>
        <w:rPr>
          <w:rFonts w:hint="eastAsia"/>
        </w:rPr>
        <w:t>TaskTracker</w:t>
      </w:r>
      <w:r>
        <w:rPr>
          <w:rFonts w:hint="eastAsia"/>
        </w:rPr>
        <w:t>一个这种类型的</w:t>
      </w:r>
      <w:r>
        <w:rPr>
          <w:rFonts w:hint="eastAsia"/>
        </w:rPr>
        <w:t>Map</w:t>
      </w:r>
      <w:r>
        <w:rPr>
          <w:rFonts w:hint="eastAsia"/>
        </w:rPr>
        <w:t>任务。</w:t>
      </w:r>
    </w:p>
    <w:p w:rsidR="0004308B" w:rsidRDefault="0004308B" w:rsidP="003B4E24">
      <w:pPr>
        <w:pStyle w:val="C503-2"/>
      </w:pPr>
      <w:r w:rsidRPr="00F403AB">
        <w:rPr>
          <w:rFonts w:hint="eastAsia"/>
        </w:rPr>
        <w:t>分配</w:t>
      </w:r>
      <w:r w:rsidRPr="00F403AB">
        <w:rPr>
          <w:rFonts w:hint="eastAsia"/>
        </w:rPr>
        <w:t>Reduce</w:t>
      </w:r>
      <w:r w:rsidRPr="00F403AB">
        <w:rPr>
          <w:rFonts w:hint="eastAsia"/>
        </w:rPr>
        <w:t>任务不用考虑位置信息，因为大部分情况下，</w:t>
      </w:r>
      <w:r w:rsidRPr="00F403AB">
        <w:rPr>
          <w:rFonts w:hint="eastAsia"/>
        </w:rPr>
        <w:t>Reduce</w:t>
      </w:r>
      <w:r w:rsidRPr="00F403AB">
        <w:rPr>
          <w:rFonts w:hint="eastAsia"/>
        </w:rPr>
        <w:t>任务处理的是所有</w:t>
      </w:r>
      <w:r w:rsidRPr="00F403AB">
        <w:rPr>
          <w:rFonts w:hint="eastAsia"/>
        </w:rPr>
        <w:t>Map</w:t>
      </w:r>
      <w:r w:rsidRPr="00F403AB">
        <w:rPr>
          <w:rFonts w:hint="eastAsia"/>
        </w:rPr>
        <w:t>的输出，这些</w:t>
      </w:r>
      <w:r w:rsidRPr="00F403AB">
        <w:rPr>
          <w:rFonts w:hint="eastAsia"/>
        </w:rPr>
        <w:t>Map</w:t>
      </w:r>
      <w:r w:rsidRPr="00F403AB">
        <w:rPr>
          <w:rFonts w:hint="eastAsia"/>
        </w:rPr>
        <w:t>任务遍布在集群的每一个角落，考虑</w:t>
      </w:r>
      <w:r w:rsidRPr="00F403AB">
        <w:rPr>
          <w:rFonts w:hint="eastAsia"/>
        </w:rPr>
        <w:t>Reduce</w:t>
      </w:r>
      <w:r w:rsidRPr="00F403AB">
        <w:rPr>
          <w:rFonts w:hint="eastAsia"/>
        </w:rPr>
        <w:t>任务的位置信息意义不大，但在一次心跳响应中最多给</w:t>
      </w:r>
      <w:r w:rsidRPr="00F403AB">
        <w:rPr>
          <w:rFonts w:hint="eastAsia"/>
        </w:rPr>
        <w:t>TaskTracker</w:t>
      </w:r>
      <w:r w:rsidRPr="00F403AB">
        <w:rPr>
          <w:rFonts w:hint="eastAsia"/>
        </w:rPr>
        <w:t>分配一个</w:t>
      </w:r>
      <w:r w:rsidRPr="00F403AB">
        <w:rPr>
          <w:rFonts w:hint="eastAsia"/>
        </w:rPr>
        <w:t>Reduce</w:t>
      </w:r>
      <w:r w:rsidRPr="00F403AB">
        <w:rPr>
          <w:rFonts w:hint="eastAsia"/>
        </w:rPr>
        <w:t>任务。</w:t>
      </w:r>
    </w:p>
    <w:p w:rsidR="0004308B" w:rsidRDefault="0004308B" w:rsidP="00C1735D">
      <w:pPr>
        <w:pStyle w:val="ab"/>
        <w:spacing w:before="31" w:after="31"/>
      </w:pPr>
      <w:r w:rsidRPr="00C1735D">
        <w:rPr>
          <w:noProof/>
        </w:rPr>
        <w:drawing>
          <wp:inline distT="0" distB="0" distL="0" distR="0">
            <wp:extent cx="5274310" cy="3319779"/>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274310" cy="3319779"/>
                    </a:xfrm>
                    <a:prstGeom prst="rect">
                      <a:avLst/>
                    </a:prstGeom>
                    <a:noFill/>
                    <a:ln w="9525">
                      <a:noFill/>
                      <a:miter lim="800000"/>
                      <a:headEnd/>
                      <a:tailEnd/>
                    </a:ln>
                  </pic:spPr>
                </pic:pic>
              </a:graphicData>
            </a:graphic>
          </wp:inline>
        </w:drawing>
      </w:r>
    </w:p>
    <w:p w:rsidR="0004308B" w:rsidRDefault="0004308B" w:rsidP="003B4E24">
      <w:pPr>
        <w:pStyle w:val="ab"/>
        <w:spacing w:before="31" w:after="31"/>
      </w:pPr>
      <w:bookmarkStart w:id="12" w:name="_Ref341030138"/>
      <w:r>
        <w:rPr>
          <w:rFonts w:hint="eastAsia"/>
        </w:rPr>
        <w:t>图</w:t>
      </w:r>
      <w:r>
        <w:rPr>
          <w:rFonts w:hint="eastAsia"/>
        </w:rPr>
        <w:t xml:space="preserve"> </w:t>
      </w:r>
      <w:fldSimple w:instr=" STYLEREF 1 \s ">
        <w:r w:rsidR="00354CD7">
          <w:rPr>
            <w:noProof/>
          </w:rPr>
          <w:t>1</w:t>
        </w:r>
      </w:fldSimple>
      <w:r w:rsidR="002229E7">
        <w:noBreakHyphen/>
      </w:r>
      <w:r w:rsidR="002229E7">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2229E7">
        <w:fldChar w:fldCharType="separate"/>
      </w:r>
      <w:r w:rsidR="00354CD7">
        <w:rPr>
          <w:noProof/>
        </w:rPr>
        <w:t>8</w:t>
      </w:r>
      <w:r w:rsidR="002229E7">
        <w:fldChar w:fldCharType="end"/>
      </w:r>
      <w:bookmarkEnd w:id="12"/>
      <w:r>
        <w:rPr>
          <w:rFonts w:hint="eastAsia"/>
        </w:rPr>
        <w:t xml:space="preserve">  JobTracker</w:t>
      </w:r>
      <w:r>
        <w:rPr>
          <w:rFonts w:hint="eastAsia"/>
        </w:rPr>
        <w:t>初始化作业与任务分派流程</w:t>
      </w:r>
    </w:p>
    <w:p w:rsidR="00D8686B" w:rsidRPr="001019C2" w:rsidRDefault="00D8686B" w:rsidP="001019C2">
      <w:pPr>
        <w:pStyle w:val="C503-2"/>
      </w:pPr>
      <w:r>
        <w:rPr>
          <w:rFonts w:hint="eastAsia"/>
        </w:rPr>
        <w:t>（</w:t>
      </w:r>
      <w:r>
        <w:rPr>
          <w:rFonts w:hint="eastAsia"/>
        </w:rPr>
        <w:t>3</w:t>
      </w:r>
      <w:r>
        <w:rPr>
          <w:rFonts w:hint="eastAsia"/>
        </w:rPr>
        <w:t>）收到</w:t>
      </w:r>
      <w:r>
        <w:rPr>
          <w:rFonts w:hint="eastAsia"/>
        </w:rPr>
        <w:t>TaskTracker</w:t>
      </w:r>
      <w:r>
        <w:rPr>
          <w:rFonts w:hint="eastAsia"/>
        </w:rPr>
        <w:t>的心跳信息时，</w:t>
      </w:r>
      <w:r w:rsidR="006D7D41">
        <w:rPr>
          <w:rFonts w:hint="eastAsia"/>
        </w:rPr>
        <w:t>首先更新</w:t>
      </w:r>
      <w:r w:rsidR="006D7D41">
        <w:rPr>
          <w:rFonts w:hint="eastAsia"/>
        </w:rPr>
        <w:t>JobTracker</w:t>
      </w:r>
      <w:r w:rsidR="006D7D41">
        <w:rPr>
          <w:rFonts w:hint="eastAsia"/>
        </w:rPr>
        <w:t>上维护的</w:t>
      </w:r>
      <w:r w:rsidR="006D7D41">
        <w:rPr>
          <w:rFonts w:hint="eastAsia"/>
        </w:rPr>
        <w:t>TaskTracker</w:t>
      </w:r>
      <w:r w:rsidR="006D7D41">
        <w:rPr>
          <w:rFonts w:hint="eastAsia"/>
        </w:rPr>
        <w:t>信息，然后</w:t>
      </w:r>
      <w:r>
        <w:rPr>
          <w:rFonts w:hint="eastAsia"/>
        </w:rPr>
        <w:t>根据</w:t>
      </w:r>
      <w:r>
        <w:rPr>
          <w:rFonts w:hint="eastAsia"/>
        </w:rPr>
        <w:t>TaskTracker</w:t>
      </w:r>
      <w:r>
        <w:rPr>
          <w:rFonts w:hint="eastAsia"/>
        </w:rPr>
        <w:t>上报的任务状态</w:t>
      </w:r>
      <w:r w:rsidR="00220F17">
        <w:rPr>
          <w:rFonts w:hint="eastAsia"/>
        </w:rPr>
        <w:t>列表</w:t>
      </w:r>
      <w:r>
        <w:rPr>
          <w:rFonts w:hint="eastAsia"/>
        </w:rPr>
        <w:t>，对</w:t>
      </w:r>
      <w:r w:rsidR="00784F47">
        <w:rPr>
          <w:rFonts w:hint="eastAsia"/>
        </w:rPr>
        <w:t>列表中</w:t>
      </w:r>
      <w:r>
        <w:rPr>
          <w:rFonts w:hint="eastAsia"/>
        </w:rPr>
        <w:t>任意一个</w:t>
      </w:r>
      <w:r>
        <w:rPr>
          <w:rFonts w:hint="eastAsia"/>
        </w:rPr>
        <w:t>Task</w:t>
      </w:r>
      <w:r w:rsidR="0063165E">
        <w:rPr>
          <w:rFonts w:hint="eastAsia"/>
        </w:rPr>
        <w:t>（</w:t>
      </w:r>
      <w:r w:rsidR="00826AF4">
        <w:rPr>
          <w:rFonts w:hint="eastAsia"/>
        </w:rPr>
        <w:t>仅</w:t>
      </w:r>
      <w:r>
        <w:rPr>
          <w:rFonts w:hint="eastAsia"/>
        </w:rPr>
        <w:t>考虑状态为</w:t>
      </w:r>
      <w:r>
        <w:rPr>
          <w:rFonts w:hint="eastAsia"/>
        </w:rPr>
        <w:t>SUCCEEDED</w:t>
      </w:r>
      <w:r w:rsidR="001353FD">
        <w:rPr>
          <w:rFonts w:hint="eastAsia"/>
        </w:rPr>
        <w:t>/COMMIT_PENDING</w:t>
      </w:r>
      <w:r>
        <w:rPr>
          <w:rFonts w:hint="eastAsia"/>
        </w:rPr>
        <w:t>的任务）做如下处理，其流程如</w:t>
      </w:r>
      <w:r w:rsidR="00AC23C8">
        <w:fldChar w:fldCharType="begin"/>
      </w:r>
      <w:r w:rsidR="007D48EB">
        <w:instrText xml:space="preserve"> </w:instrText>
      </w:r>
      <w:r w:rsidR="007D48EB">
        <w:rPr>
          <w:rFonts w:hint="eastAsia"/>
        </w:rPr>
        <w:instrText>REF _Ref342484257 \h</w:instrText>
      </w:r>
      <w:r w:rsidR="007D48EB">
        <w:instrText xml:space="preserve"> </w:instrText>
      </w:r>
      <w:r w:rsidR="00AC23C8">
        <w:fldChar w:fldCharType="separate"/>
      </w:r>
      <w:r w:rsidR="00354CD7" w:rsidRPr="00E13F43">
        <w:rPr>
          <w:rFonts w:hint="eastAsia"/>
        </w:rPr>
        <w:t>图</w:t>
      </w:r>
      <w:r w:rsidR="00354CD7" w:rsidRPr="00E13F43">
        <w:rPr>
          <w:rFonts w:hint="eastAsia"/>
        </w:rPr>
        <w:t xml:space="preserve"> </w:t>
      </w:r>
      <w:r w:rsidR="00354CD7">
        <w:rPr>
          <w:noProof/>
        </w:rPr>
        <w:t>1</w:t>
      </w:r>
      <w:r w:rsidR="00354CD7">
        <w:noBreakHyphen/>
      </w:r>
      <w:r w:rsidR="00354CD7">
        <w:rPr>
          <w:noProof/>
        </w:rPr>
        <w:t>9</w:t>
      </w:r>
      <w:r w:rsidR="00AC23C8">
        <w:fldChar w:fldCharType="end"/>
      </w:r>
      <w:r>
        <w:rPr>
          <w:rFonts w:hint="eastAsia"/>
        </w:rPr>
        <w:t>示</w:t>
      </w:r>
      <w:r w:rsidR="002D1AAF">
        <w:rPr>
          <w:rFonts w:hint="eastAsia"/>
        </w:rPr>
        <w:t>。</w:t>
      </w:r>
      <w:r>
        <w:rPr>
          <w:rFonts w:hint="eastAsia"/>
        </w:rPr>
        <w:t>如果状态为</w:t>
      </w:r>
      <w:r>
        <w:rPr>
          <w:rFonts w:hint="eastAsia"/>
        </w:rPr>
        <w:t>COMMIT_PENDING</w:t>
      </w:r>
      <w:r>
        <w:rPr>
          <w:rFonts w:hint="eastAsia"/>
        </w:rPr>
        <w:t>，设置</w:t>
      </w:r>
      <w:r>
        <w:rPr>
          <w:rFonts w:hint="eastAsia"/>
        </w:rPr>
        <w:t>tip</w:t>
      </w:r>
      <w:r>
        <w:rPr>
          <w:rFonts w:hint="eastAsia"/>
        </w:rPr>
        <w:t>对象中的预备提</w:t>
      </w:r>
      <w:r>
        <w:rPr>
          <w:rFonts w:hint="eastAsia"/>
        </w:rPr>
        <w:lastRenderedPageBreak/>
        <w:t>交任务</w:t>
      </w:r>
      <w:r>
        <w:rPr>
          <w:rFonts w:hint="eastAsia"/>
        </w:rPr>
        <w:t>ID</w:t>
      </w:r>
      <w:r>
        <w:rPr>
          <w:rFonts w:hint="eastAsia"/>
        </w:rPr>
        <w:t>（用于批准</w:t>
      </w:r>
      <w:r>
        <w:rPr>
          <w:rFonts w:hint="eastAsia"/>
        </w:rPr>
        <w:t>TaskTracker</w:t>
      </w:r>
      <w:r>
        <w:rPr>
          <w:rFonts w:hint="eastAsia"/>
        </w:rPr>
        <w:t>发送的任务提交请求）；记录</w:t>
      </w:r>
      <w:r>
        <w:rPr>
          <w:rFonts w:hint="eastAsia"/>
        </w:rPr>
        <w:t>TaskCompletionEvent</w:t>
      </w:r>
      <w:r>
        <w:rPr>
          <w:rFonts w:hint="eastAsia"/>
        </w:rPr>
        <w:t>，</w:t>
      </w:r>
      <w:r>
        <w:rPr>
          <w:rFonts w:hint="eastAsia"/>
        </w:rPr>
        <w:t>Reducer</w:t>
      </w:r>
      <w:r>
        <w:rPr>
          <w:rFonts w:hint="eastAsia"/>
        </w:rPr>
        <w:t>子进程从这些事件中可获知</w:t>
      </w:r>
      <w:r>
        <w:rPr>
          <w:rFonts w:hint="eastAsia"/>
        </w:rPr>
        <w:t>Map</w:t>
      </w:r>
      <w:r>
        <w:rPr>
          <w:rFonts w:hint="eastAsia"/>
        </w:rPr>
        <w:t>任务输出结果的具体位置；调用</w:t>
      </w:r>
      <w:r>
        <w:rPr>
          <w:rFonts w:hint="eastAsia"/>
        </w:rPr>
        <w:t>completedTask</w:t>
      </w:r>
      <w:r>
        <w:rPr>
          <w:rFonts w:hint="eastAsia"/>
        </w:rPr>
        <w:t>函数，该函数负责任务执行成功后的处理，涉及到作业状态的改变。</w:t>
      </w:r>
      <w:r w:rsidR="001401DC">
        <w:rPr>
          <w:rFonts w:hint="eastAsia"/>
        </w:rPr>
        <w:t>如果作业状态改变，生成</w:t>
      </w:r>
      <w:r w:rsidR="001401DC">
        <w:rPr>
          <w:rFonts w:hint="eastAsia"/>
        </w:rPr>
        <w:t>JobStatusChangeEvent</w:t>
      </w:r>
      <w:r w:rsidR="001401DC">
        <w:rPr>
          <w:rFonts w:hint="eastAsia"/>
        </w:rPr>
        <w:t>，通知作业监听者</w:t>
      </w:r>
      <w:r w:rsidR="00412523">
        <w:rPr>
          <w:rFonts w:hint="eastAsia"/>
        </w:rPr>
        <w:t>JobQueueListener</w:t>
      </w:r>
      <w:r w:rsidR="001401DC">
        <w:rPr>
          <w:rFonts w:hint="eastAsia"/>
        </w:rPr>
        <w:t>，</w:t>
      </w:r>
      <w:r w:rsidR="001A441F">
        <w:rPr>
          <w:rFonts w:hint="eastAsia"/>
        </w:rPr>
        <w:t>监听者</w:t>
      </w:r>
      <w:r w:rsidR="001401DC">
        <w:rPr>
          <w:rFonts w:hint="eastAsia"/>
        </w:rPr>
        <w:t>从其维护的作业队列中删除</w:t>
      </w:r>
      <w:r w:rsidR="001401DC">
        <w:rPr>
          <w:rFonts w:hint="eastAsia"/>
        </w:rPr>
        <w:t>FAILED</w:t>
      </w:r>
      <w:r w:rsidR="001401DC">
        <w:rPr>
          <w:rFonts w:hint="eastAsia"/>
        </w:rPr>
        <w:t>，</w:t>
      </w:r>
      <w:r w:rsidR="001401DC">
        <w:rPr>
          <w:rFonts w:hint="eastAsia"/>
        </w:rPr>
        <w:t>SUCEEDED</w:t>
      </w:r>
      <w:r w:rsidR="001401DC">
        <w:rPr>
          <w:rFonts w:hint="eastAsia"/>
        </w:rPr>
        <w:t>或</w:t>
      </w:r>
      <w:r w:rsidR="001401DC">
        <w:rPr>
          <w:rFonts w:hint="eastAsia"/>
        </w:rPr>
        <w:t>KILLED</w:t>
      </w:r>
      <w:r w:rsidR="001401DC">
        <w:rPr>
          <w:rFonts w:hint="eastAsia"/>
        </w:rPr>
        <w:t>状态的作业。</w:t>
      </w:r>
    </w:p>
    <w:p w:rsidR="00E13F43" w:rsidRDefault="00D8686B" w:rsidP="007D48EB">
      <w:pPr>
        <w:pStyle w:val="C503-2"/>
      </w:pPr>
      <w:r>
        <w:rPr>
          <w:rFonts w:hint="eastAsia"/>
        </w:rPr>
        <w:t>completedTask</w:t>
      </w:r>
      <w:r>
        <w:rPr>
          <w:rFonts w:hint="eastAsia"/>
        </w:rPr>
        <w:t>函数执行流程如下：（</w:t>
      </w:r>
      <w:r>
        <w:rPr>
          <w:rFonts w:hint="eastAsia"/>
        </w:rPr>
        <w:t>a</w:t>
      </w:r>
      <w:r>
        <w:rPr>
          <w:rFonts w:hint="eastAsia"/>
        </w:rPr>
        <w:t>）标记</w:t>
      </w:r>
      <w:r>
        <w:rPr>
          <w:rFonts w:hint="eastAsia"/>
        </w:rPr>
        <w:t>tip</w:t>
      </w:r>
      <w:r>
        <w:rPr>
          <w:rFonts w:hint="eastAsia"/>
        </w:rPr>
        <w:t>已成功完成：（</w:t>
      </w:r>
      <w:r>
        <w:rPr>
          <w:rFonts w:hint="eastAsia"/>
        </w:rPr>
        <w:t>b</w:t>
      </w:r>
      <w:r>
        <w:rPr>
          <w:rFonts w:hint="eastAsia"/>
        </w:rPr>
        <w:t>）在日志中记录任务类型、任务</w:t>
      </w:r>
      <w:r>
        <w:rPr>
          <w:rFonts w:hint="eastAsia"/>
        </w:rPr>
        <w:t>ID</w:t>
      </w:r>
      <w:r>
        <w:rPr>
          <w:rFonts w:hint="eastAsia"/>
        </w:rPr>
        <w:t>、任务完成时间等信息；（</w:t>
      </w:r>
      <w:r>
        <w:rPr>
          <w:rFonts w:hint="eastAsia"/>
        </w:rPr>
        <w:t>c</w:t>
      </w:r>
      <w:r>
        <w:rPr>
          <w:rFonts w:hint="eastAsia"/>
        </w:rPr>
        <w:t>）如果任务是</w:t>
      </w:r>
      <w:r>
        <w:rPr>
          <w:rFonts w:hint="eastAsia"/>
        </w:rPr>
        <w:t>JobSetup</w:t>
      </w:r>
      <w:r>
        <w:rPr>
          <w:rFonts w:hint="eastAsia"/>
        </w:rPr>
        <w:t>类型，则</w:t>
      </w:r>
      <w:r>
        <w:rPr>
          <w:rFonts w:hint="eastAsia"/>
        </w:rPr>
        <w:t>kill</w:t>
      </w:r>
      <w:r>
        <w:rPr>
          <w:rFonts w:hint="eastAsia"/>
        </w:rPr>
        <w:t>掉两个</w:t>
      </w:r>
      <w:r>
        <w:rPr>
          <w:rFonts w:hint="eastAsia"/>
        </w:rPr>
        <w:t>JobSetup</w:t>
      </w:r>
      <w:r>
        <w:rPr>
          <w:rFonts w:hint="eastAsia"/>
        </w:rPr>
        <w:t>任务中另外一个（防止被</w:t>
      </w:r>
      <w:r>
        <w:rPr>
          <w:rFonts w:hint="eastAsia"/>
        </w:rPr>
        <w:t>JobTracker</w:t>
      </w:r>
      <w:r>
        <w:rPr>
          <w:rFonts w:hint="eastAsia"/>
        </w:rPr>
        <w:t>重新调度），设置任务进展为</w:t>
      </w:r>
      <w:r>
        <w:rPr>
          <w:rFonts w:hint="eastAsia"/>
        </w:rPr>
        <w:t>1</w:t>
      </w:r>
      <w:r>
        <w:rPr>
          <w:rFonts w:hint="eastAsia"/>
        </w:rPr>
        <w:t>，迁移作业状态从</w:t>
      </w:r>
      <w:r>
        <w:rPr>
          <w:rFonts w:hint="eastAsia"/>
        </w:rPr>
        <w:t>PERP</w:t>
      </w:r>
      <w:r>
        <w:rPr>
          <w:rFonts w:hint="eastAsia"/>
        </w:rPr>
        <w:t>到</w:t>
      </w:r>
      <w:r>
        <w:rPr>
          <w:rFonts w:hint="eastAsia"/>
        </w:rPr>
        <w:t>RUNNING</w:t>
      </w:r>
      <w:r>
        <w:rPr>
          <w:rFonts w:hint="eastAsia"/>
        </w:rPr>
        <w:t>；（</w:t>
      </w:r>
      <w:r>
        <w:rPr>
          <w:rFonts w:hint="eastAsia"/>
        </w:rPr>
        <w:t>d</w:t>
      </w:r>
      <w:r>
        <w:rPr>
          <w:rFonts w:hint="eastAsia"/>
        </w:rPr>
        <w:t>）如果任务是</w:t>
      </w:r>
      <w:r>
        <w:rPr>
          <w:rFonts w:hint="eastAsia"/>
        </w:rPr>
        <w:t>JobCleanup</w:t>
      </w:r>
      <w:r>
        <w:rPr>
          <w:rFonts w:hint="eastAsia"/>
        </w:rPr>
        <w:t>类型，则</w:t>
      </w:r>
      <w:r>
        <w:rPr>
          <w:rFonts w:hint="eastAsia"/>
        </w:rPr>
        <w:t>kill</w:t>
      </w:r>
      <w:r>
        <w:rPr>
          <w:rFonts w:hint="eastAsia"/>
        </w:rPr>
        <w:t>掉两个</w:t>
      </w:r>
      <w:r>
        <w:rPr>
          <w:rFonts w:hint="eastAsia"/>
        </w:rPr>
        <w:t>JobCleanup</w:t>
      </w:r>
      <w:r>
        <w:rPr>
          <w:rFonts w:hint="eastAsia"/>
        </w:rPr>
        <w:t>任务中另一个，设置任务进展为</w:t>
      </w:r>
      <w:r>
        <w:rPr>
          <w:rFonts w:hint="eastAsia"/>
        </w:rPr>
        <w:t>1</w:t>
      </w:r>
      <w:r w:rsidR="006C5B7D">
        <w:rPr>
          <w:rFonts w:hint="eastAsia"/>
        </w:rPr>
        <w:t>，</w:t>
      </w:r>
      <w:r>
        <w:rPr>
          <w:rFonts w:hint="eastAsia"/>
        </w:rPr>
        <w:t>改变作业状态（</w:t>
      </w:r>
      <w:r>
        <w:rPr>
          <w:rFonts w:hint="eastAsia"/>
        </w:rPr>
        <w:t>FAILED</w:t>
      </w:r>
      <w:r>
        <w:rPr>
          <w:rFonts w:hint="eastAsia"/>
        </w:rPr>
        <w:t>，</w:t>
      </w:r>
      <w:r>
        <w:rPr>
          <w:rFonts w:hint="eastAsia"/>
        </w:rPr>
        <w:t>SUCCEEDED</w:t>
      </w:r>
      <w:r>
        <w:rPr>
          <w:rFonts w:hint="eastAsia"/>
        </w:rPr>
        <w:t>或</w:t>
      </w:r>
      <w:r>
        <w:rPr>
          <w:rFonts w:hint="eastAsia"/>
        </w:rPr>
        <w:t>KILLED</w:t>
      </w:r>
      <w:r>
        <w:rPr>
          <w:rFonts w:hint="eastAsia"/>
        </w:rPr>
        <w:t>）；（</w:t>
      </w:r>
      <w:r>
        <w:rPr>
          <w:rFonts w:hint="eastAsia"/>
        </w:rPr>
        <w:t>e</w:t>
      </w:r>
      <w:r>
        <w:rPr>
          <w:rFonts w:hint="eastAsia"/>
        </w:rPr>
        <w:t>）</w:t>
      </w:r>
      <w:r w:rsidR="001019C2">
        <w:rPr>
          <w:rFonts w:hint="eastAsia"/>
        </w:rPr>
        <w:t>如果任务是</w:t>
      </w:r>
      <w:r w:rsidR="001019C2">
        <w:rPr>
          <w:rFonts w:hint="eastAsia"/>
        </w:rPr>
        <w:t>Map</w:t>
      </w:r>
      <w:r w:rsidR="001019C2">
        <w:rPr>
          <w:rFonts w:hint="eastAsia"/>
        </w:rPr>
        <w:t>类型，</w:t>
      </w:r>
      <w:r>
        <w:rPr>
          <w:rFonts w:hint="eastAsia"/>
        </w:rPr>
        <w:t>递减</w:t>
      </w:r>
      <w:r>
        <w:rPr>
          <w:rFonts w:hint="eastAsia"/>
        </w:rPr>
        <w:t>runningMapTasks</w:t>
      </w:r>
      <w:r>
        <w:rPr>
          <w:rFonts w:hint="eastAsia"/>
        </w:rPr>
        <w:t>，累加</w:t>
      </w:r>
      <w:r>
        <w:rPr>
          <w:rFonts w:hint="eastAsia"/>
        </w:rPr>
        <w:t>finishedMapTasks</w:t>
      </w:r>
      <w:r>
        <w:rPr>
          <w:rFonts w:hint="eastAsia"/>
        </w:rPr>
        <w:t>，并将</w:t>
      </w:r>
      <w:r>
        <w:rPr>
          <w:rFonts w:hint="eastAsia"/>
        </w:rPr>
        <w:t>tip</w:t>
      </w:r>
      <w:r>
        <w:rPr>
          <w:rFonts w:hint="eastAsia"/>
        </w:rPr>
        <w:t>从</w:t>
      </w:r>
      <w:r>
        <w:rPr>
          <w:rFonts w:hint="eastAsia"/>
        </w:rPr>
        <w:t>runningMapCache</w:t>
      </w:r>
      <w:r>
        <w:rPr>
          <w:rFonts w:hint="eastAsia"/>
        </w:rPr>
        <w:t>中删除；（</w:t>
      </w:r>
      <w:r>
        <w:rPr>
          <w:rFonts w:hint="eastAsia"/>
        </w:rPr>
        <w:t>f</w:t>
      </w:r>
      <w:r>
        <w:rPr>
          <w:rFonts w:hint="eastAsia"/>
        </w:rPr>
        <w:t>）</w:t>
      </w:r>
      <w:r w:rsidR="001019C2">
        <w:rPr>
          <w:rFonts w:hint="eastAsia"/>
        </w:rPr>
        <w:t>如果任务是</w:t>
      </w:r>
      <w:r w:rsidR="001019C2">
        <w:rPr>
          <w:rFonts w:hint="eastAsia"/>
        </w:rPr>
        <w:t>Reduce</w:t>
      </w:r>
      <w:r w:rsidR="001019C2">
        <w:rPr>
          <w:rFonts w:hint="eastAsia"/>
        </w:rPr>
        <w:t>类型，</w:t>
      </w:r>
      <w:r>
        <w:rPr>
          <w:rFonts w:hint="eastAsia"/>
        </w:rPr>
        <w:t>递减</w:t>
      </w:r>
      <w:r>
        <w:rPr>
          <w:rFonts w:hint="eastAsia"/>
        </w:rPr>
        <w:t>runningReduceTasks</w:t>
      </w:r>
      <w:r>
        <w:rPr>
          <w:rFonts w:hint="eastAsia"/>
        </w:rPr>
        <w:t>，累加</w:t>
      </w:r>
      <w:r>
        <w:rPr>
          <w:rFonts w:hint="eastAsia"/>
        </w:rPr>
        <w:t>finishedReduceTasks</w:t>
      </w:r>
      <w:r>
        <w:rPr>
          <w:rFonts w:hint="eastAsia"/>
        </w:rPr>
        <w:t>，并将</w:t>
      </w:r>
      <w:r>
        <w:rPr>
          <w:rFonts w:hint="eastAsia"/>
        </w:rPr>
        <w:t>tip</w:t>
      </w:r>
      <w:r>
        <w:rPr>
          <w:rFonts w:hint="eastAsia"/>
        </w:rPr>
        <w:t>从</w:t>
      </w:r>
      <w:r>
        <w:rPr>
          <w:rFonts w:hint="eastAsia"/>
        </w:rPr>
        <w:t>runningReduces</w:t>
      </w:r>
      <w:r>
        <w:rPr>
          <w:rFonts w:hint="eastAsia"/>
        </w:rPr>
        <w:t>中删除。</w:t>
      </w:r>
    </w:p>
    <w:p w:rsidR="00E13F43" w:rsidRPr="00E13F43" w:rsidRDefault="00AE3FF9" w:rsidP="00E13F43">
      <w:pPr>
        <w:pStyle w:val="ab"/>
        <w:spacing w:before="31" w:after="31"/>
      </w:pPr>
      <w:r>
        <w:rPr>
          <w:noProof/>
        </w:rPr>
        <w:drawing>
          <wp:inline distT="0" distB="0" distL="0" distR="0">
            <wp:extent cx="5278120" cy="429770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278120" cy="4297700"/>
                    </a:xfrm>
                    <a:prstGeom prst="rect">
                      <a:avLst/>
                    </a:prstGeom>
                    <a:noFill/>
                    <a:ln w="9525">
                      <a:noFill/>
                      <a:miter lim="800000"/>
                      <a:headEnd/>
                      <a:tailEnd/>
                    </a:ln>
                  </pic:spPr>
                </pic:pic>
              </a:graphicData>
            </a:graphic>
          </wp:inline>
        </w:drawing>
      </w:r>
    </w:p>
    <w:p w:rsidR="0000514C" w:rsidRPr="0000514C" w:rsidRDefault="00E13F43" w:rsidP="00E13F43">
      <w:pPr>
        <w:pStyle w:val="ab"/>
        <w:spacing w:before="31" w:after="31"/>
      </w:pPr>
      <w:bookmarkStart w:id="13" w:name="_Ref342484257"/>
      <w:r w:rsidRPr="00E13F43">
        <w:rPr>
          <w:rFonts w:hint="eastAsia"/>
        </w:rPr>
        <w:lastRenderedPageBreak/>
        <w:t>图</w:t>
      </w:r>
      <w:r w:rsidRPr="00E13F43">
        <w:rPr>
          <w:rFonts w:hint="eastAsia"/>
        </w:rPr>
        <w:t xml:space="preserve"> </w:t>
      </w:r>
      <w:fldSimple w:instr=" STYLEREF 1 \s ">
        <w:r w:rsidR="00354CD7">
          <w:rPr>
            <w:noProof/>
          </w:rPr>
          <w:t>1</w:t>
        </w:r>
      </w:fldSimple>
      <w:r w:rsidR="002229E7">
        <w:noBreakHyphen/>
      </w:r>
      <w:r w:rsidR="002229E7">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2229E7">
        <w:fldChar w:fldCharType="separate"/>
      </w:r>
      <w:r w:rsidR="00354CD7">
        <w:rPr>
          <w:noProof/>
        </w:rPr>
        <w:t>9</w:t>
      </w:r>
      <w:r w:rsidR="002229E7">
        <w:fldChar w:fldCharType="end"/>
      </w:r>
      <w:bookmarkEnd w:id="13"/>
      <w:r w:rsidRPr="00E13F43">
        <w:rPr>
          <w:rFonts w:hint="eastAsia"/>
        </w:rPr>
        <w:t xml:space="preserve"> JobTracker</w:t>
      </w:r>
      <w:r w:rsidRPr="00E13F43">
        <w:rPr>
          <w:rFonts w:hint="eastAsia"/>
        </w:rPr>
        <w:t>响应</w:t>
      </w:r>
      <w:r w:rsidRPr="00E13F43">
        <w:rPr>
          <w:rFonts w:hint="eastAsia"/>
        </w:rPr>
        <w:t>TaskTracker</w:t>
      </w:r>
      <w:r w:rsidRPr="00E13F43">
        <w:rPr>
          <w:rFonts w:hint="eastAsia"/>
        </w:rPr>
        <w:t>业务流程</w:t>
      </w:r>
    </w:p>
    <w:p w:rsidR="0004308B" w:rsidRDefault="0004308B" w:rsidP="00C1735D">
      <w:pPr>
        <w:pStyle w:val="3"/>
      </w:pPr>
      <w:r>
        <w:rPr>
          <w:rFonts w:hint="eastAsia"/>
        </w:rPr>
        <w:t>TaskTracker</w:t>
      </w:r>
      <w:r>
        <w:rPr>
          <w:rFonts w:hint="eastAsia"/>
        </w:rPr>
        <w:t>子系统</w:t>
      </w:r>
    </w:p>
    <w:p w:rsidR="0004308B" w:rsidRDefault="0004308B" w:rsidP="00C1735D">
      <w:pPr>
        <w:pStyle w:val="4"/>
      </w:pPr>
      <w:r>
        <w:rPr>
          <w:rFonts w:hint="eastAsia"/>
        </w:rPr>
        <w:t>软件架构</w:t>
      </w:r>
    </w:p>
    <w:p w:rsidR="0004308B" w:rsidRDefault="0004308B" w:rsidP="00C1735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C1735D">
      <w:pPr>
        <w:pStyle w:val="4"/>
      </w:pPr>
      <w:r>
        <w:rPr>
          <w:rFonts w:hint="eastAsia"/>
        </w:rPr>
        <w:t>接口关系</w:t>
      </w:r>
    </w:p>
    <w:p w:rsidR="0004308B" w:rsidRDefault="0004308B" w:rsidP="00C1735D">
      <w:pPr>
        <w:pStyle w:val="5"/>
      </w:pPr>
      <w:r>
        <w:rPr>
          <w:rFonts w:hint="eastAsia"/>
        </w:rPr>
        <w:t>外部接口</w:t>
      </w:r>
    </w:p>
    <w:p w:rsidR="0004308B" w:rsidRPr="0022571A" w:rsidRDefault="0004308B" w:rsidP="002423E2">
      <w:pPr>
        <w:pStyle w:val="C503-2"/>
      </w:pPr>
    </w:p>
    <w:p w:rsidR="0004308B" w:rsidRDefault="0004308B" w:rsidP="00C1735D">
      <w:pPr>
        <w:pStyle w:val="5"/>
      </w:pPr>
      <w:r>
        <w:rPr>
          <w:rFonts w:hint="eastAsia"/>
        </w:rPr>
        <w:t>内部接口</w:t>
      </w:r>
    </w:p>
    <w:p w:rsidR="0004308B" w:rsidRDefault="0004308B" w:rsidP="00C1735D">
      <w:pPr>
        <w:pStyle w:val="C503-4"/>
        <w:spacing w:before="62" w:after="62"/>
      </w:pPr>
      <w:r>
        <w:rPr>
          <w:rFonts w:hint="eastAsia"/>
        </w:rPr>
        <w:t>表</w:t>
      </w:r>
      <w:r>
        <w:rPr>
          <w:rFonts w:hint="eastAsia"/>
        </w:rPr>
        <w:t xml:space="preserve"> </w:t>
      </w:r>
      <w:fldSimple w:instr=" STYLEREF 1 \s ">
        <w:r w:rsidR="00354CD7">
          <w:rPr>
            <w:noProof/>
          </w:rPr>
          <w:t>1</w:t>
        </w:r>
      </w:fldSimple>
      <w:r>
        <w:noBreakHyphen/>
      </w:r>
      <w:r w:rsidR="00AC23C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AC23C8">
        <w:fldChar w:fldCharType="separate"/>
      </w:r>
      <w:r w:rsidR="00354CD7">
        <w:rPr>
          <w:noProof/>
        </w:rPr>
        <w:t>4</w:t>
      </w:r>
      <w:r w:rsidR="00AC23C8">
        <w:fldChar w:fldCharType="end"/>
      </w:r>
      <w:r>
        <w:rPr>
          <w:rFonts w:hint="eastAsia"/>
        </w:rPr>
        <w:t xml:space="preserve">  TaskTracker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04308B" w:rsidTr="00C1735D">
        <w:trPr>
          <w:tblHeader/>
          <w:jc w:val="center"/>
        </w:trPr>
        <w:tc>
          <w:tcPr>
            <w:tcW w:w="550" w:type="dxa"/>
            <w:shd w:val="clear" w:color="auto" w:fill="7DC887" w:themeFill="background1" w:themeFillShade="BF"/>
          </w:tcPr>
          <w:p w:rsidR="0004308B" w:rsidRDefault="0004308B" w:rsidP="00C1735D">
            <w:pPr>
              <w:pStyle w:val="C503-4"/>
              <w:spacing w:before="62" w:after="62"/>
            </w:pPr>
            <w:r>
              <w:rPr>
                <w:rFonts w:hint="eastAsia"/>
              </w:rPr>
              <w:t>序号</w:t>
            </w:r>
          </w:p>
        </w:tc>
        <w:tc>
          <w:tcPr>
            <w:tcW w:w="850" w:type="dxa"/>
            <w:shd w:val="clear" w:color="auto" w:fill="7DC887" w:themeFill="background1" w:themeFillShade="BF"/>
          </w:tcPr>
          <w:p w:rsidR="0004308B" w:rsidRDefault="0004308B" w:rsidP="00C1735D">
            <w:pPr>
              <w:pStyle w:val="C503-4"/>
              <w:spacing w:before="62" w:after="62"/>
            </w:pPr>
            <w:r>
              <w:rPr>
                <w:rFonts w:hint="eastAsia"/>
              </w:rPr>
              <w:t>调用方</w:t>
            </w:r>
          </w:p>
        </w:tc>
        <w:tc>
          <w:tcPr>
            <w:tcW w:w="851" w:type="dxa"/>
            <w:shd w:val="clear" w:color="auto" w:fill="7DC887" w:themeFill="background1" w:themeFillShade="BF"/>
          </w:tcPr>
          <w:p w:rsidR="0004308B" w:rsidRDefault="0004308B" w:rsidP="00C1735D">
            <w:pPr>
              <w:pStyle w:val="C503-4"/>
              <w:spacing w:before="62" w:after="62"/>
            </w:pPr>
            <w:r>
              <w:rPr>
                <w:rFonts w:hint="eastAsia"/>
              </w:rPr>
              <w:t>服务方</w:t>
            </w:r>
          </w:p>
        </w:tc>
        <w:tc>
          <w:tcPr>
            <w:tcW w:w="1418" w:type="dxa"/>
            <w:shd w:val="clear" w:color="auto" w:fill="7DC887" w:themeFill="background1" w:themeFillShade="BF"/>
          </w:tcPr>
          <w:p w:rsidR="0004308B" w:rsidRDefault="0004308B" w:rsidP="00C1735D">
            <w:pPr>
              <w:pStyle w:val="C503-4"/>
              <w:spacing w:before="62" w:after="62"/>
            </w:pPr>
            <w:r>
              <w:rPr>
                <w:rFonts w:hint="eastAsia"/>
              </w:rPr>
              <w:t>接口名称</w:t>
            </w:r>
          </w:p>
        </w:tc>
        <w:tc>
          <w:tcPr>
            <w:tcW w:w="2577" w:type="dxa"/>
            <w:shd w:val="clear" w:color="auto" w:fill="7DC887" w:themeFill="background1" w:themeFillShade="BF"/>
          </w:tcPr>
          <w:p w:rsidR="0004308B" w:rsidRDefault="0004308B" w:rsidP="00C1735D">
            <w:pPr>
              <w:pStyle w:val="C503-4"/>
              <w:spacing w:before="62" w:after="62"/>
            </w:pPr>
            <w:r>
              <w:rPr>
                <w:rFonts w:hint="eastAsia"/>
              </w:rPr>
              <w:t>用途</w:t>
            </w:r>
          </w:p>
        </w:tc>
        <w:tc>
          <w:tcPr>
            <w:tcW w:w="1560" w:type="dxa"/>
            <w:shd w:val="clear" w:color="auto" w:fill="7DC887" w:themeFill="background1" w:themeFillShade="BF"/>
          </w:tcPr>
          <w:p w:rsidR="0004308B" w:rsidRDefault="0004308B" w:rsidP="00C1735D">
            <w:pPr>
              <w:pStyle w:val="C503-4"/>
              <w:spacing w:before="62" w:after="62"/>
            </w:pPr>
            <w:r>
              <w:rPr>
                <w:rFonts w:hint="eastAsia"/>
              </w:rPr>
              <w:t>调用方式</w:t>
            </w:r>
          </w:p>
        </w:tc>
        <w:tc>
          <w:tcPr>
            <w:tcW w:w="992" w:type="dxa"/>
            <w:shd w:val="clear" w:color="auto" w:fill="7DC887" w:themeFill="background1" w:themeFillShade="BF"/>
          </w:tcPr>
          <w:p w:rsidR="0004308B" w:rsidRDefault="0004308B" w:rsidP="00C1735D">
            <w:pPr>
              <w:pStyle w:val="C503-4"/>
              <w:spacing w:before="62" w:after="62"/>
            </w:pPr>
            <w:r>
              <w:rPr>
                <w:rFonts w:hint="eastAsia"/>
              </w:rPr>
              <w:t>参数类型</w:t>
            </w:r>
          </w:p>
        </w:tc>
        <w:tc>
          <w:tcPr>
            <w:tcW w:w="2928" w:type="dxa"/>
            <w:shd w:val="clear" w:color="auto" w:fill="7DC887" w:themeFill="background1" w:themeFillShade="BF"/>
          </w:tcPr>
          <w:p w:rsidR="0004308B" w:rsidRDefault="0004308B" w:rsidP="00C1735D">
            <w:pPr>
              <w:pStyle w:val="C503-4"/>
              <w:spacing w:before="62" w:after="62"/>
            </w:pPr>
            <w:r>
              <w:rPr>
                <w:rFonts w:hint="eastAsia"/>
              </w:rPr>
              <w:t>参数意义</w:t>
            </w:r>
          </w:p>
        </w:tc>
      </w:tr>
      <w:tr w:rsidR="0004308B" w:rsidRPr="00A219BB" w:rsidTr="00C1735D">
        <w:trPr>
          <w:trHeight w:val="1224"/>
          <w:jc w:val="center"/>
        </w:trPr>
        <w:tc>
          <w:tcPr>
            <w:tcW w:w="550" w:type="dxa"/>
          </w:tcPr>
          <w:p w:rsidR="0004308B" w:rsidRPr="00A139C1" w:rsidRDefault="00625819" w:rsidP="008A4CAE">
            <w:pPr>
              <w:pStyle w:val="C503-"/>
              <w:numPr>
                <w:ilvl w:val="0"/>
                <w:numId w:val="28"/>
              </w:numPr>
              <w:spacing w:before="62" w:after="62"/>
            </w:pPr>
            <w:r>
              <w:rPr>
                <w:rFonts w:hint="eastAsia"/>
              </w:rPr>
              <w:t>1</w:t>
            </w:r>
          </w:p>
        </w:tc>
        <w:tc>
          <w:tcPr>
            <w:tcW w:w="850" w:type="dxa"/>
          </w:tcPr>
          <w:p w:rsidR="0004308B" w:rsidRDefault="0004308B" w:rsidP="00C1735D">
            <w:pPr>
              <w:pStyle w:val="C503-5"/>
              <w:spacing w:before="62" w:after="62"/>
              <w:jc w:val="both"/>
              <w:rPr>
                <w:szCs w:val="21"/>
              </w:rPr>
            </w:pPr>
            <w:r>
              <w:rPr>
                <w:rFonts w:hint="eastAsia"/>
                <w:szCs w:val="21"/>
              </w:rPr>
              <w:t>TaskTracker</w:t>
            </w:r>
          </w:p>
        </w:tc>
        <w:tc>
          <w:tcPr>
            <w:tcW w:w="851" w:type="dxa"/>
          </w:tcPr>
          <w:p w:rsidR="0004308B" w:rsidRDefault="0004308B" w:rsidP="00C1735D">
            <w:pPr>
              <w:pStyle w:val="C503-5"/>
              <w:spacing w:before="62" w:after="62"/>
              <w:jc w:val="both"/>
              <w:rPr>
                <w:szCs w:val="21"/>
              </w:rPr>
            </w:pPr>
            <w:r>
              <w:rPr>
                <w:rFonts w:hint="eastAsia"/>
                <w:szCs w:val="21"/>
              </w:rPr>
              <w:t>TaskLauncher</w:t>
            </w:r>
          </w:p>
        </w:tc>
        <w:tc>
          <w:tcPr>
            <w:tcW w:w="1418" w:type="dxa"/>
          </w:tcPr>
          <w:p w:rsidR="0004308B" w:rsidRDefault="0004308B" w:rsidP="00C1735D">
            <w:pPr>
              <w:pStyle w:val="C503-5"/>
              <w:spacing w:before="62" w:after="62"/>
              <w:jc w:val="both"/>
              <w:rPr>
                <w:szCs w:val="21"/>
              </w:rPr>
            </w:pPr>
            <w:r w:rsidRPr="006C336F">
              <w:rPr>
                <w:szCs w:val="21"/>
              </w:rPr>
              <w:t>addToTaskQueue</w:t>
            </w:r>
          </w:p>
        </w:tc>
        <w:tc>
          <w:tcPr>
            <w:tcW w:w="2577" w:type="dxa"/>
          </w:tcPr>
          <w:p w:rsidR="0004308B" w:rsidRDefault="0004308B" w:rsidP="00C1735D">
            <w:pPr>
              <w:pStyle w:val="C503-5"/>
              <w:spacing w:before="62" w:after="62"/>
              <w:jc w:val="both"/>
              <w:rPr>
                <w:szCs w:val="21"/>
              </w:rPr>
            </w:pPr>
            <w:r w:rsidRPr="00F827D4">
              <w:rPr>
                <w:rFonts w:hint="eastAsia"/>
                <w:szCs w:val="21"/>
              </w:rPr>
              <w:t>从</w:t>
            </w:r>
            <w:r w:rsidRPr="00F827D4">
              <w:rPr>
                <w:rFonts w:hint="eastAsia"/>
                <w:szCs w:val="21"/>
              </w:rPr>
              <w:t>JobTracker</w:t>
            </w:r>
            <w:r w:rsidRPr="00F827D4">
              <w:rPr>
                <w:rFonts w:hint="eastAsia"/>
                <w:szCs w:val="21"/>
              </w:rPr>
              <w:t>收到的心跳响应中解析出具体的</w:t>
            </w:r>
            <w:r w:rsidRPr="00F827D4">
              <w:rPr>
                <w:rFonts w:hint="eastAsia"/>
                <w:szCs w:val="21"/>
              </w:rPr>
              <w:t>Task</w:t>
            </w:r>
            <w:r w:rsidRPr="00F827D4">
              <w:rPr>
                <w:rFonts w:hint="eastAsia"/>
                <w:szCs w:val="21"/>
              </w:rPr>
              <w:t>，然后将</w:t>
            </w:r>
            <w:r w:rsidRPr="00F827D4">
              <w:rPr>
                <w:rFonts w:hint="eastAsia"/>
                <w:szCs w:val="21"/>
              </w:rPr>
              <w:t>Task</w:t>
            </w:r>
            <w:r w:rsidRPr="00F827D4">
              <w:rPr>
                <w:rFonts w:hint="eastAsia"/>
                <w:szCs w:val="21"/>
              </w:rPr>
              <w:t>发给相应的</w:t>
            </w:r>
            <w:r w:rsidRPr="00F827D4">
              <w:rPr>
                <w:rFonts w:hint="eastAsia"/>
                <w:szCs w:val="21"/>
              </w:rPr>
              <w:t>mapLauncher</w:t>
            </w:r>
            <w:r w:rsidRPr="00F827D4">
              <w:rPr>
                <w:rFonts w:hint="eastAsia"/>
                <w:szCs w:val="21"/>
              </w:rPr>
              <w:t>或</w:t>
            </w:r>
            <w:r w:rsidRPr="00F827D4">
              <w:rPr>
                <w:rFonts w:hint="eastAsia"/>
                <w:szCs w:val="21"/>
              </w:rPr>
              <w:t>reduceLauncher</w:t>
            </w:r>
          </w:p>
        </w:tc>
        <w:tc>
          <w:tcPr>
            <w:tcW w:w="1560" w:type="dxa"/>
          </w:tcPr>
          <w:p w:rsidR="0004308B" w:rsidRPr="00A3032C" w:rsidRDefault="0004308B" w:rsidP="00C1735D">
            <w:pPr>
              <w:pStyle w:val="C503-5"/>
              <w:spacing w:before="62" w:after="62"/>
              <w:jc w:val="both"/>
              <w:rPr>
                <w:szCs w:val="21"/>
              </w:rPr>
            </w:pPr>
            <w:r w:rsidRPr="00A3032C">
              <w:rPr>
                <w:szCs w:val="21"/>
              </w:rPr>
              <w:t>mapLauncher.addToTaskQueue(action)</w:t>
            </w:r>
          </w:p>
          <w:p w:rsidR="0004308B" w:rsidRDefault="0004308B" w:rsidP="00C1735D">
            <w:pPr>
              <w:pStyle w:val="C503-5"/>
              <w:spacing w:before="62" w:after="62"/>
              <w:jc w:val="both"/>
              <w:rPr>
                <w:szCs w:val="21"/>
              </w:rPr>
            </w:pPr>
            <w:r w:rsidRPr="00A3032C">
              <w:rPr>
                <w:szCs w:val="21"/>
              </w:rPr>
              <w:t>reduceLauncher.addToTaskQueue(action)</w:t>
            </w:r>
          </w:p>
        </w:tc>
        <w:tc>
          <w:tcPr>
            <w:tcW w:w="992" w:type="dxa"/>
          </w:tcPr>
          <w:p w:rsidR="0004308B" w:rsidRDefault="0004308B" w:rsidP="00C1735D">
            <w:pPr>
              <w:pStyle w:val="C503-5"/>
              <w:spacing w:before="62" w:after="62"/>
              <w:jc w:val="both"/>
              <w:rPr>
                <w:szCs w:val="21"/>
              </w:rPr>
            </w:pPr>
            <w:r w:rsidRPr="00273B7F">
              <w:rPr>
                <w:rFonts w:hint="eastAsia"/>
                <w:szCs w:val="21"/>
              </w:rPr>
              <w:t xml:space="preserve">LaunchTaskAction </w:t>
            </w:r>
          </w:p>
        </w:tc>
        <w:tc>
          <w:tcPr>
            <w:tcW w:w="2928" w:type="dxa"/>
          </w:tcPr>
          <w:p w:rsidR="0004308B" w:rsidRDefault="0004308B" w:rsidP="00C1735D">
            <w:pPr>
              <w:pStyle w:val="C503-5"/>
              <w:spacing w:before="62" w:after="62"/>
              <w:jc w:val="both"/>
              <w:rPr>
                <w:szCs w:val="21"/>
              </w:rPr>
            </w:pPr>
            <w:r>
              <w:rPr>
                <w:rFonts w:hint="eastAsia"/>
                <w:szCs w:val="21"/>
              </w:rPr>
              <w:t>存储</w:t>
            </w:r>
            <w:r w:rsidRPr="00273B7F">
              <w:rPr>
                <w:rFonts w:hint="eastAsia"/>
                <w:szCs w:val="21"/>
              </w:rPr>
              <w:t>具体的</w:t>
            </w:r>
            <w:r w:rsidRPr="00273B7F">
              <w:rPr>
                <w:rFonts w:hint="eastAsia"/>
                <w:szCs w:val="21"/>
              </w:rPr>
              <w:t>Task</w:t>
            </w:r>
            <w:r w:rsidRPr="00273B7F">
              <w:rPr>
                <w:rFonts w:hint="eastAsia"/>
                <w:szCs w:val="21"/>
              </w:rPr>
              <w:t>任务</w:t>
            </w:r>
          </w:p>
        </w:tc>
      </w:tr>
      <w:tr w:rsidR="0004308B" w:rsidRPr="00A219BB" w:rsidTr="00C1735D">
        <w:trPr>
          <w:trHeight w:val="702"/>
          <w:jc w:val="center"/>
        </w:trPr>
        <w:tc>
          <w:tcPr>
            <w:tcW w:w="550" w:type="dxa"/>
          </w:tcPr>
          <w:p w:rsidR="0004308B" w:rsidRPr="00A139C1" w:rsidRDefault="0004308B" w:rsidP="008A4CAE">
            <w:pPr>
              <w:pStyle w:val="C503-"/>
              <w:numPr>
                <w:ilvl w:val="0"/>
                <w:numId w:val="28"/>
              </w:numPr>
              <w:spacing w:before="62" w:after="62"/>
              <w:rPr>
                <w:szCs w:val="21"/>
              </w:rPr>
            </w:pPr>
          </w:p>
        </w:tc>
        <w:tc>
          <w:tcPr>
            <w:tcW w:w="850" w:type="dxa"/>
          </w:tcPr>
          <w:p w:rsidR="0004308B" w:rsidRDefault="0004308B" w:rsidP="00C1735D">
            <w:pPr>
              <w:pStyle w:val="C503-5"/>
              <w:spacing w:before="62" w:after="62"/>
              <w:jc w:val="both"/>
              <w:rPr>
                <w:szCs w:val="21"/>
              </w:rPr>
            </w:pPr>
            <w:r>
              <w:rPr>
                <w:rFonts w:hint="eastAsia"/>
                <w:szCs w:val="21"/>
              </w:rPr>
              <w:t>TaskLauncher</w:t>
            </w:r>
          </w:p>
        </w:tc>
        <w:tc>
          <w:tcPr>
            <w:tcW w:w="851" w:type="dxa"/>
          </w:tcPr>
          <w:p w:rsidR="0004308B" w:rsidRDefault="0004308B" w:rsidP="00C1735D">
            <w:pPr>
              <w:pStyle w:val="C503-5"/>
              <w:spacing w:before="62" w:after="62"/>
              <w:jc w:val="both"/>
              <w:rPr>
                <w:szCs w:val="21"/>
              </w:rPr>
            </w:pPr>
            <w:r>
              <w:rPr>
                <w:rFonts w:hint="eastAsia"/>
                <w:szCs w:val="21"/>
              </w:rPr>
              <w:t>LaunchThread</w:t>
            </w:r>
          </w:p>
        </w:tc>
        <w:tc>
          <w:tcPr>
            <w:tcW w:w="1418" w:type="dxa"/>
          </w:tcPr>
          <w:p w:rsidR="0004308B" w:rsidRDefault="0004308B" w:rsidP="00C1735D">
            <w:pPr>
              <w:pStyle w:val="C503-5"/>
              <w:spacing w:before="62" w:after="62"/>
              <w:jc w:val="both"/>
              <w:rPr>
                <w:szCs w:val="21"/>
              </w:rPr>
            </w:pPr>
            <w:r w:rsidRPr="00C073DE">
              <w:rPr>
                <w:szCs w:val="21"/>
              </w:rPr>
              <w:t>startNewTask</w:t>
            </w:r>
          </w:p>
        </w:tc>
        <w:tc>
          <w:tcPr>
            <w:tcW w:w="2577" w:type="dxa"/>
          </w:tcPr>
          <w:p w:rsidR="0004308B" w:rsidRDefault="0004308B" w:rsidP="00C1735D">
            <w:pPr>
              <w:pStyle w:val="C503-5"/>
              <w:spacing w:before="62" w:after="62"/>
              <w:jc w:val="both"/>
              <w:rPr>
                <w:szCs w:val="21"/>
              </w:rPr>
            </w:pPr>
            <w:r>
              <w:rPr>
                <w:rFonts w:hint="eastAsia"/>
                <w:szCs w:val="21"/>
              </w:rPr>
              <w:t>新建</w:t>
            </w:r>
            <w:r w:rsidRPr="00B64B4F">
              <w:rPr>
                <w:rFonts w:hint="eastAsia"/>
                <w:szCs w:val="21"/>
              </w:rPr>
              <w:t>一个</w:t>
            </w:r>
            <w:r w:rsidRPr="00B64B4F">
              <w:rPr>
                <w:rFonts w:hint="eastAsia"/>
                <w:szCs w:val="21"/>
              </w:rPr>
              <w:t>launchThread</w:t>
            </w:r>
            <w:r>
              <w:rPr>
                <w:rFonts w:hint="eastAsia"/>
                <w:szCs w:val="21"/>
              </w:rPr>
              <w:t>线程</w:t>
            </w:r>
            <w:r w:rsidRPr="00B64B4F">
              <w:rPr>
                <w:rFonts w:hint="eastAsia"/>
                <w:szCs w:val="21"/>
              </w:rPr>
              <w:t>，它用于发起新的</w:t>
            </w:r>
            <w:r w:rsidRPr="00B64B4F">
              <w:rPr>
                <w:rFonts w:hint="eastAsia"/>
                <w:szCs w:val="21"/>
              </w:rPr>
              <w:t>map/reduce</w:t>
            </w:r>
            <w:r w:rsidRPr="00B64B4F">
              <w:rPr>
                <w:rFonts w:hint="eastAsia"/>
                <w:szCs w:val="21"/>
              </w:rPr>
              <w:t>任务</w:t>
            </w:r>
            <w:r>
              <w:rPr>
                <w:rFonts w:hint="eastAsia"/>
                <w:szCs w:val="21"/>
              </w:rPr>
              <w:t>。</w:t>
            </w:r>
          </w:p>
        </w:tc>
        <w:tc>
          <w:tcPr>
            <w:tcW w:w="1560" w:type="dxa"/>
          </w:tcPr>
          <w:p w:rsidR="0004308B" w:rsidRPr="004F7310" w:rsidRDefault="0004308B" w:rsidP="00C1735D">
            <w:pPr>
              <w:pStyle w:val="C503-5"/>
              <w:spacing w:before="62" w:after="62"/>
              <w:jc w:val="both"/>
              <w:rPr>
                <w:szCs w:val="21"/>
              </w:rPr>
            </w:pPr>
            <w:r w:rsidRPr="004F7310">
              <w:rPr>
                <w:szCs w:val="21"/>
              </w:rPr>
              <w:t>mapLauncher.startNewTask(TaskInProgress tip)</w:t>
            </w:r>
          </w:p>
          <w:p w:rsidR="0004308B" w:rsidRDefault="0004308B" w:rsidP="00C1735D">
            <w:pPr>
              <w:pStyle w:val="C503-5"/>
              <w:spacing w:before="62" w:after="62"/>
              <w:jc w:val="both"/>
              <w:rPr>
                <w:szCs w:val="21"/>
              </w:rPr>
            </w:pPr>
            <w:r w:rsidRPr="004F7310">
              <w:rPr>
                <w:szCs w:val="21"/>
              </w:rPr>
              <w:t>reduceLauncher.startNewTask(TaskInProgress tip)</w:t>
            </w:r>
          </w:p>
        </w:tc>
        <w:tc>
          <w:tcPr>
            <w:tcW w:w="992" w:type="dxa"/>
          </w:tcPr>
          <w:p w:rsidR="0004308B" w:rsidRDefault="0004308B" w:rsidP="00C1735D">
            <w:pPr>
              <w:pStyle w:val="C503-5"/>
              <w:spacing w:before="62" w:after="62"/>
              <w:jc w:val="both"/>
              <w:rPr>
                <w:szCs w:val="21"/>
              </w:rPr>
            </w:pPr>
            <w:r w:rsidRPr="00CA52D7">
              <w:rPr>
                <w:rFonts w:hint="eastAsia"/>
                <w:szCs w:val="21"/>
              </w:rPr>
              <w:t xml:space="preserve">TaskInProgress  </w:t>
            </w:r>
          </w:p>
        </w:tc>
        <w:tc>
          <w:tcPr>
            <w:tcW w:w="2928" w:type="dxa"/>
          </w:tcPr>
          <w:p w:rsidR="0004308B" w:rsidRDefault="0004308B" w:rsidP="00C1735D">
            <w:pPr>
              <w:pStyle w:val="C503-5"/>
              <w:spacing w:before="62" w:after="62"/>
              <w:jc w:val="both"/>
              <w:rPr>
                <w:szCs w:val="21"/>
              </w:rPr>
            </w:pPr>
            <w:r w:rsidRPr="00CA52D7">
              <w:rPr>
                <w:rFonts w:hint="eastAsia"/>
                <w:szCs w:val="21"/>
              </w:rPr>
              <w:t>标识具体执行的</w:t>
            </w:r>
            <w:r w:rsidRPr="00CA52D7">
              <w:rPr>
                <w:rFonts w:hint="eastAsia"/>
                <w:szCs w:val="21"/>
              </w:rPr>
              <w:t>Task</w:t>
            </w:r>
            <w:r w:rsidRPr="00CA52D7">
              <w:rPr>
                <w:rFonts w:hint="eastAsia"/>
                <w:szCs w:val="21"/>
              </w:rPr>
              <w:t>任务</w:t>
            </w:r>
          </w:p>
        </w:tc>
      </w:tr>
      <w:tr w:rsidR="0004308B" w:rsidRPr="00A219BB" w:rsidTr="00C1735D">
        <w:trPr>
          <w:trHeight w:val="795"/>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LaunchThread</w:t>
            </w:r>
          </w:p>
        </w:tc>
        <w:tc>
          <w:tcPr>
            <w:tcW w:w="851" w:type="dxa"/>
            <w:vMerge w:val="restart"/>
          </w:tcPr>
          <w:p w:rsidR="0004308B" w:rsidRDefault="0004308B" w:rsidP="00C1735D">
            <w:pPr>
              <w:pStyle w:val="C503-5"/>
              <w:spacing w:before="62" w:after="62"/>
              <w:jc w:val="both"/>
              <w:rPr>
                <w:szCs w:val="21"/>
              </w:rPr>
            </w:pPr>
            <w:r>
              <w:rPr>
                <w:rFonts w:hint="eastAsia"/>
                <w:szCs w:val="21"/>
              </w:rPr>
              <w:t>TaskRunner</w:t>
            </w:r>
          </w:p>
        </w:tc>
        <w:tc>
          <w:tcPr>
            <w:tcW w:w="1418" w:type="dxa"/>
            <w:vMerge w:val="restart"/>
          </w:tcPr>
          <w:p w:rsidR="0004308B" w:rsidRDefault="0004308B" w:rsidP="00C1735D">
            <w:pPr>
              <w:pStyle w:val="C503-5"/>
              <w:spacing w:before="62" w:after="62"/>
              <w:jc w:val="both"/>
              <w:rPr>
                <w:szCs w:val="21"/>
              </w:rPr>
            </w:pPr>
            <w:r w:rsidRPr="00B733E4">
              <w:rPr>
                <w:szCs w:val="21"/>
              </w:rPr>
              <w:t>createRunner</w:t>
            </w:r>
          </w:p>
        </w:tc>
        <w:tc>
          <w:tcPr>
            <w:tcW w:w="2577" w:type="dxa"/>
            <w:vMerge w:val="restart"/>
          </w:tcPr>
          <w:p w:rsidR="0004308B" w:rsidRDefault="0004308B" w:rsidP="00C1735D">
            <w:pPr>
              <w:pStyle w:val="C503-5"/>
              <w:spacing w:before="62" w:after="62"/>
              <w:jc w:val="both"/>
              <w:rPr>
                <w:szCs w:val="21"/>
              </w:rPr>
            </w:pPr>
            <w:r w:rsidRPr="00542141">
              <w:rPr>
                <w:rFonts w:hint="eastAsia"/>
                <w:szCs w:val="21"/>
              </w:rPr>
              <w:t>创建一个负责监控具体</w:t>
            </w:r>
            <w:r w:rsidRPr="00542141">
              <w:rPr>
                <w:rFonts w:hint="eastAsia"/>
                <w:szCs w:val="21"/>
              </w:rPr>
              <w:t>Task</w:t>
            </w:r>
            <w:r w:rsidRPr="00542141">
              <w:rPr>
                <w:rFonts w:hint="eastAsia"/>
                <w:szCs w:val="21"/>
              </w:rPr>
              <w:t>任务的线程</w:t>
            </w:r>
          </w:p>
        </w:tc>
        <w:tc>
          <w:tcPr>
            <w:tcW w:w="1560" w:type="dxa"/>
            <w:vMerge w:val="restart"/>
          </w:tcPr>
          <w:p w:rsidR="0004308B" w:rsidRDefault="0004308B" w:rsidP="00C1735D">
            <w:pPr>
              <w:pStyle w:val="C503-5"/>
              <w:spacing w:before="62" w:after="62"/>
              <w:jc w:val="both"/>
              <w:rPr>
                <w:szCs w:val="21"/>
              </w:rPr>
            </w:pPr>
            <w:r w:rsidRPr="00BB54FA">
              <w:rPr>
                <w:szCs w:val="21"/>
              </w:rPr>
              <w:t>TaskRunner createRunner(TaskTracker tracker, TaskInProgress tip, RunningJob rjob)</w:t>
            </w:r>
          </w:p>
        </w:tc>
        <w:tc>
          <w:tcPr>
            <w:tcW w:w="992" w:type="dxa"/>
          </w:tcPr>
          <w:p w:rsidR="0004308B" w:rsidRDefault="0004308B" w:rsidP="00C1735D">
            <w:pPr>
              <w:pStyle w:val="C503-5"/>
              <w:spacing w:before="62" w:after="62"/>
              <w:jc w:val="both"/>
              <w:rPr>
                <w:szCs w:val="21"/>
              </w:rPr>
            </w:pPr>
            <w:r w:rsidRPr="005B43FF">
              <w:rPr>
                <w:rFonts w:hint="eastAsia"/>
                <w:szCs w:val="21"/>
              </w:rPr>
              <w:t xml:space="preserve">TaskRunner  </w:t>
            </w:r>
          </w:p>
        </w:tc>
        <w:tc>
          <w:tcPr>
            <w:tcW w:w="2928" w:type="dxa"/>
          </w:tcPr>
          <w:p w:rsidR="0004308B" w:rsidRDefault="0004308B" w:rsidP="00C1735D">
            <w:pPr>
              <w:pStyle w:val="C503-5"/>
              <w:spacing w:before="62" w:after="62"/>
              <w:jc w:val="both"/>
              <w:rPr>
                <w:szCs w:val="21"/>
              </w:rPr>
            </w:pPr>
            <w:r w:rsidRPr="005B43FF">
              <w:rPr>
                <w:rFonts w:hint="eastAsia"/>
                <w:szCs w:val="21"/>
              </w:rPr>
              <w:t>用于标识监控具体</w:t>
            </w:r>
            <w:r w:rsidRPr="005B43FF">
              <w:rPr>
                <w:rFonts w:hint="eastAsia"/>
                <w:szCs w:val="21"/>
              </w:rPr>
              <w:t>Task</w:t>
            </w:r>
            <w:r w:rsidRPr="005B43FF">
              <w:rPr>
                <w:rFonts w:hint="eastAsia"/>
                <w:szCs w:val="21"/>
              </w:rPr>
              <w:t>的</w:t>
            </w:r>
            <w:r w:rsidRPr="005B43FF">
              <w:rPr>
                <w:rFonts w:hint="eastAsia"/>
                <w:szCs w:val="21"/>
              </w:rPr>
              <w:t>TaskRunner</w:t>
            </w:r>
          </w:p>
        </w:tc>
      </w:tr>
      <w:tr w:rsidR="0004308B" w:rsidRPr="00A219BB" w:rsidTr="00C1735D">
        <w:trPr>
          <w:trHeight w:val="419"/>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Default="0004308B" w:rsidP="00C1735D">
            <w:pPr>
              <w:pStyle w:val="C503-5"/>
              <w:spacing w:before="62" w:after="62"/>
              <w:jc w:val="both"/>
              <w:rPr>
                <w:szCs w:val="21"/>
              </w:rPr>
            </w:pPr>
            <w:r w:rsidRPr="005B43FF">
              <w:rPr>
                <w:rFonts w:hint="eastAsia"/>
                <w:szCs w:val="21"/>
              </w:rPr>
              <w:t>TaskTracker</w:t>
            </w:r>
          </w:p>
        </w:tc>
        <w:tc>
          <w:tcPr>
            <w:tcW w:w="2928" w:type="dxa"/>
          </w:tcPr>
          <w:p w:rsidR="0004308B" w:rsidRDefault="0004308B" w:rsidP="00C1735D">
            <w:pPr>
              <w:pStyle w:val="C503-5"/>
              <w:spacing w:before="62" w:after="62"/>
              <w:jc w:val="both"/>
              <w:rPr>
                <w:szCs w:val="21"/>
              </w:rPr>
            </w:pPr>
            <w:r w:rsidRPr="005B43FF">
              <w:rPr>
                <w:rFonts w:hint="eastAsia"/>
                <w:szCs w:val="21"/>
              </w:rPr>
              <w:t>运行该</w:t>
            </w:r>
            <w:r w:rsidRPr="005B43FF">
              <w:rPr>
                <w:rFonts w:hint="eastAsia"/>
                <w:szCs w:val="21"/>
              </w:rPr>
              <w:t>Task</w:t>
            </w:r>
            <w:r w:rsidRPr="005B43FF">
              <w:rPr>
                <w:rFonts w:hint="eastAsia"/>
                <w:szCs w:val="21"/>
              </w:rPr>
              <w:t>的</w:t>
            </w:r>
            <w:r w:rsidRPr="005B43FF">
              <w:rPr>
                <w:rFonts w:hint="eastAsia"/>
                <w:szCs w:val="21"/>
              </w:rPr>
              <w:t>TaskTracker</w:t>
            </w:r>
            <w:r w:rsidRPr="005B43FF">
              <w:rPr>
                <w:rFonts w:hint="eastAsia"/>
                <w:szCs w:val="21"/>
              </w:rPr>
              <w:t>服务器</w:t>
            </w:r>
          </w:p>
        </w:tc>
      </w:tr>
      <w:tr w:rsidR="0004308B" w:rsidRPr="00A219BB" w:rsidTr="00C1735D">
        <w:trPr>
          <w:trHeight w:val="41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Pr="00D61B41" w:rsidRDefault="0004308B" w:rsidP="00C1735D">
            <w:pPr>
              <w:pStyle w:val="C503-5"/>
              <w:spacing w:before="62" w:after="62"/>
              <w:jc w:val="both"/>
              <w:rPr>
                <w:szCs w:val="21"/>
              </w:rPr>
            </w:pPr>
            <w:r w:rsidRPr="005B43FF">
              <w:rPr>
                <w:rFonts w:hint="eastAsia"/>
                <w:szCs w:val="21"/>
              </w:rPr>
              <w:t>TaskInProgress</w:t>
            </w:r>
          </w:p>
        </w:tc>
        <w:tc>
          <w:tcPr>
            <w:tcW w:w="2928" w:type="dxa"/>
          </w:tcPr>
          <w:p w:rsidR="0004308B" w:rsidRPr="00D61B41" w:rsidRDefault="0004308B" w:rsidP="00C1735D">
            <w:pPr>
              <w:pStyle w:val="C503-5"/>
              <w:spacing w:before="62" w:after="62"/>
              <w:jc w:val="both"/>
              <w:rPr>
                <w:szCs w:val="21"/>
              </w:rPr>
            </w:pPr>
            <w:r w:rsidRPr="005B43FF">
              <w:rPr>
                <w:rFonts w:hint="eastAsia"/>
                <w:szCs w:val="21"/>
              </w:rPr>
              <w:t>存储并监控该</w:t>
            </w:r>
            <w:r w:rsidRPr="005B43FF">
              <w:rPr>
                <w:rFonts w:hint="eastAsia"/>
                <w:szCs w:val="21"/>
              </w:rPr>
              <w:t>Task</w:t>
            </w:r>
            <w:r w:rsidRPr="005B43FF">
              <w:rPr>
                <w:rFonts w:hint="eastAsia"/>
                <w:szCs w:val="21"/>
              </w:rPr>
              <w:t>执行进展与相关信息的对象</w:t>
            </w:r>
          </w:p>
        </w:tc>
      </w:tr>
      <w:tr w:rsidR="0004308B" w:rsidRPr="00A219BB" w:rsidTr="00C1735D">
        <w:trPr>
          <w:trHeight w:val="41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Pr="00D61B41" w:rsidRDefault="0004308B" w:rsidP="00C1735D">
            <w:pPr>
              <w:pStyle w:val="C503-5"/>
              <w:spacing w:before="62" w:after="62"/>
              <w:jc w:val="both"/>
              <w:rPr>
                <w:szCs w:val="21"/>
              </w:rPr>
            </w:pPr>
            <w:r w:rsidRPr="005B43FF">
              <w:rPr>
                <w:rFonts w:hint="eastAsia"/>
                <w:szCs w:val="21"/>
              </w:rPr>
              <w:t>Running</w:t>
            </w:r>
            <w:r w:rsidRPr="005B43FF">
              <w:rPr>
                <w:rFonts w:hint="eastAsia"/>
                <w:szCs w:val="21"/>
              </w:rPr>
              <w:lastRenderedPageBreak/>
              <w:t>Job</w:t>
            </w:r>
          </w:p>
        </w:tc>
        <w:tc>
          <w:tcPr>
            <w:tcW w:w="2928" w:type="dxa"/>
          </w:tcPr>
          <w:p w:rsidR="0004308B" w:rsidRPr="00D61B41" w:rsidRDefault="0004308B" w:rsidP="00C1735D">
            <w:pPr>
              <w:pStyle w:val="C503-5"/>
              <w:spacing w:before="62" w:after="62"/>
              <w:jc w:val="both"/>
              <w:rPr>
                <w:szCs w:val="21"/>
              </w:rPr>
            </w:pPr>
            <w:r w:rsidRPr="005B43FF">
              <w:rPr>
                <w:rFonts w:hint="eastAsia"/>
                <w:szCs w:val="21"/>
              </w:rPr>
              <w:lastRenderedPageBreak/>
              <w:t>标识该</w:t>
            </w:r>
            <w:r w:rsidRPr="005B43FF">
              <w:rPr>
                <w:rFonts w:hint="eastAsia"/>
                <w:szCs w:val="21"/>
              </w:rPr>
              <w:t>Task</w:t>
            </w:r>
            <w:r w:rsidRPr="005B43FF">
              <w:rPr>
                <w:rFonts w:hint="eastAsia"/>
                <w:szCs w:val="21"/>
              </w:rPr>
              <w:t>所属的运行作业</w:t>
            </w:r>
            <w:r w:rsidRPr="005B43FF">
              <w:rPr>
                <w:rFonts w:hint="eastAsia"/>
                <w:szCs w:val="21"/>
              </w:rPr>
              <w:lastRenderedPageBreak/>
              <w:t>对象</w:t>
            </w:r>
          </w:p>
        </w:tc>
      </w:tr>
      <w:tr w:rsidR="0004308B" w:rsidRPr="00A219BB" w:rsidTr="00C1735D">
        <w:trPr>
          <w:trHeight w:val="568"/>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TaskRunner</w:t>
            </w:r>
          </w:p>
        </w:tc>
        <w:tc>
          <w:tcPr>
            <w:tcW w:w="851" w:type="dxa"/>
            <w:vMerge w:val="restart"/>
          </w:tcPr>
          <w:p w:rsidR="0004308B" w:rsidRDefault="0004308B" w:rsidP="00C1735D">
            <w:pPr>
              <w:pStyle w:val="C503-5"/>
              <w:spacing w:before="62" w:after="62"/>
              <w:jc w:val="both"/>
              <w:rPr>
                <w:szCs w:val="21"/>
              </w:rPr>
            </w:pPr>
            <w:r>
              <w:rPr>
                <w:rFonts w:hint="eastAsia"/>
                <w:szCs w:val="21"/>
              </w:rPr>
              <w:t>JvmManager</w:t>
            </w:r>
          </w:p>
        </w:tc>
        <w:tc>
          <w:tcPr>
            <w:tcW w:w="1418" w:type="dxa"/>
            <w:vMerge w:val="restart"/>
          </w:tcPr>
          <w:p w:rsidR="0004308B" w:rsidRDefault="0004308B" w:rsidP="00C1735D">
            <w:pPr>
              <w:pStyle w:val="C503-5"/>
              <w:spacing w:before="62" w:after="62"/>
              <w:jc w:val="both"/>
              <w:rPr>
                <w:szCs w:val="21"/>
              </w:rPr>
            </w:pPr>
            <w:r w:rsidRPr="00F35819">
              <w:rPr>
                <w:szCs w:val="21"/>
              </w:rPr>
              <w:t>launchJvm</w:t>
            </w:r>
          </w:p>
        </w:tc>
        <w:tc>
          <w:tcPr>
            <w:tcW w:w="2577" w:type="dxa"/>
            <w:vMerge w:val="restart"/>
          </w:tcPr>
          <w:p w:rsidR="0004308B" w:rsidRDefault="0004308B" w:rsidP="00C1735D">
            <w:pPr>
              <w:pStyle w:val="C503-5"/>
              <w:spacing w:before="62" w:after="62"/>
              <w:jc w:val="both"/>
              <w:rPr>
                <w:szCs w:val="21"/>
              </w:rPr>
            </w:pPr>
            <w:r w:rsidRPr="003252EB">
              <w:rPr>
                <w:rFonts w:hint="eastAsia"/>
                <w:szCs w:val="21"/>
              </w:rPr>
              <w:t>用于联系</w:t>
            </w:r>
            <w:r w:rsidRPr="003252EB">
              <w:rPr>
                <w:rFonts w:hint="eastAsia"/>
                <w:szCs w:val="21"/>
              </w:rPr>
              <w:t>jvmManager</w:t>
            </w:r>
            <w:r w:rsidRPr="003252EB">
              <w:rPr>
                <w:rFonts w:hint="eastAsia"/>
                <w:szCs w:val="21"/>
              </w:rPr>
              <w:t>，通过它生成一个执行</w:t>
            </w:r>
            <w:r w:rsidRPr="003252EB">
              <w:rPr>
                <w:rFonts w:hint="eastAsia"/>
                <w:szCs w:val="21"/>
              </w:rPr>
              <w:t>Task</w:t>
            </w:r>
            <w:r w:rsidRPr="003252EB">
              <w:rPr>
                <w:rFonts w:hint="eastAsia"/>
                <w:szCs w:val="21"/>
              </w:rPr>
              <w:t>的子进程，该子进程具体执行</w:t>
            </w:r>
            <w:r w:rsidRPr="003252EB">
              <w:rPr>
                <w:rFonts w:hint="eastAsia"/>
                <w:szCs w:val="21"/>
              </w:rPr>
              <w:t>Task</w:t>
            </w:r>
            <w:r w:rsidRPr="003252EB">
              <w:rPr>
                <w:rFonts w:hint="eastAsia"/>
                <w:szCs w:val="21"/>
              </w:rPr>
              <w:t>任务</w:t>
            </w:r>
          </w:p>
        </w:tc>
        <w:tc>
          <w:tcPr>
            <w:tcW w:w="1560" w:type="dxa"/>
            <w:vMerge w:val="restart"/>
          </w:tcPr>
          <w:p w:rsidR="0004308B" w:rsidRDefault="0004308B" w:rsidP="00C1735D">
            <w:pPr>
              <w:pStyle w:val="C503-5"/>
              <w:spacing w:before="62" w:after="62"/>
              <w:jc w:val="both"/>
              <w:rPr>
                <w:szCs w:val="21"/>
              </w:rPr>
            </w:pPr>
            <w:r w:rsidRPr="00987EDA">
              <w:rPr>
                <w:szCs w:val="21"/>
              </w:rPr>
              <w:t>void launchJvm(TaskRunner t, JvmEnv env)</w:t>
            </w:r>
          </w:p>
        </w:tc>
        <w:tc>
          <w:tcPr>
            <w:tcW w:w="992" w:type="dxa"/>
          </w:tcPr>
          <w:p w:rsidR="0004308B" w:rsidRDefault="0004308B" w:rsidP="00C1735D">
            <w:pPr>
              <w:pStyle w:val="C503-5"/>
              <w:spacing w:before="62" w:after="62"/>
              <w:jc w:val="both"/>
              <w:rPr>
                <w:szCs w:val="21"/>
              </w:rPr>
            </w:pPr>
            <w:r w:rsidRPr="009409C9">
              <w:rPr>
                <w:rFonts w:hint="eastAsia"/>
                <w:szCs w:val="21"/>
              </w:rPr>
              <w:t xml:space="preserve">TaskRunner </w:t>
            </w:r>
          </w:p>
        </w:tc>
        <w:tc>
          <w:tcPr>
            <w:tcW w:w="2928" w:type="dxa"/>
          </w:tcPr>
          <w:p w:rsidR="0004308B" w:rsidRDefault="0004308B" w:rsidP="00C1735D">
            <w:pPr>
              <w:pStyle w:val="C503-5"/>
              <w:spacing w:before="62" w:after="62"/>
              <w:jc w:val="both"/>
              <w:rPr>
                <w:szCs w:val="21"/>
              </w:rPr>
            </w:pPr>
            <w:r w:rsidRPr="009409C9">
              <w:rPr>
                <w:rFonts w:hint="eastAsia"/>
                <w:szCs w:val="21"/>
              </w:rPr>
              <w:t>负责监控具体</w:t>
            </w:r>
            <w:r w:rsidRPr="009409C9">
              <w:rPr>
                <w:rFonts w:hint="eastAsia"/>
                <w:szCs w:val="21"/>
              </w:rPr>
              <w:t>Task</w:t>
            </w:r>
            <w:r w:rsidRPr="009409C9">
              <w:rPr>
                <w:rFonts w:hint="eastAsia"/>
                <w:szCs w:val="21"/>
              </w:rPr>
              <w:t>任务的线程</w:t>
            </w:r>
          </w:p>
        </w:tc>
      </w:tr>
      <w:tr w:rsidR="0004308B" w:rsidRPr="00A219BB" w:rsidTr="00C1735D">
        <w:trPr>
          <w:trHeight w:val="567"/>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F35819" w:rsidRDefault="0004308B" w:rsidP="00C1735D">
            <w:pPr>
              <w:pStyle w:val="C503-5"/>
              <w:spacing w:before="62" w:after="62"/>
              <w:jc w:val="both"/>
              <w:rPr>
                <w:szCs w:val="21"/>
              </w:rPr>
            </w:pPr>
          </w:p>
        </w:tc>
        <w:tc>
          <w:tcPr>
            <w:tcW w:w="2577" w:type="dxa"/>
            <w:vMerge/>
          </w:tcPr>
          <w:p w:rsidR="0004308B" w:rsidRPr="003252EB" w:rsidRDefault="0004308B" w:rsidP="00C1735D">
            <w:pPr>
              <w:pStyle w:val="C503-5"/>
              <w:spacing w:before="62" w:after="62"/>
              <w:jc w:val="both"/>
              <w:rPr>
                <w:szCs w:val="21"/>
              </w:rPr>
            </w:pPr>
          </w:p>
        </w:tc>
        <w:tc>
          <w:tcPr>
            <w:tcW w:w="1560" w:type="dxa"/>
            <w:vMerge/>
          </w:tcPr>
          <w:p w:rsidR="0004308B" w:rsidRPr="00987EDA" w:rsidRDefault="0004308B" w:rsidP="00C1735D">
            <w:pPr>
              <w:pStyle w:val="C503-5"/>
              <w:spacing w:before="62" w:after="62"/>
              <w:jc w:val="both"/>
              <w:rPr>
                <w:szCs w:val="21"/>
              </w:rPr>
            </w:pPr>
          </w:p>
        </w:tc>
        <w:tc>
          <w:tcPr>
            <w:tcW w:w="992" w:type="dxa"/>
          </w:tcPr>
          <w:p w:rsidR="0004308B" w:rsidRPr="009409C9" w:rsidRDefault="0004308B" w:rsidP="00C1735D">
            <w:pPr>
              <w:pStyle w:val="C503-5"/>
              <w:spacing w:before="62" w:after="62"/>
              <w:jc w:val="both"/>
              <w:rPr>
                <w:szCs w:val="21"/>
              </w:rPr>
            </w:pPr>
            <w:r w:rsidRPr="00D30788">
              <w:rPr>
                <w:rFonts w:hint="eastAsia"/>
                <w:szCs w:val="21"/>
              </w:rPr>
              <w:t xml:space="preserve">JvmEnv  </w:t>
            </w:r>
          </w:p>
        </w:tc>
        <w:tc>
          <w:tcPr>
            <w:tcW w:w="2928" w:type="dxa"/>
          </w:tcPr>
          <w:p w:rsidR="0004308B" w:rsidRPr="009409C9" w:rsidRDefault="0004308B" w:rsidP="00C1735D">
            <w:pPr>
              <w:pStyle w:val="C503-5"/>
              <w:spacing w:before="62" w:after="62"/>
              <w:jc w:val="both"/>
              <w:rPr>
                <w:szCs w:val="21"/>
              </w:rPr>
            </w:pPr>
            <w:r w:rsidRPr="00D30788">
              <w:rPr>
                <w:rFonts w:hint="eastAsia"/>
                <w:szCs w:val="21"/>
              </w:rPr>
              <w:t>启动执行</w:t>
            </w:r>
            <w:r w:rsidRPr="00D30788">
              <w:rPr>
                <w:rFonts w:hint="eastAsia"/>
                <w:szCs w:val="21"/>
              </w:rPr>
              <w:t>Task</w:t>
            </w:r>
            <w:r w:rsidRPr="00D30788">
              <w:rPr>
                <w:rFonts w:hint="eastAsia"/>
                <w:szCs w:val="21"/>
              </w:rPr>
              <w:t>的子进程所需的环境变量及其它参数</w:t>
            </w:r>
          </w:p>
        </w:tc>
      </w:tr>
      <w:tr w:rsidR="0004308B" w:rsidRPr="00A219BB" w:rsidTr="00C1735D">
        <w:trPr>
          <w:trHeight w:val="379"/>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JvmManager</w:t>
            </w:r>
          </w:p>
        </w:tc>
        <w:tc>
          <w:tcPr>
            <w:tcW w:w="851" w:type="dxa"/>
            <w:vMerge w:val="restart"/>
          </w:tcPr>
          <w:p w:rsidR="0004308B" w:rsidRDefault="0004308B" w:rsidP="00C1735D">
            <w:pPr>
              <w:pStyle w:val="C503-5"/>
              <w:spacing w:before="62" w:after="62"/>
              <w:jc w:val="both"/>
              <w:rPr>
                <w:szCs w:val="21"/>
              </w:rPr>
            </w:pPr>
            <w:r>
              <w:rPr>
                <w:rFonts w:hint="eastAsia"/>
                <w:szCs w:val="21"/>
              </w:rPr>
              <w:t>JvmRunner</w:t>
            </w:r>
          </w:p>
        </w:tc>
        <w:tc>
          <w:tcPr>
            <w:tcW w:w="1418" w:type="dxa"/>
            <w:vMerge w:val="restart"/>
          </w:tcPr>
          <w:p w:rsidR="0004308B" w:rsidRDefault="0004308B" w:rsidP="00C1735D">
            <w:pPr>
              <w:pStyle w:val="C503-5"/>
              <w:spacing w:before="62" w:after="62"/>
              <w:jc w:val="both"/>
              <w:rPr>
                <w:szCs w:val="21"/>
              </w:rPr>
            </w:pPr>
            <w:r w:rsidRPr="000900E7">
              <w:rPr>
                <w:szCs w:val="21"/>
              </w:rPr>
              <w:t>spawnNewJvm</w:t>
            </w:r>
          </w:p>
        </w:tc>
        <w:tc>
          <w:tcPr>
            <w:tcW w:w="2577" w:type="dxa"/>
            <w:vMerge w:val="restart"/>
          </w:tcPr>
          <w:p w:rsidR="0004308B" w:rsidRDefault="0004308B" w:rsidP="00C1735D">
            <w:pPr>
              <w:pStyle w:val="C503-5"/>
              <w:spacing w:before="62" w:after="62"/>
              <w:jc w:val="both"/>
              <w:rPr>
                <w:szCs w:val="21"/>
              </w:rPr>
            </w:pPr>
            <w:r w:rsidRPr="001C28F5">
              <w:rPr>
                <w:rFonts w:hint="eastAsia"/>
                <w:szCs w:val="21"/>
              </w:rPr>
              <w:t>用于生成一个</w:t>
            </w:r>
            <w:r w:rsidRPr="001C28F5">
              <w:rPr>
                <w:rFonts w:hint="eastAsia"/>
                <w:szCs w:val="21"/>
              </w:rPr>
              <w:t>JvmRunner</w:t>
            </w:r>
            <w:r w:rsidRPr="001C28F5">
              <w:rPr>
                <w:rFonts w:hint="eastAsia"/>
                <w:szCs w:val="21"/>
              </w:rPr>
              <w:t>线程，该线程负责与执行</w:t>
            </w:r>
            <w:r w:rsidRPr="001C28F5">
              <w:rPr>
                <w:rFonts w:hint="eastAsia"/>
                <w:szCs w:val="21"/>
              </w:rPr>
              <w:t>Task</w:t>
            </w:r>
            <w:r w:rsidRPr="001C28F5">
              <w:rPr>
                <w:rFonts w:hint="eastAsia"/>
                <w:szCs w:val="21"/>
              </w:rPr>
              <w:t>任务的子进程联系</w:t>
            </w:r>
          </w:p>
        </w:tc>
        <w:tc>
          <w:tcPr>
            <w:tcW w:w="1560" w:type="dxa"/>
            <w:vMerge w:val="restart"/>
          </w:tcPr>
          <w:p w:rsidR="0004308B" w:rsidRDefault="0004308B" w:rsidP="00C1735D">
            <w:pPr>
              <w:pStyle w:val="C503-5"/>
              <w:spacing w:before="62" w:after="62"/>
              <w:jc w:val="both"/>
              <w:rPr>
                <w:szCs w:val="21"/>
              </w:rPr>
            </w:pPr>
            <w:r w:rsidRPr="00CE1E5D">
              <w:rPr>
                <w:szCs w:val="21"/>
              </w:rPr>
              <w:t>expireLaunchingTasks.removeTask(TaskAttemptID attemptId);</w:t>
            </w:r>
          </w:p>
        </w:tc>
        <w:tc>
          <w:tcPr>
            <w:tcW w:w="992" w:type="dxa"/>
          </w:tcPr>
          <w:p w:rsidR="0004308B" w:rsidRPr="001C28F5" w:rsidRDefault="0004308B" w:rsidP="00C1735D">
            <w:pPr>
              <w:pStyle w:val="C503-5"/>
              <w:spacing w:before="62" w:after="62"/>
              <w:jc w:val="both"/>
              <w:rPr>
                <w:szCs w:val="21"/>
              </w:rPr>
            </w:pPr>
            <w:r w:rsidRPr="001C28F5">
              <w:rPr>
                <w:rFonts w:hint="eastAsia"/>
                <w:szCs w:val="21"/>
              </w:rPr>
              <w:t xml:space="preserve">JobID  </w:t>
            </w:r>
          </w:p>
          <w:p w:rsidR="0004308B" w:rsidRDefault="0004308B" w:rsidP="00C1735D">
            <w:pPr>
              <w:pStyle w:val="C503-5"/>
              <w:spacing w:before="62" w:after="62"/>
              <w:jc w:val="both"/>
              <w:rPr>
                <w:szCs w:val="21"/>
              </w:rPr>
            </w:pPr>
          </w:p>
        </w:tc>
        <w:tc>
          <w:tcPr>
            <w:tcW w:w="2928" w:type="dxa"/>
          </w:tcPr>
          <w:p w:rsidR="0004308B" w:rsidRDefault="0004308B" w:rsidP="00C1735D">
            <w:pPr>
              <w:pStyle w:val="C503-5"/>
              <w:spacing w:before="62" w:after="62"/>
              <w:jc w:val="both"/>
              <w:rPr>
                <w:szCs w:val="21"/>
              </w:rPr>
            </w:pPr>
            <w:r w:rsidRPr="001C28F5">
              <w:rPr>
                <w:rFonts w:hint="eastAsia"/>
                <w:szCs w:val="21"/>
              </w:rPr>
              <w:t>标识该任务所属的用户作业的</w:t>
            </w:r>
            <w:r w:rsidRPr="001C28F5">
              <w:rPr>
                <w:rFonts w:hint="eastAsia"/>
                <w:szCs w:val="21"/>
              </w:rPr>
              <w:t>ID</w:t>
            </w:r>
            <w:r>
              <w:rPr>
                <w:szCs w:val="21"/>
              </w:rPr>
              <w:t xml:space="preserve"> </w:t>
            </w:r>
          </w:p>
        </w:tc>
      </w:tr>
      <w:tr w:rsidR="0004308B" w:rsidRPr="00A219BB" w:rsidTr="00C1735D">
        <w:trPr>
          <w:trHeight w:val="37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0900E7" w:rsidRDefault="0004308B" w:rsidP="00C1735D">
            <w:pPr>
              <w:pStyle w:val="C503-5"/>
              <w:spacing w:before="62" w:after="62"/>
              <w:jc w:val="both"/>
              <w:rPr>
                <w:szCs w:val="21"/>
              </w:rPr>
            </w:pPr>
          </w:p>
        </w:tc>
        <w:tc>
          <w:tcPr>
            <w:tcW w:w="2577" w:type="dxa"/>
            <w:vMerge/>
          </w:tcPr>
          <w:p w:rsidR="0004308B" w:rsidRPr="001C28F5" w:rsidRDefault="0004308B" w:rsidP="00C1735D">
            <w:pPr>
              <w:pStyle w:val="C503-5"/>
              <w:spacing w:before="62" w:after="62"/>
              <w:jc w:val="both"/>
              <w:rPr>
                <w:szCs w:val="21"/>
              </w:rPr>
            </w:pPr>
          </w:p>
        </w:tc>
        <w:tc>
          <w:tcPr>
            <w:tcW w:w="1560" w:type="dxa"/>
            <w:vMerge/>
          </w:tcPr>
          <w:p w:rsidR="0004308B" w:rsidRPr="00CE1E5D" w:rsidRDefault="0004308B" w:rsidP="00C1735D">
            <w:pPr>
              <w:pStyle w:val="C503-5"/>
              <w:spacing w:before="62" w:after="62"/>
              <w:jc w:val="both"/>
              <w:rPr>
                <w:szCs w:val="21"/>
              </w:rPr>
            </w:pPr>
          </w:p>
        </w:tc>
        <w:tc>
          <w:tcPr>
            <w:tcW w:w="992" w:type="dxa"/>
          </w:tcPr>
          <w:p w:rsidR="0004308B" w:rsidRPr="00CE75FE" w:rsidRDefault="0004308B" w:rsidP="00C1735D">
            <w:pPr>
              <w:pStyle w:val="C503-5"/>
              <w:spacing w:before="62" w:after="62"/>
              <w:jc w:val="both"/>
              <w:rPr>
                <w:szCs w:val="21"/>
              </w:rPr>
            </w:pPr>
            <w:r w:rsidRPr="001C28F5">
              <w:rPr>
                <w:rFonts w:hint="eastAsia"/>
                <w:szCs w:val="21"/>
              </w:rPr>
              <w:t>JvmEnv</w:t>
            </w:r>
          </w:p>
        </w:tc>
        <w:tc>
          <w:tcPr>
            <w:tcW w:w="2928" w:type="dxa"/>
          </w:tcPr>
          <w:p w:rsidR="0004308B" w:rsidRPr="001C28F5" w:rsidRDefault="0004308B" w:rsidP="00C1735D">
            <w:pPr>
              <w:pStyle w:val="C503-5"/>
              <w:spacing w:before="62" w:after="62"/>
              <w:jc w:val="both"/>
              <w:rPr>
                <w:szCs w:val="21"/>
              </w:rPr>
            </w:pPr>
            <w:r w:rsidRPr="001C28F5">
              <w:rPr>
                <w:rFonts w:hint="eastAsia"/>
                <w:szCs w:val="21"/>
              </w:rPr>
              <w:t>启动执行</w:t>
            </w:r>
            <w:r w:rsidRPr="001C28F5">
              <w:rPr>
                <w:rFonts w:hint="eastAsia"/>
                <w:szCs w:val="21"/>
              </w:rPr>
              <w:t>Task</w:t>
            </w:r>
            <w:r w:rsidRPr="001C28F5">
              <w:rPr>
                <w:rFonts w:hint="eastAsia"/>
                <w:szCs w:val="21"/>
              </w:rPr>
              <w:t>的子进程所需的环境变量及其它参数</w:t>
            </w:r>
          </w:p>
        </w:tc>
      </w:tr>
      <w:tr w:rsidR="0004308B" w:rsidRPr="00A219BB" w:rsidTr="00C1735D">
        <w:trPr>
          <w:trHeight w:val="37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0900E7" w:rsidRDefault="0004308B" w:rsidP="00C1735D">
            <w:pPr>
              <w:pStyle w:val="C503-5"/>
              <w:spacing w:before="62" w:after="62"/>
              <w:jc w:val="both"/>
              <w:rPr>
                <w:szCs w:val="21"/>
              </w:rPr>
            </w:pPr>
          </w:p>
        </w:tc>
        <w:tc>
          <w:tcPr>
            <w:tcW w:w="2577" w:type="dxa"/>
            <w:vMerge/>
          </w:tcPr>
          <w:p w:rsidR="0004308B" w:rsidRPr="001C28F5" w:rsidRDefault="0004308B" w:rsidP="00C1735D">
            <w:pPr>
              <w:pStyle w:val="C503-5"/>
              <w:spacing w:before="62" w:after="62"/>
              <w:jc w:val="both"/>
              <w:rPr>
                <w:szCs w:val="21"/>
              </w:rPr>
            </w:pPr>
          </w:p>
        </w:tc>
        <w:tc>
          <w:tcPr>
            <w:tcW w:w="1560" w:type="dxa"/>
            <w:vMerge/>
          </w:tcPr>
          <w:p w:rsidR="0004308B" w:rsidRPr="00CE1E5D" w:rsidRDefault="0004308B" w:rsidP="00C1735D">
            <w:pPr>
              <w:pStyle w:val="C503-5"/>
              <w:spacing w:before="62" w:after="62"/>
              <w:jc w:val="both"/>
              <w:rPr>
                <w:szCs w:val="21"/>
              </w:rPr>
            </w:pPr>
          </w:p>
        </w:tc>
        <w:tc>
          <w:tcPr>
            <w:tcW w:w="992" w:type="dxa"/>
          </w:tcPr>
          <w:p w:rsidR="0004308B" w:rsidRPr="00CE75FE" w:rsidRDefault="0004308B" w:rsidP="00C1735D">
            <w:pPr>
              <w:pStyle w:val="C503-5"/>
              <w:spacing w:before="62" w:after="62"/>
              <w:jc w:val="both"/>
              <w:rPr>
                <w:szCs w:val="21"/>
              </w:rPr>
            </w:pPr>
            <w:r w:rsidRPr="001C28F5">
              <w:rPr>
                <w:rFonts w:hint="eastAsia"/>
                <w:szCs w:val="21"/>
              </w:rPr>
              <w:t>TaskRunner</w:t>
            </w:r>
          </w:p>
        </w:tc>
        <w:tc>
          <w:tcPr>
            <w:tcW w:w="2928" w:type="dxa"/>
          </w:tcPr>
          <w:p w:rsidR="0004308B" w:rsidRPr="00CE75FE" w:rsidRDefault="0004308B" w:rsidP="00C1735D">
            <w:pPr>
              <w:pStyle w:val="C503-5"/>
              <w:spacing w:before="62" w:after="62"/>
              <w:jc w:val="both"/>
              <w:rPr>
                <w:szCs w:val="21"/>
              </w:rPr>
            </w:pPr>
            <w:r w:rsidRPr="001C28F5">
              <w:rPr>
                <w:rFonts w:hint="eastAsia"/>
                <w:szCs w:val="21"/>
              </w:rPr>
              <w:t>负责监控具体</w:t>
            </w:r>
            <w:r w:rsidRPr="001C28F5">
              <w:rPr>
                <w:rFonts w:hint="eastAsia"/>
                <w:szCs w:val="21"/>
              </w:rPr>
              <w:t>Task</w:t>
            </w:r>
            <w:r w:rsidRPr="001C28F5">
              <w:rPr>
                <w:rFonts w:hint="eastAsia"/>
                <w:szCs w:val="21"/>
              </w:rPr>
              <w:t>任务的线程</w:t>
            </w:r>
          </w:p>
        </w:tc>
      </w:tr>
      <w:tr w:rsidR="0004308B" w:rsidRPr="00A219BB" w:rsidTr="00C1735D">
        <w:trPr>
          <w:trHeight w:val="520"/>
          <w:jc w:val="center"/>
        </w:trPr>
        <w:tc>
          <w:tcPr>
            <w:tcW w:w="550" w:type="dxa"/>
          </w:tcPr>
          <w:p w:rsidR="0004308B" w:rsidRPr="00A139C1" w:rsidRDefault="0004308B" w:rsidP="008A4CAE">
            <w:pPr>
              <w:pStyle w:val="C503-"/>
              <w:numPr>
                <w:ilvl w:val="0"/>
                <w:numId w:val="28"/>
              </w:numPr>
              <w:spacing w:before="62" w:after="62"/>
              <w:rPr>
                <w:szCs w:val="21"/>
              </w:rPr>
            </w:pPr>
          </w:p>
        </w:tc>
        <w:tc>
          <w:tcPr>
            <w:tcW w:w="850" w:type="dxa"/>
          </w:tcPr>
          <w:p w:rsidR="0004308B" w:rsidRDefault="0004308B" w:rsidP="00C1735D">
            <w:pPr>
              <w:pStyle w:val="C503-5"/>
              <w:spacing w:before="62" w:after="62"/>
              <w:jc w:val="both"/>
              <w:rPr>
                <w:szCs w:val="21"/>
              </w:rPr>
            </w:pPr>
            <w:r>
              <w:rPr>
                <w:rFonts w:hint="eastAsia"/>
                <w:szCs w:val="21"/>
              </w:rPr>
              <w:t>JvmRunner</w:t>
            </w:r>
          </w:p>
        </w:tc>
        <w:tc>
          <w:tcPr>
            <w:tcW w:w="851" w:type="dxa"/>
          </w:tcPr>
          <w:p w:rsidR="0004308B" w:rsidRDefault="0004308B" w:rsidP="00C1735D">
            <w:pPr>
              <w:pStyle w:val="C503-5"/>
              <w:spacing w:before="62" w:after="62"/>
              <w:jc w:val="both"/>
              <w:rPr>
                <w:szCs w:val="21"/>
              </w:rPr>
            </w:pPr>
            <w:r>
              <w:rPr>
                <w:rFonts w:hint="eastAsia"/>
                <w:szCs w:val="21"/>
              </w:rPr>
              <w:t>mapTask/reduceTask</w:t>
            </w:r>
          </w:p>
        </w:tc>
        <w:tc>
          <w:tcPr>
            <w:tcW w:w="1418" w:type="dxa"/>
          </w:tcPr>
          <w:p w:rsidR="0004308B" w:rsidRDefault="0004308B" w:rsidP="00C1735D">
            <w:pPr>
              <w:pStyle w:val="C503-5"/>
              <w:spacing w:before="62" w:after="62"/>
              <w:jc w:val="both"/>
              <w:rPr>
                <w:szCs w:val="21"/>
              </w:rPr>
            </w:pPr>
            <w:r w:rsidRPr="004664FF">
              <w:rPr>
                <w:szCs w:val="21"/>
              </w:rPr>
              <w:t>runChild</w:t>
            </w:r>
          </w:p>
        </w:tc>
        <w:tc>
          <w:tcPr>
            <w:tcW w:w="2577" w:type="dxa"/>
          </w:tcPr>
          <w:p w:rsidR="0004308B" w:rsidRDefault="0004308B" w:rsidP="00C1735D">
            <w:pPr>
              <w:pStyle w:val="C503-5"/>
              <w:spacing w:before="62" w:after="62"/>
              <w:jc w:val="both"/>
              <w:rPr>
                <w:szCs w:val="21"/>
              </w:rPr>
            </w:pPr>
            <w:r w:rsidRPr="00ED1B8C">
              <w:rPr>
                <w:rFonts w:hint="eastAsia"/>
                <w:szCs w:val="21"/>
              </w:rPr>
              <w:t>用于生成一个负责执行</w:t>
            </w:r>
            <w:r w:rsidRPr="00ED1B8C">
              <w:rPr>
                <w:rFonts w:hint="eastAsia"/>
                <w:szCs w:val="21"/>
              </w:rPr>
              <w:t>Task</w:t>
            </w:r>
            <w:r w:rsidRPr="00ED1B8C">
              <w:rPr>
                <w:rFonts w:hint="eastAsia"/>
                <w:szCs w:val="21"/>
              </w:rPr>
              <w:t>任务的子进程</w:t>
            </w:r>
          </w:p>
        </w:tc>
        <w:tc>
          <w:tcPr>
            <w:tcW w:w="1560" w:type="dxa"/>
          </w:tcPr>
          <w:p w:rsidR="0004308B" w:rsidRDefault="0004308B" w:rsidP="00C1735D">
            <w:pPr>
              <w:pStyle w:val="C503-5"/>
              <w:spacing w:before="62" w:after="62"/>
              <w:jc w:val="both"/>
              <w:rPr>
                <w:szCs w:val="21"/>
              </w:rPr>
            </w:pPr>
            <w:r w:rsidRPr="00B00712">
              <w:rPr>
                <w:szCs w:val="21"/>
              </w:rPr>
              <w:t>void runChild(JvmEnv env)</w:t>
            </w:r>
          </w:p>
        </w:tc>
        <w:tc>
          <w:tcPr>
            <w:tcW w:w="992" w:type="dxa"/>
          </w:tcPr>
          <w:p w:rsidR="0004308B" w:rsidRDefault="0004308B" w:rsidP="00C1735D">
            <w:pPr>
              <w:pStyle w:val="C503-5"/>
              <w:spacing w:before="62" w:after="62"/>
              <w:jc w:val="both"/>
              <w:rPr>
                <w:szCs w:val="21"/>
              </w:rPr>
            </w:pPr>
            <w:r w:rsidRPr="00E6555F">
              <w:rPr>
                <w:rFonts w:hint="eastAsia"/>
                <w:szCs w:val="21"/>
              </w:rPr>
              <w:t xml:space="preserve">JvmEnv  </w:t>
            </w:r>
          </w:p>
        </w:tc>
        <w:tc>
          <w:tcPr>
            <w:tcW w:w="2928" w:type="dxa"/>
          </w:tcPr>
          <w:p w:rsidR="0004308B" w:rsidRDefault="0004308B" w:rsidP="00C1735D">
            <w:pPr>
              <w:pStyle w:val="C503-5"/>
              <w:spacing w:before="62" w:after="62"/>
              <w:jc w:val="both"/>
              <w:rPr>
                <w:szCs w:val="21"/>
              </w:rPr>
            </w:pPr>
            <w:r w:rsidRPr="00E6555F">
              <w:rPr>
                <w:rFonts w:hint="eastAsia"/>
                <w:szCs w:val="21"/>
              </w:rPr>
              <w:t>启动执行</w:t>
            </w:r>
            <w:r w:rsidRPr="00E6555F">
              <w:rPr>
                <w:rFonts w:hint="eastAsia"/>
                <w:szCs w:val="21"/>
              </w:rPr>
              <w:t>Task</w:t>
            </w:r>
            <w:r w:rsidRPr="00E6555F">
              <w:rPr>
                <w:rFonts w:hint="eastAsia"/>
                <w:szCs w:val="21"/>
              </w:rPr>
              <w:t>的子进程所需的环境变量及其它参数</w:t>
            </w:r>
          </w:p>
        </w:tc>
      </w:tr>
    </w:tbl>
    <w:p w:rsidR="0004308B" w:rsidRDefault="0004308B" w:rsidP="00C1735D">
      <w:pPr>
        <w:pStyle w:val="4"/>
      </w:pPr>
      <w:r>
        <w:rPr>
          <w:rFonts w:hint="eastAsia"/>
        </w:rPr>
        <w:t xml:space="preserve"> </w:t>
      </w:r>
      <w:r>
        <w:rPr>
          <w:rFonts w:hint="eastAsia"/>
        </w:rPr>
        <w:t>业务流程</w:t>
      </w:r>
    </w:p>
    <w:p w:rsidR="0004308B" w:rsidRDefault="0004308B" w:rsidP="002423E2">
      <w:pPr>
        <w:pStyle w:val="C503-2"/>
      </w:pPr>
      <w:r>
        <w:rPr>
          <w:rFonts w:hint="eastAsia"/>
        </w:rPr>
        <w:t>具体业务流程如</w:t>
      </w:r>
      <w:fldSimple w:instr=" REF _Ref340850837 \h  \* MERGEFORMAT ">
        <w:r w:rsidR="00354CD7">
          <w:rPr>
            <w:rFonts w:hint="eastAsia"/>
          </w:rPr>
          <w:t>图</w:t>
        </w:r>
        <w:r w:rsidR="00354CD7">
          <w:rPr>
            <w:rFonts w:hint="eastAsia"/>
          </w:rPr>
          <w:t xml:space="preserve"> </w:t>
        </w:r>
        <w:r w:rsidR="00354CD7">
          <w:rPr>
            <w:noProof/>
          </w:rPr>
          <w:t>1</w:t>
        </w:r>
        <w:r w:rsidR="00354CD7">
          <w:rPr>
            <w:noProof/>
          </w:rPr>
          <w:noBreakHyphen/>
          <w:t>10</w:t>
        </w:r>
      </w:fldSimple>
      <w:r>
        <w:rPr>
          <w:rFonts w:hint="eastAsia"/>
        </w:rPr>
        <w:t>示：</w:t>
      </w:r>
    </w:p>
    <w:p w:rsidR="0004308B" w:rsidRDefault="0004308B" w:rsidP="002423E2">
      <w:pPr>
        <w:pStyle w:val="C503-2"/>
      </w:pPr>
      <w:r>
        <w:rPr>
          <w:rFonts w:hint="eastAsia"/>
        </w:rPr>
        <w:t>(1) TaskTracker</w:t>
      </w:r>
      <w:r>
        <w:rPr>
          <w:rFonts w:hint="eastAsia"/>
        </w:rPr>
        <w:t>从</w:t>
      </w:r>
      <w:r>
        <w:rPr>
          <w:rFonts w:hint="eastAsia"/>
        </w:rPr>
        <w:t>JobTracker</w:t>
      </w:r>
      <w:r>
        <w:rPr>
          <w:rFonts w:hint="eastAsia"/>
        </w:rPr>
        <w:t>那里接收到心跳响应，根据心跳响应，</w:t>
      </w:r>
      <w:r>
        <w:rPr>
          <w:rFonts w:hint="eastAsia"/>
        </w:rPr>
        <w:t>TaskTracker</w:t>
      </w:r>
      <w:r>
        <w:rPr>
          <w:rFonts w:hint="eastAsia"/>
        </w:rPr>
        <w:t>将任务发送给</w:t>
      </w:r>
      <w:r>
        <w:rPr>
          <w:rFonts w:hint="eastAsia"/>
        </w:rPr>
        <w:t>taskLauncher</w:t>
      </w:r>
      <w:r>
        <w:rPr>
          <w:rFonts w:hint="eastAsia"/>
        </w:rPr>
        <w:t>，其中</w:t>
      </w:r>
      <w:r>
        <w:rPr>
          <w:rFonts w:hint="eastAsia"/>
        </w:rPr>
        <w:t>map</w:t>
      </w:r>
      <w:r>
        <w:rPr>
          <w:rFonts w:hint="eastAsia"/>
        </w:rPr>
        <w:t>任务发送给</w:t>
      </w:r>
      <w:r>
        <w:rPr>
          <w:rFonts w:hint="eastAsia"/>
        </w:rPr>
        <w:t>mapTaskLauncher</w:t>
      </w:r>
      <w:r>
        <w:rPr>
          <w:rFonts w:hint="eastAsia"/>
        </w:rPr>
        <w:t>，</w:t>
      </w:r>
      <w:r>
        <w:rPr>
          <w:rFonts w:hint="eastAsia"/>
        </w:rPr>
        <w:t>reduce</w:t>
      </w:r>
      <w:r>
        <w:rPr>
          <w:rFonts w:hint="eastAsia"/>
        </w:rPr>
        <w:t>任务发送给</w:t>
      </w:r>
      <w:r>
        <w:rPr>
          <w:rFonts w:hint="eastAsia"/>
        </w:rPr>
        <w:t>reduceTaskLauncher</w:t>
      </w:r>
      <w:r>
        <w:rPr>
          <w:rFonts w:hint="eastAsia"/>
        </w:rPr>
        <w:t>。</w:t>
      </w:r>
    </w:p>
    <w:p w:rsidR="0004308B" w:rsidRDefault="0004308B" w:rsidP="002423E2">
      <w:pPr>
        <w:pStyle w:val="C503-2"/>
      </w:pPr>
      <w:r>
        <w:rPr>
          <w:rFonts w:hint="eastAsia"/>
        </w:rPr>
        <w:t>(2) mapTaskLauncher</w:t>
      </w:r>
      <w:r>
        <w:rPr>
          <w:rFonts w:hint="eastAsia"/>
        </w:rPr>
        <w:t>与</w:t>
      </w:r>
      <w:r>
        <w:rPr>
          <w:rFonts w:hint="eastAsia"/>
        </w:rPr>
        <w:t>reduceTaskLauncher</w:t>
      </w:r>
      <w:r>
        <w:rPr>
          <w:rFonts w:hint="eastAsia"/>
        </w:rPr>
        <w:t>作为两个独立的线程，在每个</w:t>
      </w:r>
      <w:r>
        <w:rPr>
          <w:rFonts w:hint="eastAsia"/>
        </w:rPr>
        <w:t>TaskTracker</w:t>
      </w:r>
      <w:r>
        <w:rPr>
          <w:rFonts w:hint="eastAsia"/>
        </w:rPr>
        <w:t>上只有一个，</w:t>
      </w:r>
      <w:r>
        <w:rPr>
          <w:rFonts w:hint="eastAsia"/>
        </w:rPr>
        <w:t>taskLauncher</w:t>
      </w:r>
      <w:r>
        <w:rPr>
          <w:rFonts w:hint="eastAsia"/>
        </w:rPr>
        <w:t>负责管理本地</w:t>
      </w:r>
      <w:r>
        <w:rPr>
          <w:rFonts w:hint="eastAsia"/>
        </w:rPr>
        <w:t>slot</w:t>
      </w:r>
      <w:r>
        <w:rPr>
          <w:rFonts w:hint="eastAsia"/>
        </w:rPr>
        <w:t>个数，当它获得足够当前任务执行所需要的</w:t>
      </w:r>
      <w:r>
        <w:rPr>
          <w:rFonts w:hint="eastAsia"/>
        </w:rPr>
        <w:t>slot</w:t>
      </w:r>
      <w:r>
        <w:rPr>
          <w:rFonts w:hint="eastAsia"/>
        </w:rPr>
        <w:t>个数时，则将任务交给</w:t>
      </w:r>
      <w:r>
        <w:rPr>
          <w:rFonts w:hint="eastAsia"/>
        </w:rPr>
        <w:t>launchThread</w:t>
      </w:r>
      <w:r>
        <w:rPr>
          <w:rFonts w:hint="eastAsia"/>
        </w:rPr>
        <w:t>执行，其中，每个</w:t>
      </w:r>
      <w:r>
        <w:rPr>
          <w:rFonts w:hint="eastAsia"/>
        </w:rPr>
        <w:t>launchThread</w:t>
      </w:r>
      <w:r>
        <w:rPr>
          <w:rFonts w:hint="eastAsia"/>
        </w:rPr>
        <w:t>负责一个具体任务的发起。</w:t>
      </w:r>
    </w:p>
    <w:p w:rsidR="0004308B" w:rsidRDefault="0004308B" w:rsidP="002423E2">
      <w:pPr>
        <w:pStyle w:val="C503-2"/>
      </w:pPr>
      <w:r>
        <w:rPr>
          <w:rFonts w:hint="eastAsia"/>
        </w:rPr>
        <w:t>(3) launchThread</w:t>
      </w:r>
      <w:r>
        <w:rPr>
          <w:rFonts w:hint="eastAsia"/>
        </w:rPr>
        <w:t>主要任务包括：初始化工作目录，将用户作业文件（</w:t>
      </w:r>
      <w:r>
        <w:rPr>
          <w:rFonts w:hint="eastAsia"/>
        </w:rPr>
        <w:t>jar</w:t>
      </w:r>
      <w:r>
        <w:rPr>
          <w:rFonts w:hint="eastAsia"/>
        </w:rPr>
        <w:t>文件）从</w:t>
      </w:r>
      <w:r>
        <w:rPr>
          <w:rFonts w:hint="eastAsia"/>
        </w:rPr>
        <w:t>hdfs</w:t>
      </w:r>
      <w:r>
        <w:rPr>
          <w:rFonts w:hint="eastAsia"/>
        </w:rPr>
        <w:t>上下载到本地磁盘，更新本地任务配置文件，</w:t>
      </w:r>
      <w:r w:rsidR="007E3D3F">
        <w:rPr>
          <w:rFonts w:hint="eastAsia"/>
        </w:rPr>
        <w:t>将任务状态从</w:t>
      </w:r>
      <w:r w:rsidR="00875909" w:rsidRPr="00875909">
        <w:t>UNASSIGNED</w:t>
      </w:r>
      <w:r w:rsidR="00875909">
        <w:rPr>
          <w:rFonts w:hint="eastAsia"/>
        </w:rPr>
        <w:t>设置为</w:t>
      </w:r>
      <w:r w:rsidR="00875909" w:rsidRPr="00875909">
        <w:t>RUNNING</w:t>
      </w:r>
      <w:r w:rsidR="006577F8">
        <w:rPr>
          <w:rFonts w:hint="eastAsia"/>
        </w:rPr>
        <w:t>（</w:t>
      </w:r>
      <w:r w:rsidR="00F13E63">
        <w:rPr>
          <w:rFonts w:hint="eastAsia"/>
        </w:rPr>
        <w:t>TaskCleanup</w:t>
      </w:r>
      <w:r w:rsidR="006577F8">
        <w:rPr>
          <w:rFonts w:hint="eastAsia"/>
        </w:rPr>
        <w:t>任务</w:t>
      </w:r>
      <w:r w:rsidR="006B282A">
        <w:rPr>
          <w:rFonts w:hint="eastAsia"/>
        </w:rPr>
        <w:t>的</w:t>
      </w:r>
      <w:r w:rsidR="006577F8">
        <w:rPr>
          <w:rFonts w:hint="eastAsia"/>
        </w:rPr>
        <w:t>状态保持为</w:t>
      </w:r>
      <w:r w:rsidR="006577F8">
        <w:rPr>
          <w:rFonts w:hint="eastAsia"/>
        </w:rPr>
        <w:t>UNCLEAN</w:t>
      </w:r>
      <w:r w:rsidR="00F13E63">
        <w:rPr>
          <w:rFonts w:hint="eastAsia"/>
        </w:rPr>
        <w:t>）</w:t>
      </w:r>
      <w:r w:rsidR="00875909">
        <w:rPr>
          <w:rFonts w:hint="eastAsia"/>
        </w:rPr>
        <w:t>，</w:t>
      </w:r>
      <w:r>
        <w:rPr>
          <w:rFonts w:hint="eastAsia"/>
        </w:rPr>
        <w:t>启动</w:t>
      </w:r>
      <w:r>
        <w:rPr>
          <w:rFonts w:hint="eastAsia"/>
        </w:rPr>
        <w:t>TaskRunner</w:t>
      </w:r>
      <w:r>
        <w:rPr>
          <w:rFonts w:hint="eastAsia"/>
        </w:rPr>
        <w:t>线程，由</w:t>
      </w:r>
      <w:r>
        <w:rPr>
          <w:rFonts w:hint="eastAsia"/>
        </w:rPr>
        <w:t>TaskRunner</w:t>
      </w:r>
      <w:r>
        <w:rPr>
          <w:rFonts w:hint="eastAsia"/>
        </w:rPr>
        <w:t>线程负责监控</w:t>
      </w:r>
      <w:r>
        <w:rPr>
          <w:rFonts w:hint="eastAsia"/>
        </w:rPr>
        <w:t>Task</w:t>
      </w:r>
      <w:r>
        <w:rPr>
          <w:rFonts w:hint="eastAsia"/>
        </w:rPr>
        <w:t>任务的执行。</w:t>
      </w:r>
    </w:p>
    <w:p w:rsidR="0004308B" w:rsidRDefault="0004308B" w:rsidP="002423E2">
      <w:pPr>
        <w:pStyle w:val="C503-2"/>
      </w:pPr>
      <w:r>
        <w:rPr>
          <w:rFonts w:hint="eastAsia"/>
        </w:rPr>
        <w:t xml:space="preserve">(4) </w:t>
      </w:r>
      <w:r>
        <w:rPr>
          <w:rFonts w:hint="eastAsia"/>
        </w:rPr>
        <w:t>根据任务是</w:t>
      </w:r>
      <w:r>
        <w:rPr>
          <w:rFonts w:hint="eastAsia"/>
        </w:rPr>
        <w:t>map</w:t>
      </w:r>
      <w:r>
        <w:rPr>
          <w:rFonts w:hint="eastAsia"/>
        </w:rPr>
        <w:t>或</w:t>
      </w:r>
      <w:r>
        <w:rPr>
          <w:rFonts w:hint="eastAsia"/>
        </w:rPr>
        <w:t>reduce</w:t>
      </w:r>
      <w:r>
        <w:rPr>
          <w:rFonts w:hint="eastAsia"/>
        </w:rPr>
        <w:t>，</w:t>
      </w:r>
      <w:r>
        <w:rPr>
          <w:rFonts w:hint="eastAsia"/>
        </w:rPr>
        <w:t>TaskRunner</w:t>
      </w:r>
      <w:r>
        <w:rPr>
          <w:rFonts w:hint="eastAsia"/>
        </w:rPr>
        <w:t>对象有</w:t>
      </w:r>
      <w:r>
        <w:rPr>
          <w:rFonts w:hint="eastAsia"/>
        </w:rPr>
        <w:t>mapTaskRunner</w:t>
      </w:r>
      <w:r>
        <w:rPr>
          <w:rFonts w:hint="eastAsia"/>
        </w:rPr>
        <w:t>对象和</w:t>
      </w:r>
      <w:r>
        <w:rPr>
          <w:rFonts w:hint="eastAsia"/>
        </w:rPr>
        <w:t>reduceTaskRunner</w:t>
      </w:r>
      <w:r>
        <w:rPr>
          <w:rFonts w:hint="eastAsia"/>
        </w:rPr>
        <w:t>对象两种，它的主要工作包括：初始化启动</w:t>
      </w:r>
      <w:r>
        <w:rPr>
          <w:rFonts w:hint="eastAsia"/>
        </w:rPr>
        <w:t>Java</w:t>
      </w:r>
      <w:r>
        <w:rPr>
          <w:rFonts w:hint="eastAsia"/>
        </w:rPr>
        <w:t>子进程的一系列环境变量，装载作业文件</w:t>
      </w:r>
      <w:r>
        <w:rPr>
          <w:rFonts w:hint="eastAsia"/>
        </w:rPr>
        <w:t>jar</w:t>
      </w:r>
      <w:r>
        <w:rPr>
          <w:rFonts w:hint="eastAsia"/>
        </w:rPr>
        <w:t>包，将任务交给</w:t>
      </w:r>
      <w:r>
        <w:rPr>
          <w:rFonts w:hint="eastAsia"/>
        </w:rPr>
        <w:t>JvmManager</w:t>
      </w:r>
      <w:r>
        <w:rPr>
          <w:rFonts w:hint="eastAsia"/>
        </w:rPr>
        <w:t>。</w:t>
      </w:r>
    </w:p>
    <w:p w:rsidR="0004308B" w:rsidRDefault="0004308B" w:rsidP="002423E2">
      <w:pPr>
        <w:pStyle w:val="C503-2"/>
      </w:pPr>
      <w:r>
        <w:rPr>
          <w:rFonts w:hint="eastAsia"/>
        </w:rPr>
        <w:lastRenderedPageBreak/>
        <w:t xml:space="preserve">(5) </w:t>
      </w:r>
      <w:r>
        <w:rPr>
          <w:rFonts w:hint="eastAsia"/>
        </w:rPr>
        <w:t>每个</w:t>
      </w:r>
      <w:r>
        <w:rPr>
          <w:rFonts w:hint="eastAsia"/>
        </w:rPr>
        <w:t>TaskTracker</w:t>
      </w:r>
      <w:r>
        <w:rPr>
          <w:rFonts w:hint="eastAsia"/>
        </w:rPr>
        <w:t>上有两个</w:t>
      </w:r>
      <w:r>
        <w:rPr>
          <w:rFonts w:hint="eastAsia"/>
        </w:rPr>
        <w:t>JvmManager</w:t>
      </w:r>
      <w:r>
        <w:rPr>
          <w:rFonts w:hint="eastAsia"/>
        </w:rPr>
        <w:t>，一个是</w:t>
      </w:r>
      <w:r>
        <w:rPr>
          <w:rFonts w:hint="eastAsia"/>
        </w:rPr>
        <w:t>mapJvmManager</w:t>
      </w:r>
      <w:r>
        <w:rPr>
          <w:rFonts w:hint="eastAsia"/>
        </w:rPr>
        <w:t>，一个是</w:t>
      </w:r>
      <w:r>
        <w:rPr>
          <w:rFonts w:hint="eastAsia"/>
        </w:rPr>
        <w:t>reduceJvmManager</w:t>
      </w:r>
      <w:r>
        <w:rPr>
          <w:rFonts w:hint="eastAsia"/>
        </w:rPr>
        <w:t>。它们分别管理</w:t>
      </w:r>
      <w:r>
        <w:rPr>
          <w:rFonts w:hint="eastAsia"/>
        </w:rPr>
        <w:t>TaskTracker</w:t>
      </w:r>
      <w:r>
        <w:rPr>
          <w:rFonts w:hint="eastAsia"/>
        </w:rPr>
        <w:t>上所有的</w:t>
      </w:r>
      <w:r>
        <w:rPr>
          <w:rFonts w:hint="eastAsia"/>
        </w:rPr>
        <w:t>mapJvmRunner</w:t>
      </w:r>
      <w:r>
        <w:rPr>
          <w:rFonts w:hint="eastAsia"/>
        </w:rPr>
        <w:t>或</w:t>
      </w:r>
      <w:r>
        <w:rPr>
          <w:rFonts w:hint="eastAsia"/>
        </w:rPr>
        <w:t>reduceJvmRunner</w:t>
      </w:r>
      <w:r>
        <w:rPr>
          <w:rFonts w:hint="eastAsia"/>
        </w:rPr>
        <w:t>，并负责从中选择一个已有的（或新建一个）</w:t>
      </w:r>
      <w:r>
        <w:rPr>
          <w:rFonts w:hint="eastAsia"/>
        </w:rPr>
        <w:t>JvmRunner</w:t>
      </w:r>
      <w:r w:rsidR="00744CD1">
        <w:rPr>
          <w:rFonts w:hint="eastAsia"/>
        </w:rPr>
        <w:t>线程，</w:t>
      </w:r>
      <w:r>
        <w:rPr>
          <w:rFonts w:hint="eastAsia"/>
        </w:rPr>
        <w:t>JvmRunner</w:t>
      </w:r>
      <w:r w:rsidR="00744CD1">
        <w:rPr>
          <w:rFonts w:hint="eastAsia"/>
        </w:rPr>
        <w:t>线程</w:t>
      </w:r>
      <w:r w:rsidR="00222B5F">
        <w:rPr>
          <w:rFonts w:hint="eastAsia"/>
        </w:rPr>
        <w:t>负责创建一</w:t>
      </w:r>
      <w:r w:rsidR="00266F8B">
        <w:rPr>
          <w:rFonts w:hint="eastAsia"/>
        </w:rPr>
        <w:t>新进程，新</w:t>
      </w:r>
      <w:r>
        <w:rPr>
          <w:rFonts w:hint="eastAsia"/>
        </w:rPr>
        <w:t>进程用于执行具体的</w:t>
      </w:r>
      <w:r w:rsidR="0005520B">
        <w:rPr>
          <w:rFonts w:hint="eastAsia"/>
        </w:rPr>
        <w:t>Map/Reduce</w:t>
      </w:r>
      <w:r>
        <w:rPr>
          <w:rFonts w:hint="eastAsia"/>
        </w:rPr>
        <w:t>任务。</w:t>
      </w:r>
    </w:p>
    <w:p w:rsidR="0004308B" w:rsidRDefault="00FE321F" w:rsidP="00C1735D">
      <w:pPr>
        <w:pStyle w:val="ab"/>
        <w:spacing w:before="31" w:after="31"/>
      </w:pPr>
      <w:r>
        <w:rPr>
          <w:noProof/>
        </w:rPr>
        <w:drawing>
          <wp:inline distT="0" distB="0" distL="0" distR="0">
            <wp:extent cx="5278120" cy="29192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278120" cy="2919274"/>
                    </a:xfrm>
                    <a:prstGeom prst="rect">
                      <a:avLst/>
                    </a:prstGeom>
                    <a:noFill/>
                    <a:ln w="9525">
                      <a:noFill/>
                      <a:miter lim="800000"/>
                      <a:headEnd/>
                      <a:tailEnd/>
                    </a:ln>
                  </pic:spPr>
                </pic:pic>
              </a:graphicData>
            </a:graphic>
          </wp:inline>
        </w:drawing>
      </w:r>
    </w:p>
    <w:p w:rsidR="0004308B" w:rsidRDefault="0004308B" w:rsidP="00C1735D">
      <w:pPr>
        <w:pStyle w:val="ab"/>
        <w:spacing w:before="31" w:after="31"/>
        <w:rPr>
          <w:rFonts w:hint="eastAsia"/>
        </w:rPr>
      </w:pPr>
      <w:bookmarkStart w:id="14" w:name="_Ref340850837"/>
      <w:r>
        <w:rPr>
          <w:rFonts w:hint="eastAsia"/>
        </w:rPr>
        <w:t>图</w:t>
      </w:r>
      <w:r>
        <w:rPr>
          <w:rFonts w:hint="eastAsia"/>
        </w:rPr>
        <w:t xml:space="preserve"> </w:t>
      </w:r>
      <w:fldSimple w:instr=" STYLEREF 1 \s ">
        <w:r w:rsidR="00354CD7">
          <w:rPr>
            <w:noProof/>
          </w:rPr>
          <w:t>1</w:t>
        </w:r>
      </w:fldSimple>
      <w:r w:rsidR="002229E7">
        <w:noBreakHyphen/>
      </w:r>
      <w:r w:rsidR="002229E7">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2229E7">
        <w:fldChar w:fldCharType="separate"/>
      </w:r>
      <w:r w:rsidR="00354CD7">
        <w:rPr>
          <w:noProof/>
        </w:rPr>
        <w:t>10</w:t>
      </w:r>
      <w:r w:rsidR="002229E7">
        <w:fldChar w:fldCharType="end"/>
      </w:r>
      <w:bookmarkEnd w:id="14"/>
      <w:r>
        <w:rPr>
          <w:rFonts w:hint="eastAsia"/>
        </w:rPr>
        <w:t xml:space="preserve"> </w:t>
      </w:r>
      <w:r w:rsidR="00447EAC">
        <w:rPr>
          <w:rFonts w:hint="eastAsia"/>
        </w:rPr>
        <w:t xml:space="preserve"> </w:t>
      </w:r>
      <w:r>
        <w:rPr>
          <w:rFonts w:hint="eastAsia"/>
        </w:rPr>
        <w:t>TaskTracker</w:t>
      </w:r>
      <w:r>
        <w:rPr>
          <w:rFonts w:hint="eastAsia"/>
        </w:rPr>
        <w:t>业务流程图</w:t>
      </w:r>
    </w:p>
    <w:p w:rsidR="006C5C81" w:rsidRDefault="00472DDA" w:rsidP="00472DDA">
      <w:pPr>
        <w:pStyle w:val="C503-2"/>
        <w:rPr>
          <w:rFonts w:hint="eastAsia"/>
        </w:rPr>
      </w:pPr>
      <w:r>
        <w:rPr>
          <w:rFonts w:hint="eastAsia"/>
        </w:rPr>
        <w:t>（</w:t>
      </w:r>
      <w:r>
        <w:rPr>
          <w:rFonts w:hint="eastAsia"/>
        </w:rPr>
        <w:t>6</w:t>
      </w:r>
      <w:r>
        <w:rPr>
          <w:rFonts w:hint="eastAsia"/>
        </w:rPr>
        <w:t>）</w:t>
      </w:r>
      <w:r w:rsidR="00A05D8F" w:rsidRPr="00A05D8F">
        <w:rPr>
          <w:rFonts w:hint="eastAsia"/>
        </w:rPr>
        <w:t>如果</w:t>
      </w:r>
      <w:r w:rsidR="00A05D8F" w:rsidRPr="00A05D8F">
        <w:rPr>
          <w:rFonts w:hint="eastAsia"/>
        </w:rPr>
        <w:t>Map/Reduce</w:t>
      </w:r>
      <w:r w:rsidR="00A05D8F" w:rsidRPr="00A05D8F">
        <w:rPr>
          <w:rFonts w:hint="eastAsia"/>
        </w:rPr>
        <w:t>任务正常执行，执行完毕时，</w:t>
      </w:r>
      <w:r w:rsidR="00A05D8F" w:rsidRPr="00A05D8F">
        <w:rPr>
          <w:rFonts w:hint="eastAsia"/>
        </w:rPr>
        <w:t>TaskTracker</w:t>
      </w:r>
      <w:r w:rsidR="008519F7">
        <w:rPr>
          <w:rFonts w:hint="eastAsia"/>
        </w:rPr>
        <w:t>进程必然</w:t>
      </w:r>
      <w:r w:rsidR="00A05D8F" w:rsidRPr="00A05D8F">
        <w:rPr>
          <w:rFonts w:hint="eastAsia"/>
        </w:rPr>
        <w:t>收到</w:t>
      </w:r>
      <w:r w:rsidR="00A05D8F" w:rsidRPr="00A05D8F">
        <w:rPr>
          <w:rFonts w:hint="eastAsia"/>
        </w:rPr>
        <w:t>Mapper</w:t>
      </w:r>
      <w:r w:rsidR="00A05D8F" w:rsidRPr="00A05D8F">
        <w:rPr>
          <w:rFonts w:hint="eastAsia"/>
        </w:rPr>
        <w:t>或</w:t>
      </w:r>
      <w:r w:rsidR="00A05D8F" w:rsidRPr="00A05D8F">
        <w:rPr>
          <w:rFonts w:hint="eastAsia"/>
        </w:rPr>
        <w:t>Reducer</w:t>
      </w:r>
      <w:r w:rsidR="00A05D8F" w:rsidRPr="00A05D8F">
        <w:rPr>
          <w:rFonts w:hint="eastAsia"/>
        </w:rPr>
        <w:t>发送的</w:t>
      </w:r>
      <w:r w:rsidR="00A05D8F" w:rsidRPr="00A05D8F">
        <w:rPr>
          <w:rFonts w:hint="eastAsia"/>
        </w:rPr>
        <w:t>done</w:t>
      </w:r>
      <w:r w:rsidR="00D60467">
        <w:rPr>
          <w:rFonts w:hint="eastAsia"/>
        </w:rPr>
        <w:t>消息，</w:t>
      </w:r>
      <w:r w:rsidR="00A05D8F" w:rsidRPr="00A05D8F">
        <w:rPr>
          <w:rFonts w:hint="eastAsia"/>
        </w:rPr>
        <w:t>响应</w:t>
      </w:r>
      <w:r w:rsidR="00A05D8F" w:rsidRPr="00A05D8F">
        <w:rPr>
          <w:rFonts w:hint="eastAsia"/>
        </w:rPr>
        <w:t>done</w:t>
      </w:r>
      <w:r w:rsidR="00A05D8F" w:rsidRPr="00A05D8F">
        <w:rPr>
          <w:rFonts w:hint="eastAsia"/>
        </w:rPr>
        <w:t>消息过程中，</w:t>
      </w:r>
      <w:r w:rsidR="00A05D8F" w:rsidRPr="00A05D8F">
        <w:rPr>
          <w:rFonts w:hint="eastAsia"/>
        </w:rPr>
        <w:t>TaskTracker</w:t>
      </w:r>
      <w:r w:rsidR="00A05D8F" w:rsidRPr="00A05D8F">
        <w:rPr>
          <w:rFonts w:hint="eastAsia"/>
        </w:rPr>
        <w:t>进程设置任务进展为</w:t>
      </w:r>
      <w:r w:rsidR="00A05D8F" w:rsidRPr="00A05D8F">
        <w:rPr>
          <w:rFonts w:hint="eastAsia"/>
        </w:rPr>
        <w:t>1</w:t>
      </w:r>
      <w:r w:rsidR="00A05D8F" w:rsidRPr="00A05D8F">
        <w:rPr>
          <w:rFonts w:hint="eastAsia"/>
        </w:rPr>
        <w:t>，改变任务状态</w:t>
      </w:r>
      <w:r w:rsidR="00D60467">
        <w:rPr>
          <w:rFonts w:hint="eastAsia"/>
        </w:rPr>
        <w:t>（</w:t>
      </w:r>
      <w:r w:rsidR="00A05D8F" w:rsidRPr="00A05D8F">
        <w:rPr>
          <w:rFonts w:hint="eastAsia"/>
        </w:rPr>
        <w:t>即</w:t>
      </w:r>
      <w:r w:rsidR="00A05D8F" w:rsidRPr="00A05D8F">
        <w:rPr>
          <w:rFonts w:hint="eastAsia"/>
        </w:rPr>
        <w:t>FAILED_UNCLEAN</w:t>
      </w:r>
      <w:r w:rsidR="008519F7">
        <w:rPr>
          <w:rFonts w:hint="eastAsia"/>
        </w:rPr>
        <w:t xml:space="preserve"> </w:t>
      </w:r>
      <w:r w:rsidR="00A05D8F" w:rsidRPr="00A05D8F">
        <w:rPr>
          <w:rFonts w:hint="eastAsia"/>
        </w:rPr>
        <w:t>--&gt;FAILED</w:t>
      </w:r>
      <w:r w:rsidR="00D60467">
        <w:rPr>
          <w:rFonts w:hint="eastAsia"/>
        </w:rPr>
        <w:t>，</w:t>
      </w:r>
      <w:r w:rsidR="00A05D8F" w:rsidRPr="00A05D8F">
        <w:rPr>
          <w:rFonts w:hint="eastAsia"/>
        </w:rPr>
        <w:t>TaskCleanup</w:t>
      </w:r>
      <w:r w:rsidR="00A05D8F" w:rsidRPr="00A05D8F">
        <w:rPr>
          <w:rFonts w:hint="eastAsia"/>
        </w:rPr>
        <w:t>任务执行成功</w:t>
      </w:r>
      <w:r w:rsidR="00D60467">
        <w:rPr>
          <w:rFonts w:hint="eastAsia"/>
        </w:rPr>
        <w:t>；</w:t>
      </w:r>
      <w:r w:rsidR="00A05D8F" w:rsidRPr="00A05D8F">
        <w:rPr>
          <w:rFonts w:hint="eastAsia"/>
        </w:rPr>
        <w:t>KILLED_UNCLEAN--&gt;KILLED</w:t>
      </w:r>
      <w:r w:rsidR="00D60467">
        <w:rPr>
          <w:rFonts w:hint="eastAsia"/>
        </w:rPr>
        <w:t>，</w:t>
      </w:r>
      <w:r w:rsidR="00A05D8F" w:rsidRPr="00A05D8F">
        <w:rPr>
          <w:rFonts w:hint="eastAsia"/>
        </w:rPr>
        <w:t>TaskCleanup</w:t>
      </w:r>
      <w:r w:rsidR="00D60467">
        <w:rPr>
          <w:rFonts w:hint="eastAsia"/>
        </w:rPr>
        <w:t>任务执行成功；</w:t>
      </w:r>
      <w:r w:rsidR="00A05D8F" w:rsidRPr="00A05D8F">
        <w:rPr>
          <w:rFonts w:hint="eastAsia"/>
        </w:rPr>
        <w:t>COMMIT_PENDING--&gt;SUCCEEDED</w:t>
      </w:r>
      <w:r w:rsidR="00D60467">
        <w:rPr>
          <w:rFonts w:hint="eastAsia"/>
        </w:rPr>
        <w:t>）</w:t>
      </w:r>
      <w:r w:rsidR="00A05D8F" w:rsidRPr="00A05D8F">
        <w:rPr>
          <w:rFonts w:hint="eastAsia"/>
        </w:rPr>
        <w:t>，删除</w:t>
      </w:r>
      <w:r w:rsidR="00A05D8F" w:rsidRPr="00A05D8F">
        <w:rPr>
          <w:rFonts w:hint="eastAsia"/>
        </w:rPr>
        <w:t>TaskRunner</w:t>
      </w:r>
      <w:r w:rsidR="00A05D8F" w:rsidRPr="00A05D8F">
        <w:rPr>
          <w:rFonts w:hint="eastAsia"/>
        </w:rPr>
        <w:t>与</w:t>
      </w:r>
      <w:r w:rsidR="00A05D8F" w:rsidRPr="00A05D8F">
        <w:rPr>
          <w:rFonts w:hint="eastAsia"/>
        </w:rPr>
        <w:t>JvmRunner</w:t>
      </w:r>
      <w:r w:rsidR="00A05D8F" w:rsidRPr="00A05D8F">
        <w:rPr>
          <w:rFonts w:hint="eastAsia"/>
        </w:rPr>
        <w:t>间联系（并非停止</w:t>
      </w:r>
      <w:r w:rsidR="00A05D8F" w:rsidRPr="00A05D8F">
        <w:rPr>
          <w:rFonts w:hint="eastAsia"/>
        </w:rPr>
        <w:t>JvmRunner</w:t>
      </w:r>
      <w:r w:rsidR="00A05D8F" w:rsidRPr="00A05D8F">
        <w:rPr>
          <w:rFonts w:hint="eastAsia"/>
        </w:rPr>
        <w:t>，因为</w:t>
      </w:r>
      <w:r w:rsidR="00A05D8F" w:rsidRPr="00A05D8F">
        <w:rPr>
          <w:rFonts w:hint="eastAsia"/>
        </w:rPr>
        <w:t>JvmRunner</w:t>
      </w:r>
      <w:r w:rsidR="00A05D8F" w:rsidRPr="00A05D8F">
        <w:rPr>
          <w:rFonts w:hint="eastAsia"/>
        </w:rPr>
        <w:t>在</w:t>
      </w:r>
      <w:r w:rsidR="00A05D8F" w:rsidRPr="00A05D8F">
        <w:rPr>
          <w:rFonts w:hint="eastAsia"/>
        </w:rPr>
        <w:t>JVM</w:t>
      </w:r>
      <w:r w:rsidR="00A05D8F" w:rsidRPr="00A05D8F">
        <w:rPr>
          <w:rFonts w:hint="eastAsia"/>
        </w:rPr>
        <w:t>没有结束前，还可通过它让</w:t>
      </w:r>
      <w:r w:rsidR="00A05D8F" w:rsidRPr="00A05D8F">
        <w:rPr>
          <w:rFonts w:hint="eastAsia"/>
        </w:rPr>
        <w:t>JVM</w:t>
      </w:r>
      <w:r w:rsidR="00A05D8F" w:rsidRPr="00A05D8F">
        <w:rPr>
          <w:rFonts w:hint="eastAsia"/>
        </w:rPr>
        <w:t>执行别的任务），唤醒等待任务完成的</w:t>
      </w:r>
      <w:r w:rsidR="00A05D8F" w:rsidRPr="00A05D8F">
        <w:rPr>
          <w:rFonts w:hint="eastAsia"/>
        </w:rPr>
        <w:t>TaskRunner</w:t>
      </w:r>
      <w:r w:rsidR="00A05D8F" w:rsidRPr="00A05D8F">
        <w:rPr>
          <w:rFonts w:hint="eastAsia"/>
        </w:rPr>
        <w:t>。</w:t>
      </w:r>
    </w:p>
    <w:p w:rsidR="000B3A92" w:rsidRPr="000B3A92" w:rsidRDefault="00A05D8F" w:rsidP="003F1D01">
      <w:pPr>
        <w:pStyle w:val="C503-2"/>
      </w:pPr>
      <w:r w:rsidRPr="00A05D8F">
        <w:rPr>
          <w:rFonts w:hint="eastAsia"/>
        </w:rPr>
        <w:t>被唤醒的</w:t>
      </w:r>
      <w:r w:rsidRPr="00A05D8F">
        <w:rPr>
          <w:rFonts w:hint="eastAsia"/>
        </w:rPr>
        <w:t>TaskRunner</w:t>
      </w:r>
      <w:r w:rsidRPr="00A05D8F">
        <w:rPr>
          <w:rFonts w:hint="eastAsia"/>
        </w:rPr>
        <w:t>则检查任务是否需要</w:t>
      </w:r>
      <w:r w:rsidRPr="00A05D8F">
        <w:rPr>
          <w:rFonts w:hint="eastAsia"/>
        </w:rPr>
        <w:t>cleanup</w:t>
      </w:r>
      <w:r w:rsidRPr="00A05D8F">
        <w:rPr>
          <w:rFonts w:hint="eastAsia"/>
        </w:rPr>
        <w:t>（状态为</w:t>
      </w:r>
      <w:r w:rsidRPr="00A05D8F">
        <w:rPr>
          <w:rFonts w:hint="eastAsia"/>
        </w:rPr>
        <w:t>FAILED</w:t>
      </w:r>
      <w:r w:rsidR="00BB17CC">
        <w:rPr>
          <w:rFonts w:hint="eastAsia"/>
        </w:rPr>
        <w:t>/</w:t>
      </w:r>
      <w:r w:rsidRPr="00A05D8F">
        <w:rPr>
          <w:rFonts w:hint="eastAsia"/>
        </w:rPr>
        <w:t>KILLED</w:t>
      </w:r>
      <w:r w:rsidRPr="00A05D8F">
        <w:rPr>
          <w:rFonts w:hint="eastAsia"/>
        </w:rPr>
        <w:t>的任务需清除</w:t>
      </w:r>
      <w:r w:rsidR="00C061F8">
        <w:rPr>
          <w:rFonts w:hint="eastAsia"/>
        </w:rPr>
        <w:t>，即</w:t>
      </w:r>
      <w:r w:rsidR="00C061F8">
        <w:rPr>
          <w:rFonts w:hint="eastAsia"/>
        </w:rPr>
        <w:t>TaskCleanup</w:t>
      </w:r>
      <w:r w:rsidR="00C061F8">
        <w:rPr>
          <w:rFonts w:hint="eastAsia"/>
        </w:rPr>
        <w:t>任务</w:t>
      </w:r>
      <w:r w:rsidRPr="00A05D8F">
        <w:rPr>
          <w:rFonts w:hint="eastAsia"/>
        </w:rPr>
        <w:t>），如需</w:t>
      </w:r>
      <w:r w:rsidRPr="00A05D8F">
        <w:rPr>
          <w:rFonts w:hint="eastAsia"/>
        </w:rPr>
        <w:t>cleanup</w:t>
      </w:r>
      <w:r w:rsidRPr="00A05D8F">
        <w:rPr>
          <w:rFonts w:hint="eastAsia"/>
        </w:rPr>
        <w:t>，则从所属</w:t>
      </w:r>
      <w:r w:rsidRPr="00A05D8F">
        <w:rPr>
          <w:rFonts w:hint="eastAsia"/>
        </w:rPr>
        <w:t>Job</w:t>
      </w:r>
      <w:r w:rsidR="003F1D01">
        <w:rPr>
          <w:rFonts w:hint="eastAsia"/>
        </w:rPr>
        <w:t>中删除</w:t>
      </w:r>
      <w:r w:rsidRPr="00A05D8F">
        <w:rPr>
          <w:rFonts w:hint="eastAsia"/>
        </w:rPr>
        <w:t>任务，删除全局任务队列中的</w:t>
      </w:r>
      <w:r w:rsidRPr="00A05D8F">
        <w:rPr>
          <w:rFonts w:hint="eastAsia"/>
        </w:rPr>
        <w:t>Task</w:t>
      </w:r>
      <w:r w:rsidRPr="00A05D8F">
        <w:rPr>
          <w:rFonts w:hint="eastAsia"/>
        </w:rPr>
        <w:t>，删除与任务有关的作业文件。最后，释放</w:t>
      </w:r>
      <w:r w:rsidRPr="00A05D8F">
        <w:rPr>
          <w:rFonts w:hint="eastAsia"/>
        </w:rPr>
        <w:t>Map/Reduce</w:t>
      </w:r>
      <w:r w:rsidRPr="00A05D8F">
        <w:rPr>
          <w:rFonts w:hint="eastAsia"/>
        </w:rPr>
        <w:t>任务占用的</w:t>
      </w:r>
      <w:r w:rsidRPr="00A05D8F">
        <w:rPr>
          <w:rFonts w:hint="eastAsia"/>
        </w:rPr>
        <w:t>Slot</w:t>
      </w:r>
      <w:r w:rsidRPr="00A05D8F">
        <w:rPr>
          <w:rFonts w:hint="eastAsia"/>
        </w:rPr>
        <w:t>。</w:t>
      </w:r>
    </w:p>
    <w:p w:rsidR="0004308B" w:rsidRDefault="0004308B" w:rsidP="00C1735D">
      <w:pPr>
        <w:pStyle w:val="3"/>
      </w:pPr>
      <w:r>
        <w:rPr>
          <w:rFonts w:hint="eastAsia"/>
        </w:rPr>
        <w:lastRenderedPageBreak/>
        <w:t>Mapper</w:t>
      </w:r>
      <w:r>
        <w:rPr>
          <w:rFonts w:hint="eastAsia"/>
        </w:rPr>
        <w:t>子系统</w:t>
      </w:r>
    </w:p>
    <w:p w:rsidR="0004308B" w:rsidRDefault="0004308B" w:rsidP="00C1735D">
      <w:pPr>
        <w:pStyle w:val="4"/>
      </w:pPr>
      <w:r>
        <w:rPr>
          <w:rFonts w:hint="eastAsia"/>
        </w:rPr>
        <w:t>软件架构</w:t>
      </w:r>
    </w:p>
    <w:p w:rsidR="0004308B" w:rsidRDefault="0004308B" w:rsidP="00C1735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C1735D">
      <w:pPr>
        <w:pStyle w:val="4"/>
      </w:pPr>
      <w:r>
        <w:rPr>
          <w:rFonts w:hint="eastAsia"/>
        </w:rPr>
        <w:t xml:space="preserve"> </w:t>
      </w:r>
      <w:r>
        <w:rPr>
          <w:rFonts w:hint="eastAsia"/>
        </w:rPr>
        <w:t>接口关系</w:t>
      </w:r>
    </w:p>
    <w:p w:rsidR="0004308B" w:rsidRDefault="0004308B" w:rsidP="00C1735D">
      <w:pPr>
        <w:pStyle w:val="5"/>
      </w:pPr>
      <w:r>
        <w:rPr>
          <w:rFonts w:hint="eastAsia"/>
        </w:rPr>
        <w:t>外部接口</w:t>
      </w:r>
    </w:p>
    <w:p w:rsidR="0004308B" w:rsidRDefault="0004308B" w:rsidP="00C1735D">
      <w:pPr>
        <w:pStyle w:val="5"/>
      </w:pPr>
      <w:r>
        <w:rPr>
          <w:rFonts w:hint="eastAsia"/>
        </w:rPr>
        <w:t>内部接口</w:t>
      </w:r>
    </w:p>
    <w:p w:rsidR="00C201B6" w:rsidRDefault="00C201B6" w:rsidP="00C201B6">
      <w:pPr>
        <w:pStyle w:val="C503-4"/>
        <w:spacing w:before="62" w:after="62"/>
      </w:pPr>
      <w:r>
        <w:rPr>
          <w:rFonts w:hint="eastAsia"/>
        </w:rPr>
        <w:t>表</w:t>
      </w:r>
      <w:r>
        <w:rPr>
          <w:rFonts w:hint="eastAsia"/>
        </w:rPr>
        <w:t xml:space="preserve"> </w:t>
      </w:r>
      <w:fldSimple w:instr=" STYLEREF 1 \s ">
        <w:r w:rsidR="00354CD7">
          <w:rPr>
            <w:noProof/>
          </w:rPr>
          <w:t>1</w:t>
        </w:r>
      </w:fldSimple>
      <w:r>
        <w:noBreakHyphen/>
      </w:r>
      <w:r w:rsidR="00AC23C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AC23C8">
        <w:fldChar w:fldCharType="separate"/>
      </w:r>
      <w:r w:rsidR="00354CD7">
        <w:rPr>
          <w:noProof/>
        </w:rPr>
        <w:t>5</w:t>
      </w:r>
      <w:r w:rsidR="00AC23C8">
        <w:fldChar w:fldCharType="end"/>
      </w:r>
      <w:r>
        <w:rPr>
          <w:rFonts w:hint="eastAsia"/>
        </w:rPr>
        <w:t xml:space="preserve">  Mapper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C201B6" w:rsidTr="003368F6">
        <w:trPr>
          <w:tblHeader/>
          <w:jc w:val="center"/>
        </w:trPr>
        <w:tc>
          <w:tcPr>
            <w:tcW w:w="550" w:type="dxa"/>
            <w:shd w:val="clear" w:color="auto" w:fill="7DC887" w:themeFill="background1" w:themeFillShade="BF"/>
          </w:tcPr>
          <w:p w:rsidR="00C201B6" w:rsidRPr="003368F6" w:rsidRDefault="00C201B6" w:rsidP="003368F6">
            <w:pPr>
              <w:pStyle w:val="C503-4"/>
              <w:spacing w:before="62" w:after="62"/>
            </w:pPr>
            <w:r w:rsidRPr="003368F6">
              <w:rPr>
                <w:rFonts w:hint="eastAsia"/>
              </w:rPr>
              <w:t>序号</w:t>
            </w:r>
          </w:p>
        </w:tc>
        <w:tc>
          <w:tcPr>
            <w:tcW w:w="850" w:type="dxa"/>
            <w:shd w:val="clear" w:color="auto" w:fill="7DC887" w:themeFill="background1" w:themeFillShade="BF"/>
          </w:tcPr>
          <w:p w:rsidR="00C201B6" w:rsidRPr="003368F6" w:rsidRDefault="00C201B6" w:rsidP="003368F6">
            <w:pPr>
              <w:pStyle w:val="C503-4"/>
              <w:spacing w:before="62" w:after="62"/>
            </w:pPr>
            <w:r w:rsidRPr="003368F6">
              <w:rPr>
                <w:rFonts w:hint="eastAsia"/>
              </w:rPr>
              <w:t>调用方</w:t>
            </w:r>
          </w:p>
        </w:tc>
        <w:tc>
          <w:tcPr>
            <w:tcW w:w="851" w:type="dxa"/>
            <w:shd w:val="clear" w:color="auto" w:fill="7DC887" w:themeFill="background1" w:themeFillShade="BF"/>
          </w:tcPr>
          <w:p w:rsidR="00C201B6" w:rsidRPr="003368F6" w:rsidRDefault="00C201B6" w:rsidP="003368F6">
            <w:pPr>
              <w:pStyle w:val="C503-4"/>
              <w:spacing w:before="62" w:after="62"/>
            </w:pPr>
            <w:r w:rsidRPr="003368F6">
              <w:rPr>
                <w:rFonts w:hint="eastAsia"/>
              </w:rPr>
              <w:t>服务方</w:t>
            </w:r>
          </w:p>
        </w:tc>
        <w:tc>
          <w:tcPr>
            <w:tcW w:w="1418" w:type="dxa"/>
            <w:shd w:val="clear" w:color="auto" w:fill="7DC887" w:themeFill="background1" w:themeFillShade="BF"/>
          </w:tcPr>
          <w:p w:rsidR="00C201B6" w:rsidRPr="003368F6" w:rsidRDefault="00C201B6" w:rsidP="003368F6">
            <w:pPr>
              <w:pStyle w:val="C503-4"/>
              <w:spacing w:before="62" w:after="62"/>
            </w:pPr>
            <w:r w:rsidRPr="003368F6">
              <w:rPr>
                <w:rFonts w:hint="eastAsia"/>
              </w:rPr>
              <w:t>接口名称</w:t>
            </w:r>
          </w:p>
        </w:tc>
        <w:tc>
          <w:tcPr>
            <w:tcW w:w="2577" w:type="dxa"/>
            <w:shd w:val="clear" w:color="auto" w:fill="7DC887" w:themeFill="background1" w:themeFillShade="BF"/>
          </w:tcPr>
          <w:p w:rsidR="00C201B6" w:rsidRPr="003368F6" w:rsidRDefault="00C201B6" w:rsidP="003368F6">
            <w:pPr>
              <w:pStyle w:val="C503-4"/>
              <w:spacing w:before="62" w:after="62"/>
            </w:pPr>
            <w:r w:rsidRPr="003368F6">
              <w:rPr>
                <w:rFonts w:hint="eastAsia"/>
              </w:rPr>
              <w:t>用途</w:t>
            </w:r>
          </w:p>
        </w:tc>
        <w:tc>
          <w:tcPr>
            <w:tcW w:w="1560" w:type="dxa"/>
            <w:shd w:val="clear" w:color="auto" w:fill="7DC887" w:themeFill="background1" w:themeFillShade="BF"/>
          </w:tcPr>
          <w:p w:rsidR="00C201B6" w:rsidRPr="003368F6" w:rsidRDefault="00C201B6" w:rsidP="003368F6">
            <w:pPr>
              <w:pStyle w:val="C503-4"/>
              <w:spacing w:before="62" w:after="62"/>
            </w:pPr>
            <w:r w:rsidRPr="003368F6">
              <w:rPr>
                <w:rFonts w:hint="eastAsia"/>
              </w:rPr>
              <w:t>调用方式</w:t>
            </w:r>
          </w:p>
        </w:tc>
        <w:tc>
          <w:tcPr>
            <w:tcW w:w="992" w:type="dxa"/>
            <w:shd w:val="clear" w:color="auto" w:fill="7DC887" w:themeFill="background1" w:themeFillShade="BF"/>
          </w:tcPr>
          <w:p w:rsidR="003368F6" w:rsidRDefault="00C201B6" w:rsidP="003368F6">
            <w:pPr>
              <w:pStyle w:val="C503-4"/>
              <w:spacing w:before="62" w:after="62"/>
            </w:pPr>
            <w:r w:rsidRPr="003368F6">
              <w:rPr>
                <w:rFonts w:hint="eastAsia"/>
              </w:rPr>
              <w:t>参数</w:t>
            </w:r>
          </w:p>
          <w:p w:rsidR="00C201B6" w:rsidRPr="003368F6" w:rsidRDefault="00C201B6" w:rsidP="003368F6">
            <w:pPr>
              <w:pStyle w:val="C503-4"/>
              <w:spacing w:before="62" w:after="62"/>
            </w:pPr>
            <w:r w:rsidRPr="003368F6">
              <w:rPr>
                <w:rFonts w:hint="eastAsia"/>
              </w:rPr>
              <w:t>类型</w:t>
            </w:r>
          </w:p>
        </w:tc>
        <w:tc>
          <w:tcPr>
            <w:tcW w:w="2928" w:type="dxa"/>
            <w:shd w:val="clear" w:color="auto" w:fill="7DC887" w:themeFill="background1" w:themeFillShade="BF"/>
          </w:tcPr>
          <w:p w:rsidR="00C201B6" w:rsidRPr="003368F6" w:rsidRDefault="00C201B6" w:rsidP="003368F6">
            <w:pPr>
              <w:pStyle w:val="C503-4"/>
              <w:spacing w:before="62" w:after="62"/>
            </w:pPr>
            <w:r w:rsidRPr="003368F6">
              <w:rPr>
                <w:rFonts w:hint="eastAsia"/>
              </w:rPr>
              <w:t>参数意义</w:t>
            </w:r>
          </w:p>
        </w:tc>
      </w:tr>
      <w:tr w:rsidR="00C201B6" w:rsidRPr="00A219BB" w:rsidTr="003368F6">
        <w:trPr>
          <w:trHeight w:val="1224"/>
          <w:jc w:val="center"/>
        </w:trPr>
        <w:tc>
          <w:tcPr>
            <w:tcW w:w="550" w:type="dxa"/>
          </w:tcPr>
          <w:p w:rsidR="00C201B6" w:rsidRPr="00A139C1" w:rsidRDefault="00C201B6" w:rsidP="003368F6">
            <w:pPr>
              <w:pStyle w:val="C503-"/>
              <w:numPr>
                <w:ilvl w:val="0"/>
                <w:numId w:val="29"/>
              </w:numPr>
              <w:spacing w:before="62" w:after="62"/>
            </w:pPr>
            <w:r>
              <w:rPr>
                <w:rFonts w:hint="eastAsia"/>
              </w:rPr>
              <w:t>1</w:t>
            </w:r>
          </w:p>
        </w:tc>
        <w:tc>
          <w:tcPr>
            <w:tcW w:w="850" w:type="dxa"/>
          </w:tcPr>
          <w:p w:rsidR="00C201B6" w:rsidRDefault="002401F0" w:rsidP="003368F6">
            <w:pPr>
              <w:pStyle w:val="C503-5"/>
              <w:spacing w:before="62" w:after="62"/>
              <w:jc w:val="both"/>
              <w:rPr>
                <w:szCs w:val="21"/>
              </w:rPr>
            </w:pPr>
            <w:r>
              <w:rPr>
                <w:rFonts w:hint="eastAsia"/>
                <w:szCs w:val="21"/>
              </w:rPr>
              <w:t>Mapper</w:t>
            </w:r>
          </w:p>
        </w:tc>
        <w:tc>
          <w:tcPr>
            <w:tcW w:w="851" w:type="dxa"/>
          </w:tcPr>
          <w:p w:rsidR="00C201B6" w:rsidRDefault="00C12013" w:rsidP="003368F6">
            <w:pPr>
              <w:pStyle w:val="C503-5"/>
              <w:spacing w:before="62" w:after="62"/>
              <w:jc w:val="both"/>
              <w:rPr>
                <w:szCs w:val="21"/>
              </w:rPr>
            </w:pPr>
            <w:r w:rsidRPr="00E2499E">
              <w:rPr>
                <w:rFonts w:hint="eastAsia"/>
                <w:szCs w:val="21"/>
              </w:rPr>
              <w:t>TaskReporter</w:t>
            </w:r>
          </w:p>
        </w:tc>
        <w:tc>
          <w:tcPr>
            <w:tcW w:w="1418" w:type="dxa"/>
          </w:tcPr>
          <w:p w:rsidR="00E2499E" w:rsidRPr="00E2499E" w:rsidRDefault="00E2499E" w:rsidP="003368F6">
            <w:pPr>
              <w:pStyle w:val="C503-5"/>
              <w:spacing w:before="62" w:after="62"/>
              <w:jc w:val="both"/>
              <w:rPr>
                <w:szCs w:val="21"/>
              </w:rPr>
            </w:pPr>
            <w:r w:rsidRPr="00E2499E">
              <w:rPr>
                <w:szCs w:val="21"/>
              </w:rPr>
              <w:t>startCommunicationThread</w:t>
            </w:r>
          </w:p>
          <w:p w:rsidR="00C201B6" w:rsidRDefault="00C201B6" w:rsidP="003368F6">
            <w:pPr>
              <w:pStyle w:val="C503-5"/>
              <w:spacing w:before="62" w:after="62"/>
              <w:jc w:val="both"/>
              <w:rPr>
                <w:szCs w:val="21"/>
              </w:rPr>
            </w:pPr>
          </w:p>
        </w:tc>
        <w:tc>
          <w:tcPr>
            <w:tcW w:w="2577" w:type="dxa"/>
          </w:tcPr>
          <w:p w:rsidR="00C201B6" w:rsidRDefault="00E2499E" w:rsidP="003368F6">
            <w:pPr>
              <w:pStyle w:val="C503-5"/>
              <w:spacing w:before="62" w:after="62"/>
              <w:jc w:val="both"/>
              <w:rPr>
                <w:szCs w:val="21"/>
              </w:rPr>
            </w:pPr>
            <w:r w:rsidRPr="00E2499E">
              <w:rPr>
                <w:rFonts w:hint="eastAsia"/>
                <w:szCs w:val="21"/>
              </w:rPr>
              <w:t>启动任务报告线程</w:t>
            </w:r>
            <w:r w:rsidRPr="00E2499E">
              <w:rPr>
                <w:rFonts w:hint="eastAsia"/>
                <w:szCs w:val="21"/>
              </w:rPr>
              <w:t>TaskReporter</w:t>
            </w:r>
            <w:r w:rsidRPr="00E2499E">
              <w:rPr>
                <w:rFonts w:hint="eastAsia"/>
                <w:szCs w:val="21"/>
              </w:rPr>
              <w:t>，它用于周期性地向</w:t>
            </w:r>
            <w:r w:rsidRPr="00E2499E">
              <w:rPr>
                <w:rFonts w:hint="eastAsia"/>
                <w:szCs w:val="21"/>
              </w:rPr>
              <w:t>TaskTracker</w:t>
            </w:r>
            <w:r w:rsidRPr="00E2499E">
              <w:rPr>
                <w:rFonts w:hint="eastAsia"/>
                <w:szCs w:val="21"/>
              </w:rPr>
              <w:t>发送</w:t>
            </w:r>
            <w:r w:rsidRPr="00E2499E">
              <w:rPr>
                <w:rFonts w:hint="eastAsia"/>
                <w:szCs w:val="21"/>
              </w:rPr>
              <w:t>ping</w:t>
            </w:r>
            <w:r w:rsidRPr="00E2499E">
              <w:rPr>
                <w:rFonts w:hint="eastAsia"/>
                <w:szCs w:val="21"/>
              </w:rPr>
              <w:t>消息，当任务状态发生改变时，它用于向</w:t>
            </w:r>
            <w:r w:rsidRPr="00E2499E">
              <w:rPr>
                <w:rFonts w:hint="eastAsia"/>
                <w:szCs w:val="21"/>
              </w:rPr>
              <w:t>TaskTracker</w:t>
            </w:r>
            <w:r w:rsidRPr="00E2499E">
              <w:rPr>
                <w:rFonts w:hint="eastAsia"/>
                <w:szCs w:val="21"/>
              </w:rPr>
              <w:t>报告任务进展情况。</w:t>
            </w:r>
          </w:p>
        </w:tc>
        <w:tc>
          <w:tcPr>
            <w:tcW w:w="1560" w:type="dxa"/>
          </w:tcPr>
          <w:p w:rsidR="00BF5785" w:rsidRPr="00E2499E" w:rsidRDefault="00BF5785" w:rsidP="003368F6">
            <w:pPr>
              <w:pStyle w:val="C503-5"/>
              <w:spacing w:before="62" w:after="62"/>
              <w:jc w:val="both"/>
              <w:rPr>
                <w:szCs w:val="21"/>
              </w:rPr>
            </w:pPr>
            <w:r w:rsidRPr="00E2499E">
              <w:rPr>
                <w:szCs w:val="21"/>
              </w:rPr>
              <w:t>repo</w:t>
            </w:r>
            <w:r>
              <w:rPr>
                <w:szCs w:val="21"/>
              </w:rPr>
              <w:t>rter.startCommunicationThread()</w:t>
            </w:r>
          </w:p>
          <w:p w:rsidR="00C201B6" w:rsidRDefault="00C201B6" w:rsidP="003368F6">
            <w:pPr>
              <w:pStyle w:val="C503-5"/>
              <w:spacing w:before="62" w:after="62"/>
              <w:jc w:val="both"/>
              <w:rPr>
                <w:szCs w:val="21"/>
              </w:rPr>
            </w:pPr>
          </w:p>
        </w:tc>
        <w:tc>
          <w:tcPr>
            <w:tcW w:w="992" w:type="dxa"/>
          </w:tcPr>
          <w:p w:rsidR="00C201B6" w:rsidRDefault="00BF5785" w:rsidP="003368F6">
            <w:pPr>
              <w:pStyle w:val="C503-5"/>
              <w:spacing w:before="62" w:after="62"/>
              <w:jc w:val="both"/>
              <w:rPr>
                <w:szCs w:val="21"/>
              </w:rPr>
            </w:pPr>
            <w:r>
              <w:rPr>
                <w:rFonts w:hint="eastAsia"/>
                <w:szCs w:val="21"/>
              </w:rPr>
              <w:t>/</w:t>
            </w:r>
          </w:p>
        </w:tc>
        <w:tc>
          <w:tcPr>
            <w:tcW w:w="2928" w:type="dxa"/>
          </w:tcPr>
          <w:p w:rsidR="00C201B6" w:rsidRDefault="00BF5785" w:rsidP="003368F6">
            <w:pPr>
              <w:pStyle w:val="C503-5"/>
              <w:spacing w:before="62" w:after="62"/>
              <w:jc w:val="both"/>
              <w:rPr>
                <w:szCs w:val="21"/>
              </w:rPr>
            </w:pPr>
            <w:r>
              <w:rPr>
                <w:rFonts w:hint="eastAsia"/>
                <w:szCs w:val="21"/>
              </w:rPr>
              <w:t>/</w:t>
            </w:r>
          </w:p>
        </w:tc>
      </w:tr>
      <w:tr w:rsidR="00C201B6" w:rsidRPr="00A219BB" w:rsidTr="003368F6">
        <w:trPr>
          <w:trHeight w:val="520"/>
          <w:jc w:val="center"/>
        </w:trPr>
        <w:tc>
          <w:tcPr>
            <w:tcW w:w="550" w:type="dxa"/>
          </w:tcPr>
          <w:p w:rsidR="00C201B6" w:rsidRPr="00A139C1" w:rsidRDefault="00C201B6" w:rsidP="003368F6">
            <w:pPr>
              <w:pStyle w:val="C503-"/>
              <w:numPr>
                <w:ilvl w:val="0"/>
                <w:numId w:val="28"/>
              </w:numPr>
              <w:spacing w:before="62" w:after="62"/>
              <w:rPr>
                <w:szCs w:val="21"/>
              </w:rPr>
            </w:pPr>
          </w:p>
        </w:tc>
        <w:tc>
          <w:tcPr>
            <w:tcW w:w="850" w:type="dxa"/>
          </w:tcPr>
          <w:p w:rsidR="00C201B6" w:rsidRDefault="001D5FC1" w:rsidP="003368F6">
            <w:pPr>
              <w:pStyle w:val="C503-5"/>
              <w:spacing w:before="62" w:after="62"/>
              <w:jc w:val="both"/>
              <w:rPr>
                <w:szCs w:val="21"/>
              </w:rPr>
            </w:pPr>
            <w:r>
              <w:rPr>
                <w:rFonts w:hint="eastAsia"/>
                <w:szCs w:val="21"/>
              </w:rPr>
              <w:t>Mapper</w:t>
            </w:r>
          </w:p>
        </w:tc>
        <w:tc>
          <w:tcPr>
            <w:tcW w:w="851" w:type="dxa"/>
          </w:tcPr>
          <w:p w:rsidR="00C201B6" w:rsidRDefault="00300CC7" w:rsidP="003368F6">
            <w:pPr>
              <w:pStyle w:val="C503-5"/>
              <w:spacing w:before="62" w:after="62"/>
              <w:jc w:val="both"/>
              <w:rPr>
                <w:szCs w:val="21"/>
              </w:rPr>
            </w:pPr>
            <w:r w:rsidRPr="00300CC7">
              <w:rPr>
                <w:szCs w:val="21"/>
              </w:rPr>
              <w:t>Mapper.Context</w:t>
            </w:r>
          </w:p>
        </w:tc>
        <w:tc>
          <w:tcPr>
            <w:tcW w:w="1418" w:type="dxa"/>
          </w:tcPr>
          <w:p w:rsidR="00C201B6" w:rsidRDefault="00685E51" w:rsidP="003368F6">
            <w:pPr>
              <w:pStyle w:val="C503-5"/>
              <w:spacing w:before="62" w:after="62"/>
              <w:jc w:val="both"/>
              <w:rPr>
                <w:szCs w:val="21"/>
              </w:rPr>
            </w:pPr>
            <w:r w:rsidRPr="00273A57">
              <w:rPr>
                <w:szCs w:val="21"/>
              </w:rPr>
              <w:t>nextKeyValue</w:t>
            </w:r>
          </w:p>
        </w:tc>
        <w:tc>
          <w:tcPr>
            <w:tcW w:w="2577" w:type="dxa"/>
          </w:tcPr>
          <w:p w:rsidR="00C201B6" w:rsidRPr="00CB5271" w:rsidRDefault="00CB5271" w:rsidP="003368F6">
            <w:pPr>
              <w:pStyle w:val="C503-5"/>
              <w:spacing w:before="62" w:after="62"/>
              <w:jc w:val="both"/>
              <w:rPr>
                <w:szCs w:val="21"/>
              </w:rPr>
            </w:pPr>
            <w:r w:rsidRPr="00273A57">
              <w:rPr>
                <w:rFonts w:hint="eastAsia"/>
                <w:szCs w:val="21"/>
              </w:rPr>
              <w:t>输入源中是否还存在待处理键值对</w:t>
            </w:r>
          </w:p>
        </w:tc>
        <w:tc>
          <w:tcPr>
            <w:tcW w:w="1560" w:type="dxa"/>
          </w:tcPr>
          <w:p w:rsidR="00C201B6" w:rsidRDefault="00855E75" w:rsidP="003368F6">
            <w:pPr>
              <w:pStyle w:val="C503-5"/>
              <w:spacing w:before="62" w:after="62"/>
              <w:jc w:val="both"/>
              <w:rPr>
                <w:szCs w:val="21"/>
              </w:rPr>
            </w:pPr>
            <w:r w:rsidRPr="00273A57">
              <w:rPr>
                <w:szCs w:val="21"/>
              </w:rPr>
              <w:t>boolean nextKeyValue()</w:t>
            </w:r>
          </w:p>
        </w:tc>
        <w:tc>
          <w:tcPr>
            <w:tcW w:w="992" w:type="dxa"/>
          </w:tcPr>
          <w:p w:rsidR="00C201B6" w:rsidRDefault="00E84B23" w:rsidP="003368F6">
            <w:pPr>
              <w:pStyle w:val="C503-5"/>
              <w:spacing w:before="62" w:after="62"/>
              <w:jc w:val="both"/>
              <w:rPr>
                <w:szCs w:val="21"/>
              </w:rPr>
            </w:pPr>
            <w:r w:rsidRPr="00273A57">
              <w:rPr>
                <w:rFonts w:hint="eastAsia"/>
                <w:szCs w:val="21"/>
              </w:rPr>
              <w:t>boolean</w:t>
            </w:r>
            <w:r w:rsidR="00C201B6" w:rsidRPr="00E6555F">
              <w:rPr>
                <w:rFonts w:hint="eastAsia"/>
                <w:szCs w:val="21"/>
              </w:rPr>
              <w:t xml:space="preserve">  </w:t>
            </w:r>
          </w:p>
        </w:tc>
        <w:tc>
          <w:tcPr>
            <w:tcW w:w="2928" w:type="dxa"/>
          </w:tcPr>
          <w:p w:rsidR="00C201B6" w:rsidRPr="00222663" w:rsidRDefault="00E84B23" w:rsidP="003368F6">
            <w:pPr>
              <w:pStyle w:val="C503-5"/>
              <w:spacing w:before="62" w:after="62"/>
              <w:jc w:val="both"/>
              <w:rPr>
                <w:szCs w:val="21"/>
              </w:rPr>
            </w:pPr>
            <w:r w:rsidRPr="00273A57">
              <w:rPr>
                <w:rFonts w:hint="eastAsia"/>
                <w:szCs w:val="21"/>
              </w:rPr>
              <w:t>存在待处理键值对，返回</w:t>
            </w:r>
            <w:r w:rsidRPr="00273A57">
              <w:rPr>
                <w:rFonts w:hint="eastAsia"/>
                <w:szCs w:val="21"/>
              </w:rPr>
              <w:t>true</w:t>
            </w:r>
            <w:r w:rsidRPr="00273A57">
              <w:rPr>
                <w:rFonts w:hint="eastAsia"/>
                <w:szCs w:val="21"/>
              </w:rPr>
              <w:t>，否则，返回</w:t>
            </w:r>
            <w:r w:rsidRPr="00273A57">
              <w:rPr>
                <w:rFonts w:hint="eastAsia"/>
                <w:szCs w:val="21"/>
              </w:rPr>
              <w:t>false</w:t>
            </w:r>
          </w:p>
        </w:tc>
      </w:tr>
      <w:tr w:rsidR="00B03A45" w:rsidRPr="00A219BB" w:rsidTr="003368F6">
        <w:trPr>
          <w:trHeight w:val="520"/>
          <w:jc w:val="center"/>
        </w:trPr>
        <w:tc>
          <w:tcPr>
            <w:tcW w:w="550" w:type="dxa"/>
          </w:tcPr>
          <w:p w:rsidR="00B03A45" w:rsidRPr="00A139C1" w:rsidRDefault="00B03A45" w:rsidP="00B03A45">
            <w:pPr>
              <w:pStyle w:val="C503-"/>
              <w:numPr>
                <w:ilvl w:val="0"/>
                <w:numId w:val="28"/>
              </w:numPr>
              <w:spacing w:before="62" w:after="62"/>
              <w:rPr>
                <w:szCs w:val="21"/>
              </w:rPr>
            </w:pPr>
          </w:p>
        </w:tc>
        <w:tc>
          <w:tcPr>
            <w:tcW w:w="850" w:type="dxa"/>
          </w:tcPr>
          <w:p w:rsidR="00B03A45" w:rsidRDefault="00B03A45" w:rsidP="00B03A45">
            <w:pPr>
              <w:pStyle w:val="C503-5"/>
              <w:spacing w:before="62" w:after="62"/>
              <w:jc w:val="both"/>
              <w:rPr>
                <w:szCs w:val="21"/>
              </w:rPr>
            </w:pPr>
            <w:r>
              <w:rPr>
                <w:rFonts w:hint="eastAsia"/>
                <w:szCs w:val="21"/>
              </w:rPr>
              <w:t>Mapper</w:t>
            </w:r>
          </w:p>
        </w:tc>
        <w:tc>
          <w:tcPr>
            <w:tcW w:w="851" w:type="dxa"/>
          </w:tcPr>
          <w:p w:rsidR="00B03A45" w:rsidRDefault="00300CC7" w:rsidP="00B03A45">
            <w:pPr>
              <w:pStyle w:val="C503-5"/>
              <w:spacing w:before="62" w:after="62"/>
              <w:jc w:val="both"/>
              <w:rPr>
                <w:szCs w:val="21"/>
              </w:rPr>
            </w:pPr>
            <w:r w:rsidRPr="00300CC7">
              <w:rPr>
                <w:szCs w:val="21"/>
              </w:rPr>
              <w:t>Mapper.Context</w:t>
            </w:r>
          </w:p>
        </w:tc>
        <w:tc>
          <w:tcPr>
            <w:tcW w:w="1418" w:type="dxa"/>
          </w:tcPr>
          <w:p w:rsidR="00B03A45" w:rsidRPr="004664FF" w:rsidRDefault="0015196F" w:rsidP="003368F6">
            <w:pPr>
              <w:pStyle w:val="C503-5"/>
              <w:spacing w:before="62" w:after="62"/>
              <w:jc w:val="both"/>
              <w:rPr>
                <w:szCs w:val="21"/>
              </w:rPr>
            </w:pPr>
            <w:r w:rsidRPr="00273A57">
              <w:rPr>
                <w:szCs w:val="21"/>
              </w:rPr>
              <w:t>getCurrentKey</w:t>
            </w:r>
          </w:p>
        </w:tc>
        <w:tc>
          <w:tcPr>
            <w:tcW w:w="2577" w:type="dxa"/>
          </w:tcPr>
          <w:p w:rsidR="00B03A45" w:rsidRPr="00ED1B8C" w:rsidRDefault="00B03A45" w:rsidP="008751FC">
            <w:pPr>
              <w:pStyle w:val="C503-5"/>
              <w:spacing w:before="62" w:after="62"/>
              <w:jc w:val="both"/>
              <w:rPr>
                <w:szCs w:val="21"/>
              </w:rPr>
            </w:pPr>
            <w:r w:rsidRPr="00273A57">
              <w:rPr>
                <w:rFonts w:hint="eastAsia"/>
                <w:szCs w:val="21"/>
              </w:rPr>
              <w:t>从输入源中获得</w:t>
            </w:r>
            <w:r w:rsidR="007E5DE1">
              <w:rPr>
                <w:rFonts w:hint="eastAsia"/>
                <w:szCs w:val="21"/>
              </w:rPr>
              <w:t>待</w:t>
            </w:r>
            <w:r w:rsidRPr="00273A57">
              <w:rPr>
                <w:rFonts w:hint="eastAsia"/>
                <w:szCs w:val="21"/>
              </w:rPr>
              <w:t>处理</w:t>
            </w:r>
            <w:r w:rsidR="007E5DE1">
              <w:rPr>
                <w:rFonts w:hint="eastAsia"/>
                <w:szCs w:val="21"/>
              </w:rPr>
              <w:t>的</w:t>
            </w:r>
            <w:r w:rsidRPr="00273A57">
              <w:rPr>
                <w:rFonts w:hint="eastAsia"/>
                <w:szCs w:val="21"/>
              </w:rPr>
              <w:t>键</w:t>
            </w:r>
          </w:p>
        </w:tc>
        <w:tc>
          <w:tcPr>
            <w:tcW w:w="1560" w:type="dxa"/>
          </w:tcPr>
          <w:p w:rsidR="00B03A45" w:rsidRPr="00B00712" w:rsidRDefault="0015196F" w:rsidP="003368F6">
            <w:pPr>
              <w:pStyle w:val="C503-5"/>
              <w:spacing w:before="62" w:after="62"/>
              <w:jc w:val="both"/>
              <w:rPr>
                <w:szCs w:val="21"/>
              </w:rPr>
            </w:pPr>
            <w:r w:rsidRPr="00273A57">
              <w:rPr>
                <w:szCs w:val="21"/>
              </w:rPr>
              <w:t>KEYIN getCurrentKey()</w:t>
            </w:r>
          </w:p>
        </w:tc>
        <w:tc>
          <w:tcPr>
            <w:tcW w:w="992" w:type="dxa"/>
          </w:tcPr>
          <w:p w:rsidR="0015196F" w:rsidRPr="00273A57" w:rsidRDefault="0015196F" w:rsidP="0015196F">
            <w:pPr>
              <w:pStyle w:val="C503-5"/>
              <w:spacing w:before="62" w:after="62"/>
              <w:jc w:val="both"/>
              <w:rPr>
                <w:szCs w:val="21"/>
              </w:rPr>
            </w:pPr>
            <w:r w:rsidRPr="00273A57">
              <w:rPr>
                <w:rFonts w:hint="eastAsia"/>
                <w:szCs w:val="21"/>
              </w:rPr>
              <w:t xml:space="preserve">KEYIN  </w:t>
            </w:r>
          </w:p>
          <w:p w:rsidR="00B03A45" w:rsidRPr="00E6555F" w:rsidRDefault="00B03A45" w:rsidP="003368F6">
            <w:pPr>
              <w:pStyle w:val="C503-5"/>
              <w:spacing w:before="62" w:after="62"/>
              <w:jc w:val="both"/>
              <w:rPr>
                <w:szCs w:val="21"/>
              </w:rPr>
            </w:pPr>
          </w:p>
        </w:tc>
        <w:tc>
          <w:tcPr>
            <w:tcW w:w="2928" w:type="dxa"/>
          </w:tcPr>
          <w:p w:rsidR="00B03A45" w:rsidRPr="00E6555F" w:rsidRDefault="0015196F" w:rsidP="003368F6">
            <w:pPr>
              <w:pStyle w:val="C503-5"/>
              <w:spacing w:before="62" w:after="62"/>
              <w:jc w:val="both"/>
              <w:rPr>
                <w:szCs w:val="21"/>
              </w:rPr>
            </w:pPr>
            <w:r w:rsidRPr="00273A57">
              <w:rPr>
                <w:rFonts w:hint="eastAsia"/>
                <w:szCs w:val="21"/>
              </w:rPr>
              <w:t>待处理的键值对中的</w:t>
            </w:r>
            <w:r w:rsidRPr="00273A57">
              <w:rPr>
                <w:rFonts w:hint="eastAsia"/>
                <w:szCs w:val="21"/>
              </w:rPr>
              <w:t>Key</w:t>
            </w:r>
          </w:p>
        </w:tc>
      </w:tr>
      <w:tr w:rsidR="00B03A45" w:rsidRPr="00A219BB" w:rsidTr="003368F6">
        <w:trPr>
          <w:trHeight w:val="520"/>
          <w:jc w:val="center"/>
        </w:trPr>
        <w:tc>
          <w:tcPr>
            <w:tcW w:w="550" w:type="dxa"/>
          </w:tcPr>
          <w:p w:rsidR="00B03A45" w:rsidRPr="00A139C1" w:rsidRDefault="00B03A45" w:rsidP="00B03A45">
            <w:pPr>
              <w:pStyle w:val="C503-"/>
              <w:numPr>
                <w:ilvl w:val="0"/>
                <w:numId w:val="28"/>
              </w:numPr>
              <w:spacing w:before="62" w:after="62"/>
              <w:rPr>
                <w:szCs w:val="21"/>
              </w:rPr>
            </w:pPr>
          </w:p>
        </w:tc>
        <w:tc>
          <w:tcPr>
            <w:tcW w:w="850" w:type="dxa"/>
          </w:tcPr>
          <w:p w:rsidR="00B03A45" w:rsidRDefault="00B03A45" w:rsidP="00B03A45">
            <w:pPr>
              <w:pStyle w:val="C503-5"/>
              <w:spacing w:before="62" w:after="62"/>
              <w:jc w:val="both"/>
              <w:rPr>
                <w:szCs w:val="21"/>
              </w:rPr>
            </w:pPr>
            <w:r>
              <w:rPr>
                <w:rFonts w:hint="eastAsia"/>
                <w:szCs w:val="21"/>
              </w:rPr>
              <w:t>Mapper</w:t>
            </w:r>
          </w:p>
        </w:tc>
        <w:tc>
          <w:tcPr>
            <w:tcW w:w="851" w:type="dxa"/>
          </w:tcPr>
          <w:p w:rsidR="00B03A45" w:rsidRDefault="00300CC7" w:rsidP="00B03A45">
            <w:pPr>
              <w:pStyle w:val="C503-5"/>
              <w:spacing w:before="62" w:after="62"/>
              <w:jc w:val="both"/>
              <w:rPr>
                <w:szCs w:val="21"/>
              </w:rPr>
            </w:pPr>
            <w:r w:rsidRPr="00300CC7">
              <w:rPr>
                <w:szCs w:val="21"/>
              </w:rPr>
              <w:t>Mapper.Context</w:t>
            </w:r>
          </w:p>
        </w:tc>
        <w:tc>
          <w:tcPr>
            <w:tcW w:w="1418" w:type="dxa"/>
          </w:tcPr>
          <w:p w:rsidR="00B03A45" w:rsidRPr="004664FF" w:rsidRDefault="0015196F" w:rsidP="003368F6">
            <w:pPr>
              <w:pStyle w:val="C503-5"/>
              <w:spacing w:before="62" w:after="62"/>
              <w:jc w:val="both"/>
              <w:rPr>
                <w:szCs w:val="21"/>
              </w:rPr>
            </w:pPr>
            <w:r w:rsidRPr="00273A57">
              <w:rPr>
                <w:szCs w:val="21"/>
              </w:rPr>
              <w:t>getCurrentValue</w:t>
            </w:r>
          </w:p>
        </w:tc>
        <w:tc>
          <w:tcPr>
            <w:tcW w:w="2577" w:type="dxa"/>
          </w:tcPr>
          <w:p w:rsidR="00B03A45" w:rsidRPr="008751FC" w:rsidRDefault="008751FC" w:rsidP="003368F6">
            <w:pPr>
              <w:pStyle w:val="C503-5"/>
              <w:spacing w:before="62" w:after="62"/>
              <w:jc w:val="both"/>
              <w:rPr>
                <w:szCs w:val="21"/>
              </w:rPr>
            </w:pPr>
            <w:r w:rsidRPr="00273A57">
              <w:rPr>
                <w:rFonts w:hint="eastAsia"/>
                <w:szCs w:val="21"/>
              </w:rPr>
              <w:t>从输入源中获得待处理的值</w:t>
            </w:r>
          </w:p>
        </w:tc>
        <w:tc>
          <w:tcPr>
            <w:tcW w:w="1560" w:type="dxa"/>
          </w:tcPr>
          <w:p w:rsidR="00B03A45" w:rsidRPr="00B00712" w:rsidRDefault="0015196F" w:rsidP="003368F6">
            <w:pPr>
              <w:pStyle w:val="C503-5"/>
              <w:spacing w:before="62" w:after="62"/>
              <w:jc w:val="both"/>
              <w:rPr>
                <w:szCs w:val="21"/>
              </w:rPr>
            </w:pPr>
            <w:r w:rsidRPr="00273A57">
              <w:rPr>
                <w:szCs w:val="21"/>
              </w:rPr>
              <w:t>VALUEIN getCurrentValue()</w:t>
            </w:r>
          </w:p>
        </w:tc>
        <w:tc>
          <w:tcPr>
            <w:tcW w:w="992" w:type="dxa"/>
          </w:tcPr>
          <w:p w:rsidR="00B03A45" w:rsidRPr="00E6555F" w:rsidRDefault="00CA0D72" w:rsidP="00CA0D72">
            <w:pPr>
              <w:pStyle w:val="C503-5"/>
              <w:spacing w:before="62" w:after="62"/>
              <w:jc w:val="both"/>
              <w:rPr>
                <w:szCs w:val="21"/>
              </w:rPr>
            </w:pPr>
            <w:r w:rsidRPr="00273A57">
              <w:rPr>
                <w:rFonts w:hint="eastAsia"/>
                <w:szCs w:val="21"/>
              </w:rPr>
              <w:t xml:space="preserve">VALUEIN  </w:t>
            </w:r>
          </w:p>
        </w:tc>
        <w:tc>
          <w:tcPr>
            <w:tcW w:w="2928" w:type="dxa"/>
          </w:tcPr>
          <w:p w:rsidR="00B03A45" w:rsidRPr="00E6555F" w:rsidRDefault="00CA0D72" w:rsidP="003368F6">
            <w:pPr>
              <w:pStyle w:val="C503-5"/>
              <w:spacing w:before="62" w:after="62"/>
              <w:jc w:val="both"/>
              <w:rPr>
                <w:szCs w:val="21"/>
              </w:rPr>
            </w:pPr>
            <w:r w:rsidRPr="00273A57">
              <w:rPr>
                <w:rFonts w:hint="eastAsia"/>
                <w:szCs w:val="21"/>
              </w:rPr>
              <w:t>待处理的键值对中的</w:t>
            </w:r>
            <w:r w:rsidRPr="00273A57">
              <w:rPr>
                <w:rFonts w:hint="eastAsia"/>
                <w:szCs w:val="21"/>
              </w:rPr>
              <w:t>Value</w:t>
            </w:r>
          </w:p>
        </w:tc>
      </w:tr>
      <w:tr w:rsidR="00F82E91" w:rsidRPr="00A219BB" w:rsidTr="003368F6">
        <w:trPr>
          <w:trHeight w:val="520"/>
          <w:jc w:val="center"/>
        </w:trPr>
        <w:tc>
          <w:tcPr>
            <w:tcW w:w="550" w:type="dxa"/>
          </w:tcPr>
          <w:p w:rsidR="00F82E91" w:rsidRPr="00A139C1" w:rsidRDefault="00F82E91" w:rsidP="00C70032">
            <w:pPr>
              <w:pStyle w:val="C503-"/>
              <w:numPr>
                <w:ilvl w:val="0"/>
                <w:numId w:val="28"/>
              </w:numPr>
              <w:spacing w:before="62" w:after="62"/>
              <w:jc w:val="left"/>
              <w:rPr>
                <w:szCs w:val="21"/>
              </w:rPr>
            </w:pPr>
          </w:p>
        </w:tc>
        <w:tc>
          <w:tcPr>
            <w:tcW w:w="850" w:type="dxa"/>
          </w:tcPr>
          <w:p w:rsidR="00F82E91" w:rsidRDefault="00F82E91" w:rsidP="00C70032">
            <w:pPr>
              <w:pStyle w:val="C503-5"/>
              <w:spacing w:before="62" w:after="62"/>
              <w:jc w:val="left"/>
              <w:rPr>
                <w:szCs w:val="21"/>
              </w:rPr>
            </w:pPr>
            <w:r>
              <w:rPr>
                <w:rFonts w:hint="eastAsia"/>
                <w:szCs w:val="21"/>
              </w:rPr>
              <w:t>RecordReader</w:t>
            </w:r>
          </w:p>
        </w:tc>
        <w:tc>
          <w:tcPr>
            <w:tcW w:w="851" w:type="dxa"/>
          </w:tcPr>
          <w:p w:rsidR="00F82E91" w:rsidRDefault="00F82E91" w:rsidP="00C70032">
            <w:pPr>
              <w:pStyle w:val="C503-5"/>
              <w:spacing w:before="62" w:after="62"/>
              <w:jc w:val="left"/>
              <w:rPr>
                <w:szCs w:val="21"/>
              </w:rPr>
            </w:pPr>
            <w:r w:rsidRPr="00E2499E">
              <w:rPr>
                <w:rFonts w:hint="eastAsia"/>
                <w:szCs w:val="21"/>
              </w:rPr>
              <w:t>TaskReporter</w:t>
            </w:r>
          </w:p>
        </w:tc>
        <w:tc>
          <w:tcPr>
            <w:tcW w:w="1418" w:type="dxa"/>
          </w:tcPr>
          <w:p w:rsidR="00F82E91" w:rsidRPr="00273A57" w:rsidRDefault="00631505" w:rsidP="00C70032">
            <w:pPr>
              <w:pStyle w:val="C503-5"/>
              <w:spacing w:before="62" w:after="62"/>
              <w:jc w:val="left"/>
              <w:rPr>
                <w:szCs w:val="21"/>
              </w:rPr>
            </w:pPr>
            <w:r>
              <w:rPr>
                <w:rFonts w:hint="eastAsia"/>
                <w:szCs w:val="21"/>
              </w:rPr>
              <w:t>setProgress</w:t>
            </w:r>
          </w:p>
        </w:tc>
        <w:tc>
          <w:tcPr>
            <w:tcW w:w="2577" w:type="dxa"/>
          </w:tcPr>
          <w:p w:rsidR="00F82E91" w:rsidRPr="00273A57" w:rsidRDefault="002E694A" w:rsidP="00C70032">
            <w:pPr>
              <w:pStyle w:val="C503-5"/>
              <w:spacing w:before="62" w:after="62"/>
              <w:jc w:val="left"/>
              <w:rPr>
                <w:szCs w:val="21"/>
              </w:rPr>
            </w:pPr>
            <w:r w:rsidRPr="002E694A">
              <w:rPr>
                <w:rFonts w:hint="eastAsia"/>
                <w:szCs w:val="21"/>
              </w:rPr>
              <w:t>当</w:t>
            </w:r>
            <w:r w:rsidRPr="002E694A">
              <w:rPr>
                <w:rFonts w:hint="eastAsia"/>
                <w:szCs w:val="21"/>
              </w:rPr>
              <w:t>RecordReader</w:t>
            </w:r>
            <w:r w:rsidRPr="002E694A">
              <w:rPr>
                <w:rFonts w:hint="eastAsia"/>
                <w:szCs w:val="21"/>
              </w:rPr>
              <w:t>读取一对</w:t>
            </w:r>
            <w:r w:rsidRPr="002E694A">
              <w:rPr>
                <w:rFonts w:hint="eastAsia"/>
                <w:szCs w:val="21"/>
              </w:rPr>
              <w:t>key/value</w:t>
            </w:r>
            <w:r w:rsidRPr="002E694A">
              <w:rPr>
                <w:rFonts w:hint="eastAsia"/>
                <w:szCs w:val="21"/>
              </w:rPr>
              <w:t>时，更新其内部计数器，向</w:t>
            </w:r>
            <w:r w:rsidRPr="002E694A">
              <w:rPr>
                <w:rFonts w:hint="eastAsia"/>
                <w:szCs w:val="21"/>
              </w:rPr>
              <w:t>TaskReporter</w:t>
            </w:r>
            <w:r w:rsidRPr="002E694A">
              <w:rPr>
                <w:rFonts w:hint="eastAsia"/>
                <w:szCs w:val="21"/>
              </w:rPr>
              <w:t>报告这一进展，而</w:t>
            </w:r>
            <w:r w:rsidRPr="002E694A">
              <w:rPr>
                <w:rFonts w:hint="eastAsia"/>
                <w:szCs w:val="21"/>
              </w:rPr>
              <w:t>TaskReporter</w:t>
            </w:r>
            <w:r w:rsidRPr="002E694A">
              <w:rPr>
                <w:rFonts w:hint="eastAsia"/>
                <w:szCs w:val="21"/>
              </w:rPr>
              <w:t>会将此进展（通过周期性线程）发送给</w:t>
            </w:r>
            <w:r w:rsidRPr="002E694A">
              <w:rPr>
                <w:rFonts w:hint="eastAsia"/>
                <w:szCs w:val="21"/>
              </w:rPr>
              <w:t>TaskTracker</w:t>
            </w:r>
            <w:r w:rsidRPr="002E694A">
              <w:rPr>
                <w:rFonts w:hint="eastAsia"/>
                <w:szCs w:val="21"/>
              </w:rPr>
              <w:t>。</w:t>
            </w:r>
          </w:p>
        </w:tc>
        <w:tc>
          <w:tcPr>
            <w:tcW w:w="1560" w:type="dxa"/>
          </w:tcPr>
          <w:p w:rsidR="002E694A" w:rsidRPr="002E694A" w:rsidRDefault="002E694A" w:rsidP="00C70032">
            <w:pPr>
              <w:pStyle w:val="C503-5"/>
              <w:spacing w:before="62" w:after="62"/>
              <w:jc w:val="left"/>
              <w:rPr>
                <w:szCs w:val="21"/>
              </w:rPr>
            </w:pPr>
            <w:r w:rsidRPr="002E694A">
              <w:rPr>
                <w:szCs w:val="21"/>
              </w:rPr>
              <w:t>void setProgress(float progress)</w:t>
            </w:r>
          </w:p>
          <w:p w:rsidR="00F82E91" w:rsidRPr="002E694A" w:rsidRDefault="00F82E91" w:rsidP="00C70032">
            <w:pPr>
              <w:pStyle w:val="C503-5"/>
              <w:spacing w:before="62" w:after="62"/>
              <w:jc w:val="left"/>
              <w:rPr>
                <w:szCs w:val="21"/>
              </w:rPr>
            </w:pPr>
          </w:p>
        </w:tc>
        <w:tc>
          <w:tcPr>
            <w:tcW w:w="992" w:type="dxa"/>
          </w:tcPr>
          <w:p w:rsidR="00F82E91" w:rsidRPr="00273A57" w:rsidRDefault="00C7615A" w:rsidP="00C70032">
            <w:pPr>
              <w:pStyle w:val="C503-5"/>
              <w:spacing w:before="62" w:after="62"/>
              <w:jc w:val="left"/>
              <w:rPr>
                <w:szCs w:val="21"/>
              </w:rPr>
            </w:pPr>
            <w:r w:rsidRPr="002E694A">
              <w:rPr>
                <w:rFonts w:hint="eastAsia"/>
                <w:szCs w:val="21"/>
              </w:rPr>
              <w:t>float</w:t>
            </w:r>
          </w:p>
        </w:tc>
        <w:tc>
          <w:tcPr>
            <w:tcW w:w="2928" w:type="dxa"/>
          </w:tcPr>
          <w:p w:rsidR="00F82E91" w:rsidRPr="00273A57" w:rsidRDefault="00C7615A" w:rsidP="00C70032">
            <w:pPr>
              <w:pStyle w:val="C503-5"/>
              <w:spacing w:before="62" w:after="62"/>
              <w:jc w:val="left"/>
              <w:rPr>
                <w:szCs w:val="21"/>
              </w:rPr>
            </w:pPr>
            <w:r w:rsidRPr="002E694A">
              <w:rPr>
                <w:rFonts w:hint="eastAsia"/>
                <w:szCs w:val="21"/>
              </w:rPr>
              <w:t>其值介于</w:t>
            </w:r>
            <w:r w:rsidRPr="002E694A">
              <w:rPr>
                <w:rFonts w:hint="eastAsia"/>
                <w:szCs w:val="21"/>
              </w:rPr>
              <w:t>0.0</w:t>
            </w:r>
            <w:r w:rsidRPr="002E694A">
              <w:rPr>
                <w:rFonts w:hint="eastAsia"/>
                <w:szCs w:val="21"/>
              </w:rPr>
              <w:t>到</w:t>
            </w:r>
            <w:r w:rsidRPr="002E694A">
              <w:rPr>
                <w:rFonts w:hint="eastAsia"/>
                <w:szCs w:val="21"/>
              </w:rPr>
              <w:t>1.0</w:t>
            </w:r>
            <w:r w:rsidRPr="002E694A">
              <w:rPr>
                <w:rFonts w:hint="eastAsia"/>
                <w:szCs w:val="21"/>
              </w:rPr>
              <w:t>间，表示已读取输入源中的键值对占全部键值对比例</w:t>
            </w:r>
          </w:p>
        </w:tc>
      </w:tr>
      <w:tr w:rsidR="0037576C" w:rsidRPr="00A219BB" w:rsidTr="002F3046">
        <w:trPr>
          <w:trHeight w:val="610"/>
          <w:jc w:val="center"/>
        </w:trPr>
        <w:tc>
          <w:tcPr>
            <w:tcW w:w="550" w:type="dxa"/>
            <w:vMerge w:val="restart"/>
          </w:tcPr>
          <w:p w:rsidR="0037576C" w:rsidRPr="00A139C1" w:rsidRDefault="0037576C" w:rsidP="0037576C">
            <w:pPr>
              <w:pStyle w:val="C503-"/>
              <w:numPr>
                <w:ilvl w:val="0"/>
                <w:numId w:val="28"/>
              </w:numPr>
              <w:spacing w:before="62" w:after="62"/>
              <w:jc w:val="left"/>
              <w:rPr>
                <w:szCs w:val="21"/>
              </w:rPr>
            </w:pPr>
          </w:p>
        </w:tc>
        <w:tc>
          <w:tcPr>
            <w:tcW w:w="850" w:type="dxa"/>
            <w:vMerge w:val="restart"/>
          </w:tcPr>
          <w:p w:rsidR="0037576C" w:rsidRDefault="0037576C" w:rsidP="0037576C">
            <w:pPr>
              <w:pStyle w:val="C503-5"/>
              <w:spacing w:before="62" w:after="62"/>
              <w:jc w:val="left"/>
              <w:rPr>
                <w:szCs w:val="21"/>
              </w:rPr>
            </w:pPr>
            <w:r>
              <w:rPr>
                <w:rFonts w:hint="eastAsia"/>
                <w:szCs w:val="21"/>
              </w:rPr>
              <w:t>Mappe</w:t>
            </w:r>
            <w:r>
              <w:rPr>
                <w:rFonts w:hint="eastAsia"/>
                <w:szCs w:val="21"/>
              </w:rPr>
              <w:lastRenderedPageBreak/>
              <w:t>r</w:t>
            </w:r>
          </w:p>
        </w:tc>
        <w:tc>
          <w:tcPr>
            <w:tcW w:w="851" w:type="dxa"/>
            <w:vMerge w:val="restart"/>
          </w:tcPr>
          <w:p w:rsidR="0037576C" w:rsidRPr="00E2499E" w:rsidRDefault="0037576C" w:rsidP="0037576C">
            <w:pPr>
              <w:pStyle w:val="C503-5"/>
              <w:spacing w:before="62" w:after="62"/>
              <w:jc w:val="left"/>
              <w:rPr>
                <w:szCs w:val="21"/>
              </w:rPr>
            </w:pPr>
            <w:r>
              <w:rPr>
                <w:rFonts w:hint="eastAsia"/>
                <w:szCs w:val="21"/>
              </w:rPr>
              <w:lastRenderedPageBreak/>
              <w:t>Record</w:t>
            </w:r>
            <w:r>
              <w:rPr>
                <w:rFonts w:hint="eastAsia"/>
                <w:szCs w:val="21"/>
              </w:rPr>
              <w:lastRenderedPageBreak/>
              <w:t>Writer</w:t>
            </w:r>
          </w:p>
        </w:tc>
        <w:tc>
          <w:tcPr>
            <w:tcW w:w="1418" w:type="dxa"/>
            <w:vMerge w:val="restart"/>
          </w:tcPr>
          <w:p w:rsidR="0037576C" w:rsidRDefault="0037576C" w:rsidP="0037576C">
            <w:pPr>
              <w:pStyle w:val="C503-5"/>
              <w:spacing w:before="62" w:after="62"/>
              <w:jc w:val="left"/>
              <w:rPr>
                <w:szCs w:val="21"/>
              </w:rPr>
            </w:pPr>
            <w:r w:rsidRPr="00EA23B2">
              <w:rPr>
                <w:szCs w:val="21"/>
              </w:rPr>
              <w:lastRenderedPageBreak/>
              <w:t>write</w:t>
            </w:r>
          </w:p>
        </w:tc>
        <w:tc>
          <w:tcPr>
            <w:tcW w:w="2577" w:type="dxa"/>
            <w:vMerge w:val="restart"/>
          </w:tcPr>
          <w:p w:rsidR="0037576C" w:rsidRPr="002E694A" w:rsidRDefault="0037576C" w:rsidP="0037576C">
            <w:pPr>
              <w:pStyle w:val="C503-5"/>
              <w:spacing w:before="62" w:after="62"/>
              <w:jc w:val="left"/>
              <w:rPr>
                <w:szCs w:val="21"/>
              </w:rPr>
            </w:pPr>
            <w:r w:rsidRPr="00EA23B2">
              <w:rPr>
                <w:rFonts w:hint="eastAsia"/>
                <w:szCs w:val="21"/>
              </w:rPr>
              <w:t>将</w:t>
            </w:r>
            <w:r w:rsidRPr="00EA23B2">
              <w:rPr>
                <w:rFonts w:hint="eastAsia"/>
                <w:szCs w:val="21"/>
              </w:rPr>
              <w:t>Mapper</w:t>
            </w:r>
            <w:r w:rsidRPr="00EA23B2">
              <w:rPr>
                <w:rFonts w:hint="eastAsia"/>
                <w:szCs w:val="21"/>
              </w:rPr>
              <w:t>计算获得的中</w:t>
            </w:r>
            <w:r w:rsidRPr="00EA23B2">
              <w:rPr>
                <w:rFonts w:hint="eastAsia"/>
                <w:szCs w:val="21"/>
              </w:rPr>
              <w:lastRenderedPageBreak/>
              <w:t>间键值对写入由</w:t>
            </w:r>
            <w:r w:rsidRPr="00EA23B2">
              <w:rPr>
                <w:rFonts w:hint="eastAsia"/>
                <w:szCs w:val="21"/>
              </w:rPr>
              <w:t>RecordWriter</w:t>
            </w:r>
            <w:r w:rsidRPr="00EA23B2">
              <w:rPr>
                <w:rFonts w:hint="eastAsia"/>
                <w:szCs w:val="21"/>
              </w:rPr>
              <w:t>标识的存储空间中</w:t>
            </w:r>
          </w:p>
        </w:tc>
        <w:tc>
          <w:tcPr>
            <w:tcW w:w="1560" w:type="dxa"/>
            <w:vMerge w:val="restart"/>
          </w:tcPr>
          <w:p w:rsidR="0037576C" w:rsidRPr="002F3046" w:rsidRDefault="002F3046" w:rsidP="0037576C">
            <w:pPr>
              <w:pStyle w:val="C503-5"/>
              <w:spacing w:before="62" w:after="62"/>
              <w:jc w:val="left"/>
              <w:rPr>
                <w:szCs w:val="21"/>
              </w:rPr>
            </w:pPr>
            <w:r w:rsidRPr="00EA23B2">
              <w:rPr>
                <w:szCs w:val="21"/>
              </w:rPr>
              <w:lastRenderedPageBreak/>
              <w:t xml:space="preserve">void write(K </w:t>
            </w:r>
            <w:r w:rsidRPr="00EA23B2">
              <w:rPr>
                <w:szCs w:val="21"/>
              </w:rPr>
              <w:lastRenderedPageBreak/>
              <w:t>key, V value)</w:t>
            </w:r>
          </w:p>
        </w:tc>
        <w:tc>
          <w:tcPr>
            <w:tcW w:w="992" w:type="dxa"/>
          </w:tcPr>
          <w:p w:rsidR="0037576C" w:rsidRPr="0037576C" w:rsidRDefault="0037576C" w:rsidP="00C70032">
            <w:pPr>
              <w:pStyle w:val="C503-5"/>
              <w:spacing w:before="62" w:after="62"/>
              <w:jc w:val="left"/>
              <w:rPr>
                <w:szCs w:val="21"/>
              </w:rPr>
            </w:pPr>
            <w:r w:rsidRPr="00EA23B2">
              <w:rPr>
                <w:rFonts w:hint="eastAsia"/>
                <w:szCs w:val="21"/>
              </w:rPr>
              <w:lastRenderedPageBreak/>
              <w:t>K</w:t>
            </w:r>
          </w:p>
        </w:tc>
        <w:tc>
          <w:tcPr>
            <w:tcW w:w="2928" w:type="dxa"/>
          </w:tcPr>
          <w:p w:rsidR="0037576C" w:rsidRPr="002E694A" w:rsidRDefault="0037576C" w:rsidP="0037576C">
            <w:pPr>
              <w:pStyle w:val="C503-5"/>
              <w:spacing w:before="62" w:after="62"/>
              <w:jc w:val="left"/>
              <w:rPr>
                <w:szCs w:val="21"/>
              </w:rPr>
            </w:pPr>
            <w:r w:rsidRPr="00EA23B2">
              <w:rPr>
                <w:rFonts w:hint="eastAsia"/>
                <w:szCs w:val="21"/>
              </w:rPr>
              <w:t>中间键值对中的</w:t>
            </w:r>
            <w:r w:rsidRPr="00EA23B2">
              <w:rPr>
                <w:rFonts w:hint="eastAsia"/>
                <w:szCs w:val="21"/>
              </w:rPr>
              <w:t>key</w:t>
            </w:r>
          </w:p>
        </w:tc>
      </w:tr>
      <w:tr w:rsidR="0037576C" w:rsidRPr="00A219BB" w:rsidTr="002F3046">
        <w:trPr>
          <w:trHeight w:val="548"/>
          <w:jc w:val="center"/>
        </w:trPr>
        <w:tc>
          <w:tcPr>
            <w:tcW w:w="550" w:type="dxa"/>
            <w:vMerge/>
          </w:tcPr>
          <w:p w:rsidR="0037576C" w:rsidRPr="00A139C1" w:rsidRDefault="0037576C" w:rsidP="0037576C">
            <w:pPr>
              <w:pStyle w:val="C503-"/>
              <w:numPr>
                <w:ilvl w:val="0"/>
                <w:numId w:val="28"/>
              </w:numPr>
              <w:spacing w:before="62" w:after="62"/>
              <w:jc w:val="left"/>
              <w:rPr>
                <w:szCs w:val="21"/>
              </w:rPr>
            </w:pPr>
          </w:p>
        </w:tc>
        <w:tc>
          <w:tcPr>
            <w:tcW w:w="850" w:type="dxa"/>
            <w:vMerge/>
          </w:tcPr>
          <w:p w:rsidR="0037576C" w:rsidRDefault="0037576C" w:rsidP="0037576C">
            <w:pPr>
              <w:pStyle w:val="C503-5"/>
              <w:spacing w:before="62" w:after="62"/>
              <w:jc w:val="left"/>
              <w:rPr>
                <w:szCs w:val="21"/>
              </w:rPr>
            </w:pPr>
          </w:p>
        </w:tc>
        <w:tc>
          <w:tcPr>
            <w:tcW w:w="851" w:type="dxa"/>
            <w:vMerge/>
          </w:tcPr>
          <w:p w:rsidR="0037576C" w:rsidRDefault="0037576C" w:rsidP="0037576C">
            <w:pPr>
              <w:pStyle w:val="C503-5"/>
              <w:spacing w:before="62" w:after="62"/>
              <w:jc w:val="left"/>
              <w:rPr>
                <w:szCs w:val="21"/>
              </w:rPr>
            </w:pPr>
          </w:p>
        </w:tc>
        <w:tc>
          <w:tcPr>
            <w:tcW w:w="1418" w:type="dxa"/>
            <w:vMerge/>
          </w:tcPr>
          <w:p w:rsidR="0037576C" w:rsidRPr="00EA23B2" w:rsidRDefault="0037576C" w:rsidP="0037576C">
            <w:pPr>
              <w:pStyle w:val="C503-5"/>
              <w:spacing w:before="62" w:after="62"/>
              <w:jc w:val="left"/>
              <w:rPr>
                <w:szCs w:val="21"/>
              </w:rPr>
            </w:pPr>
          </w:p>
        </w:tc>
        <w:tc>
          <w:tcPr>
            <w:tcW w:w="2577" w:type="dxa"/>
            <w:vMerge/>
          </w:tcPr>
          <w:p w:rsidR="0037576C" w:rsidRPr="00EA23B2" w:rsidRDefault="0037576C" w:rsidP="0037576C">
            <w:pPr>
              <w:pStyle w:val="C503-5"/>
              <w:spacing w:before="62" w:after="62"/>
              <w:jc w:val="left"/>
              <w:rPr>
                <w:szCs w:val="21"/>
              </w:rPr>
            </w:pPr>
          </w:p>
        </w:tc>
        <w:tc>
          <w:tcPr>
            <w:tcW w:w="1560" w:type="dxa"/>
            <w:vMerge/>
          </w:tcPr>
          <w:p w:rsidR="0037576C" w:rsidRPr="002E694A" w:rsidRDefault="0037576C" w:rsidP="0037576C">
            <w:pPr>
              <w:pStyle w:val="C503-5"/>
              <w:spacing w:before="62" w:after="62"/>
              <w:jc w:val="left"/>
              <w:rPr>
                <w:szCs w:val="21"/>
              </w:rPr>
            </w:pPr>
          </w:p>
        </w:tc>
        <w:tc>
          <w:tcPr>
            <w:tcW w:w="992" w:type="dxa"/>
          </w:tcPr>
          <w:p w:rsidR="0037576C" w:rsidRPr="00EA23B2" w:rsidRDefault="0037576C" w:rsidP="0037576C">
            <w:pPr>
              <w:pStyle w:val="C503-5"/>
              <w:spacing w:before="62" w:after="62"/>
              <w:jc w:val="left"/>
              <w:rPr>
                <w:szCs w:val="21"/>
              </w:rPr>
            </w:pPr>
            <w:r w:rsidRPr="00EA23B2">
              <w:rPr>
                <w:rFonts w:hint="eastAsia"/>
                <w:szCs w:val="21"/>
              </w:rPr>
              <w:t>V</w:t>
            </w:r>
          </w:p>
        </w:tc>
        <w:tc>
          <w:tcPr>
            <w:tcW w:w="2928" w:type="dxa"/>
          </w:tcPr>
          <w:p w:rsidR="0037576C" w:rsidRPr="002E694A" w:rsidRDefault="0037576C" w:rsidP="0037576C">
            <w:pPr>
              <w:pStyle w:val="C503-5"/>
              <w:spacing w:before="62" w:after="62"/>
              <w:jc w:val="left"/>
              <w:rPr>
                <w:szCs w:val="21"/>
              </w:rPr>
            </w:pPr>
            <w:r w:rsidRPr="00EA23B2">
              <w:rPr>
                <w:rFonts w:hint="eastAsia"/>
                <w:szCs w:val="21"/>
              </w:rPr>
              <w:t>中间键值对中的</w:t>
            </w:r>
            <w:r w:rsidRPr="00EA23B2">
              <w:rPr>
                <w:rFonts w:hint="eastAsia"/>
                <w:szCs w:val="21"/>
              </w:rPr>
              <w:t>value</w:t>
            </w:r>
          </w:p>
        </w:tc>
      </w:tr>
      <w:tr w:rsidR="00E41098" w:rsidRPr="00A219BB" w:rsidTr="00F87400">
        <w:trPr>
          <w:trHeight w:val="881"/>
          <w:jc w:val="center"/>
        </w:trPr>
        <w:tc>
          <w:tcPr>
            <w:tcW w:w="550" w:type="dxa"/>
            <w:vMerge w:val="restart"/>
          </w:tcPr>
          <w:p w:rsidR="00E41098" w:rsidRPr="00A139C1" w:rsidRDefault="00E41098" w:rsidP="00E41098">
            <w:pPr>
              <w:pStyle w:val="C503-"/>
              <w:numPr>
                <w:ilvl w:val="0"/>
                <w:numId w:val="28"/>
              </w:numPr>
              <w:spacing w:before="62" w:after="62"/>
              <w:jc w:val="left"/>
              <w:rPr>
                <w:szCs w:val="21"/>
              </w:rPr>
            </w:pPr>
          </w:p>
        </w:tc>
        <w:tc>
          <w:tcPr>
            <w:tcW w:w="850" w:type="dxa"/>
            <w:vMerge w:val="restart"/>
          </w:tcPr>
          <w:p w:rsidR="00E41098" w:rsidRDefault="00E41098" w:rsidP="00E41098">
            <w:pPr>
              <w:pStyle w:val="C503-5"/>
              <w:spacing w:before="62" w:after="62"/>
              <w:jc w:val="left"/>
              <w:rPr>
                <w:szCs w:val="21"/>
              </w:rPr>
            </w:pPr>
            <w:r>
              <w:rPr>
                <w:rFonts w:hint="eastAsia"/>
                <w:szCs w:val="21"/>
              </w:rPr>
              <w:t>Mapper</w:t>
            </w:r>
          </w:p>
        </w:tc>
        <w:tc>
          <w:tcPr>
            <w:tcW w:w="851" w:type="dxa"/>
            <w:vMerge w:val="restart"/>
          </w:tcPr>
          <w:p w:rsidR="00E41098" w:rsidRDefault="00E41098" w:rsidP="00E41098">
            <w:pPr>
              <w:pStyle w:val="C503-5"/>
              <w:spacing w:before="62" w:after="62"/>
              <w:jc w:val="left"/>
              <w:rPr>
                <w:szCs w:val="21"/>
              </w:rPr>
            </w:pPr>
            <w:r>
              <w:rPr>
                <w:rFonts w:hint="eastAsia"/>
                <w:szCs w:val="21"/>
              </w:rPr>
              <w:t>OutputCommiter</w:t>
            </w:r>
          </w:p>
        </w:tc>
        <w:tc>
          <w:tcPr>
            <w:tcW w:w="1418" w:type="dxa"/>
            <w:vMerge w:val="restart"/>
          </w:tcPr>
          <w:p w:rsidR="00E41098" w:rsidRPr="007552F7" w:rsidRDefault="00E41098" w:rsidP="007552F7">
            <w:pPr>
              <w:pStyle w:val="C503-5"/>
              <w:spacing w:before="62" w:after="62"/>
              <w:jc w:val="left"/>
              <w:rPr>
                <w:szCs w:val="21"/>
              </w:rPr>
            </w:pPr>
            <w:r w:rsidRPr="007552F7">
              <w:rPr>
                <w:szCs w:val="21"/>
              </w:rPr>
              <w:t xml:space="preserve">abortJob </w:t>
            </w:r>
          </w:p>
          <w:p w:rsidR="00E41098" w:rsidRPr="00EA23B2" w:rsidRDefault="00E41098" w:rsidP="00E41098">
            <w:pPr>
              <w:pStyle w:val="C503-5"/>
              <w:spacing w:before="62" w:after="62"/>
              <w:jc w:val="left"/>
              <w:rPr>
                <w:szCs w:val="21"/>
              </w:rPr>
            </w:pPr>
          </w:p>
        </w:tc>
        <w:tc>
          <w:tcPr>
            <w:tcW w:w="2577" w:type="dxa"/>
            <w:vMerge w:val="restart"/>
          </w:tcPr>
          <w:p w:rsidR="00E41098" w:rsidRPr="007552F7" w:rsidRDefault="00E41098" w:rsidP="007552F7">
            <w:pPr>
              <w:pStyle w:val="C503-5"/>
              <w:spacing w:before="62" w:after="62"/>
              <w:jc w:val="left"/>
              <w:rPr>
                <w:szCs w:val="21"/>
              </w:rPr>
            </w:pPr>
            <w:r w:rsidRPr="007552F7">
              <w:rPr>
                <w:rFonts w:hint="eastAsia"/>
                <w:szCs w:val="21"/>
              </w:rPr>
              <w:t>用于删除一个失败了的作业的输出，此时作业状态对应</w:t>
            </w:r>
            <w:r w:rsidRPr="007552F7">
              <w:rPr>
                <w:rFonts w:hint="eastAsia"/>
                <w:szCs w:val="21"/>
              </w:rPr>
              <w:t>Failed</w:t>
            </w:r>
            <w:r w:rsidRPr="007552F7">
              <w:rPr>
                <w:rFonts w:hint="eastAsia"/>
                <w:szCs w:val="21"/>
              </w:rPr>
              <w:t>或</w:t>
            </w:r>
            <w:r w:rsidRPr="007552F7">
              <w:rPr>
                <w:rFonts w:hint="eastAsia"/>
                <w:szCs w:val="21"/>
              </w:rPr>
              <w:t>Killed</w:t>
            </w:r>
            <w:r w:rsidRPr="007552F7">
              <w:rPr>
                <w:rFonts w:hint="eastAsia"/>
                <w:szCs w:val="21"/>
              </w:rPr>
              <w:t>。</w:t>
            </w:r>
          </w:p>
          <w:p w:rsidR="00E41098" w:rsidRPr="007552F7" w:rsidRDefault="00E41098" w:rsidP="00E41098">
            <w:pPr>
              <w:pStyle w:val="C503-5"/>
              <w:spacing w:before="62" w:after="62"/>
              <w:jc w:val="left"/>
              <w:rPr>
                <w:szCs w:val="21"/>
              </w:rPr>
            </w:pPr>
          </w:p>
        </w:tc>
        <w:tc>
          <w:tcPr>
            <w:tcW w:w="1560" w:type="dxa"/>
            <w:vMerge w:val="restart"/>
          </w:tcPr>
          <w:p w:rsidR="00E41098" w:rsidRPr="002E694A" w:rsidRDefault="00F87400" w:rsidP="00E41098">
            <w:pPr>
              <w:pStyle w:val="C503-5"/>
              <w:spacing w:before="62" w:after="62"/>
              <w:jc w:val="left"/>
              <w:rPr>
                <w:szCs w:val="21"/>
              </w:rPr>
            </w:pPr>
            <w:r w:rsidRPr="007552F7">
              <w:rPr>
                <w:szCs w:val="21"/>
              </w:rPr>
              <w:t>void abortJob(JobContext jobContext, JobStatus.State state)</w:t>
            </w:r>
          </w:p>
        </w:tc>
        <w:tc>
          <w:tcPr>
            <w:tcW w:w="992" w:type="dxa"/>
          </w:tcPr>
          <w:p w:rsidR="00E41098" w:rsidRPr="00EA23B2" w:rsidRDefault="00E41098" w:rsidP="00E41098">
            <w:pPr>
              <w:pStyle w:val="C503-5"/>
              <w:spacing w:before="62" w:after="62"/>
              <w:jc w:val="left"/>
              <w:rPr>
                <w:szCs w:val="21"/>
              </w:rPr>
            </w:pPr>
            <w:r w:rsidRPr="007552F7">
              <w:rPr>
                <w:rFonts w:hint="eastAsia"/>
                <w:szCs w:val="21"/>
              </w:rPr>
              <w:t xml:space="preserve">JobContext  </w:t>
            </w:r>
          </w:p>
        </w:tc>
        <w:tc>
          <w:tcPr>
            <w:tcW w:w="2928" w:type="dxa"/>
          </w:tcPr>
          <w:p w:rsidR="00E41098" w:rsidRPr="00EA23B2" w:rsidRDefault="00E41098" w:rsidP="00E41098">
            <w:pPr>
              <w:pStyle w:val="C503-5"/>
              <w:spacing w:before="62" w:after="62"/>
              <w:jc w:val="left"/>
              <w:rPr>
                <w:szCs w:val="21"/>
              </w:rPr>
            </w:pPr>
            <w:r w:rsidRPr="007552F7">
              <w:rPr>
                <w:rFonts w:hint="eastAsia"/>
                <w:szCs w:val="21"/>
              </w:rPr>
              <w:t>作业上下文</w:t>
            </w:r>
          </w:p>
        </w:tc>
      </w:tr>
      <w:tr w:rsidR="00E41098" w:rsidRPr="00A219BB" w:rsidTr="00F87400">
        <w:trPr>
          <w:trHeight w:val="884"/>
          <w:jc w:val="center"/>
        </w:trPr>
        <w:tc>
          <w:tcPr>
            <w:tcW w:w="550" w:type="dxa"/>
            <w:vMerge/>
          </w:tcPr>
          <w:p w:rsidR="00E41098" w:rsidRPr="00A139C1" w:rsidRDefault="00E41098" w:rsidP="00E41098">
            <w:pPr>
              <w:pStyle w:val="C503-"/>
              <w:numPr>
                <w:ilvl w:val="0"/>
                <w:numId w:val="28"/>
              </w:numPr>
              <w:spacing w:before="62" w:after="62"/>
              <w:jc w:val="left"/>
              <w:rPr>
                <w:szCs w:val="21"/>
              </w:rPr>
            </w:pPr>
          </w:p>
        </w:tc>
        <w:tc>
          <w:tcPr>
            <w:tcW w:w="850" w:type="dxa"/>
            <w:vMerge/>
          </w:tcPr>
          <w:p w:rsidR="00E41098" w:rsidRDefault="00E41098" w:rsidP="00E41098">
            <w:pPr>
              <w:pStyle w:val="C503-5"/>
              <w:spacing w:before="62" w:after="62"/>
              <w:jc w:val="left"/>
              <w:rPr>
                <w:szCs w:val="21"/>
              </w:rPr>
            </w:pPr>
          </w:p>
        </w:tc>
        <w:tc>
          <w:tcPr>
            <w:tcW w:w="851" w:type="dxa"/>
            <w:vMerge/>
          </w:tcPr>
          <w:p w:rsidR="00E41098" w:rsidRDefault="00E41098" w:rsidP="00E41098">
            <w:pPr>
              <w:pStyle w:val="C503-5"/>
              <w:spacing w:before="62" w:after="62"/>
              <w:jc w:val="left"/>
              <w:rPr>
                <w:szCs w:val="21"/>
              </w:rPr>
            </w:pPr>
          </w:p>
        </w:tc>
        <w:tc>
          <w:tcPr>
            <w:tcW w:w="1418" w:type="dxa"/>
            <w:vMerge/>
          </w:tcPr>
          <w:p w:rsidR="00E41098" w:rsidRPr="007552F7" w:rsidRDefault="00E41098" w:rsidP="00E41098">
            <w:pPr>
              <w:pStyle w:val="C503-5"/>
              <w:spacing w:before="62" w:after="62"/>
              <w:jc w:val="left"/>
              <w:rPr>
                <w:szCs w:val="21"/>
              </w:rPr>
            </w:pPr>
          </w:p>
        </w:tc>
        <w:tc>
          <w:tcPr>
            <w:tcW w:w="2577" w:type="dxa"/>
            <w:vMerge/>
          </w:tcPr>
          <w:p w:rsidR="00E41098" w:rsidRPr="007552F7" w:rsidRDefault="00E41098" w:rsidP="00E41098">
            <w:pPr>
              <w:pStyle w:val="C503-5"/>
              <w:spacing w:before="62" w:after="62"/>
              <w:jc w:val="left"/>
              <w:rPr>
                <w:szCs w:val="21"/>
              </w:rPr>
            </w:pPr>
          </w:p>
        </w:tc>
        <w:tc>
          <w:tcPr>
            <w:tcW w:w="1560" w:type="dxa"/>
            <w:vMerge/>
          </w:tcPr>
          <w:p w:rsidR="00E41098" w:rsidRPr="002E694A" w:rsidRDefault="00E41098" w:rsidP="00E41098">
            <w:pPr>
              <w:pStyle w:val="C503-5"/>
              <w:spacing w:before="62" w:after="62"/>
              <w:jc w:val="left"/>
              <w:rPr>
                <w:szCs w:val="21"/>
              </w:rPr>
            </w:pPr>
          </w:p>
        </w:tc>
        <w:tc>
          <w:tcPr>
            <w:tcW w:w="992" w:type="dxa"/>
          </w:tcPr>
          <w:p w:rsidR="00E41098" w:rsidRPr="00EA23B2" w:rsidRDefault="0070312E" w:rsidP="0070312E">
            <w:pPr>
              <w:pStyle w:val="C503-5"/>
              <w:spacing w:before="62" w:after="62"/>
              <w:jc w:val="left"/>
              <w:rPr>
                <w:szCs w:val="21"/>
              </w:rPr>
            </w:pPr>
            <w:r w:rsidRPr="007552F7">
              <w:rPr>
                <w:rFonts w:hint="eastAsia"/>
                <w:szCs w:val="21"/>
              </w:rPr>
              <w:t xml:space="preserve">JobStatus.State  </w:t>
            </w:r>
          </w:p>
        </w:tc>
        <w:tc>
          <w:tcPr>
            <w:tcW w:w="2928" w:type="dxa"/>
          </w:tcPr>
          <w:p w:rsidR="00E41098" w:rsidRPr="00EA23B2" w:rsidRDefault="0070312E" w:rsidP="00E41098">
            <w:pPr>
              <w:pStyle w:val="C503-5"/>
              <w:spacing w:before="62" w:after="62"/>
              <w:jc w:val="left"/>
              <w:rPr>
                <w:szCs w:val="21"/>
              </w:rPr>
            </w:pPr>
            <w:r w:rsidRPr="007552F7">
              <w:rPr>
                <w:rFonts w:hint="eastAsia"/>
                <w:szCs w:val="21"/>
              </w:rPr>
              <w:t>目标作业状态</w:t>
            </w:r>
          </w:p>
        </w:tc>
      </w:tr>
      <w:tr w:rsidR="00624CE2" w:rsidRPr="00A219BB" w:rsidTr="00624CE2">
        <w:trPr>
          <w:trHeight w:val="1448"/>
          <w:jc w:val="center"/>
        </w:trPr>
        <w:tc>
          <w:tcPr>
            <w:tcW w:w="550" w:type="dxa"/>
          </w:tcPr>
          <w:p w:rsidR="00624CE2" w:rsidRPr="00A139C1" w:rsidRDefault="00624CE2" w:rsidP="00624CE2">
            <w:pPr>
              <w:pStyle w:val="C503-"/>
              <w:numPr>
                <w:ilvl w:val="0"/>
                <w:numId w:val="28"/>
              </w:numPr>
              <w:spacing w:before="62" w:after="62"/>
              <w:jc w:val="left"/>
              <w:rPr>
                <w:szCs w:val="21"/>
              </w:rPr>
            </w:pPr>
          </w:p>
        </w:tc>
        <w:tc>
          <w:tcPr>
            <w:tcW w:w="850" w:type="dxa"/>
          </w:tcPr>
          <w:p w:rsidR="00624CE2" w:rsidRDefault="00624CE2" w:rsidP="00F87400">
            <w:pPr>
              <w:pStyle w:val="C503-5"/>
              <w:spacing w:before="62" w:after="62"/>
              <w:jc w:val="left"/>
              <w:rPr>
                <w:szCs w:val="21"/>
              </w:rPr>
            </w:pPr>
            <w:r>
              <w:rPr>
                <w:rFonts w:hint="eastAsia"/>
                <w:szCs w:val="21"/>
              </w:rPr>
              <w:t>Mapper</w:t>
            </w:r>
          </w:p>
        </w:tc>
        <w:tc>
          <w:tcPr>
            <w:tcW w:w="851" w:type="dxa"/>
          </w:tcPr>
          <w:p w:rsidR="00624CE2" w:rsidRDefault="00624CE2" w:rsidP="00F87400">
            <w:pPr>
              <w:pStyle w:val="C503-5"/>
              <w:spacing w:before="62" w:after="62"/>
              <w:jc w:val="left"/>
              <w:rPr>
                <w:szCs w:val="21"/>
              </w:rPr>
            </w:pPr>
            <w:r>
              <w:rPr>
                <w:rFonts w:hint="eastAsia"/>
                <w:szCs w:val="21"/>
              </w:rPr>
              <w:t>OutputCommiter</w:t>
            </w:r>
          </w:p>
        </w:tc>
        <w:tc>
          <w:tcPr>
            <w:tcW w:w="1418" w:type="dxa"/>
          </w:tcPr>
          <w:p w:rsidR="00624CE2" w:rsidRPr="00EA23B2" w:rsidRDefault="00624CE2" w:rsidP="00F87400">
            <w:pPr>
              <w:pStyle w:val="C503-5"/>
              <w:spacing w:before="62" w:after="62"/>
              <w:jc w:val="left"/>
              <w:rPr>
                <w:szCs w:val="21"/>
              </w:rPr>
            </w:pPr>
            <w:r w:rsidRPr="00EC4233">
              <w:rPr>
                <w:szCs w:val="21"/>
              </w:rPr>
              <w:t>commitJob</w:t>
            </w:r>
            <w:r w:rsidRPr="00EA23B2">
              <w:rPr>
                <w:szCs w:val="21"/>
              </w:rPr>
              <w:t xml:space="preserve"> </w:t>
            </w:r>
          </w:p>
        </w:tc>
        <w:tc>
          <w:tcPr>
            <w:tcW w:w="2577" w:type="dxa"/>
          </w:tcPr>
          <w:p w:rsidR="00624CE2" w:rsidRPr="007552F7" w:rsidRDefault="00624CE2" w:rsidP="00EC4233">
            <w:pPr>
              <w:pStyle w:val="C503-5"/>
              <w:spacing w:before="62" w:after="62"/>
              <w:jc w:val="left"/>
              <w:rPr>
                <w:szCs w:val="21"/>
              </w:rPr>
            </w:pPr>
            <w:r w:rsidRPr="00EC4233">
              <w:rPr>
                <w:rFonts w:hint="eastAsia"/>
                <w:szCs w:val="21"/>
              </w:rPr>
              <w:t>当作业执行成功后，即作业状态为</w:t>
            </w:r>
            <w:r w:rsidRPr="00EC4233">
              <w:rPr>
                <w:rFonts w:hint="eastAsia"/>
                <w:szCs w:val="21"/>
              </w:rPr>
              <w:t>SUCCEEDED</w:t>
            </w:r>
            <w:r w:rsidRPr="00EC4233">
              <w:rPr>
                <w:rFonts w:hint="eastAsia"/>
                <w:szCs w:val="21"/>
              </w:rPr>
              <w:t>时，删除</w:t>
            </w:r>
            <w:r w:rsidRPr="00EC4233">
              <w:rPr>
                <w:rFonts w:hint="eastAsia"/>
                <w:szCs w:val="21"/>
              </w:rPr>
              <w:t>Job</w:t>
            </w:r>
            <w:r w:rsidRPr="00EC4233">
              <w:rPr>
                <w:rFonts w:hint="eastAsia"/>
                <w:szCs w:val="21"/>
              </w:rPr>
              <w:t>输出目录。</w:t>
            </w:r>
          </w:p>
        </w:tc>
        <w:tc>
          <w:tcPr>
            <w:tcW w:w="1560" w:type="dxa"/>
          </w:tcPr>
          <w:p w:rsidR="00624CE2" w:rsidRPr="002E694A" w:rsidRDefault="00624CE2" w:rsidP="00E41098">
            <w:pPr>
              <w:pStyle w:val="C503-5"/>
              <w:spacing w:before="62" w:after="62"/>
              <w:jc w:val="left"/>
              <w:rPr>
                <w:szCs w:val="21"/>
              </w:rPr>
            </w:pPr>
            <w:r w:rsidRPr="00EC4233">
              <w:rPr>
                <w:szCs w:val="21"/>
              </w:rPr>
              <w:t>void commitJob(JobContext jobContext)</w:t>
            </w:r>
          </w:p>
        </w:tc>
        <w:tc>
          <w:tcPr>
            <w:tcW w:w="992" w:type="dxa"/>
          </w:tcPr>
          <w:p w:rsidR="00624CE2" w:rsidRPr="00EA23B2" w:rsidRDefault="00624CE2" w:rsidP="00624CE2">
            <w:pPr>
              <w:pStyle w:val="C503-5"/>
              <w:spacing w:before="62" w:after="62"/>
              <w:jc w:val="left"/>
              <w:rPr>
                <w:szCs w:val="21"/>
              </w:rPr>
            </w:pPr>
            <w:r w:rsidRPr="007552F7">
              <w:rPr>
                <w:rFonts w:hint="eastAsia"/>
                <w:szCs w:val="21"/>
              </w:rPr>
              <w:t xml:space="preserve">JobContext  </w:t>
            </w:r>
          </w:p>
        </w:tc>
        <w:tc>
          <w:tcPr>
            <w:tcW w:w="2928" w:type="dxa"/>
          </w:tcPr>
          <w:p w:rsidR="00624CE2" w:rsidRPr="00EA23B2" w:rsidRDefault="005B459F" w:rsidP="00624CE2">
            <w:pPr>
              <w:pStyle w:val="C503-5"/>
              <w:spacing w:before="62" w:after="62"/>
              <w:jc w:val="left"/>
              <w:rPr>
                <w:szCs w:val="21"/>
              </w:rPr>
            </w:pPr>
            <w:r>
              <w:rPr>
                <w:rFonts w:hint="eastAsia"/>
                <w:szCs w:val="21"/>
              </w:rPr>
              <w:t>目标</w:t>
            </w:r>
            <w:r w:rsidR="00624CE2" w:rsidRPr="007552F7">
              <w:rPr>
                <w:rFonts w:hint="eastAsia"/>
                <w:szCs w:val="21"/>
              </w:rPr>
              <w:t>作业上下文</w:t>
            </w:r>
          </w:p>
        </w:tc>
      </w:tr>
      <w:tr w:rsidR="000221DA" w:rsidRPr="00A219BB" w:rsidTr="002F3046">
        <w:trPr>
          <w:trHeight w:val="548"/>
          <w:jc w:val="center"/>
        </w:trPr>
        <w:tc>
          <w:tcPr>
            <w:tcW w:w="550" w:type="dxa"/>
          </w:tcPr>
          <w:p w:rsidR="000221DA" w:rsidRPr="00A139C1" w:rsidRDefault="000221DA" w:rsidP="000221DA">
            <w:pPr>
              <w:pStyle w:val="C503-"/>
              <w:numPr>
                <w:ilvl w:val="0"/>
                <w:numId w:val="28"/>
              </w:numPr>
              <w:spacing w:before="62" w:after="62"/>
              <w:jc w:val="left"/>
              <w:rPr>
                <w:szCs w:val="21"/>
              </w:rPr>
            </w:pPr>
          </w:p>
        </w:tc>
        <w:tc>
          <w:tcPr>
            <w:tcW w:w="850" w:type="dxa"/>
          </w:tcPr>
          <w:p w:rsidR="000221DA" w:rsidRDefault="000221DA" w:rsidP="00624CE2">
            <w:pPr>
              <w:pStyle w:val="C503-5"/>
              <w:spacing w:before="62" w:after="62"/>
              <w:jc w:val="left"/>
              <w:rPr>
                <w:szCs w:val="21"/>
              </w:rPr>
            </w:pPr>
            <w:r>
              <w:rPr>
                <w:rFonts w:hint="eastAsia"/>
                <w:szCs w:val="21"/>
              </w:rPr>
              <w:t>Mapper</w:t>
            </w:r>
          </w:p>
        </w:tc>
        <w:tc>
          <w:tcPr>
            <w:tcW w:w="851" w:type="dxa"/>
          </w:tcPr>
          <w:p w:rsidR="000221DA" w:rsidRDefault="000221DA" w:rsidP="00624CE2">
            <w:pPr>
              <w:pStyle w:val="C503-5"/>
              <w:spacing w:before="62" w:after="62"/>
              <w:jc w:val="left"/>
              <w:rPr>
                <w:szCs w:val="21"/>
              </w:rPr>
            </w:pPr>
            <w:r>
              <w:rPr>
                <w:rFonts w:hint="eastAsia"/>
                <w:szCs w:val="21"/>
              </w:rPr>
              <w:t>OutputCommiter</w:t>
            </w:r>
          </w:p>
        </w:tc>
        <w:tc>
          <w:tcPr>
            <w:tcW w:w="1418" w:type="dxa"/>
          </w:tcPr>
          <w:p w:rsidR="000221DA" w:rsidRPr="007552F7" w:rsidRDefault="000221DA" w:rsidP="00F87400">
            <w:pPr>
              <w:pStyle w:val="C503-5"/>
              <w:spacing w:before="62" w:after="62"/>
              <w:jc w:val="left"/>
              <w:rPr>
                <w:szCs w:val="21"/>
              </w:rPr>
            </w:pPr>
            <w:r>
              <w:rPr>
                <w:rFonts w:hint="eastAsia"/>
                <w:szCs w:val="21"/>
              </w:rPr>
              <w:t>setup</w:t>
            </w:r>
            <w:r w:rsidRPr="00EC4233">
              <w:rPr>
                <w:szCs w:val="21"/>
              </w:rPr>
              <w:t>Job</w:t>
            </w:r>
          </w:p>
        </w:tc>
        <w:tc>
          <w:tcPr>
            <w:tcW w:w="2577" w:type="dxa"/>
          </w:tcPr>
          <w:p w:rsidR="000221DA" w:rsidRPr="000221DA" w:rsidRDefault="000221DA" w:rsidP="000221DA">
            <w:pPr>
              <w:pStyle w:val="C503-5"/>
              <w:spacing w:before="62" w:after="62"/>
              <w:jc w:val="left"/>
              <w:rPr>
                <w:szCs w:val="21"/>
              </w:rPr>
            </w:pPr>
            <w:r w:rsidRPr="000221DA">
              <w:rPr>
                <w:rFonts w:hint="eastAsia"/>
                <w:szCs w:val="21"/>
              </w:rPr>
              <w:t>当作业初始化时，在</w:t>
            </w:r>
            <w:r w:rsidRPr="000221DA">
              <w:rPr>
                <w:rFonts w:hint="eastAsia"/>
                <w:szCs w:val="21"/>
              </w:rPr>
              <w:t>hdfs</w:t>
            </w:r>
            <w:r w:rsidRPr="000221DA">
              <w:rPr>
                <w:rFonts w:hint="eastAsia"/>
                <w:szCs w:val="21"/>
              </w:rPr>
              <w:t>上建立全局输出目录。</w:t>
            </w:r>
          </w:p>
          <w:p w:rsidR="000221DA" w:rsidRPr="00EA23B2" w:rsidRDefault="000221DA" w:rsidP="000221DA">
            <w:pPr>
              <w:pStyle w:val="C503-5"/>
              <w:spacing w:before="62" w:after="62"/>
              <w:jc w:val="left"/>
              <w:rPr>
                <w:szCs w:val="21"/>
              </w:rPr>
            </w:pPr>
          </w:p>
        </w:tc>
        <w:tc>
          <w:tcPr>
            <w:tcW w:w="1560" w:type="dxa"/>
          </w:tcPr>
          <w:p w:rsidR="000221DA" w:rsidRPr="002E694A" w:rsidRDefault="000221DA" w:rsidP="0037576C">
            <w:pPr>
              <w:pStyle w:val="C503-5"/>
              <w:spacing w:before="62" w:after="62"/>
              <w:jc w:val="left"/>
              <w:rPr>
                <w:szCs w:val="21"/>
              </w:rPr>
            </w:pPr>
            <w:r w:rsidRPr="000221DA">
              <w:rPr>
                <w:szCs w:val="21"/>
              </w:rPr>
              <w:t>void setupJob(JobContext jobContext)</w:t>
            </w:r>
          </w:p>
        </w:tc>
        <w:tc>
          <w:tcPr>
            <w:tcW w:w="992" w:type="dxa"/>
          </w:tcPr>
          <w:p w:rsidR="000221DA" w:rsidRPr="00EA23B2" w:rsidRDefault="000221DA" w:rsidP="000221DA">
            <w:pPr>
              <w:pStyle w:val="C503-5"/>
              <w:spacing w:before="62" w:after="62"/>
              <w:jc w:val="left"/>
              <w:rPr>
                <w:szCs w:val="21"/>
              </w:rPr>
            </w:pPr>
            <w:r w:rsidRPr="007552F7">
              <w:rPr>
                <w:rFonts w:hint="eastAsia"/>
                <w:szCs w:val="21"/>
              </w:rPr>
              <w:t xml:space="preserve">JobContext  </w:t>
            </w:r>
          </w:p>
        </w:tc>
        <w:tc>
          <w:tcPr>
            <w:tcW w:w="2928" w:type="dxa"/>
          </w:tcPr>
          <w:p w:rsidR="000221DA" w:rsidRPr="00EA23B2" w:rsidRDefault="005B459F" w:rsidP="000221DA">
            <w:pPr>
              <w:pStyle w:val="C503-5"/>
              <w:spacing w:before="62" w:after="62"/>
              <w:jc w:val="left"/>
              <w:rPr>
                <w:szCs w:val="21"/>
              </w:rPr>
            </w:pPr>
            <w:r>
              <w:rPr>
                <w:rFonts w:hint="eastAsia"/>
                <w:szCs w:val="21"/>
              </w:rPr>
              <w:t>目标</w:t>
            </w:r>
            <w:r w:rsidR="000221DA" w:rsidRPr="007552F7">
              <w:rPr>
                <w:rFonts w:hint="eastAsia"/>
                <w:szCs w:val="21"/>
              </w:rPr>
              <w:t>作业上下文</w:t>
            </w:r>
          </w:p>
        </w:tc>
      </w:tr>
      <w:tr w:rsidR="000221DA" w:rsidRPr="00A219BB" w:rsidTr="002F3046">
        <w:trPr>
          <w:trHeight w:val="548"/>
          <w:jc w:val="center"/>
        </w:trPr>
        <w:tc>
          <w:tcPr>
            <w:tcW w:w="550" w:type="dxa"/>
          </w:tcPr>
          <w:p w:rsidR="000221DA" w:rsidRPr="00A139C1" w:rsidRDefault="000221DA" w:rsidP="005E3B9F">
            <w:pPr>
              <w:pStyle w:val="C503-"/>
              <w:numPr>
                <w:ilvl w:val="0"/>
                <w:numId w:val="28"/>
              </w:numPr>
              <w:spacing w:before="62" w:after="62"/>
              <w:jc w:val="left"/>
              <w:rPr>
                <w:szCs w:val="21"/>
              </w:rPr>
            </w:pPr>
          </w:p>
        </w:tc>
        <w:tc>
          <w:tcPr>
            <w:tcW w:w="850" w:type="dxa"/>
          </w:tcPr>
          <w:p w:rsidR="000221DA" w:rsidRDefault="000221DA" w:rsidP="005E3B9F">
            <w:pPr>
              <w:pStyle w:val="C503-5"/>
              <w:spacing w:before="62" w:after="62"/>
              <w:jc w:val="left"/>
              <w:rPr>
                <w:szCs w:val="21"/>
              </w:rPr>
            </w:pPr>
            <w:r>
              <w:rPr>
                <w:rFonts w:hint="eastAsia"/>
                <w:szCs w:val="21"/>
              </w:rPr>
              <w:t>Mapper</w:t>
            </w:r>
          </w:p>
        </w:tc>
        <w:tc>
          <w:tcPr>
            <w:tcW w:w="851" w:type="dxa"/>
          </w:tcPr>
          <w:p w:rsidR="000221DA" w:rsidRDefault="000221DA" w:rsidP="005E3B9F">
            <w:pPr>
              <w:pStyle w:val="C503-5"/>
              <w:spacing w:before="62" w:after="62"/>
              <w:jc w:val="left"/>
              <w:rPr>
                <w:szCs w:val="21"/>
              </w:rPr>
            </w:pPr>
            <w:r>
              <w:rPr>
                <w:rFonts w:hint="eastAsia"/>
                <w:szCs w:val="21"/>
              </w:rPr>
              <w:t>OutputCommiter</w:t>
            </w:r>
          </w:p>
        </w:tc>
        <w:tc>
          <w:tcPr>
            <w:tcW w:w="1418" w:type="dxa"/>
          </w:tcPr>
          <w:p w:rsidR="000221DA" w:rsidRPr="00EA23B2" w:rsidRDefault="00214AE7" w:rsidP="00214AE7">
            <w:pPr>
              <w:pStyle w:val="C503-5"/>
              <w:spacing w:before="62" w:after="62"/>
              <w:jc w:val="left"/>
              <w:rPr>
                <w:szCs w:val="21"/>
              </w:rPr>
            </w:pPr>
            <w:r>
              <w:rPr>
                <w:rFonts w:hint="eastAsia"/>
                <w:szCs w:val="21"/>
              </w:rPr>
              <w:t>setupTask</w:t>
            </w:r>
          </w:p>
        </w:tc>
        <w:tc>
          <w:tcPr>
            <w:tcW w:w="2577" w:type="dxa"/>
          </w:tcPr>
          <w:p w:rsidR="000221DA" w:rsidRPr="0022107D" w:rsidRDefault="00FA120F" w:rsidP="0037576C">
            <w:pPr>
              <w:pStyle w:val="C503-5"/>
              <w:spacing w:before="62" w:after="62"/>
              <w:jc w:val="left"/>
              <w:rPr>
                <w:szCs w:val="21"/>
              </w:rPr>
            </w:pPr>
            <w:r w:rsidRPr="00E73DCF">
              <w:rPr>
                <w:rFonts w:hint="eastAsia"/>
                <w:szCs w:val="21"/>
              </w:rPr>
              <w:t>在分布式文件系统上建立任务的输出目录</w:t>
            </w:r>
            <w:r>
              <w:rPr>
                <w:rFonts w:hint="eastAsia"/>
                <w:szCs w:val="21"/>
              </w:rPr>
              <w:t>，即</w:t>
            </w:r>
            <w:r w:rsidRPr="007F64BB">
              <w:rPr>
                <w:szCs w:val="21"/>
              </w:rPr>
              <w:t>${outputdir}/_temporary/_${TaskAttemptID}</w:t>
            </w:r>
          </w:p>
        </w:tc>
        <w:tc>
          <w:tcPr>
            <w:tcW w:w="1560" w:type="dxa"/>
          </w:tcPr>
          <w:p w:rsidR="000221DA" w:rsidRPr="002E694A" w:rsidRDefault="008A7685" w:rsidP="008A7685">
            <w:pPr>
              <w:pStyle w:val="C503-5"/>
              <w:spacing w:before="62" w:after="62"/>
              <w:jc w:val="left"/>
              <w:rPr>
                <w:szCs w:val="21"/>
              </w:rPr>
            </w:pPr>
            <w:r w:rsidRPr="008A7685">
              <w:rPr>
                <w:szCs w:val="21"/>
              </w:rPr>
              <w:t>void setupTask(TaskAttemptContext taskContext)</w:t>
            </w:r>
          </w:p>
        </w:tc>
        <w:tc>
          <w:tcPr>
            <w:tcW w:w="992" w:type="dxa"/>
          </w:tcPr>
          <w:p w:rsidR="000221DA" w:rsidRPr="00EA23B2" w:rsidRDefault="008A7685" w:rsidP="008A7685">
            <w:pPr>
              <w:pStyle w:val="C503-5"/>
              <w:spacing w:before="62" w:after="62"/>
              <w:jc w:val="left"/>
              <w:rPr>
                <w:szCs w:val="21"/>
              </w:rPr>
            </w:pPr>
            <w:r w:rsidRPr="008A7685">
              <w:rPr>
                <w:rFonts w:hint="eastAsia"/>
                <w:szCs w:val="21"/>
              </w:rPr>
              <w:t xml:space="preserve">TaskAttemptContext  </w:t>
            </w:r>
          </w:p>
        </w:tc>
        <w:tc>
          <w:tcPr>
            <w:tcW w:w="2928" w:type="dxa"/>
          </w:tcPr>
          <w:p w:rsidR="000221DA" w:rsidRPr="00EA23B2" w:rsidRDefault="006E7C1C" w:rsidP="0037576C">
            <w:pPr>
              <w:pStyle w:val="C503-5"/>
              <w:spacing w:before="62" w:after="62"/>
              <w:jc w:val="left"/>
              <w:rPr>
                <w:szCs w:val="21"/>
              </w:rPr>
            </w:pPr>
            <w:r>
              <w:rPr>
                <w:rFonts w:hint="eastAsia"/>
                <w:szCs w:val="21"/>
              </w:rPr>
              <w:t>Map</w:t>
            </w:r>
            <w:r w:rsidR="008A7685" w:rsidRPr="008A7685">
              <w:rPr>
                <w:rFonts w:hint="eastAsia"/>
                <w:szCs w:val="21"/>
              </w:rPr>
              <w:t>任务上下文</w:t>
            </w:r>
          </w:p>
        </w:tc>
      </w:tr>
      <w:tr w:rsidR="00002224" w:rsidRPr="00A219BB" w:rsidTr="002F3046">
        <w:trPr>
          <w:trHeight w:val="548"/>
          <w:jc w:val="center"/>
        </w:trPr>
        <w:tc>
          <w:tcPr>
            <w:tcW w:w="550" w:type="dxa"/>
          </w:tcPr>
          <w:p w:rsidR="00002224" w:rsidRPr="00A139C1" w:rsidRDefault="00002224" w:rsidP="00002224">
            <w:pPr>
              <w:pStyle w:val="C503-"/>
              <w:numPr>
                <w:ilvl w:val="0"/>
                <w:numId w:val="28"/>
              </w:numPr>
              <w:spacing w:before="62" w:after="62"/>
              <w:jc w:val="left"/>
              <w:rPr>
                <w:szCs w:val="21"/>
              </w:rPr>
            </w:pPr>
          </w:p>
        </w:tc>
        <w:tc>
          <w:tcPr>
            <w:tcW w:w="850" w:type="dxa"/>
          </w:tcPr>
          <w:p w:rsidR="00002224" w:rsidRDefault="00002224" w:rsidP="00464420">
            <w:pPr>
              <w:pStyle w:val="C503-5"/>
              <w:spacing w:before="62" w:after="62"/>
              <w:jc w:val="left"/>
              <w:rPr>
                <w:szCs w:val="21"/>
              </w:rPr>
            </w:pPr>
            <w:r>
              <w:rPr>
                <w:rFonts w:hint="eastAsia"/>
                <w:szCs w:val="21"/>
              </w:rPr>
              <w:t>Mapper</w:t>
            </w:r>
          </w:p>
        </w:tc>
        <w:tc>
          <w:tcPr>
            <w:tcW w:w="851" w:type="dxa"/>
          </w:tcPr>
          <w:p w:rsidR="00002224" w:rsidRDefault="00002224" w:rsidP="00464420">
            <w:pPr>
              <w:pStyle w:val="C503-5"/>
              <w:spacing w:before="62" w:after="62"/>
              <w:jc w:val="left"/>
              <w:rPr>
                <w:szCs w:val="21"/>
              </w:rPr>
            </w:pPr>
            <w:r>
              <w:rPr>
                <w:rFonts w:hint="eastAsia"/>
                <w:szCs w:val="21"/>
              </w:rPr>
              <w:t>OutputCommiter</w:t>
            </w:r>
          </w:p>
        </w:tc>
        <w:tc>
          <w:tcPr>
            <w:tcW w:w="1418" w:type="dxa"/>
          </w:tcPr>
          <w:p w:rsidR="00002224" w:rsidRPr="00EA23B2" w:rsidRDefault="00002224" w:rsidP="00464420">
            <w:pPr>
              <w:pStyle w:val="C503-5"/>
              <w:spacing w:before="62" w:after="62"/>
              <w:jc w:val="left"/>
              <w:rPr>
                <w:szCs w:val="21"/>
              </w:rPr>
            </w:pPr>
            <w:r>
              <w:rPr>
                <w:rFonts w:hint="eastAsia"/>
                <w:szCs w:val="21"/>
              </w:rPr>
              <w:t>commitTask</w:t>
            </w:r>
          </w:p>
        </w:tc>
        <w:tc>
          <w:tcPr>
            <w:tcW w:w="2577" w:type="dxa"/>
          </w:tcPr>
          <w:p w:rsidR="00002224" w:rsidRPr="0095548F" w:rsidRDefault="00002224" w:rsidP="0022107D">
            <w:pPr>
              <w:pStyle w:val="C503-5"/>
              <w:spacing w:before="62" w:after="62"/>
              <w:jc w:val="left"/>
              <w:rPr>
                <w:szCs w:val="21"/>
              </w:rPr>
            </w:pPr>
            <w:r>
              <w:rPr>
                <w:rFonts w:hint="eastAsia"/>
                <w:szCs w:val="21"/>
              </w:rPr>
              <w:t>任务执行完毕时</w:t>
            </w:r>
            <w:r w:rsidRPr="000221DA">
              <w:rPr>
                <w:rFonts w:hint="eastAsia"/>
                <w:szCs w:val="21"/>
              </w:rPr>
              <w:t>，在</w:t>
            </w:r>
            <w:r w:rsidRPr="000221DA">
              <w:rPr>
                <w:rFonts w:hint="eastAsia"/>
                <w:szCs w:val="21"/>
              </w:rPr>
              <w:t>hdfs</w:t>
            </w:r>
            <w:r w:rsidRPr="000221DA">
              <w:rPr>
                <w:rFonts w:hint="eastAsia"/>
                <w:szCs w:val="21"/>
              </w:rPr>
              <w:t>上</w:t>
            </w:r>
            <w:r>
              <w:rPr>
                <w:rFonts w:hint="eastAsia"/>
                <w:szCs w:val="21"/>
              </w:rPr>
              <w:t>将临时任务</w:t>
            </w:r>
            <w:r w:rsidRPr="000221DA">
              <w:rPr>
                <w:rFonts w:hint="eastAsia"/>
                <w:szCs w:val="21"/>
              </w:rPr>
              <w:t>输出</w:t>
            </w:r>
            <w:r>
              <w:rPr>
                <w:rFonts w:hint="eastAsia"/>
                <w:szCs w:val="21"/>
              </w:rPr>
              <w:t>子</w:t>
            </w:r>
            <w:r w:rsidRPr="000221DA">
              <w:rPr>
                <w:rFonts w:hint="eastAsia"/>
                <w:szCs w:val="21"/>
              </w:rPr>
              <w:t>目录</w:t>
            </w:r>
            <w:r>
              <w:rPr>
                <w:rFonts w:hint="eastAsia"/>
                <w:szCs w:val="21"/>
              </w:rPr>
              <w:t>移动到作业输出目录下</w:t>
            </w:r>
            <w:r w:rsidRPr="000221DA">
              <w:rPr>
                <w:rFonts w:hint="eastAsia"/>
                <w:szCs w:val="21"/>
              </w:rPr>
              <w:t>。</w:t>
            </w:r>
          </w:p>
        </w:tc>
        <w:tc>
          <w:tcPr>
            <w:tcW w:w="1560" w:type="dxa"/>
          </w:tcPr>
          <w:p w:rsidR="00002224" w:rsidRPr="008A7685" w:rsidRDefault="00002224" w:rsidP="008A7685">
            <w:pPr>
              <w:pStyle w:val="C503-5"/>
              <w:spacing w:before="62" w:after="62"/>
              <w:jc w:val="left"/>
              <w:rPr>
                <w:szCs w:val="21"/>
              </w:rPr>
            </w:pPr>
            <w:r w:rsidRPr="00002224">
              <w:rPr>
                <w:szCs w:val="21"/>
              </w:rPr>
              <w:t>void commitTask(TaskAttemptContext taskContext)</w:t>
            </w:r>
          </w:p>
        </w:tc>
        <w:tc>
          <w:tcPr>
            <w:tcW w:w="992" w:type="dxa"/>
          </w:tcPr>
          <w:p w:rsidR="00002224" w:rsidRPr="00EA23B2" w:rsidRDefault="00002224" w:rsidP="00002224">
            <w:pPr>
              <w:pStyle w:val="C503-5"/>
              <w:spacing w:before="62" w:after="62"/>
              <w:jc w:val="left"/>
              <w:rPr>
                <w:szCs w:val="21"/>
              </w:rPr>
            </w:pPr>
            <w:r w:rsidRPr="008A7685">
              <w:rPr>
                <w:rFonts w:hint="eastAsia"/>
                <w:szCs w:val="21"/>
              </w:rPr>
              <w:t xml:space="preserve">TaskAttemptContext  </w:t>
            </w:r>
          </w:p>
        </w:tc>
        <w:tc>
          <w:tcPr>
            <w:tcW w:w="2928" w:type="dxa"/>
          </w:tcPr>
          <w:p w:rsidR="00002224" w:rsidRPr="00EA23B2" w:rsidRDefault="00F53F54" w:rsidP="00002224">
            <w:pPr>
              <w:pStyle w:val="C503-5"/>
              <w:spacing w:before="62" w:after="62"/>
              <w:jc w:val="left"/>
              <w:rPr>
                <w:szCs w:val="21"/>
              </w:rPr>
            </w:pPr>
            <w:r>
              <w:rPr>
                <w:rFonts w:hint="eastAsia"/>
                <w:szCs w:val="21"/>
              </w:rPr>
              <w:t>Map</w:t>
            </w:r>
            <w:r w:rsidR="00002224" w:rsidRPr="008A7685">
              <w:rPr>
                <w:rFonts w:hint="eastAsia"/>
                <w:szCs w:val="21"/>
              </w:rPr>
              <w:t>任务上下文</w:t>
            </w:r>
          </w:p>
        </w:tc>
      </w:tr>
      <w:tr w:rsidR="00AE32CF" w:rsidRPr="00A219BB" w:rsidTr="002F3046">
        <w:trPr>
          <w:trHeight w:val="548"/>
          <w:jc w:val="center"/>
        </w:trPr>
        <w:tc>
          <w:tcPr>
            <w:tcW w:w="550" w:type="dxa"/>
          </w:tcPr>
          <w:p w:rsidR="00AE32CF" w:rsidRPr="00A139C1" w:rsidRDefault="00AE32CF" w:rsidP="00AE32CF">
            <w:pPr>
              <w:pStyle w:val="C503-"/>
              <w:numPr>
                <w:ilvl w:val="0"/>
                <w:numId w:val="28"/>
              </w:numPr>
              <w:spacing w:before="62" w:after="62"/>
              <w:jc w:val="left"/>
              <w:rPr>
                <w:szCs w:val="21"/>
              </w:rPr>
            </w:pPr>
          </w:p>
        </w:tc>
        <w:tc>
          <w:tcPr>
            <w:tcW w:w="850" w:type="dxa"/>
          </w:tcPr>
          <w:p w:rsidR="00AE32CF" w:rsidRDefault="00AE32CF" w:rsidP="00AE32CF">
            <w:pPr>
              <w:pStyle w:val="C503-5"/>
              <w:spacing w:before="62" w:after="62"/>
              <w:jc w:val="left"/>
              <w:rPr>
                <w:szCs w:val="21"/>
              </w:rPr>
            </w:pPr>
            <w:r>
              <w:rPr>
                <w:rFonts w:hint="eastAsia"/>
                <w:szCs w:val="21"/>
              </w:rPr>
              <w:t>Mapper</w:t>
            </w:r>
          </w:p>
        </w:tc>
        <w:tc>
          <w:tcPr>
            <w:tcW w:w="851" w:type="dxa"/>
          </w:tcPr>
          <w:p w:rsidR="00AE32CF" w:rsidRDefault="00AE32CF" w:rsidP="00AE32CF">
            <w:pPr>
              <w:pStyle w:val="C503-5"/>
              <w:spacing w:before="62" w:after="62"/>
              <w:jc w:val="left"/>
              <w:rPr>
                <w:szCs w:val="21"/>
              </w:rPr>
            </w:pPr>
            <w:r>
              <w:rPr>
                <w:rFonts w:hint="eastAsia"/>
                <w:szCs w:val="21"/>
              </w:rPr>
              <w:t>OutputCommiter</w:t>
            </w:r>
          </w:p>
        </w:tc>
        <w:tc>
          <w:tcPr>
            <w:tcW w:w="1418" w:type="dxa"/>
          </w:tcPr>
          <w:p w:rsidR="00AE32CF" w:rsidRDefault="00AE32CF" w:rsidP="00464420">
            <w:pPr>
              <w:pStyle w:val="C503-5"/>
              <w:spacing w:before="62" w:after="62"/>
              <w:jc w:val="left"/>
              <w:rPr>
                <w:szCs w:val="21"/>
              </w:rPr>
            </w:pPr>
            <w:r w:rsidRPr="00AE32CF">
              <w:rPr>
                <w:szCs w:val="21"/>
              </w:rPr>
              <w:t>abortTask</w:t>
            </w:r>
          </w:p>
        </w:tc>
        <w:tc>
          <w:tcPr>
            <w:tcW w:w="2577" w:type="dxa"/>
          </w:tcPr>
          <w:p w:rsidR="00AE32CF" w:rsidRPr="00AE32CF" w:rsidRDefault="00AE32CF" w:rsidP="00AE32CF">
            <w:pPr>
              <w:pStyle w:val="C503-5"/>
              <w:spacing w:before="62" w:after="62"/>
              <w:jc w:val="left"/>
              <w:rPr>
                <w:szCs w:val="21"/>
              </w:rPr>
            </w:pPr>
            <w:r w:rsidRPr="00AE32CF">
              <w:rPr>
                <w:rFonts w:hint="eastAsia"/>
                <w:szCs w:val="21"/>
              </w:rPr>
              <w:t>清除任务输出子目录</w:t>
            </w:r>
          </w:p>
          <w:p w:rsidR="00AE32CF" w:rsidRDefault="00AE32CF" w:rsidP="00AE32CF">
            <w:pPr>
              <w:pStyle w:val="C503-5"/>
              <w:spacing w:before="62" w:after="62"/>
              <w:jc w:val="left"/>
              <w:rPr>
                <w:szCs w:val="21"/>
              </w:rPr>
            </w:pPr>
          </w:p>
        </w:tc>
        <w:tc>
          <w:tcPr>
            <w:tcW w:w="1560" w:type="dxa"/>
          </w:tcPr>
          <w:p w:rsidR="00AE32CF" w:rsidRPr="00002224" w:rsidRDefault="00AE32CF" w:rsidP="008A7685">
            <w:pPr>
              <w:pStyle w:val="C503-5"/>
              <w:spacing w:before="62" w:after="62"/>
              <w:jc w:val="left"/>
              <w:rPr>
                <w:szCs w:val="21"/>
              </w:rPr>
            </w:pPr>
            <w:r w:rsidRPr="00AE32CF">
              <w:rPr>
                <w:szCs w:val="21"/>
              </w:rPr>
              <w:t>void abortTask(TaskAttemptContext context)</w:t>
            </w:r>
          </w:p>
        </w:tc>
        <w:tc>
          <w:tcPr>
            <w:tcW w:w="992" w:type="dxa"/>
          </w:tcPr>
          <w:p w:rsidR="00AE32CF" w:rsidRPr="00EA23B2" w:rsidRDefault="00AE32CF" w:rsidP="00AE32CF">
            <w:pPr>
              <w:pStyle w:val="C503-5"/>
              <w:spacing w:before="62" w:after="62"/>
              <w:jc w:val="left"/>
              <w:rPr>
                <w:szCs w:val="21"/>
              </w:rPr>
            </w:pPr>
            <w:r w:rsidRPr="008A7685">
              <w:rPr>
                <w:rFonts w:hint="eastAsia"/>
                <w:szCs w:val="21"/>
              </w:rPr>
              <w:t xml:space="preserve">TaskAttemptContext  </w:t>
            </w:r>
          </w:p>
        </w:tc>
        <w:tc>
          <w:tcPr>
            <w:tcW w:w="2928" w:type="dxa"/>
          </w:tcPr>
          <w:p w:rsidR="00AE32CF" w:rsidRPr="00EA23B2" w:rsidRDefault="00F53F54" w:rsidP="00AE32CF">
            <w:pPr>
              <w:pStyle w:val="C503-5"/>
              <w:spacing w:before="62" w:after="62"/>
              <w:jc w:val="left"/>
              <w:rPr>
                <w:szCs w:val="21"/>
              </w:rPr>
            </w:pPr>
            <w:r>
              <w:rPr>
                <w:rFonts w:hint="eastAsia"/>
                <w:szCs w:val="21"/>
              </w:rPr>
              <w:t>Map</w:t>
            </w:r>
            <w:r w:rsidR="00AE32CF" w:rsidRPr="008A7685">
              <w:rPr>
                <w:rFonts w:hint="eastAsia"/>
                <w:szCs w:val="21"/>
              </w:rPr>
              <w:t>任务上下文</w:t>
            </w:r>
          </w:p>
        </w:tc>
      </w:tr>
      <w:tr w:rsidR="00AE32CF" w:rsidRPr="00A219BB" w:rsidTr="009E07C2">
        <w:trPr>
          <w:trHeight w:val="568"/>
          <w:jc w:val="center"/>
        </w:trPr>
        <w:tc>
          <w:tcPr>
            <w:tcW w:w="550" w:type="dxa"/>
            <w:vMerge w:val="restart"/>
          </w:tcPr>
          <w:p w:rsidR="00AE32CF" w:rsidRPr="00A139C1" w:rsidRDefault="00AE32CF" w:rsidP="009E07C2">
            <w:pPr>
              <w:pStyle w:val="C503-"/>
              <w:numPr>
                <w:ilvl w:val="0"/>
                <w:numId w:val="28"/>
              </w:numPr>
              <w:spacing w:before="62" w:after="62"/>
              <w:jc w:val="left"/>
              <w:rPr>
                <w:szCs w:val="21"/>
              </w:rPr>
            </w:pPr>
          </w:p>
        </w:tc>
        <w:tc>
          <w:tcPr>
            <w:tcW w:w="850" w:type="dxa"/>
            <w:vMerge w:val="restart"/>
          </w:tcPr>
          <w:p w:rsidR="00AE32CF" w:rsidRDefault="00AE32CF" w:rsidP="009E07C2">
            <w:pPr>
              <w:pStyle w:val="C503-5"/>
              <w:spacing w:before="62" w:after="62"/>
              <w:jc w:val="left"/>
              <w:rPr>
                <w:szCs w:val="21"/>
              </w:rPr>
            </w:pPr>
            <w:r>
              <w:rPr>
                <w:rFonts w:hint="eastAsia"/>
                <w:szCs w:val="21"/>
              </w:rPr>
              <w:t>Mapper</w:t>
            </w:r>
          </w:p>
        </w:tc>
        <w:tc>
          <w:tcPr>
            <w:tcW w:w="851" w:type="dxa"/>
            <w:vMerge w:val="restart"/>
          </w:tcPr>
          <w:p w:rsidR="00AE32CF" w:rsidRDefault="00AE32CF" w:rsidP="009E07C2">
            <w:pPr>
              <w:pStyle w:val="C503-5"/>
              <w:spacing w:before="62" w:after="62"/>
              <w:jc w:val="left"/>
              <w:rPr>
                <w:szCs w:val="21"/>
              </w:rPr>
            </w:pPr>
            <w:r>
              <w:rPr>
                <w:rFonts w:hint="eastAsia"/>
                <w:szCs w:val="21"/>
              </w:rPr>
              <w:t>OutputCommiter</w:t>
            </w:r>
          </w:p>
        </w:tc>
        <w:tc>
          <w:tcPr>
            <w:tcW w:w="1418" w:type="dxa"/>
            <w:vMerge w:val="restart"/>
          </w:tcPr>
          <w:p w:rsidR="00AE32CF" w:rsidRPr="00EA23B2" w:rsidRDefault="00AE32CF" w:rsidP="009E07C2">
            <w:pPr>
              <w:pStyle w:val="C503-5"/>
              <w:spacing w:before="62" w:after="62"/>
              <w:jc w:val="left"/>
              <w:rPr>
                <w:szCs w:val="21"/>
              </w:rPr>
            </w:pPr>
            <w:r w:rsidRPr="009E07C2">
              <w:rPr>
                <w:szCs w:val="21"/>
              </w:rPr>
              <w:t>needsTaskCommit</w:t>
            </w:r>
          </w:p>
        </w:tc>
        <w:tc>
          <w:tcPr>
            <w:tcW w:w="2577" w:type="dxa"/>
            <w:vMerge w:val="restart"/>
          </w:tcPr>
          <w:p w:rsidR="00AE32CF" w:rsidRPr="009E07C2" w:rsidRDefault="00AE32CF" w:rsidP="009E07C2">
            <w:pPr>
              <w:pStyle w:val="C503-5"/>
              <w:spacing w:before="62" w:after="62"/>
              <w:jc w:val="left"/>
              <w:rPr>
                <w:szCs w:val="21"/>
              </w:rPr>
            </w:pPr>
            <w:r w:rsidRPr="009E07C2">
              <w:rPr>
                <w:rFonts w:hint="eastAsia"/>
                <w:szCs w:val="21"/>
              </w:rPr>
              <w:t>任务执行完毕之后，准备提交之前，向</w:t>
            </w:r>
            <w:r w:rsidRPr="009E07C2">
              <w:rPr>
                <w:rFonts w:hint="eastAsia"/>
                <w:szCs w:val="21"/>
              </w:rPr>
              <w:t>OutputCommiter</w:t>
            </w:r>
            <w:r w:rsidRPr="009E07C2">
              <w:rPr>
                <w:rFonts w:hint="eastAsia"/>
                <w:szCs w:val="21"/>
              </w:rPr>
              <w:t>咨询是否需要提交</w:t>
            </w:r>
          </w:p>
          <w:p w:rsidR="00AE32CF" w:rsidRDefault="00AE32CF" w:rsidP="009E07C2">
            <w:pPr>
              <w:pStyle w:val="C503-5"/>
              <w:spacing w:before="62" w:after="62"/>
              <w:jc w:val="left"/>
              <w:rPr>
                <w:szCs w:val="21"/>
              </w:rPr>
            </w:pPr>
          </w:p>
        </w:tc>
        <w:tc>
          <w:tcPr>
            <w:tcW w:w="1560" w:type="dxa"/>
            <w:vMerge w:val="restart"/>
          </w:tcPr>
          <w:p w:rsidR="00AE32CF" w:rsidRPr="00002224" w:rsidRDefault="00AE32CF" w:rsidP="009E07C2">
            <w:pPr>
              <w:pStyle w:val="C503-5"/>
              <w:spacing w:before="62" w:after="62"/>
              <w:jc w:val="left"/>
              <w:rPr>
                <w:szCs w:val="21"/>
              </w:rPr>
            </w:pPr>
            <w:r w:rsidRPr="009E07C2">
              <w:rPr>
                <w:szCs w:val="21"/>
              </w:rPr>
              <w:t>boolean needsTaskCommit(TaskAttemptContext taskContext)</w:t>
            </w:r>
          </w:p>
        </w:tc>
        <w:tc>
          <w:tcPr>
            <w:tcW w:w="992" w:type="dxa"/>
          </w:tcPr>
          <w:p w:rsidR="00AE32CF" w:rsidRPr="008A7685" w:rsidRDefault="00AE32CF" w:rsidP="009E07C2">
            <w:pPr>
              <w:pStyle w:val="C503-5"/>
              <w:spacing w:before="62" w:after="62"/>
              <w:jc w:val="left"/>
              <w:rPr>
                <w:szCs w:val="21"/>
              </w:rPr>
            </w:pPr>
            <w:r w:rsidRPr="009E07C2">
              <w:rPr>
                <w:rFonts w:hint="eastAsia"/>
                <w:szCs w:val="21"/>
              </w:rPr>
              <w:t xml:space="preserve">boolean  </w:t>
            </w:r>
          </w:p>
        </w:tc>
        <w:tc>
          <w:tcPr>
            <w:tcW w:w="2928" w:type="dxa"/>
          </w:tcPr>
          <w:p w:rsidR="00AE32CF" w:rsidRPr="008A7685" w:rsidRDefault="00F53F54" w:rsidP="009E07C2">
            <w:pPr>
              <w:pStyle w:val="C503-5"/>
              <w:spacing w:before="62" w:after="62"/>
              <w:jc w:val="left"/>
              <w:rPr>
                <w:szCs w:val="21"/>
              </w:rPr>
            </w:pPr>
            <w:r>
              <w:rPr>
                <w:rFonts w:hint="eastAsia"/>
                <w:szCs w:val="21"/>
              </w:rPr>
              <w:t>Map</w:t>
            </w:r>
            <w:r w:rsidR="00AE32CF" w:rsidRPr="009E07C2">
              <w:rPr>
                <w:rFonts w:hint="eastAsia"/>
                <w:szCs w:val="21"/>
              </w:rPr>
              <w:t>任务是否需要提交</w:t>
            </w:r>
          </w:p>
        </w:tc>
      </w:tr>
      <w:tr w:rsidR="00AE32CF" w:rsidRPr="00A219BB" w:rsidTr="002F3046">
        <w:trPr>
          <w:trHeight w:val="1107"/>
          <w:jc w:val="center"/>
        </w:trPr>
        <w:tc>
          <w:tcPr>
            <w:tcW w:w="550" w:type="dxa"/>
            <w:vMerge/>
          </w:tcPr>
          <w:p w:rsidR="00AE32CF" w:rsidRPr="00A139C1" w:rsidRDefault="00AE32CF" w:rsidP="009E07C2">
            <w:pPr>
              <w:pStyle w:val="C503-"/>
              <w:numPr>
                <w:ilvl w:val="0"/>
                <w:numId w:val="28"/>
              </w:numPr>
              <w:spacing w:before="62" w:after="62"/>
              <w:jc w:val="left"/>
              <w:rPr>
                <w:szCs w:val="21"/>
              </w:rPr>
            </w:pPr>
          </w:p>
        </w:tc>
        <w:tc>
          <w:tcPr>
            <w:tcW w:w="850" w:type="dxa"/>
            <w:vMerge/>
          </w:tcPr>
          <w:p w:rsidR="00AE32CF" w:rsidRDefault="00AE32CF" w:rsidP="009E07C2">
            <w:pPr>
              <w:pStyle w:val="C503-5"/>
              <w:spacing w:before="62" w:after="62"/>
              <w:jc w:val="left"/>
              <w:rPr>
                <w:szCs w:val="21"/>
              </w:rPr>
            </w:pPr>
          </w:p>
        </w:tc>
        <w:tc>
          <w:tcPr>
            <w:tcW w:w="851" w:type="dxa"/>
            <w:vMerge/>
          </w:tcPr>
          <w:p w:rsidR="00AE32CF" w:rsidRDefault="00AE32CF" w:rsidP="009E07C2">
            <w:pPr>
              <w:pStyle w:val="C503-5"/>
              <w:spacing w:before="62" w:after="62"/>
              <w:jc w:val="left"/>
              <w:rPr>
                <w:szCs w:val="21"/>
              </w:rPr>
            </w:pPr>
          </w:p>
        </w:tc>
        <w:tc>
          <w:tcPr>
            <w:tcW w:w="1418" w:type="dxa"/>
            <w:vMerge/>
          </w:tcPr>
          <w:p w:rsidR="00AE32CF" w:rsidRDefault="00AE32CF" w:rsidP="009E07C2">
            <w:pPr>
              <w:pStyle w:val="C503-5"/>
              <w:spacing w:before="62" w:after="62"/>
              <w:jc w:val="left"/>
              <w:rPr>
                <w:szCs w:val="21"/>
              </w:rPr>
            </w:pPr>
          </w:p>
        </w:tc>
        <w:tc>
          <w:tcPr>
            <w:tcW w:w="2577" w:type="dxa"/>
            <w:vMerge/>
          </w:tcPr>
          <w:p w:rsidR="00AE32CF" w:rsidRPr="009E07C2" w:rsidRDefault="00AE32CF" w:rsidP="009E07C2">
            <w:pPr>
              <w:pStyle w:val="C503-5"/>
              <w:spacing w:before="62" w:after="62"/>
              <w:jc w:val="left"/>
              <w:rPr>
                <w:szCs w:val="21"/>
              </w:rPr>
            </w:pPr>
          </w:p>
        </w:tc>
        <w:tc>
          <w:tcPr>
            <w:tcW w:w="1560" w:type="dxa"/>
            <w:vMerge/>
          </w:tcPr>
          <w:p w:rsidR="00AE32CF" w:rsidRPr="009E07C2" w:rsidRDefault="00AE32CF" w:rsidP="009E07C2">
            <w:pPr>
              <w:pStyle w:val="C503-5"/>
              <w:spacing w:before="62" w:after="62"/>
              <w:jc w:val="left"/>
              <w:rPr>
                <w:szCs w:val="21"/>
              </w:rPr>
            </w:pPr>
          </w:p>
        </w:tc>
        <w:tc>
          <w:tcPr>
            <w:tcW w:w="992" w:type="dxa"/>
          </w:tcPr>
          <w:p w:rsidR="00AE32CF" w:rsidRPr="00EA23B2" w:rsidRDefault="00AE32CF" w:rsidP="009E07C2">
            <w:pPr>
              <w:pStyle w:val="C503-5"/>
              <w:spacing w:before="62" w:after="62"/>
              <w:jc w:val="left"/>
              <w:rPr>
                <w:szCs w:val="21"/>
              </w:rPr>
            </w:pPr>
            <w:r w:rsidRPr="008A7685">
              <w:rPr>
                <w:rFonts w:hint="eastAsia"/>
                <w:szCs w:val="21"/>
              </w:rPr>
              <w:t xml:space="preserve">TaskAttemptContext  </w:t>
            </w:r>
          </w:p>
        </w:tc>
        <w:tc>
          <w:tcPr>
            <w:tcW w:w="2928" w:type="dxa"/>
          </w:tcPr>
          <w:p w:rsidR="00AE32CF" w:rsidRPr="00EA23B2" w:rsidRDefault="00F53F54" w:rsidP="009E07C2">
            <w:pPr>
              <w:pStyle w:val="C503-5"/>
              <w:spacing w:before="62" w:after="62"/>
              <w:jc w:val="left"/>
              <w:rPr>
                <w:szCs w:val="21"/>
              </w:rPr>
            </w:pPr>
            <w:r>
              <w:rPr>
                <w:rFonts w:hint="eastAsia"/>
                <w:szCs w:val="21"/>
              </w:rPr>
              <w:t>Map</w:t>
            </w:r>
            <w:r w:rsidR="00AE32CF" w:rsidRPr="008A7685">
              <w:rPr>
                <w:rFonts w:hint="eastAsia"/>
                <w:szCs w:val="21"/>
              </w:rPr>
              <w:t>任务上下文</w:t>
            </w:r>
          </w:p>
        </w:tc>
      </w:tr>
    </w:tbl>
    <w:p w:rsidR="00F67408" w:rsidRDefault="0004308B" w:rsidP="00FA26ED">
      <w:pPr>
        <w:pStyle w:val="4"/>
      </w:pPr>
      <w:r>
        <w:rPr>
          <w:rFonts w:hint="eastAsia"/>
        </w:rPr>
        <w:t xml:space="preserve"> </w:t>
      </w:r>
      <w:r>
        <w:rPr>
          <w:rFonts w:hint="eastAsia"/>
        </w:rPr>
        <w:t>业务流程</w:t>
      </w:r>
    </w:p>
    <w:p w:rsidR="00C139F0" w:rsidRDefault="00CF1A76" w:rsidP="00C139F0">
      <w:pPr>
        <w:pStyle w:val="C503-2"/>
      </w:pPr>
      <w:r>
        <w:rPr>
          <w:rFonts w:hint="eastAsia"/>
        </w:rPr>
        <w:t>如</w:t>
      </w:r>
      <w:r w:rsidR="00AC23C8">
        <w:fldChar w:fldCharType="begin"/>
      </w:r>
      <w:r w:rsidR="00F50334">
        <w:instrText xml:space="preserve"> </w:instrText>
      </w:r>
      <w:r w:rsidR="00F50334">
        <w:rPr>
          <w:rFonts w:hint="eastAsia"/>
        </w:rPr>
        <w:instrText>REF _Ref341451832 \h</w:instrText>
      </w:r>
      <w:r w:rsidR="00F50334">
        <w:instrText xml:space="preserve"> </w:instrText>
      </w:r>
      <w:r w:rsidR="00AC23C8">
        <w:fldChar w:fldCharType="separate"/>
      </w:r>
      <w:r w:rsidR="00354CD7" w:rsidRPr="00CF1A76">
        <w:rPr>
          <w:rFonts w:hint="eastAsia"/>
        </w:rPr>
        <w:t>图</w:t>
      </w:r>
      <w:r w:rsidR="00354CD7" w:rsidRPr="00CF1A76">
        <w:rPr>
          <w:rFonts w:hint="eastAsia"/>
        </w:rPr>
        <w:t xml:space="preserve"> </w:t>
      </w:r>
      <w:r w:rsidR="00354CD7">
        <w:rPr>
          <w:noProof/>
        </w:rPr>
        <w:t>1</w:t>
      </w:r>
      <w:r w:rsidR="00354CD7">
        <w:noBreakHyphen/>
      </w:r>
      <w:r w:rsidR="00354CD7">
        <w:rPr>
          <w:noProof/>
        </w:rPr>
        <w:t>11</w:t>
      </w:r>
      <w:r w:rsidR="00AC23C8">
        <w:fldChar w:fldCharType="end"/>
      </w:r>
      <w:r>
        <w:rPr>
          <w:rFonts w:hint="eastAsia"/>
        </w:rPr>
        <w:t>示，</w:t>
      </w:r>
      <w:r w:rsidR="00C139F0">
        <w:rPr>
          <w:rFonts w:hint="eastAsia"/>
        </w:rPr>
        <w:t>当</w:t>
      </w:r>
      <w:r w:rsidR="00C139F0">
        <w:rPr>
          <w:rFonts w:hint="eastAsia"/>
        </w:rPr>
        <w:t>Mapper</w:t>
      </w:r>
      <w:r w:rsidR="00C139F0">
        <w:rPr>
          <w:rFonts w:hint="eastAsia"/>
        </w:rPr>
        <w:t>进程从</w:t>
      </w:r>
      <w:r w:rsidR="00C139F0">
        <w:rPr>
          <w:rFonts w:hint="eastAsia"/>
        </w:rPr>
        <w:t>TaskTracker</w:t>
      </w:r>
      <w:r w:rsidR="00C139F0">
        <w:rPr>
          <w:rFonts w:hint="eastAsia"/>
        </w:rPr>
        <w:t>处获得任务后，它开始执行任</w:t>
      </w:r>
      <w:r w:rsidR="00C139F0">
        <w:rPr>
          <w:rFonts w:hint="eastAsia"/>
        </w:rPr>
        <w:lastRenderedPageBreak/>
        <w:t>务。它首先启动</w:t>
      </w:r>
      <w:r w:rsidR="00C139F0">
        <w:rPr>
          <w:rFonts w:hint="eastAsia"/>
        </w:rPr>
        <w:t>TaskReporter</w:t>
      </w:r>
      <w:r w:rsidR="00C139F0">
        <w:rPr>
          <w:rFonts w:hint="eastAsia"/>
        </w:rPr>
        <w:t>，</w:t>
      </w:r>
      <w:r w:rsidR="00C139F0">
        <w:rPr>
          <w:rFonts w:hint="eastAsia"/>
        </w:rPr>
        <w:t>TaskReporter</w:t>
      </w:r>
      <w:r w:rsidR="00C139F0">
        <w:rPr>
          <w:rFonts w:hint="eastAsia"/>
        </w:rPr>
        <w:t>内部维护了多个计数器，包括读取输入记录数，读取输入字节数，写入中间记录数，写入中间结果字节数等，用于周期性地向</w:t>
      </w:r>
      <w:r w:rsidR="00C139F0">
        <w:rPr>
          <w:rFonts w:hint="eastAsia"/>
        </w:rPr>
        <w:t>TaskTracker</w:t>
      </w:r>
      <w:r w:rsidR="00C139F0">
        <w:rPr>
          <w:rFonts w:hint="eastAsia"/>
        </w:rPr>
        <w:t>发送</w:t>
      </w:r>
      <w:r w:rsidR="00C139F0">
        <w:rPr>
          <w:rFonts w:hint="eastAsia"/>
        </w:rPr>
        <w:t>ping</w:t>
      </w:r>
      <w:r w:rsidR="00C139F0">
        <w:rPr>
          <w:rFonts w:hint="eastAsia"/>
        </w:rPr>
        <w:t>消息或任务状态（包括任务进展）。</w:t>
      </w:r>
    </w:p>
    <w:p w:rsidR="00C139F0" w:rsidRDefault="00C139F0" w:rsidP="00F67408">
      <w:pPr>
        <w:pStyle w:val="C503-2"/>
      </w:pPr>
      <w:r>
        <w:rPr>
          <w:rFonts w:hint="eastAsia"/>
        </w:rPr>
        <w:t>对</w:t>
      </w:r>
      <w:r>
        <w:rPr>
          <w:rFonts w:hint="eastAsia"/>
        </w:rPr>
        <w:t>JobSetup</w:t>
      </w:r>
      <w:r>
        <w:rPr>
          <w:rFonts w:hint="eastAsia"/>
        </w:rPr>
        <w:t>任务，设置当前任务</w:t>
      </w:r>
      <w:r w:rsidR="001A2B80">
        <w:rPr>
          <w:rFonts w:hint="eastAsia"/>
        </w:rPr>
        <w:t>阶段</w:t>
      </w:r>
      <w:r>
        <w:rPr>
          <w:rFonts w:hint="eastAsia"/>
        </w:rPr>
        <w:t>为</w:t>
      </w:r>
      <w:r w:rsidR="001E2C0E">
        <w:rPr>
          <w:rFonts w:hint="eastAsia"/>
        </w:rPr>
        <w:t>SETUP</w:t>
      </w:r>
      <w:r>
        <w:rPr>
          <w:rFonts w:hint="eastAsia"/>
        </w:rPr>
        <w:t>，调用</w:t>
      </w:r>
      <w:r>
        <w:rPr>
          <w:rFonts w:hint="eastAsia"/>
        </w:rPr>
        <w:t>OutputCommiter</w:t>
      </w:r>
      <w:r>
        <w:rPr>
          <w:rFonts w:hint="eastAsia"/>
        </w:rPr>
        <w:t>的</w:t>
      </w:r>
      <w:r>
        <w:rPr>
          <w:rFonts w:hint="eastAsia"/>
        </w:rPr>
        <w:t>SetupJob</w:t>
      </w:r>
      <w:r>
        <w:rPr>
          <w:rFonts w:hint="eastAsia"/>
        </w:rPr>
        <w:t>接口</w:t>
      </w:r>
      <w:r>
        <w:rPr>
          <w:rFonts w:hint="eastAsia"/>
        </w:rPr>
        <w:t>,</w:t>
      </w:r>
      <w:r>
        <w:rPr>
          <w:rFonts w:hint="eastAsia"/>
        </w:rPr>
        <w:t>在</w:t>
      </w:r>
      <w:r>
        <w:rPr>
          <w:rFonts w:hint="eastAsia"/>
        </w:rPr>
        <w:t>hdfs</w:t>
      </w:r>
      <w:r>
        <w:rPr>
          <w:rFonts w:hint="eastAsia"/>
        </w:rPr>
        <w:t>分布式文件系统上建立</w:t>
      </w:r>
      <w:r>
        <w:rPr>
          <w:rFonts w:hint="eastAsia"/>
        </w:rPr>
        <w:t>${outputdir}/_temporary</w:t>
      </w:r>
      <w:r>
        <w:rPr>
          <w:rFonts w:hint="eastAsia"/>
        </w:rPr>
        <w:t>目录。对</w:t>
      </w:r>
      <w:r>
        <w:rPr>
          <w:rFonts w:hint="eastAsia"/>
        </w:rPr>
        <w:t>JobCleanup</w:t>
      </w:r>
      <w:r>
        <w:rPr>
          <w:rFonts w:hint="eastAsia"/>
        </w:rPr>
        <w:t>任务，设置当前任务</w:t>
      </w:r>
      <w:r w:rsidR="001A2B80">
        <w:rPr>
          <w:rFonts w:hint="eastAsia"/>
        </w:rPr>
        <w:t>阶段</w:t>
      </w:r>
      <w:r>
        <w:rPr>
          <w:rFonts w:hint="eastAsia"/>
        </w:rPr>
        <w:t>为</w:t>
      </w:r>
      <w:r w:rsidR="00384E19">
        <w:rPr>
          <w:rFonts w:hint="eastAsia"/>
        </w:rPr>
        <w:t>CLEANUP</w:t>
      </w:r>
      <w:r>
        <w:rPr>
          <w:rFonts w:hint="eastAsia"/>
        </w:rPr>
        <w:t>，如果目标</w:t>
      </w:r>
      <w:r w:rsidR="009305CD">
        <w:rPr>
          <w:rFonts w:hint="eastAsia"/>
        </w:rPr>
        <w:t>Job</w:t>
      </w:r>
      <w:r>
        <w:rPr>
          <w:rFonts w:hint="eastAsia"/>
        </w:rPr>
        <w:t>先前处于</w:t>
      </w:r>
      <w:r>
        <w:rPr>
          <w:rFonts w:hint="eastAsia"/>
        </w:rPr>
        <w:t>Failed</w:t>
      </w:r>
      <w:r>
        <w:rPr>
          <w:rFonts w:hint="eastAsia"/>
        </w:rPr>
        <w:t>或</w:t>
      </w:r>
      <w:r>
        <w:rPr>
          <w:rFonts w:hint="eastAsia"/>
        </w:rPr>
        <w:t>Killed</w:t>
      </w:r>
      <w:r>
        <w:rPr>
          <w:rFonts w:hint="eastAsia"/>
        </w:rPr>
        <w:t>状态，调用</w:t>
      </w:r>
      <w:r>
        <w:rPr>
          <w:rFonts w:hint="eastAsia"/>
        </w:rPr>
        <w:t>OutputCommiter</w:t>
      </w:r>
      <w:r>
        <w:rPr>
          <w:rFonts w:hint="eastAsia"/>
        </w:rPr>
        <w:t>的</w:t>
      </w:r>
      <w:r>
        <w:rPr>
          <w:rFonts w:hint="eastAsia"/>
        </w:rPr>
        <w:t>abortJob</w:t>
      </w:r>
      <w:r>
        <w:rPr>
          <w:rFonts w:hint="eastAsia"/>
        </w:rPr>
        <w:t>接口，删除</w:t>
      </w:r>
      <w:r>
        <w:rPr>
          <w:rFonts w:hint="eastAsia"/>
        </w:rPr>
        <w:t>${outputdir}/_temporary</w:t>
      </w:r>
      <w:r>
        <w:rPr>
          <w:rFonts w:hint="eastAsia"/>
        </w:rPr>
        <w:t>目录。而如果目标</w:t>
      </w:r>
      <w:r w:rsidR="00ED2757">
        <w:rPr>
          <w:rFonts w:hint="eastAsia"/>
        </w:rPr>
        <w:t>Job</w:t>
      </w:r>
      <w:r>
        <w:rPr>
          <w:rFonts w:hint="eastAsia"/>
        </w:rPr>
        <w:t>先前处于</w:t>
      </w:r>
      <w:r>
        <w:rPr>
          <w:rFonts w:hint="eastAsia"/>
        </w:rPr>
        <w:t>Succeeded</w:t>
      </w:r>
      <w:r>
        <w:rPr>
          <w:rFonts w:hint="eastAsia"/>
        </w:rPr>
        <w:t>状态，则调用</w:t>
      </w:r>
      <w:r>
        <w:rPr>
          <w:rFonts w:hint="eastAsia"/>
        </w:rPr>
        <w:t>OutputCommiter</w:t>
      </w:r>
      <w:r>
        <w:rPr>
          <w:rFonts w:hint="eastAsia"/>
        </w:rPr>
        <w:t>的</w:t>
      </w:r>
      <w:r>
        <w:rPr>
          <w:rFonts w:hint="eastAsia"/>
        </w:rPr>
        <w:t>commitJob</w:t>
      </w:r>
      <w:r>
        <w:rPr>
          <w:rFonts w:hint="eastAsia"/>
        </w:rPr>
        <w:t>接口，删除</w:t>
      </w:r>
      <w:r>
        <w:rPr>
          <w:rFonts w:hint="eastAsia"/>
        </w:rPr>
        <w:t>${outputdir}/_temporary</w:t>
      </w:r>
      <w:r>
        <w:rPr>
          <w:rFonts w:hint="eastAsia"/>
        </w:rPr>
        <w:t>目录，并创建</w:t>
      </w:r>
      <w:r>
        <w:rPr>
          <w:rFonts w:hint="eastAsia"/>
        </w:rPr>
        <w:t>${outputdir}/_success</w:t>
      </w:r>
      <w:r>
        <w:rPr>
          <w:rFonts w:hint="eastAsia"/>
        </w:rPr>
        <w:t>文件，</w:t>
      </w:r>
      <w:r w:rsidR="005E7988">
        <w:rPr>
          <w:rFonts w:hint="eastAsia"/>
        </w:rPr>
        <w:t>这视作</w:t>
      </w:r>
      <w:r>
        <w:rPr>
          <w:rFonts w:hint="eastAsia"/>
        </w:rPr>
        <w:t>作业成功。对</w:t>
      </w:r>
      <w:r>
        <w:rPr>
          <w:rFonts w:hint="eastAsia"/>
        </w:rPr>
        <w:t>TaskCleanup</w:t>
      </w:r>
      <w:r>
        <w:rPr>
          <w:rFonts w:hint="eastAsia"/>
        </w:rPr>
        <w:t>任务，设置当前任务</w:t>
      </w:r>
      <w:r w:rsidR="00F64898">
        <w:rPr>
          <w:rFonts w:hint="eastAsia"/>
        </w:rPr>
        <w:t>阶段</w:t>
      </w:r>
      <w:r>
        <w:rPr>
          <w:rFonts w:hint="eastAsia"/>
        </w:rPr>
        <w:t>为</w:t>
      </w:r>
      <w:r w:rsidR="004C0703">
        <w:rPr>
          <w:rFonts w:hint="eastAsia"/>
        </w:rPr>
        <w:t>CLEANUP</w:t>
      </w:r>
      <w:r>
        <w:rPr>
          <w:rFonts w:hint="eastAsia"/>
        </w:rPr>
        <w:t>，调用</w:t>
      </w:r>
      <w:r>
        <w:rPr>
          <w:rFonts w:hint="eastAsia"/>
        </w:rPr>
        <w:t>OutputCommiter</w:t>
      </w:r>
      <w:r>
        <w:rPr>
          <w:rFonts w:hint="eastAsia"/>
        </w:rPr>
        <w:t>的</w:t>
      </w:r>
      <w:r>
        <w:rPr>
          <w:rFonts w:hint="eastAsia"/>
        </w:rPr>
        <w:t>abortTask</w:t>
      </w:r>
      <w:r>
        <w:rPr>
          <w:rFonts w:hint="eastAsia"/>
        </w:rPr>
        <w:t>接口，删除</w:t>
      </w:r>
      <w:r>
        <w:rPr>
          <w:rFonts w:hint="eastAsia"/>
        </w:rPr>
        <w:t>${outputdir}/_temporary/_${TaskID}</w:t>
      </w:r>
      <w:r>
        <w:rPr>
          <w:rFonts w:hint="eastAsia"/>
        </w:rPr>
        <w:t>目录，其中</w:t>
      </w:r>
      <w:r>
        <w:rPr>
          <w:rFonts w:hint="eastAsia"/>
        </w:rPr>
        <w:t>TaskID</w:t>
      </w:r>
      <w:r>
        <w:rPr>
          <w:rFonts w:hint="eastAsia"/>
        </w:rPr>
        <w:t>为待清除的目标任务的</w:t>
      </w:r>
      <w:r>
        <w:rPr>
          <w:rFonts w:hint="eastAsia"/>
        </w:rPr>
        <w:t>ID</w:t>
      </w:r>
      <w:r>
        <w:rPr>
          <w:rFonts w:hint="eastAsia"/>
        </w:rPr>
        <w:t>。</w:t>
      </w:r>
    </w:p>
    <w:p w:rsidR="00C139F0" w:rsidRDefault="00C139F0" w:rsidP="00C139F0">
      <w:pPr>
        <w:pStyle w:val="C503-2"/>
      </w:pPr>
      <w:r>
        <w:rPr>
          <w:rFonts w:hint="eastAsia"/>
        </w:rPr>
        <w:t>对</w:t>
      </w:r>
      <w:r>
        <w:rPr>
          <w:rFonts w:hint="eastAsia"/>
        </w:rPr>
        <w:t>JobCleanup</w:t>
      </w:r>
      <w:r>
        <w:rPr>
          <w:rFonts w:hint="eastAsia"/>
        </w:rPr>
        <w:t>任务，</w:t>
      </w:r>
      <w:r>
        <w:rPr>
          <w:rFonts w:hint="eastAsia"/>
        </w:rPr>
        <w:t>JobSetup</w:t>
      </w:r>
      <w:r>
        <w:rPr>
          <w:rFonts w:hint="eastAsia"/>
        </w:rPr>
        <w:t>任务和</w:t>
      </w:r>
      <w:r>
        <w:rPr>
          <w:rFonts w:hint="eastAsia"/>
        </w:rPr>
        <w:t>TaskCleanup</w:t>
      </w:r>
      <w:r>
        <w:rPr>
          <w:rFonts w:hint="eastAsia"/>
        </w:rPr>
        <w:t>任务，不必向</w:t>
      </w:r>
      <w:r>
        <w:rPr>
          <w:rFonts w:hint="eastAsia"/>
        </w:rPr>
        <w:t>TaskTracker</w:t>
      </w:r>
      <w:r>
        <w:rPr>
          <w:rFonts w:hint="eastAsia"/>
        </w:rPr>
        <w:t>提交，当任务执行完毕后，更新系统计数器，终止</w:t>
      </w:r>
      <w:r>
        <w:rPr>
          <w:rFonts w:hint="eastAsia"/>
        </w:rPr>
        <w:t>TaskReporter</w:t>
      </w:r>
      <w:r>
        <w:rPr>
          <w:rFonts w:hint="eastAsia"/>
        </w:rPr>
        <w:t>，将</w:t>
      </w:r>
      <w:r>
        <w:rPr>
          <w:rFonts w:hint="eastAsia"/>
        </w:rPr>
        <w:t>TaskStatus</w:t>
      </w:r>
      <w:r>
        <w:rPr>
          <w:rFonts w:hint="eastAsia"/>
        </w:rPr>
        <w:t>发送给</w:t>
      </w:r>
      <w:r>
        <w:rPr>
          <w:rFonts w:hint="eastAsia"/>
        </w:rPr>
        <w:t>TaskTracker</w:t>
      </w:r>
      <w:r>
        <w:rPr>
          <w:rFonts w:hint="eastAsia"/>
        </w:rPr>
        <w:t>，最后向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C139F0" w:rsidRDefault="00C139F0" w:rsidP="00C139F0">
      <w:pPr>
        <w:pStyle w:val="C503-2"/>
      </w:pPr>
      <w:r>
        <w:rPr>
          <w:rFonts w:hint="eastAsia"/>
        </w:rPr>
        <w:t>执行</w:t>
      </w:r>
      <w:r>
        <w:rPr>
          <w:rFonts w:hint="eastAsia"/>
        </w:rPr>
        <w:t>Map/Reduce</w:t>
      </w:r>
      <w:r>
        <w:rPr>
          <w:rFonts w:hint="eastAsia"/>
        </w:rPr>
        <w:t>任务时，其输出放到</w:t>
      </w:r>
      <w:r>
        <w:rPr>
          <w:rFonts w:hint="eastAsia"/>
        </w:rPr>
        <w:t>${outputdir}/_temporary</w:t>
      </w:r>
      <w:r>
        <w:rPr>
          <w:rFonts w:hint="eastAsia"/>
        </w:rPr>
        <w:t>目录的以</w:t>
      </w:r>
      <w:r>
        <w:rPr>
          <w:rFonts w:hint="eastAsia"/>
        </w:rPr>
        <w:t>TaskAttemptID</w:t>
      </w:r>
      <w:r>
        <w:rPr>
          <w:rFonts w:hint="eastAsia"/>
        </w:rPr>
        <w:t>命名的子目录中。当任务在</w:t>
      </w:r>
      <w:r>
        <w:rPr>
          <w:rFonts w:hint="eastAsia"/>
        </w:rPr>
        <w:t>Mapper</w:t>
      </w:r>
      <w:r>
        <w:rPr>
          <w:rFonts w:hint="eastAsia"/>
        </w:rPr>
        <w:t>或</w:t>
      </w:r>
      <w:r>
        <w:rPr>
          <w:rFonts w:hint="eastAsia"/>
        </w:rPr>
        <w:t>Reducer</w:t>
      </w:r>
      <w:r>
        <w:rPr>
          <w:rFonts w:hint="eastAsia"/>
        </w:rPr>
        <w:t>上初次执行时，调用</w:t>
      </w:r>
      <w:r>
        <w:rPr>
          <w:rFonts w:hint="eastAsia"/>
        </w:rPr>
        <w:t>OutputCommitter</w:t>
      </w:r>
      <w:r>
        <w:rPr>
          <w:rFonts w:hint="eastAsia"/>
        </w:rPr>
        <w:t>的</w:t>
      </w:r>
      <w:r>
        <w:rPr>
          <w:rFonts w:hint="eastAsia"/>
        </w:rPr>
        <w:t>setupTask()</w:t>
      </w:r>
      <w:r>
        <w:rPr>
          <w:rFonts w:hint="eastAsia"/>
        </w:rPr>
        <w:t>接口。当</w:t>
      </w:r>
      <w:r>
        <w:rPr>
          <w:rFonts w:hint="eastAsia"/>
        </w:rPr>
        <w:t>Mapper</w:t>
      </w:r>
      <w:r>
        <w:rPr>
          <w:rFonts w:hint="eastAsia"/>
        </w:rPr>
        <w:t>每次从</w:t>
      </w:r>
      <w:r>
        <w:rPr>
          <w:rFonts w:hint="eastAsia"/>
        </w:rPr>
        <w:t>RecordReader</w:t>
      </w:r>
      <w:r>
        <w:rPr>
          <w:rFonts w:hint="eastAsia"/>
        </w:rPr>
        <w:t>获得一对</w:t>
      </w:r>
      <w:r>
        <w:rPr>
          <w:rFonts w:hint="eastAsia"/>
        </w:rPr>
        <w:t>Key/Value</w:t>
      </w:r>
      <w:r>
        <w:rPr>
          <w:rFonts w:hint="eastAsia"/>
        </w:rPr>
        <w:t>时，更新任务进展（</w:t>
      </w:r>
      <w:r>
        <w:rPr>
          <w:rFonts w:hint="eastAsia"/>
        </w:rPr>
        <w:t>setProgress</w:t>
      </w:r>
      <w:r>
        <w:rPr>
          <w:rFonts w:hint="eastAsia"/>
        </w:rPr>
        <w:t>）</w:t>
      </w:r>
      <w:r w:rsidR="008C47A4">
        <w:rPr>
          <w:rFonts w:hint="eastAsia"/>
        </w:rPr>
        <w:t>、</w:t>
      </w:r>
      <w:r>
        <w:rPr>
          <w:rFonts w:hint="eastAsia"/>
        </w:rPr>
        <w:t>读取记录数和读取字节数这两个计数器。经计算获得的中间结果键值也将发往</w:t>
      </w:r>
      <w:r>
        <w:rPr>
          <w:rFonts w:hint="eastAsia"/>
        </w:rPr>
        <w:t>RecordWriter</w:t>
      </w:r>
      <w:r>
        <w:rPr>
          <w:rFonts w:hint="eastAsia"/>
        </w:rPr>
        <w:t>，由</w:t>
      </w:r>
      <w:r>
        <w:rPr>
          <w:rFonts w:hint="eastAsia"/>
        </w:rPr>
        <w:t>RecordWriter</w:t>
      </w:r>
      <w:r>
        <w:rPr>
          <w:rFonts w:hint="eastAsia"/>
        </w:rPr>
        <w:t>写入以</w:t>
      </w:r>
      <w:r>
        <w:rPr>
          <w:rFonts w:hint="eastAsia"/>
        </w:rPr>
        <w:t>TaskAttemptID</w:t>
      </w:r>
      <w:r>
        <w:rPr>
          <w:rFonts w:hint="eastAsia"/>
        </w:rPr>
        <w:t>命名的子目录中（更新写入记录数和写入字节数这两个计数器）。任务执行完毕时，执行如下四步：</w:t>
      </w:r>
    </w:p>
    <w:p w:rsidR="00791C99" w:rsidRDefault="00C139F0" w:rsidP="00791C99">
      <w:pPr>
        <w:pStyle w:val="C503-2"/>
        <w:numPr>
          <w:ilvl w:val="0"/>
          <w:numId w:val="31"/>
        </w:numPr>
        <w:ind w:firstLineChars="0"/>
      </w:pPr>
      <w:r>
        <w:rPr>
          <w:rFonts w:hint="eastAsia"/>
        </w:rPr>
        <w:t>调用</w:t>
      </w:r>
      <w:r>
        <w:rPr>
          <w:rFonts w:hint="eastAsia"/>
        </w:rPr>
        <w:t>OutputCommitter.needsTaskCommit()</w:t>
      </w:r>
      <w:r>
        <w:rPr>
          <w:rFonts w:hint="eastAsia"/>
        </w:rPr>
        <w:t>来确定是否有输出需要提交，如果需要提交，将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，当</w:t>
      </w:r>
      <w:r>
        <w:rPr>
          <w:rFonts w:hint="eastAsia"/>
        </w:rPr>
        <w:t>TaskTracker</w:t>
      </w:r>
      <w:r>
        <w:rPr>
          <w:rFonts w:hint="eastAsia"/>
        </w:rPr>
        <w:t>收到</w:t>
      </w:r>
      <w:r w:rsidR="00B40934">
        <w:rPr>
          <w:rFonts w:hint="eastAsia"/>
        </w:rPr>
        <w:t>TaskStatus</w:t>
      </w:r>
      <w:r>
        <w:rPr>
          <w:rFonts w:hint="eastAsia"/>
        </w:rPr>
        <w:t>后，它会通过心跳将这个状态报告给</w:t>
      </w:r>
      <w:r>
        <w:rPr>
          <w:rFonts w:hint="eastAsia"/>
        </w:rPr>
        <w:t>JobTracker</w:t>
      </w:r>
      <w:r>
        <w:rPr>
          <w:rFonts w:hint="eastAsia"/>
        </w:rPr>
        <w:t>，而</w:t>
      </w:r>
      <w:r>
        <w:rPr>
          <w:rFonts w:hint="eastAsia"/>
        </w:rPr>
        <w:t>JobTracker</w:t>
      </w:r>
      <w:r>
        <w:rPr>
          <w:rFonts w:hint="eastAsia"/>
        </w:rPr>
        <w:t>可能会通过心跳响应告知</w:t>
      </w:r>
      <w:r>
        <w:rPr>
          <w:rFonts w:hint="eastAsia"/>
        </w:rPr>
        <w:t>TaskTracker</w:t>
      </w:r>
      <w:r>
        <w:rPr>
          <w:rFonts w:hint="eastAsia"/>
        </w:rPr>
        <w:t>，它可以批准该任务的提交。</w:t>
      </w:r>
    </w:p>
    <w:p w:rsidR="00791C99" w:rsidRDefault="00C139F0" w:rsidP="00791C99">
      <w:pPr>
        <w:pStyle w:val="C503-2"/>
        <w:numPr>
          <w:ilvl w:val="0"/>
          <w:numId w:val="31"/>
        </w:numPr>
        <w:ind w:firstLineChars="0"/>
      </w:pPr>
      <w:r>
        <w:rPr>
          <w:rFonts w:hint="eastAsia"/>
        </w:rPr>
        <w:t>接着，进程向</w:t>
      </w:r>
      <w:r>
        <w:rPr>
          <w:rFonts w:hint="eastAsia"/>
        </w:rPr>
        <w:t>TaskTracker</w:t>
      </w:r>
      <w:r>
        <w:rPr>
          <w:rFonts w:hint="eastAsia"/>
        </w:rPr>
        <w:t>咨询它能否提交，当获得批准（当且仅当</w:t>
      </w:r>
      <w:r>
        <w:rPr>
          <w:rFonts w:hint="eastAsia"/>
        </w:rPr>
        <w:t>TaskTracker</w:t>
      </w:r>
      <w:r>
        <w:rPr>
          <w:rFonts w:hint="eastAsia"/>
        </w:rPr>
        <w:lastRenderedPageBreak/>
        <w:t>收到</w:t>
      </w:r>
      <w:r>
        <w:rPr>
          <w:rFonts w:hint="eastAsia"/>
        </w:rPr>
        <w:t>JobTracker</w:t>
      </w:r>
      <w:r>
        <w:rPr>
          <w:rFonts w:hint="eastAsia"/>
        </w:rPr>
        <w:t>的心跳响应中包含该任务的提交请求）后，调用</w:t>
      </w:r>
      <w:r>
        <w:rPr>
          <w:rFonts w:hint="eastAsia"/>
        </w:rPr>
        <w:t>OutputCommiter.CommitTask</w:t>
      </w:r>
      <w:r>
        <w:rPr>
          <w:rFonts w:hint="eastAsia"/>
        </w:rPr>
        <w:t>提交任务，此时相应的输出才被转移到</w:t>
      </w:r>
      <w:r>
        <w:rPr>
          <w:rFonts w:hint="eastAsia"/>
        </w:rPr>
        <w:t>${outputdir}</w:t>
      </w:r>
      <w:r>
        <w:rPr>
          <w:rFonts w:hint="eastAsia"/>
        </w:rPr>
        <w:t>目录下，即</w:t>
      </w:r>
      <w:r>
        <w:rPr>
          <w:rFonts w:hint="eastAsia"/>
        </w:rPr>
        <w:t>mv  ${outputdir}/_temporary/_${TaskAttemptID}/*   ${outputdir}/</w:t>
      </w:r>
    </w:p>
    <w:p w:rsidR="00791C99" w:rsidRDefault="00C139F0" w:rsidP="00791C99">
      <w:pPr>
        <w:pStyle w:val="C503-2"/>
        <w:numPr>
          <w:ilvl w:val="0"/>
          <w:numId w:val="31"/>
        </w:numPr>
        <w:ind w:firstLineChars="0"/>
      </w:pPr>
      <w:r>
        <w:rPr>
          <w:rFonts w:hint="eastAsia"/>
        </w:rPr>
        <w:t>终止</w:t>
      </w:r>
      <w:r>
        <w:rPr>
          <w:rFonts w:hint="eastAsia"/>
        </w:rPr>
        <w:t>TaskReporter</w:t>
      </w:r>
      <w:r>
        <w:rPr>
          <w:rFonts w:hint="eastAsia"/>
        </w:rPr>
        <w:t>，并将</w:t>
      </w:r>
      <w:r>
        <w:rPr>
          <w:rFonts w:hint="eastAsia"/>
        </w:rPr>
        <w:t>TaskStatus</w:t>
      </w:r>
      <w:r>
        <w:rPr>
          <w:rFonts w:hint="eastAsia"/>
        </w:rPr>
        <w:t>（包括当前任务进展，对</w:t>
      </w:r>
      <w:r>
        <w:rPr>
          <w:rFonts w:hint="eastAsia"/>
        </w:rPr>
        <w:t>MapTask</w:t>
      </w:r>
      <w:r>
        <w:rPr>
          <w:rFonts w:hint="eastAsia"/>
        </w:rPr>
        <w:t>，还包括它执行后输出文件的大小）发送给</w:t>
      </w:r>
      <w:r>
        <w:rPr>
          <w:rFonts w:hint="eastAsia"/>
        </w:rPr>
        <w:t>TaskTracker</w:t>
      </w:r>
      <w:r>
        <w:rPr>
          <w:rFonts w:hint="eastAsia"/>
        </w:rPr>
        <w:t>；</w:t>
      </w:r>
    </w:p>
    <w:p w:rsidR="00C139F0" w:rsidRDefault="00C139F0" w:rsidP="00791C99">
      <w:pPr>
        <w:pStyle w:val="C503-2"/>
        <w:numPr>
          <w:ilvl w:val="0"/>
          <w:numId w:val="31"/>
        </w:numPr>
        <w:ind w:firstLineChars="0"/>
      </w:pPr>
      <w:r>
        <w:rPr>
          <w:rFonts w:hint="eastAsia"/>
        </w:rPr>
        <w:t>最后向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8752B7" w:rsidRPr="008752B7" w:rsidRDefault="00C139F0" w:rsidP="00C139F0">
      <w:pPr>
        <w:pStyle w:val="C503-2"/>
      </w:pPr>
      <w:r>
        <w:rPr>
          <w:rFonts w:hint="eastAsia"/>
        </w:rPr>
        <w:t>任务提交必须由</w:t>
      </w:r>
      <w:r>
        <w:rPr>
          <w:rFonts w:hint="eastAsia"/>
        </w:rPr>
        <w:t>JobTracker</w:t>
      </w:r>
      <w:r>
        <w:rPr>
          <w:rFonts w:hint="eastAsia"/>
        </w:rPr>
        <w:t>同意，是因为</w:t>
      </w:r>
      <w:r>
        <w:rPr>
          <w:rFonts w:hint="eastAsia"/>
        </w:rPr>
        <w:t>MapReduce</w:t>
      </w:r>
      <w:r>
        <w:rPr>
          <w:rFonts w:hint="eastAsia"/>
        </w:rPr>
        <w:t>集群上一个</w:t>
      </w:r>
      <w:r>
        <w:rPr>
          <w:rFonts w:hint="eastAsia"/>
        </w:rPr>
        <w:t>Task</w:t>
      </w:r>
      <w:r>
        <w:rPr>
          <w:rFonts w:hint="eastAsia"/>
        </w:rPr>
        <w:t>可能在多个</w:t>
      </w:r>
      <w:r>
        <w:rPr>
          <w:rFonts w:hint="eastAsia"/>
        </w:rPr>
        <w:t>TaskTracker</w:t>
      </w:r>
      <w:r>
        <w:rPr>
          <w:rFonts w:hint="eastAsia"/>
        </w:rPr>
        <w:t>上尝试，但它们之中最多只有一个能被批准提交，否则将导致逻辑混乱。当且仅当整个</w:t>
      </w:r>
      <w:r>
        <w:rPr>
          <w:rFonts w:hint="eastAsia"/>
        </w:rPr>
        <w:t>MapReduce</w:t>
      </w:r>
      <w:r>
        <w:rPr>
          <w:rFonts w:hint="eastAsia"/>
        </w:rPr>
        <w:t>作业成功，才会在</w:t>
      </w:r>
      <w:r>
        <w:rPr>
          <w:rFonts w:hint="eastAsia"/>
        </w:rPr>
        <w:t>${outputdir}</w:t>
      </w:r>
      <w:r>
        <w:rPr>
          <w:rFonts w:hint="eastAsia"/>
        </w:rPr>
        <w:t>目录下新建</w:t>
      </w:r>
      <w:r>
        <w:rPr>
          <w:rFonts w:hint="eastAsia"/>
        </w:rPr>
        <w:t>_success</w:t>
      </w:r>
      <w:r>
        <w:rPr>
          <w:rFonts w:hint="eastAsia"/>
        </w:rPr>
        <w:t>文件，而如果</w:t>
      </w:r>
      <w:r>
        <w:rPr>
          <w:rFonts w:hint="eastAsia"/>
        </w:rPr>
        <w:t>_success</w:t>
      </w:r>
      <w:r>
        <w:rPr>
          <w:rFonts w:hint="eastAsia"/>
        </w:rPr>
        <w:t>文件不存在，表明整个作业可能只有部分</w:t>
      </w:r>
      <w:r>
        <w:rPr>
          <w:rFonts w:hint="eastAsia"/>
        </w:rPr>
        <w:t>Task</w:t>
      </w:r>
      <w:r>
        <w:rPr>
          <w:rFonts w:hint="eastAsia"/>
        </w:rPr>
        <w:t>提交。</w:t>
      </w:r>
    </w:p>
    <w:p w:rsidR="00CF1A76" w:rsidRDefault="008F6AF4" w:rsidP="00CF1A76">
      <w:pPr>
        <w:pStyle w:val="C503-2"/>
        <w:keepNext/>
        <w:ind w:firstLineChars="0" w:firstLine="0"/>
      </w:pPr>
      <w:r>
        <w:rPr>
          <w:noProof/>
        </w:rPr>
        <w:drawing>
          <wp:inline distT="0" distB="0" distL="0" distR="0">
            <wp:extent cx="5278120" cy="3169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278120" cy="3169860"/>
                    </a:xfrm>
                    <a:prstGeom prst="rect">
                      <a:avLst/>
                    </a:prstGeom>
                    <a:noFill/>
                    <a:ln w="9525">
                      <a:noFill/>
                      <a:miter lim="800000"/>
                      <a:headEnd/>
                      <a:tailEnd/>
                    </a:ln>
                  </pic:spPr>
                </pic:pic>
              </a:graphicData>
            </a:graphic>
          </wp:inline>
        </w:drawing>
      </w:r>
    </w:p>
    <w:p w:rsidR="0036642B" w:rsidRDefault="00CF1A76" w:rsidP="00724F65">
      <w:pPr>
        <w:pStyle w:val="ab"/>
        <w:spacing w:before="31" w:after="31"/>
      </w:pPr>
      <w:bookmarkStart w:id="15" w:name="_Ref341451832"/>
      <w:r w:rsidRPr="00CF1A76">
        <w:rPr>
          <w:rFonts w:hint="eastAsia"/>
        </w:rPr>
        <w:t>图</w:t>
      </w:r>
      <w:r w:rsidRPr="00CF1A76">
        <w:rPr>
          <w:rFonts w:hint="eastAsia"/>
        </w:rPr>
        <w:t xml:space="preserve"> </w:t>
      </w:r>
      <w:fldSimple w:instr=" STYLEREF 1 \s ">
        <w:r w:rsidR="00354CD7">
          <w:rPr>
            <w:noProof/>
          </w:rPr>
          <w:t>1</w:t>
        </w:r>
      </w:fldSimple>
      <w:r w:rsidR="002229E7">
        <w:noBreakHyphen/>
      </w:r>
      <w:r w:rsidR="002229E7">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2229E7">
        <w:fldChar w:fldCharType="separate"/>
      </w:r>
      <w:r w:rsidR="00354CD7">
        <w:rPr>
          <w:noProof/>
        </w:rPr>
        <w:t>11</w:t>
      </w:r>
      <w:r w:rsidR="002229E7">
        <w:fldChar w:fldCharType="end"/>
      </w:r>
      <w:bookmarkEnd w:id="15"/>
      <w:r w:rsidRPr="00CF1A76">
        <w:rPr>
          <w:rFonts w:hint="eastAsia"/>
        </w:rPr>
        <w:t xml:space="preserve"> Mapper</w:t>
      </w:r>
      <w:r w:rsidRPr="00CF1A76">
        <w:rPr>
          <w:rFonts w:hint="eastAsia"/>
        </w:rPr>
        <w:t>内部流程图</w:t>
      </w:r>
    </w:p>
    <w:p w:rsidR="0036642B" w:rsidRDefault="0036642B" w:rsidP="00CA1A6C">
      <w:pPr>
        <w:pStyle w:val="3"/>
      </w:pPr>
      <w:r>
        <w:rPr>
          <w:rFonts w:hint="eastAsia"/>
        </w:rPr>
        <w:lastRenderedPageBreak/>
        <w:t>Reducer</w:t>
      </w:r>
      <w:r>
        <w:rPr>
          <w:rFonts w:hint="eastAsia"/>
        </w:rPr>
        <w:t>子系统</w:t>
      </w:r>
    </w:p>
    <w:p w:rsidR="0036642B" w:rsidRDefault="0036642B" w:rsidP="00CA1A6C">
      <w:pPr>
        <w:pStyle w:val="4"/>
      </w:pPr>
      <w:r>
        <w:rPr>
          <w:rFonts w:hint="eastAsia"/>
        </w:rPr>
        <w:t>软件架构</w:t>
      </w:r>
    </w:p>
    <w:p w:rsidR="0036642B" w:rsidRDefault="0036642B" w:rsidP="00CA1A6C">
      <w:pPr>
        <w:pStyle w:val="4"/>
      </w:pPr>
      <w:r>
        <w:rPr>
          <w:rFonts w:hint="eastAsia"/>
        </w:rPr>
        <w:t>系统组成</w:t>
      </w:r>
    </w:p>
    <w:p w:rsidR="0036642B" w:rsidRDefault="0036642B" w:rsidP="00CA1A6C">
      <w:pPr>
        <w:pStyle w:val="4"/>
      </w:pPr>
      <w:r>
        <w:rPr>
          <w:rFonts w:hint="eastAsia"/>
        </w:rPr>
        <w:t>接口关系</w:t>
      </w:r>
    </w:p>
    <w:p w:rsidR="0036642B" w:rsidRDefault="0036642B" w:rsidP="00CA1A6C">
      <w:pPr>
        <w:pStyle w:val="5"/>
      </w:pPr>
      <w:r>
        <w:rPr>
          <w:rFonts w:hint="eastAsia"/>
        </w:rPr>
        <w:t>外部接口</w:t>
      </w:r>
    </w:p>
    <w:p w:rsidR="0036642B" w:rsidRDefault="0036642B" w:rsidP="00CA1A6C">
      <w:pPr>
        <w:pStyle w:val="5"/>
      </w:pPr>
      <w:r>
        <w:rPr>
          <w:rFonts w:hint="eastAsia"/>
        </w:rPr>
        <w:t>内部接口</w:t>
      </w:r>
    </w:p>
    <w:p w:rsidR="006D7571" w:rsidRDefault="006D7571" w:rsidP="006D7571">
      <w:pPr>
        <w:pStyle w:val="C503-4"/>
        <w:spacing w:before="62" w:after="62"/>
      </w:pPr>
      <w:r>
        <w:rPr>
          <w:rFonts w:hint="eastAsia"/>
        </w:rPr>
        <w:t>表</w:t>
      </w:r>
      <w:r>
        <w:rPr>
          <w:rFonts w:hint="eastAsia"/>
        </w:rPr>
        <w:t xml:space="preserve"> </w:t>
      </w:r>
      <w:fldSimple w:instr=" STYLEREF 1 \s ">
        <w:r w:rsidR="00354CD7">
          <w:rPr>
            <w:noProof/>
          </w:rPr>
          <w:t>1</w:t>
        </w:r>
      </w:fldSimple>
      <w:r>
        <w:noBreakHyphen/>
      </w:r>
      <w:r w:rsidR="00AC23C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AC23C8">
        <w:fldChar w:fldCharType="separate"/>
      </w:r>
      <w:r w:rsidR="00354CD7">
        <w:rPr>
          <w:noProof/>
        </w:rPr>
        <w:t>6</w:t>
      </w:r>
      <w:r w:rsidR="00AC23C8">
        <w:fldChar w:fldCharType="end"/>
      </w:r>
      <w:r>
        <w:rPr>
          <w:rFonts w:hint="eastAsia"/>
        </w:rPr>
        <w:t xml:space="preserve">  </w:t>
      </w:r>
      <w:r w:rsidR="00B11696">
        <w:rPr>
          <w:rFonts w:hint="eastAsia"/>
        </w:rPr>
        <w:t>Reducer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6D7571" w:rsidTr="00B3692B">
        <w:trPr>
          <w:tblHeader/>
          <w:jc w:val="center"/>
        </w:trPr>
        <w:tc>
          <w:tcPr>
            <w:tcW w:w="550" w:type="dxa"/>
            <w:shd w:val="clear" w:color="auto" w:fill="7DC887" w:themeFill="background1" w:themeFillShade="BF"/>
          </w:tcPr>
          <w:p w:rsidR="006D7571" w:rsidRPr="003368F6" w:rsidRDefault="006D7571" w:rsidP="00B3692B">
            <w:pPr>
              <w:pStyle w:val="C503-4"/>
              <w:spacing w:before="62" w:after="62"/>
            </w:pPr>
            <w:r w:rsidRPr="003368F6">
              <w:rPr>
                <w:rFonts w:hint="eastAsia"/>
              </w:rPr>
              <w:t>序号</w:t>
            </w:r>
          </w:p>
        </w:tc>
        <w:tc>
          <w:tcPr>
            <w:tcW w:w="850" w:type="dxa"/>
            <w:shd w:val="clear" w:color="auto" w:fill="7DC887" w:themeFill="background1" w:themeFillShade="BF"/>
          </w:tcPr>
          <w:p w:rsidR="006D7571" w:rsidRPr="003368F6" w:rsidRDefault="006D7571" w:rsidP="00B3692B">
            <w:pPr>
              <w:pStyle w:val="C503-4"/>
              <w:spacing w:before="62" w:after="62"/>
            </w:pPr>
            <w:r w:rsidRPr="003368F6">
              <w:rPr>
                <w:rFonts w:hint="eastAsia"/>
              </w:rPr>
              <w:t>调用方</w:t>
            </w:r>
          </w:p>
        </w:tc>
        <w:tc>
          <w:tcPr>
            <w:tcW w:w="851" w:type="dxa"/>
            <w:shd w:val="clear" w:color="auto" w:fill="7DC887" w:themeFill="background1" w:themeFillShade="BF"/>
          </w:tcPr>
          <w:p w:rsidR="006D7571" w:rsidRPr="003368F6" w:rsidRDefault="006D7571" w:rsidP="00B3692B">
            <w:pPr>
              <w:pStyle w:val="C503-4"/>
              <w:spacing w:before="62" w:after="62"/>
            </w:pPr>
            <w:r w:rsidRPr="003368F6">
              <w:rPr>
                <w:rFonts w:hint="eastAsia"/>
              </w:rPr>
              <w:t>服务方</w:t>
            </w:r>
          </w:p>
        </w:tc>
        <w:tc>
          <w:tcPr>
            <w:tcW w:w="1418" w:type="dxa"/>
            <w:shd w:val="clear" w:color="auto" w:fill="7DC887" w:themeFill="background1" w:themeFillShade="BF"/>
          </w:tcPr>
          <w:p w:rsidR="006D7571" w:rsidRPr="003368F6" w:rsidRDefault="006D7571" w:rsidP="00B3692B">
            <w:pPr>
              <w:pStyle w:val="C503-4"/>
              <w:spacing w:before="62" w:after="62"/>
            </w:pPr>
            <w:r w:rsidRPr="003368F6">
              <w:rPr>
                <w:rFonts w:hint="eastAsia"/>
              </w:rPr>
              <w:t>接口名称</w:t>
            </w:r>
          </w:p>
        </w:tc>
        <w:tc>
          <w:tcPr>
            <w:tcW w:w="2577" w:type="dxa"/>
            <w:shd w:val="clear" w:color="auto" w:fill="7DC887" w:themeFill="background1" w:themeFillShade="BF"/>
          </w:tcPr>
          <w:p w:rsidR="006D7571" w:rsidRPr="003368F6" w:rsidRDefault="006D7571" w:rsidP="00B3692B">
            <w:pPr>
              <w:pStyle w:val="C503-4"/>
              <w:spacing w:before="62" w:after="62"/>
            </w:pPr>
            <w:r w:rsidRPr="003368F6">
              <w:rPr>
                <w:rFonts w:hint="eastAsia"/>
              </w:rPr>
              <w:t>用途</w:t>
            </w:r>
          </w:p>
        </w:tc>
        <w:tc>
          <w:tcPr>
            <w:tcW w:w="1560" w:type="dxa"/>
            <w:shd w:val="clear" w:color="auto" w:fill="7DC887" w:themeFill="background1" w:themeFillShade="BF"/>
          </w:tcPr>
          <w:p w:rsidR="006D7571" w:rsidRPr="003368F6" w:rsidRDefault="006D7571" w:rsidP="00B3692B">
            <w:pPr>
              <w:pStyle w:val="C503-4"/>
              <w:spacing w:before="62" w:after="62"/>
            </w:pPr>
            <w:r w:rsidRPr="003368F6">
              <w:rPr>
                <w:rFonts w:hint="eastAsia"/>
              </w:rPr>
              <w:t>调用方式</w:t>
            </w:r>
          </w:p>
        </w:tc>
        <w:tc>
          <w:tcPr>
            <w:tcW w:w="992" w:type="dxa"/>
            <w:shd w:val="clear" w:color="auto" w:fill="7DC887" w:themeFill="background1" w:themeFillShade="BF"/>
          </w:tcPr>
          <w:p w:rsidR="006D7571" w:rsidRDefault="006D7571" w:rsidP="00B3692B">
            <w:pPr>
              <w:pStyle w:val="C503-4"/>
              <w:spacing w:before="62" w:after="62"/>
            </w:pPr>
            <w:r w:rsidRPr="003368F6">
              <w:rPr>
                <w:rFonts w:hint="eastAsia"/>
              </w:rPr>
              <w:t>参数</w:t>
            </w:r>
          </w:p>
          <w:p w:rsidR="006D7571" w:rsidRPr="003368F6" w:rsidRDefault="006D7571" w:rsidP="00B3692B">
            <w:pPr>
              <w:pStyle w:val="C503-4"/>
              <w:spacing w:before="62" w:after="62"/>
            </w:pPr>
            <w:r w:rsidRPr="003368F6">
              <w:rPr>
                <w:rFonts w:hint="eastAsia"/>
              </w:rPr>
              <w:t>类型</w:t>
            </w:r>
          </w:p>
        </w:tc>
        <w:tc>
          <w:tcPr>
            <w:tcW w:w="2928" w:type="dxa"/>
            <w:shd w:val="clear" w:color="auto" w:fill="7DC887" w:themeFill="background1" w:themeFillShade="BF"/>
          </w:tcPr>
          <w:p w:rsidR="006D7571" w:rsidRPr="003368F6" w:rsidRDefault="006D7571" w:rsidP="00B3692B">
            <w:pPr>
              <w:pStyle w:val="C503-4"/>
              <w:spacing w:before="62" w:after="62"/>
            </w:pPr>
            <w:r w:rsidRPr="003368F6">
              <w:rPr>
                <w:rFonts w:hint="eastAsia"/>
              </w:rPr>
              <w:t>参数意义</w:t>
            </w:r>
          </w:p>
        </w:tc>
      </w:tr>
      <w:tr w:rsidR="00544828" w:rsidRPr="00A219BB" w:rsidTr="0085720C">
        <w:trPr>
          <w:trHeight w:val="739"/>
          <w:jc w:val="center"/>
        </w:trPr>
        <w:tc>
          <w:tcPr>
            <w:tcW w:w="550" w:type="dxa"/>
            <w:vMerge w:val="restart"/>
          </w:tcPr>
          <w:p w:rsidR="00544828" w:rsidRPr="00A139C1" w:rsidRDefault="00544828" w:rsidP="00544828">
            <w:pPr>
              <w:pStyle w:val="C503-"/>
              <w:numPr>
                <w:ilvl w:val="0"/>
                <w:numId w:val="32"/>
              </w:numPr>
              <w:spacing w:before="62" w:after="62"/>
            </w:pPr>
            <w:r>
              <w:rPr>
                <w:rFonts w:hint="eastAsia"/>
              </w:rPr>
              <w:t>1</w:t>
            </w:r>
          </w:p>
        </w:tc>
        <w:tc>
          <w:tcPr>
            <w:tcW w:w="850" w:type="dxa"/>
            <w:vMerge w:val="restart"/>
          </w:tcPr>
          <w:p w:rsidR="00544828" w:rsidRDefault="00544828" w:rsidP="00544828">
            <w:pPr>
              <w:pStyle w:val="C503-5"/>
              <w:spacing w:before="62" w:after="62"/>
              <w:jc w:val="both"/>
              <w:rPr>
                <w:szCs w:val="21"/>
              </w:rPr>
            </w:pPr>
            <w:r>
              <w:rPr>
                <w:rFonts w:hint="eastAsia"/>
                <w:szCs w:val="21"/>
              </w:rPr>
              <w:t>Reducer</w:t>
            </w:r>
          </w:p>
        </w:tc>
        <w:tc>
          <w:tcPr>
            <w:tcW w:w="851" w:type="dxa"/>
            <w:vMerge w:val="restart"/>
          </w:tcPr>
          <w:p w:rsidR="00544828" w:rsidRDefault="00544828" w:rsidP="00544828">
            <w:pPr>
              <w:pStyle w:val="C503-5"/>
              <w:spacing w:before="62" w:after="62"/>
              <w:jc w:val="both"/>
              <w:rPr>
                <w:szCs w:val="21"/>
              </w:rPr>
            </w:pPr>
            <w:r>
              <w:rPr>
                <w:rFonts w:hint="eastAsia"/>
                <w:szCs w:val="21"/>
              </w:rPr>
              <w:t>ReduceCopier</w:t>
            </w:r>
          </w:p>
        </w:tc>
        <w:tc>
          <w:tcPr>
            <w:tcW w:w="1418" w:type="dxa"/>
            <w:vMerge w:val="restart"/>
          </w:tcPr>
          <w:p w:rsidR="00544828" w:rsidRPr="0098420B" w:rsidRDefault="00544828" w:rsidP="0098420B">
            <w:pPr>
              <w:pStyle w:val="C503-5"/>
              <w:spacing w:before="62" w:after="62"/>
              <w:rPr>
                <w:szCs w:val="21"/>
              </w:rPr>
            </w:pPr>
            <w:r w:rsidRPr="0098420B">
              <w:rPr>
                <w:szCs w:val="21"/>
              </w:rPr>
              <w:t>getMapCompletionEvents</w:t>
            </w:r>
          </w:p>
          <w:p w:rsidR="00544828" w:rsidRDefault="00544828" w:rsidP="00544828">
            <w:pPr>
              <w:pStyle w:val="C503-5"/>
              <w:spacing w:before="62" w:after="62"/>
              <w:jc w:val="both"/>
              <w:rPr>
                <w:szCs w:val="21"/>
              </w:rPr>
            </w:pPr>
          </w:p>
        </w:tc>
        <w:tc>
          <w:tcPr>
            <w:tcW w:w="2577" w:type="dxa"/>
            <w:vMerge w:val="restart"/>
          </w:tcPr>
          <w:p w:rsidR="00544828" w:rsidRPr="0098420B" w:rsidRDefault="00544828" w:rsidP="00544828">
            <w:pPr>
              <w:pStyle w:val="C503-5"/>
              <w:spacing w:before="62" w:after="62"/>
              <w:jc w:val="left"/>
              <w:rPr>
                <w:szCs w:val="21"/>
              </w:rPr>
            </w:pPr>
            <w:r w:rsidRPr="00544828">
              <w:rPr>
                <w:rFonts w:hint="eastAsia"/>
                <w:szCs w:val="21"/>
              </w:rPr>
              <w:t>Reduce</w:t>
            </w:r>
            <w:r w:rsidRPr="00544828">
              <w:rPr>
                <w:rFonts w:hint="eastAsia"/>
                <w:szCs w:val="21"/>
              </w:rPr>
              <w:t>任务在</w:t>
            </w:r>
            <w:r w:rsidRPr="00544828">
              <w:rPr>
                <w:rFonts w:hint="eastAsia"/>
                <w:szCs w:val="21"/>
              </w:rPr>
              <w:t>Jvm</w:t>
            </w:r>
            <w:r w:rsidR="001E3FCF">
              <w:rPr>
                <w:rFonts w:hint="eastAsia"/>
                <w:szCs w:val="21"/>
              </w:rPr>
              <w:t>中执行</w:t>
            </w:r>
            <w:r w:rsidRPr="00544828">
              <w:rPr>
                <w:rFonts w:hint="eastAsia"/>
                <w:szCs w:val="21"/>
              </w:rPr>
              <w:t>后，周期性地收集</w:t>
            </w:r>
            <w:r w:rsidR="006C6BA6">
              <w:rPr>
                <w:rFonts w:hint="eastAsia"/>
                <w:szCs w:val="21"/>
              </w:rPr>
              <w:t>所属作业的</w:t>
            </w:r>
            <w:r w:rsidRPr="00544828">
              <w:rPr>
                <w:rFonts w:hint="eastAsia"/>
                <w:szCs w:val="21"/>
              </w:rPr>
              <w:t>Map</w:t>
            </w:r>
            <w:r w:rsidRPr="00544828">
              <w:rPr>
                <w:rFonts w:hint="eastAsia"/>
                <w:szCs w:val="21"/>
              </w:rPr>
              <w:t>任务完成事件，当期望的</w:t>
            </w:r>
            <w:r w:rsidRPr="00544828">
              <w:rPr>
                <w:rFonts w:hint="eastAsia"/>
                <w:szCs w:val="21"/>
              </w:rPr>
              <w:t>Map</w:t>
            </w:r>
            <w:r w:rsidRPr="00544828">
              <w:rPr>
                <w:rFonts w:hint="eastAsia"/>
                <w:szCs w:val="21"/>
              </w:rPr>
              <w:t>任务完成后，可通过</w:t>
            </w:r>
            <w:r w:rsidRPr="00544828">
              <w:rPr>
                <w:rFonts w:hint="eastAsia"/>
                <w:szCs w:val="21"/>
              </w:rPr>
              <w:t>Http</w:t>
            </w:r>
            <w:r w:rsidRPr="00544828">
              <w:rPr>
                <w:rFonts w:hint="eastAsia"/>
                <w:szCs w:val="21"/>
              </w:rPr>
              <w:t>协议获取</w:t>
            </w:r>
            <w:r w:rsidRPr="00544828">
              <w:rPr>
                <w:rFonts w:hint="eastAsia"/>
                <w:szCs w:val="21"/>
              </w:rPr>
              <w:t>Map</w:t>
            </w:r>
            <w:r w:rsidRPr="00544828">
              <w:rPr>
                <w:rFonts w:hint="eastAsia"/>
                <w:szCs w:val="21"/>
              </w:rPr>
              <w:t>任务输出的中间结果。</w:t>
            </w:r>
          </w:p>
          <w:p w:rsidR="00544828" w:rsidRPr="0098420B" w:rsidRDefault="00544828" w:rsidP="0098420B">
            <w:pPr>
              <w:pStyle w:val="C503-5"/>
              <w:spacing w:before="62" w:after="62"/>
              <w:rPr>
                <w:szCs w:val="21"/>
              </w:rPr>
            </w:pPr>
          </w:p>
          <w:p w:rsidR="00544828" w:rsidRPr="0098420B" w:rsidRDefault="00544828" w:rsidP="0098420B">
            <w:pPr>
              <w:pStyle w:val="C503-5"/>
              <w:spacing w:before="62" w:after="62"/>
              <w:rPr>
                <w:szCs w:val="21"/>
              </w:rPr>
            </w:pPr>
            <w:r w:rsidRPr="0098420B">
              <w:rPr>
                <w:rFonts w:hint="eastAsia"/>
                <w:szCs w:val="21"/>
              </w:rPr>
              <w:t xml:space="preserve">  </w:t>
            </w:r>
          </w:p>
          <w:p w:rsidR="00544828" w:rsidRDefault="00544828" w:rsidP="00544828">
            <w:pPr>
              <w:pStyle w:val="C503-5"/>
              <w:spacing w:before="62" w:after="62"/>
              <w:jc w:val="both"/>
              <w:rPr>
                <w:szCs w:val="21"/>
              </w:rPr>
            </w:pPr>
          </w:p>
        </w:tc>
        <w:tc>
          <w:tcPr>
            <w:tcW w:w="1560" w:type="dxa"/>
            <w:vMerge w:val="restart"/>
          </w:tcPr>
          <w:p w:rsidR="00544828" w:rsidRDefault="00544828" w:rsidP="00544828">
            <w:pPr>
              <w:pStyle w:val="C503-5"/>
              <w:spacing w:before="62" w:after="62"/>
              <w:jc w:val="both"/>
              <w:rPr>
                <w:szCs w:val="21"/>
              </w:rPr>
            </w:pPr>
            <w:r w:rsidRPr="0098420B">
              <w:rPr>
                <w:szCs w:val="21"/>
              </w:rPr>
              <w:t>MapTaskCompletionEventsUpdate getMapCompletionEvents(JobID jobId, int fromEventId, int maxLocs, TaskAttemptID id, JvmContext jvmContext)</w:t>
            </w:r>
          </w:p>
        </w:tc>
        <w:tc>
          <w:tcPr>
            <w:tcW w:w="992" w:type="dxa"/>
          </w:tcPr>
          <w:p w:rsidR="00544828" w:rsidRDefault="00544828" w:rsidP="0085720C">
            <w:pPr>
              <w:pStyle w:val="C503-5"/>
              <w:spacing w:before="62" w:after="62"/>
              <w:jc w:val="left"/>
              <w:rPr>
                <w:szCs w:val="21"/>
              </w:rPr>
            </w:pPr>
            <w:r w:rsidRPr="0098420B">
              <w:rPr>
                <w:rFonts w:hint="eastAsia"/>
                <w:szCs w:val="21"/>
              </w:rPr>
              <w:t>MapTaskCompletionEventsUpdate</w:t>
            </w:r>
          </w:p>
        </w:tc>
        <w:tc>
          <w:tcPr>
            <w:tcW w:w="2928" w:type="dxa"/>
          </w:tcPr>
          <w:p w:rsidR="00544828" w:rsidRDefault="00544828" w:rsidP="00544828">
            <w:pPr>
              <w:pStyle w:val="C503-5"/>
              <w:spacing w:before="62" w:after="62"/>
              <w:jc w:val="left"/>
              <w:rPr>
                <w:szCs w:val="21"/>
              </w:rPr>
            </w:pPr>
            <w:r w:rsidRPr="0098420B">
              <w:rPr>
                <w:rFonts w:hint="eastAsia"/>
                <w:szCs w:val="21"/>
              </w:rPr>
              <w:t>包含了</w:t>
            </w:r>
            <w:r w:rsidRPr="0098420B">
              <w:rPr>
                <w:rFonts w:hint="eastAsia"/>
                <w:szCs w:val="21"/>
              </w:rPr>
              <w:t>MapTaskCompletionEvents</w:t>
            </w:r>
            <w:r w:rsidRPr="0098420B">
              <w:rPr>
                <w:rFonts w:hint="eastAsia"/>
                <w:szCs w:val="21"/>
              </w:rPr>
              <w:t>数组与是否需要重置</w:t>
            </w:r>
            <w:r w:rsidRPr="0098420B">
              <w:rPr>
                <w:rFonts w:hint="eastAsia"/>
                <w:szCs w:val="21"/>
              </w:rPr>
              <w:t>fromEventId</w:t>
            </w:r>
            <w:r w:rsidRPr="0098420B">
              <w:rPr>
                <w:rFonts w:hint="eastAsia"/>
                <w:szCs w:val="21"/>
              </w:rPr>
              <w:t>信息</w:t>
            </w:r>
          </w:p>
        </w:tc>
      </w:tr>
      <w:tr w:rsidR="00544828" w:rsidRPr="00A219BB" w:rsidTr="0085720C">
        <w:trPr>
          <w:trHeight w:val="469"/>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JobID</w:t>
            </w:r>
          </w:p>
        </w:tc>
        <w:tc>
          <w:tcPr>
            <w:tcW w:w="2928" w:type="dxa"/>
          </w:tcPr>
          <w:p w:rsidR="00544828" w:rsidRDefault="0085720C" w:rsidP="0085720C">
            <w:pPr>
              <w:pStyle w:val="C503-5"/>
              <w:spacing w:before="62" w:after="62"/>
              <w:jc w:val="left"/>
              <w:rPr>
                <w:szCs w:val="21"/>
              </w:rPr>
            </w:pPr>
            <w:r w:rsidRPr="0098420B">
              <w:rPr>
                <w:rFonts w:hint="eastAsia"/>
                <w:szCs w:val="21"/>
              </w:rPr>
              <w:t>作业</w:t>
            </w:r>
            <w:r w:rsidRPr="0098420B">
              <w:rPr>
                <w:rFonts w:hint="eastAsia"/>
                <w:szCs w:val="21"/>
              </w:rPr>
              <w:t>ID</w:t>
            </w:r>
          </w:p>
        </w:tc>
      </w:tr>
      <w:tr w:rsidR="00544828" w:rsidRPr="00A219BB" w:rsidTr="0085720C">
        <w:trPr>
          <w:trHeight w:val="404"/>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 xml:space="preserve">int </w:t>
            </w:r>
          </w:p>
        </w:tc>
        <w:tc>
          <w:tcPr>
            <w:tcW w:w="2928" w:type="dxa"/>
          </w:tcPr>
          <w:p w:rsidR="00544828" w:rsidRDefault="0085720C" w:rsidP="00544828">
            <w:pPr>
              <w:pStyle w:val="C503-5"/>
              <w:spacing w:before="62" w:after="62"/>
              <w:jc w:val="both"/>
              <w:rPr>
                <w:szCs w:val="21"/>
              </w:rPr>
            </w:pPr>
            <w:r w:rsidRPr="0098420B">
              <w:rPr>
                <w:rFonts w:hint="eastAsia"/>
                <w:szCs w:val="21"/>
              </w:rPr>
              <w:t>Map</w:t>
            </w:r>
            <w:r w:rsidRPr="0098420B">
              <w:rPr>
                <w:rFonts w:hint="eastAsia"/>
                <w:szCs w:val="21"/>
              </w:rPr>
              <w:t>任务完成事件起始</w:t>
            </w:r>
            <w:r w:rsidRPr="0098420B">
              <w:rPr>
                <w:rFonts w:hint="eastAsia"/>
                <w:szCs w:val="21"/>
              </w:rPr>
              <w:t>ID</w:t>
            </w:r>
          </w:p>
        </w:tc>
      </w:tr>
      <w:tr w:rsidR="00544828" w:rsidRPr="00A219BB" w:rsidTr="0085720C">
        <w:trPr>
          <w:trHeight w:val="822"/>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int</w:t>
            </w:r>
          </w:p>
        </w:tc>
        <w:tc>
          <w:tcPr>
            <w:tcW w:w="2928" w:type="dxa"/>
          </w:tcPr>
          <w:p w:rsidR="00544828" w:rsidRPr="0085720C" w:rsidRDefault="0085720C" w:rsidP="0085720C">
            <w:pPr>
              <w:pStyle w:val="C503-5"/>
              <w:spacing w:before="62" w:after="62"/>
              <w:jc w:val="left"/>
              <w:rPr>
                <w:szCs w:val="21"/>
              </w:rPr>
            </w:pPr>
            <w:r w:rsidRPr="0098420B">
              <w:rPr>
                <w:rFonts w:hint="eastAsia"/>
                <w:szCs w:val="21"/>
              </w:rPr>
              <w:t>一次</w:t>
            </w:r>
            <w:r w:rsidRPr="0098420B">
              <w:rPr>
                <w:rFonts w:hint="eastAsia"/>
                <w:szCs w:val="21"/>
              </w:rPr>
              <w:t>RPC</w:t>
            </w:r>
            <w:r w:rsidRPr="0098420B">
              <w:rPr>
                <w:rFonts w:hint="eastAsia"/>
                <w:szCs w:val="21"/>
              </w:rPr>
              <w:t>调用允许传输的完成事件数量的最大值</w:t>
            </w:r>
          </w:p>
        </w:tc>
      </w:tr>
      <w:tr w:rsidR="00544828" w:rsidRPr="00A219BB" w:rsidTr="00B3692B">
        <w:trPr>
          <w:trHeight w:val="997"/>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B3692B">
            <w:pPr>
              <w:pStyle w:val="C503-5"/>
              <w:spacing w:before="62" w:after="62"/>
              <w:jc w:val="both"/>
              <w:rPr>
                <w:szCs w:val="21"/>
              </w:rPr>
            </w:pPr>
            <w:r w:rsidRPr="0098420B">
              <w:rPr>
                <w:rFonts w:hint="eastAsia"/>
                <w:szCs w:val="21"/>
              </w:rPr>
              <w:t>TaskAttemptID</w:t>
            </w:r>
          </w:p>
        </w:tc>
        <w:tc>
          <w:tcPr>
            <w:tcW w:w="2928" w:type="dxa"/>
          </w:tcPr>
          <w:p w:rsidR="00544828" w:rsidRDefault="0085720C" w:rsidP="00544828">
            <w:pPr>
              <w:pStyle w:val="C503-5"/>
              <w:spacing w:before="62" w:after="62"/>
              <w:jc w:val="both"/>
              <w:rPr>
                <w:szCs w:val="21"/>
              </w:rPr>
            </w:pPr>
            <w:r w:rsidRPr="0098420B">
              <w:rPr>
                <w:rFonts w:hint="eastAsia"/>
                <w:szCs w:val="21"/>
              </w:rPr>
              <w:t>Reduce</w:t>
            </w:r>
            <w:r w:rsidRPr="0098420B">
              <w:rPr>
                <w:rFonts w:hint="eastAsia"/>
                <w:szCs w:val="21"/>
              </w:rPr>
              <w:t>任务</w:t>
            </w:r>
            <w:r w:rsidRPr="0098420B">
              <w:rPr>
                <w:rFonts w:hint="eastAsia"/>
                <w:szCs w:val="21"/>
              </w:rPr>
              <w:t>ID</w:t>
            </w:r>
          </w:p>
        </w:tc>
      </w:tr>
      <w:tr w:rsidR="00544828" w:rsidRPr="00A219BB" w:rsidTr="00B3692B">
        <w:trPr>
          <w:trHeight w:val="997"/>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B3692B">
            <w:pPr>
              <w:pStyle w:val="C503-5"/>
              <w:spacing w:before="62" w:after="62"/>
              <w:jc w:val="both"/>
              <w:rPr>
                <w:szCs w:val="21"/>
              </w:rPr>
            </w:pPr>
            <w:r w:rsidRPr="0098420B">
              <w:rPr>
                <w:rFonts w:hint="eastAsia"/>
                <w:szCs w:val="21"/>
              </w:rPr>
              <w:t>JvmContext</w:t>
            </w:r>
          </w:p>
        </w:tc>
        <w:tc>
          <w:tcPr>
            <w:tcW w:w="2928" w:type="dxa"/>
          </w:tcPr>
          <w:p w:rsidR="00544828" w:rsidRDefault="0085720C" w:rsidP="0085720C">
            <w:pPr>
              <w:pStyle w:val="C503-5"/>
              <w:spacing w:before="62" w:after="62"/>
              <w:jc w:val="both"/>
              <w:rPr>
                <w:szCs w:val="21"/>
              </w:rPr>
            </w:pPr>
            <w:r w:rsidRPr="0098420B">
              <w:rPr>
                <w:rFonts w:hint="eastAsia"/>
                <w:szCs w:val="21"/>
              </w:rPr>
              <w:t>包含</w:t>
            </w:r>
            <w:r w:rsidRPr="0098420B">
              <w:rPr>
                <w:rFonts w:hint="eastAsia"/>
                <w:szCs w:val="21"/>
              </w:rPr>
              <w:t>Mapper/Reducer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Map/Reduce</w:t>
            </w:r>
            <w:r w:rsidRPr="0098420B">
              <w:rPr>
                <w:rFonts w:hint="eastAsia"/>
                <w:szCs w:val="21"/>
              </w:rPr>
              <w:t>任务的虚拟机</w:t>
            </w:r>
            <w:r w:rsidRPr="0098420B">
              <w:rPr>
                <w:rFonts w:hint="eastAsia"/>
                <w:szCs w:val="21"/>
              </w:rPr>
              <w:t>ID</w:t>
            </w:r>
          </w:p>
        </w:tc>
      </w:tr>
      <w:tr w:rsidR="00613166" w:rsidRPr="00A219BB" w:rsidTr="00B3692B">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r>
              <w:rPr>
                <w:rFonts w:hint="eastAsia"/>
                <w:szCs w:val="21"/>
              </w:rPr>
              <w:t>Reducer</w:t>
            </w:r>
          </w:p>
        </w:tc>
        <w:tc>
          <w:tcPr>
            <w:tcW w:w="851" w:type="dxa"/>
          </w:tcPr>
          <w:p w:rsidR="00613166" w:rsidRDefault="00613166" w:rsidP="00613166">
            <w:pPr>
              <w:pStyle w:val="C503-5"/>
              <w:spacing w:before="62" w:after="62"/>
              <w:jc w:val="both"/>
              <w:rPr>
                <w:szCs w:val="21"/>
              </w:rPr>
            </w:pPr>
            <w:r>
              <w:rPr>
                <w:rFonts w:hint="eastAsia"/>
                <w:szCs w:val="21"/>
              </w:rPr>
              <w:t>ReduceCopier</w:t>
            </w:r>
          </w:p>
        </w:tc>
        <w:tc>
          <w:tcPr>
            <w:tcW w:w="1418" w:type="dxa"/>
          </w:tcPr>
          <w:p w:rsidR="00613166" w:rsidRPr="0098420B" w:rsidRDefault="00613166" w:rsidP="00613166">
            <w:pPr>
              <w:pStyle w:val="C503-5"/>
              <w:spacing w:before="62" w:after="62"/>
              <w:jc w:val="both"/>
              <w:rPr>
                <w:szCs w:val="21"/>
              </w:rPr>
            </w:pPr>
            <w:r w:rsidRPr="00613166">
              <w:rPr>
                <w:szCs w:val="21"/>
              </w:rPr>
              <w:t>fetchOutputs</w:t>
            </w:r>
          </w:p>
        </w:tc>
        <w:tc>
          <w:tcPr>
            <w:tcW w:w="2577" w:type="dxa"/>
          </w:tcPr>
          <w:p w:rsidR="00613166" w:rsidRPr="00544828" w:rsidRDefault="00613166" w:rsidP="00613166">
            <w:pPr>
              <w:pStyle w:val="C503-5"/>
              <w:spacing w:before="62" w:after="62"/>
              <w:jc w:val="left"/>
              <w:rPr>
                <w:szCs w:val="21"/>
              </w:rPr>
            </w:pPr>
            <w:r>
              <w:rPr>
                <w:rFonts w:hint="eastAsia"/>
                <w:szCs w:val="21"/>
              </w:rPr>
              <w:t>通过</w:t>
            </w:r>
            <w:r>
              <w:rPr>
                <w:rFonts w:hint="eastAsia"/>
                <w:szCs w:val="21"/>
              </w:rPr>
              <w:t>ReduceCopier</w:t>
            </w:r>
            <w:r>
              <w:rPr>
                <w:rFonts w:hint="eastAsia"/>
                <w:szCs w:val="21"/>
              </w:rPr>
              <w:t>线程收集</w:t>
            </w:r>
            <w:r>
              <w:rPr>
                <w:rFonts w:hint="eastAsia"/>
                <w:szCs w:val="21"/>
              </w:rPr>
              <w:t>Map</w:t>
            </w:r>
            <w:r>
              <w:rPr>
                <w:rFonts w:hint="eastAsia"/>
                <w:szCs w:val="21"/>
              </w:rPr>
              <w:t>任务输出的中间结果。</w:t>
            </w:r>
          </w:p>
        </w:tc>
        <w:tc>
          <w:tcPr>
            <w:tcW w:w="1560" w:type="dxa"/>
          </w:tcPr>
          <w:p w:rsidR="00613166" w:rsidRPr="0098420B" w:rsidRDefault="00613166" w:rsidP="00613166">
            <w:pPr>
              <w:pStyle w:val="C503-5"/>
              <w:spacing w:before="62" w:after="62"/>
              <w:jc w:val="both"/>
              <w:rPr>
                <w:szCs w:val="21"/>
              </w:rPr>
            </w:pPr>
            <w:r w:rsidRPr="00613166">
              <w:rPr>
                <w:szCs w:val="21"/>
              </w:rPr>
              <w:t>boolean fetchOutputs ()</w:t>
            </w:r>
          </w:p>
        </w:tc>
        <w:tc>
          <w:tcPr>
            <w:tcW w:w="992" w:type="dxa"/>
          </w:tcPr>
          <w:p w:rsidR="00613166" w:rsidRPr="0098420B" w:rsidRDefault="004F7E7D" w:rsidP="00613166">
            <w:pPr>
              <w:pStyle w:val="C503-5"/>
              <w:spacing w:before="62" w:after="62"/>
              <w:jc w:val="both"/>
              <w:rPr>
                <w:szCs w:val="21"/>
              </w:rPr>
            </w:pPr>
            <w:r>
              <w:rPr>
                <w:rFonts w:hint="eastAsia"/>
                <w:szCs w:val="21"/>
              </w:rPr>
              <w:t>boolean</w:t>
            </w:r>
          </w:p>
        </w:tc>
        <w:tc>
          <w:tcPr>
            <w:tcW w:w="2928" w:type="dxa"/>
          </w:tcPr>
          <w:p w:rsidR="00613166" w:rsidRPr="0098420B" w:rsidRDefault="004F7E7D" w:rsidP="00613166">
            <w:pPr>
              <w:pStyle w:val="C503-5"/>
              <w:spacing w:before="62" w:after="62"/>
              <w:jc w:val="both"/>
              <w:rPr>
                <w:szCs w:val="21"/>
              </w:rPr>
            </w:pPr>
            <w:r>
              <w:rPr>
                <w:rFonts w:hint="eastAsia"/>
                <w:szCs w:val="21"/>
              </w:rPr>
              <w:t>收集中间结果过程中是否出错</w:t>
            </w:r>
          </w:p>
        </w:tc>
      </w:tr>
      <w:tr w:rsidR="00100EB8" w:rsidRPr="00A219BB" w:rsidTr="00B3692B">
        <w:trPr>
          <w:trHeight w:val="997"/>
          <w:jc w:val="center"/>
        </w:trPr>
        <w:tc>
          <w:tcPr>
            <w:tcW w:w="550" w:type="dxa"/>
          </w:tcPr>
          <w:p w:rsidR="00100EB8" w:rsidRPr="00A139C1" w:rsidRDefault="00100EB8" w:rsidP="00100EB8">
            <w:pPr>
              <w:pStyle w:val="C503-"/>
              <w:numPr>
                <w:ilvl w:val="0"/>
                <w:numId w:val="29"/>
              </w:numPr>
              <w:spacing w:before="62" w:after="62"/>
            </w:pPr>
            <w:r>
              <w:rPr>
                <w:rFonts w:hint="eastAsia"/>
              </w:rPr>
              <w:t>1</w:t>
            </w:r>
          </w:p>
        </w:tc>
        <w:tc>
          <w:tcPr>
            <w:tcW w:w="850" w:type="dxa"/>
          </w:tcPr>
          <w:p w:rsidR="00100EB8" w:rsidRDefault="00A871EC" w:rsidP="00100EB8">
            <w:pPr>
              <w:pStyle w:val="C503-5"/>
              <w:spacing w:before="62" w:after="62"/>
              <w:jc w:val="both"/>
              <w:rPr>
                <w:szCs w:val="21"/>
              </w:rPr>
            </w:pPr>
            <w:r>
              <w:rPr>
                <w:rFonts w:hint="eastAsia"/>
                <w:szCs w:val="21"/>
              </w:rPr>
              <w:t>Reducer</w:t>
            </w:r>
          </w:p>
        </w:tc>
        <w:tc>
          <w:tcPr>
            <w:tcW w:w="851" w:type="dxa"/>
          </w:tcPr>
          <w:p w:rsidR="00100EB8" w:rsidRDefault="00100EB8" w:rsidP="00100EB8">
            <w:pPr>
              <w:pStyle w:val="C503-5"/>
              <w:spacing w:before="62" w:after="62"/>
              <w:jc w:val="both"/>
              <w:rPr>
                <w:szCs w:val="21"/>
              </w:rPr>
            </w:pPr>
            <w:r w:rsidRPr="00E2499E">
              <w:rPr>
                <w:rFonts w:hint="eastAsia"/>
                <w:szCs w:val="21"/>
              </w:rPr>
              <w:t>TaskReporter</w:t>
            </w:r>
          </w:p>
        </w:tc>
        <w:tc>
          <w:tcPr>
            <w:tcW w:w="1418" w:type="dxa"/>
          </w:tcPr>
          <w:p w:rsidR="00100EB8" w:rsidRPr="00E2499E" w:rsidRDefault="00100EB8" w:rsidP="00100EB8">
            <w:pPr>
              <w:pStyle w:val="C503-5"/>
              <w:spacing w:before="62" w:after="62"/>
              <w:jc w:val="both"/>
              <w:rPr>
                <w:szCs w:val="21"/>
              </w:rPr>
            </w:pPr>
            <w:r w:rsidRPr="00E2499E">
              <w:rPr>
                <w:szCs w:val="21"/>
              </w:rPr>
              <w:t>startCommunicationThread</w:t>
            </w:r>
          </w:p>
          <w:p w:rsidR="00100EB8" w:rsidRDefault="00100EB8" w:rsidP="00100EB8">
            <w:pPr>
              <w:pStyle w:val="C503-5"/>
              <w:spacing w:before="62" w:after="62"/>
              <w:jc w:val="both"/>
              <w:rPr>
                <w:szCs w:val="21"/>
              </w:rPr>
            </w:pPr>
          </w:p>
        </w:tc>
        <w:tc>
          <w:tcPr>
            <w:tcW w:w="2577" w:type="dxa"/>
          </w:tcPr>
          <w:p w:rsidR="00100EB8" w:rsidRDefault="00100EB8" w:rsidP="008F448C">
            <w:pPr>
              <w:pStyle w:val="C503-5"/>
              <w:spacing w:before="62" w:after="62"/>
              <w:jc w:val="both"/>
              <w:rPr>
                <w:szCs w:val="21"/>
              </w:rPr>
            </w:pPr>
            <w:r w:rsidRPr="00E2499E">
              <w:rPr>
                <w:rFonts w:hint="eastAsia"/>
                <w:szCs w:val="21"/>
              </w:rPr>
              <w:t>启动任务报告线程</w:t>
            </w:r>
            <w:r w:rsidRPr="00E2499E">
              <w:rPr>
                <w:rFonts w:hint="eastAsia"/>
                <w:szCs w:val="21"/>
              </w:rPr>
              <w:t>TaskReporter</w:t>
            </w:r>
            <w:r w:rsidRPr="00E2499E">
              <w:rPr>
                <w:rFonts w:hint="eastAsia"/>
                <w:szCs w:val="21"/>
              </w:rPr>
              <w:t>，用于周期性地向</w:t>
            </w:r>
            <w:r w:rsidRPr="00E2499E">
              <w:rPr>
                <w:rFonts w:hint="eastAsia"/>
                <w:szCs w:val="21"/>
              </w:rPr>
              <w:t>TaskTracker</w:t>
            </w:r>
            <w:r w:rsidRPr="00E2499E">
              <w:rPr>
                <w:rFonts w:hint="eastAsia"/>
                <w:szCs w:val="21"/>
              </w:rPr>
              <w:t>发送</w:t>
            </w:r>
            <w:r w:rsidRPr="00E2499E">
              <w:rPr>
                <w:rFonts w:hint="eastAsia"/>
                <w:szCs w:val="21"/>
              </w:rPr>
              <w:t>ping</w:t>
            </w:r>
            <w:r w:rsidR="008F448C">
              <w:rPr>
                <w:rFonts w:hint="eastAsia"/>
                <w:szCs w:val="21"/>
              </w:rPr>
              <w:t>消息，当任务状态改变时，</w:t>
            </w:r>
            <w:r w:rsidRPr="00E2499E">
              <w:rPr>
                <w:rFonts w:hint="eastAsia"/>
                <w:szCs w:val="21"/>
              </w:rPr>
              <w:t>向</w:t>
            </w:r>
            <w:r w:rsidRPr="00E2499E">
              <w:rPr>
                <w:rFonts w:hint="eastAsia"/>
                <w:szCs w:val="21"/>
              </w:rPr>
              <w:t>TaskTracker</w:t>
            </w:r>
            <w:r w:rsidRPr="00E2499E">
              <w:rPr>
                <w:rFonts w:hint="eastAsia"/>
                <w:szCs w:val="21"/>
              </w:rPr>
              <w:t>报告任务进展情况。</w:t>
            </w:r>
          </w:p>
        </w:tc>
        <w:tc>
          <w:tcPr>
            <w:tcW w:w="1560" w:type="dxa"/>
          </w:tcPr>
          <w:p w:rsidR="00100EB8" w:rsidRPr="00E2499E" w:rsidRDefault="00100EB8" w:rsidP="00100EB8">
            <w:pPr>
              <w:pStyle w:val="C503-5"/>
              <w:spacing w:before="62" w:after="62"/>
              <w:jc w:val="both"/>
              <w:rPr>
                <w:szCs w:val="21"/>
              </w:rPr>
            </w:pPr>
            <w:r w:rsidRPr="00E2499E">
              <w:rPr>
                <w:szCs w:val="21"/>
              </w:rPr>
              <w:t>repo</w:t>
            </w:r>
            <w:r>
              <w:rPr>
                <w:szCs w:val="21"/>
              </w:rPr>
              <w:t>rter.startCommunicationThread()</w:t>
            </w:r>
          </w:p>
          <w:p w:rsidR="00100EB8" w:rsidRDefault="00100EB8" w:rsidP="00100EB8">
            <w:pPr>
              <w:pStyle w:val="C503-5"/>
              <w:spacing w:before="62" w:after="62"/>
              <w:jc w:val="both"/>
              <w:rPr>
                <w:szCs w:val="21"/>
              </w:rPr>
            </w:pPr>
          </w:p>
        </w:tc>
        <w:tc>
          <w:tcPr>
            <w:tcW w:w="992" w:type="dxa"/>
          </w:tcPr>
          <w:p w:rsidR="00100EB8" w:rsidRDefault="00100EB8" w:rsidP="00100EB8">
            <w:pPr>
              <w:pStyle w:val="C503-5"/>
              <w:spacing w:before="62" w:after="62"/>
              <w:jc w:val="both"/>
              <w:rPr>
                <w:szCs w:val="21"/>
              </w:rPr>
            </w:pPr>
            <w:r>
              <w:rPr>
                <w:rFonts w:hint="eastAsia"/>
                <w:szCs w:val="21"/>
              </w:rPr>
              <w:t>/</w:t>
            </w:r>
          </w:p>
        </w:tc>
        <w:tc>
          <w:tcPr>
            <w:tcW w:w="2928" w:type="dxa"/>
          </w:tcPr>
          <w:p w:rsidR="00100EB8" w:rsidRDefault="00100EB8" w:rsidP="00100EB8">
            <w:pPr>
              <w:pStyle w:val="C503-5"/>
              <w:spacing w:before="62" w:after="62"/>
              <w:jc w:val="both"/>
              <w:rPr>
                <w:szCs w:val="21"/>
              </w:rPr>
            </w:pPr>
            <w:r>
              <w:rPr>
                <w:rFonts w:hint="eastAsia"/>
                <w:szCs w:val="21"/>
              </w:rPr>
              <w:t>/</w:t>
            </w:r>
          </w:p>
        </w:tc>
      </w:tr>
      <w:tr w:rsidR="00537993" w:rsidRPr="00A219BB" w:rsidTr="003E21FE">
        <w:trPr>
          <w:trHeight w:val="1096"/>
          <w:jc w:val="center"/>
        </w:trPr>
        <w:tc>
          <w:tcPr>
            <w:tcW w:w="550" w:type="dxa"/>
            <w:vMerge w:val="restart"/>
          </w:tcPr>
          <w:p w:rsidR="00537993" w:rsidRDefault="00537993" w:rsidP="00537993">
            <w:pPr>
              <w:pStyle w:val="C503-"/>
              <w:numPr>
                <w:ilvl w:val="0"/>
                <w:numId w:val="32"/>
              </w:numPr>
              <w:spacing w:before="62" w:after="62"/>
              <w:jc w:val="left"/>
            </w:pPr>
          </w:p>
        </w:tc>
        <w:tc>
          <w:tcPr>
            <w:tcW w:w="850" w:type="dxa"/>
            <w:vMerge w:val="restart"/>
          </w:tcPr>
          <w:p w:rsidR="00537993" w:rsidRDefault="00537993" w:rsidP="00537993">
            <w:pPr>
              <w:pStyle w:val="C503-5"/>
              <w:spacing w:before="62" w:after="62"/>
              <w:jc w:val="both"/>
              <w:rPr>
                <w:szCs w:val="21"/>
              </w:rPr>
            </w:pPr>
            <w:r>
              <w:rPr>
                <w:rFonts w:hint="eastAsia"/>
                <w:szCs w:val="21"/>
              </w:rPr>
              <w:t>Reducer</w:t>
            </w:r>
          </w:p>
        </w:tc>
        <w:tc>
          <w:tcPr>
            <w:tcW w:w="851" w:type="dxa"/>
            <w:vMerge w:val="restart"/>
          </w:tcPr>
          <w:p w:rsidR="00537993" w:rsidRDefault="00537993" w:rsidP="00537993">
            <w:pPr>
              <w:pStyle w:val="C503-5"/>
              <w:spacing w:before="62" w:after="62"/>
              <w:jc w:val="both"/>
              <w:rPr>
                <w:szCs w:val="21"/>
              </w:rPr>
            </w:pPr>
            <w:r>
              <w:rPr>
                <w:rFonts w:hint="eastAsia"/>
                <w:szCs w:val="21"/>
              </w:rPr>
              <w:t>ReduceCopier</w:t>
            </w:r>
          </w:p>
        </w:tc>
        <w:tc>
          <w:tcPr>
            <w:tcW w:w="1418" w:type="dxa"/>
            <w:vMerge w:val="restart"/>
          </w:tcPr>
          <w:p w:rsidR="00537993" w:rsidRPr="0098420B" w:rsidRDefault="00537993" w:rsidP="003E21FE">
            <w:pPr>
              <w:pStyle w:val="C503-5"/>
              <w:spacing w:before="62" w:after="62"/>
              <w:jc w:val="left"/>
              <w:rPr>
                <w:szCs w:val="21"/>
              </w:rPr>
            </w:pPr>
            <w:r w:rsidRPr="00B3692B">
              <w:rPr>
                <w:szCs w:val="21"/>
              </w:rPr>
              <w:t>createKVIterator</w:t>
            </w:r>
          </w:p>
        </w:tc>
        <w:tc>
          <w:tcPr>
            <w:tcW w:w="2577" w:type="dxa"/>
            <w:vMerge w:val="restart"/>
          </w:tcPr>
          <w:p w:rsidR="00537993" w:rsidRPr="00B3692B" w:rsidRDefault="00537993" w:rsidP="003E21FE">
            <w:pPr>
              <w:pStyle w:val="C503-5"/>
              <w:spacing w:before="62" w:after="62"/>
              <w:jc w:val="left"/>
              <w:rPr>
                <w:szCs w:val="21"/>
              </w:rPr>
            </w:pPr>
            <w:r w:rsidRPr="00B3692B">
              <w:rPr>
                <w:rFonts w:hint="eastAsia"/>
                <w:szCs w:val="21"/>
              </w:rPr>
              <w:t>当</w:t>
            </w:r>
            <w:r w:rsidRPr="00B3692B">
              <w:rPr>
                <w:rFonts w:hint="eastAsia"/>
                <w:szCs w:val="21"/>
              </w:rPr>
              <w:t>Map</w:t>
            </w:r>
            <w:r w:rsidRPr="00B3692B">
              <w:rPr>
                <w:rFonts w:hint="eastAsia"/>
                <w:szCs w:val="21"/>
              </w:rPr>
              <w:t>任务输出中间结果拷贝完成后，执行合并过程，返回用于访问合并结</w:t>
            </w:r>
            <w:r w:rsidRPr="00B3692B">
              <w:rPr>
                <w:rFonts w:hint="eastAsia"/>
                <w:szCs w:val="21"/>
              </w:rPr>
              <w:lastRenderedPageBreak/>
              <w:t>果的迭代器。</w:t>
            </w:r>
          </w:p>
          <w:p w:rsidR="00537993" w:rsidRPr="003E21FE" w:rsidRDefault="00537993" w:rsidP="003E21FE">
            <w:pPr>
              <w:pStyle w:val="C503-5"/>
              <w:spacing w:before="62" w:after="62"/>
              <w:jc w:val="left"/>
              <w:rPr>
                <w:szCs w:val="21"/>
              </w:rPr>
            </w:pPr>
          </w:p>
        </w:tc>
        <w:tc>
          <w:tcPr>
            <w:tcW w:w="1560" w:type="dxa"/>
            <w:vMerge w:val="restart"/>
          </w:tcPr>
          <w:p w:rsidR="00537993" w:rsidRPr="00B3692B" w:rsidRDefault="00537993" w:rsidP="003E21FE">
            <w:pPr>
              <w:pStyle w:val="C503-5"/>
              <w:spacing w:before="62" w:after="62"/>
              <w:jc w:val="left"/>
              <w:rPr>
                <w:szCs w:val="21"/>
              </w:rPr>
            </w:pPr>
            <w:r w:rsidRPr="00B3692B">
              <w:rPr>
                <w:szCs w:val="21"/>
              </w:rPr>
              <w:lastRenderedPageBreak/>
              <w:t>RawKeyValueIterator createKVIterat</w:t>
            </w:r>
            <w:r w:rsidRPr="00B3692B">
              <w:rPr>
                <w:szCs w:val="21"/>
              </w:rPr>
              <w:lastRenderedPageBreak/>
              <w:t>or(JobConf job, FileSystem fs, Reporter reporter)</w:t>
            </w:r>
          </w:p>
          <w:p w:rsidR="00537993" w:rsidRPr="003E21FE" w:rsidRDefault="00537993" w:rsidP="003E21FE">
            <w:pPr>
              <w:pStyle w:val="C503-5"/>
              <w:spacing w:before="62" w:after="62"/>
              <w:jc w:val="left"/>
              <w:rPr>
                <w:szCs w:val="21"/>
              </w:rPr>
            </w:pPr>
          </w:p>
        </w:tc>
        <w:tc>
          <w:tcPr>
            <w:tcW w:w="992" w:type="dxa"/>
          </w:tcPr>
          <w:p w:rsidR="00537993" w:rsidRPr="0098420B" w:rsidRDefault="00537993" w:rsidP="003E21FE">
            <w:pPr>
              <w:pStyle w:val="C503-5"/>
              <w:spacing w:before="62" w:after="62"/>
              <w:jc w:val="left"/>
              <w:rPr>
                <w:szCs w:val="21"/>
              </w:rPr>
            </w:pPr>
            <w:r w:rsidRPr="00B3692B">
              <w:rPr>
                <w:rFonts w:hint="eastAsia"/>
                <w:szCs w:val="21"/>
              </w:rPr>
              <w:lastRenderedPageBreak/>
              <w:t xml:space="preserve">RawKeyValueIterator  </w:t>
            </w:r>
          </w:p>
        </w:tc>
        <w:tc>
          <w:tcPr>
            <w:tcW w:w="2928" w:type="dxa"/>
          </w:tcPr>
          <w:p w:rsidR="00537993" w:rsidRPr="0098420B" w:rsidRDefault="00537993" w:rsidP="003E21FE">
            <w:pPr>
              <w:pStyle w:val="C503-5"/>
              <w:spacing w:before="62" w:after="62"/>
              <w:jc w:val="left"/>
              <w:rPr>
                <w:szCs w:val="21"/>
              </w:rPr>
            </w:pPr>
            <w:r w:rsidRPr="00B3692B">
              <w:rPr>
                <w:rFonts w:hint="eastAsia"/>
                <w:szCs w:val="21"/>
              </w:rPr>
              <w:t>用于访问合并后结果的迭代器</w:t>
            </w:r>
          </w:p>
        </w:tc>
      </w:tr>
      <w:tr w:rsidR="00537993" w:rsidRPr="00A219BB" w:rsidTr="003E21FE">
        <w:trPr>
          <w:trHeight w:val="558"/>
          <w:jc w:val="center"/>
        </w:trPr>
        <w:tc>
          <w:tcPr>
            <w:tcW w:w="550" w:type="dxa"/>
            <w:vMerge/>
          </w:tcPr>
          <w:p w:rsidR="00537993" w:rsidRDefault="00537993" w:rsidP="003E21FE">
            <w:pPr>
              <w:pStyle w:val="C503-"/>
              <w:numPr>
                <w:ilvl w:val="0"/>
                <w:numId w:val="32"/>
              </w:numPr>
              <w:spacing w:before="62" w:after="62"/>
              <w:jc w:val="left"/>
            </w:pPr>
          </w:p>
        </w:tc>
        <w:tc>
          <w:tcPr>
            <w:tcW w:w="850" w:type="dxa"/>
            <w:vMerge/>
          </w:tcPr>
          <w:p w:rsidR="00537993" w:rsidRDefault="00537993" w:rsidP="003E21FE">
            <w:pPr>
              <w:pStyle w:val="C503-5"/>
              <w:spacing w:before="62" w:after="62"/>
              <w:jc w:val="left"/>
              <w:rPr>
                <w:szCs w:val="21"/>
              </w:rPr>
            </w:pPr>
          </w:p>
        </w:tc>
        <w:tc>
          <w:tcPr>
            <w:tcW w:w="851" w:type="dxa"/>
            <w:vMerge/>
          </w:tcPr>
          <w:p w:rsidR="00537993" w:rsidRDefault="00537993" w:rsidP="003E21FE">
            <w:pPr>
              <w:pStyle w:val="C503-5"/>
              <w:spacing w:before="62" w:after="62"/>
              <w:jc w:val="left"/>
              <w:rPr>
                <w:szCs w:val="21"/>
              </w:rPr>
            </w:pPr>
          </w:p>
        </w:tc>
        <w:tc>
          <w:tcPr>
            <w:tcW w:w="1418" w:type="dxa"/>
            <w:vMerge/>
          </w:tcPr>
          <w:p w:rsidR="00537993" w:rsidRPr="00B3692B" w:rsidRDefault="00537993" w:rsidP="003E21FE">
            <w:pPr>
              <w:pStyle w:val="C503-5"/>
              <w:spacing w:before="62" w:after="62"/>
              <w:jc w:val="left"/>
              <w:rPr>
                <w:szCs w:val="21"/>
              </w:rPr>
            </w:pPr>
          </w:p>
        </w:tc>
        <w:tc>
          <w:tcPr>
            <w:tcW w:w="2577" w:type="dxa"/>
            <w:vMerge/>
          </w:tcPr>
          <w:p w:rsidR="00537993" w:rsidRPr="00B3692B" w:rsidRDefault="00537993" w:rsidP="003E21FE">
            <w:pPr>
              <w:pStyle w:val="C503-5"/>
              <w:spacing w:before="62" w:after="62"/>
              <w:jc w:val="left"/>
              <w:rPr>
                <w:szCs w:val="21"/>
              </w:rPr>
            </w:pPr>
          </w:p>
        </w:tc>
        <w:tc>
          <w:tcPr>
            <w:tcW w:w="1560" w:type="dxa"/>
            <w:vMerge/>
          </w:tcPr>
          <w:p w:rsidR="00537993" w:rsidRPr="00B3692B" w:rsidRDefault="00537993" w:rsidP="003E21FE">
            <w:pPr>
              <w:pStyle w:val="C503-5"/>
              <w:spacing w:before="62" w:after="62"/>
              <w:jc w:val="left"/>
              <w:rPr>
                <w:szCs w:val="21"/>
              </w:rPr>
            </w:pPr>
          </w:p>
        </w:tc>
        <w:tc>
          <w:tcPr>
            <w:tcW w:w="992" w:type="dxa"/>
          </w:tcPr>
          <w:p w:rsidR="00537993" w:rsidRPr="0098420B" w:rsidRDefault="00537993" w:rsidP="003E21FE">
            <w:pPr>
              <w:pStyle w:val="C503-5"/>
              <w:spacing w:before="62" w:after="62"/>
              <w:jc w:val="left"/>
              <w:rPr>
                <w:szCs w:val="21"/>
              </w:rPr>
            </w:pPr>
            <w:r w:rsidRPr="00B3692B">
              <w:rPr>
                <w:rFonts w:hint="eastAsia"/>
                <w:szCs w:val="21"/>
              </w:rPr>
              <w:t xml:space="preserve">JobConf </w:t>
            </w:r>
          </w:p>
        </w:tc>
        <w:tc>
          <w:tcPr>
            <w:tcW w:w="2928" w:type="dxa"/>
          </w:tcPr>
          <w:p w:rsidR="00537993" w:rsidRPr="0098420B" w:rsidRDefault="00537993" w:rsidP="003E21FE">
            <w:pPr>
              <w:pStyle w:val="C503-5"/>
              <w:spacing w:before="62" w:after="62"/>
              <w:jc w:val="left"/>
              <w:rPr>
                <w:szCs w:val="21"/>
              </w:rPr>
            </w:pPr>
            <w:r w:rsidRPr="00B3692B">
              <w:rPr>
                <w:rFonts w:hint="eastAsia"/>
                <w:szCs w:val="21"/>
              </w:rPr>
              <w:t>作业配置对象</w:t>
            </w:r>
          </w:p>
        </w:tc>
      </w:tr>
      <w:tr w:rsidR="00537993" w:rsidRPr="00A219BB" w:rsidTr="003E21FE">
        <w:trPr>
          <w:trHeight w:val="708"/>
          <w:jc w:val="center"/>
        </w:trPr>
        <w:tc>
          <w:tcPr>
            <w:tcW w:w="550" w:type="dxa"/>
            <w:vMerge/>
          </w:tcPr>
          <w:p w:rsidR="00537993" w:rsidRDefault="00537993" w:rsidP="003E21FE">
            <w:pPr>
              <w:pStyle w:val="C503-"/>
              <w:numPr>
                <w:ilvl w:val="0"/>
                <w:numId w:val="32"/>
              </w:numPr>
              <w:spacing w:before="62" w:after="62"/>
              <w:jc w:val="left"/>
            </w:pPr>
          </w:p>
        </w:tc>
        <w:tc>
          <w:tcPr>
            <w:tcW w:w="850" w:type="dxa"/>
            <w:vMerge/>
          </w:tcPr>
          <w:p w:rsidR="00537993" w:rsidRDefault="00537993" w:rsidP="003E21FE">
            <w:pPr>
              <w:pStyle w:val="C503-5"/>
              <w:spacing w:before="62" w:after="62"/>
              <w:jc w:val="left"/>
              <w:rPr>
                <w:szCs w:val="21"/>
              </w:rPr>
            </w:pPr>
          </w:p>
        </w:tc>
        <w:tc>
          <w:tcPr>
            <w:tcW w:w="851" w:type="dxa"/>
            <w:vMerge/>
          </w:tcPr>
          <w:p w:rsidR="00537993" w:rsidRDefault="00537993" w:rsidP="003E21FE">
            <w:pPr>
              <w:pStyle w:val="C503-5"/>
              <w:spacing w:before="62" w:after="62"/>
              <w:jc w:val="left"/>
              <w:rPr>
                <w:szCs w:val="21"/>
              </w:rPr>
            </w:pPr>
          </w:p>
        </w:tc>
        <w:tc>
          <w:tcPr>
            <w:tcW w:w="1418" w:type="dxa"/>
            <w:vMerge/>
          </w:tcPr>
          <w:p w:rsidR="00537993" w:rsidRPr="00B3692B" w:rsidRDefault="00537993" w:rsidP="003E21FE">
            <w:pPr>
              <w:pStyle w:val="C503-5"/>
              <w:spacing w:before="62" w:after="62"/>
              <w:jc w:val="left"/>
              <w:rPr>
                <w:szCs w:val="21"/>
              </w:rPr>
            </w:pPr>
          </w:p>
        </w:tc>
        <w:tc>
          <w:tcPr>
            <w:tcW w:w="2577" w:type="dxa"/>
            <w:vMerge/>
          </w:tcPr>
          <w:p w:rsidR="00537993" w:rsidRPr="00B3692B" w:rsidRDefault="00537993" w:rsidP="003E21FE">
            <w:pPr>
              <w:pStyle w:val="C503-5"/>
              <w:spacing w:before="62" w:after="62"/>
              <w:jc w:val="left"/>
              <w:rPr>
                <w:szCs w:val="21"/>
              </w:rPr>
            </w:pPr>
          </w:p>
        </w:tc>
        <w:tc>
          <w:tcPr>
            <w:tcW w:w="1560" w:type="dxa"/>
            <w:vMerge/>
          </w:tcPr>
          <w:p w:rsidR="00537993" w:rsidRPr="00B3692B" w:rsidRDefault="00537993" w:rsidP="003E21FE">
            <w:pPr>
              <w:pStyle w:val="C503-5"/>
              <w:spacing w:before="62" w:after="62"/>
              <w:jc w:val="left"/>
              <w:rPr>
                <w:szCs w:val="21"/>
              </w:rPr>
            </w:pPr>
          </w:p>
        </w:tc>
        <w:tc>
          <w:tcPr>
            <w:tcW w:w="992" w:type="dxa"/>
          </w:tcPr>
          <w:p w:rsidR="00537993" w:rsidRPr="0098420B" w:rsidRDefault="00537993" w:rsidP="003E21FE">
            <w:pPr>
              <w:pStyle w:val="C503-5"/>
              <w:spacing w:before="62" w:after="62"/>
              <w:jc w:val="left"/>
              <w:rPr>
                <w:szCs w:val="21"/>
              </w:rPr>
            </w:pPr>
            <w:r w:rsidRPr="00B3692B">
              <w:rPr>
                <w:rFonts w:hint="eastAsia"/>
                <w:szCs w:val="21"/>
              </w:rPr>
              <w:t>FileSystem</w:t>
            </w:r>
          </w:p>
        </w:tc>
        <w:tc>
          <w:tcPr>
            <w:tcW w:w="2928" w:type="dxa"/>
          </w:tcPr>
          <w:p w:rsidR="00537993" w:rsidRPr="003E21FE" w:rsidRDefault="00537993" w:rsidP="003E21FE">
            <w:pPr>
              <w:pStyle w:val="C503-5"/>
              <w:spacing w:before="62" w:after="62"/>
              <w:jc w:val="left"/>
              <w:rPr>
                <w:szCs w:val="21"/>
              </w:rPr>
            </w:pPr>
            <w:r w:rsidRPr="00B3692B">
              <w:rPr>
                <w:rFonts w:hint="eastAsia"/>
                <w:szCs w:val="21"/>
              </w:rPr>
              <w:t>合并后结果所存放的本地文件系统</w:t>
            </w:r>
          </w:p>
        </w:tc>
      </w:tr>
      <w:tr w:rsidR="00537993" w:rsidRPr="00A219BB" w:rsidTr="003E21FE">
        <w:trPr>
          <w:trHeight w:val="804"/>
          <w:jc w:val="center"/>
        </w:trPr>
        <w:tc>
          <w:tcPr>
            <w:tcW w:w="550" w:type="dxa"/>
            <w:vMerge/>
          </w:tcPr>
          <w:p w:rsidR="00537993" w:rsidRDefault="00537993" w:rsidP="003E21FE">
            <w:pPr>
              <w:pStyle w:val="C503-"/>
              <w:numPr>
                <w:ilvl w:val="0"/>
                <w:numId w:val="32"/>
              </w:numPr>
              <w:spacing w:before="62" w:after="62"/>
              <w:jc w:val="left"/>
            </w:pPr>
          </w:p>
        </w:tc>
        <w:tc>
          <w:tcPr>
            <w:tcW w:w="850" w:type="dxa"/>
            <w:vMerge/>
          </w:tcPr>
          <w:p w:rsidR="00537993" w:rsidRDefault="00537993" w:rsidP="003E21FE">
            <w:pPr>
              <w:pStyle w:val="C503-5"/>
              <w:spacing w:before="62" w:after="62"/>
              <w:jc w:val="left"/>
              <w:rPr>
                <w:szCs w:val="21"/>
              </w:rPr>
            </w:pPr>
          </w:p>
        </w:tc>
        <w:tc>
          <w:tcPr>
            <w:tcW w:w="851" w:type="dxa"/>
            <w:vMerge/>
          </w:tcPr>
          <w:p w:rsidR="00537993" w:rsidRDefault="00537993" w:rsidP="003E21FE">
            <w:pPr>
              <w:pStyle w:val="C503-5"/>
              <w:spacing w:before="62" w:after="62"/>
              <w:jc w:val="left"/>
              <w:rPr>
                <w:szCs w:val="21"/>
              </w:rPr>
            </w:pPr>
          </w:p>
        </w:tc>
        <w:tc>
          <w:tcPr>
            <w:tcW w:w="1418" w:type="dxa"/>
            <w:vMerge/>
          </w:tcPr>
          <w:p w:rsidR="00537993" w:rsidRPr="00B3692B" w:rsidRDefault="00537993" w:rsidP="003E21FE">
            <w:pPr>
              <w:pStyle w:val="C503-5"/>
              <w:spacing w:before="62" w:after="62"/>
              <w:jc w:val="left"/>
              <w:rPr>
                <w:szCs w:val="21"/>
              </w:rPr>
            </w:pPr>
          </w:p>
        </w:tc>
        <w:tc>
          <w:tcPr>
            <w:tcW w:w="2577" w:type="dxa"/>
            <w:vMerge/>
          </w:tcPr>
          <w:p w:rsidR="00537993" w:rsidRPr="00B3692B" w:rsidRDefault="00537993" w:rsidP="003E21FE">
            <w:pPr>
              <w:pStyle w:val="C503-5"/>
              <w:spacing w:before="62" w:after="62"/>
              <w:jc w:val="left"/>
              <w:rPr>
                <w:szCs w:val="21"/>
              </w:rPr>
            </w:pPr>
          </w:p>
        </w:tc>
        <w:tc>
          <w:tcPr>
            <w:tcW w:w="1560" w:type="dxa"/>
            <w:vMerge/>
          </w:tcPr>
          <w:p w:rsidR="00537993" w:rsidRPr="00B3692B" w:rsidRDefault="00537993" w:rsidP="003E21FE">
            <w:pPr>
              <w:pStyle w:val="C503-5"/>
              <w:spacing w:before="62" w:after="62"/>
              <w:jc w:val="left"/>
              <w:rPr>
                <w:szCs w:val="21"/>
              </w:rPr>
            </w:pPr>
          </w:p>
        </w:tc>
        <w:tc>
          <w:tcPr>
            <w:tcW w:w="992" w:type="dxa"/>
          </w:tcPr>
          <w:p w:rsidR="00537993" w:rsidRPr="0098420B" w:rsidRDefault="00537993" w:rsidP="003E21FE">
            <w:pPr>
              <w:pStyle w:val="C503-5"/>
              <w:spacing w:before="62" w:after="62"/>
              <w:jc w:val="left"/>
              <w:rPr>
                <w:szCs w:val="21"/>
              </w:rPr>
            </w:pPr>
            <w:r w:rsidRPr="00B3692B">
              <w:rPr>
                <w:rFonts w:hint="eastAsia"/>
                <w:szCs w:val="21"/>
              </w:rPr>
              <w:t>Reporter</w:t>
            </w:r>
          </w:p>
        </w:tc>
        <w:tc>
          <w:tcPr>
            <w:tcW w:w="2928" w:type="dxa"/>
          </w:tcPr>
          <w:p w:rsidR="00537993" w:rsidRPr="0098420B" w:rsidRDefault="00537993" w:rsidP="003E21FE">
            <w:pPr>
              <w:pStyle w:val="C503-5"/>
              <w:spacing w:before="62" w:after="62"/>
              <w:jc w:val="left"/>
              <w:rPr>
                <w:szCs w:val="21"/>
              </w:rPr>
            </w:pPr>
            <w:r w:rsidRPr="00B3692B">
              <w:rPr>
                <w:rFonts w:hint="eastAsia"/>
                <w:szCs w:val="21"/>
              </w:rPr>
              <w:t>用于向</w:t>
            </w:r>
            <w:r w:rsidRPr="00B3692B">
              <w:rPr>
                <w:rFonts w:hint="eastAsia"/>
                <w:szCs w:val="21"/>
              </w:rPr>
              <w:t>TaskTrakcer</w:t>
            </w:r>
            <w:r w:rsidRPr="00B3692B">
              <w:rPr>
                <w:rFonts w:hint="eastAsia"/>
                <w:szCs w:val="21"/>
              </w:rPr>
              <w:t>报告心跳或任务进展情况</w:t>
            </w:r>
          </w:p>
        </w:tc>
      </w:tr>
      <w:tr w:rsidR="00BD1C4A" w:rsidRPr="00A219BB" w:rsidTr="00B3692B">
        <w:trPr>
          <w:trHeight w:val="997"/>
          <w:jc w:val="center"/>
        </w:trPr>
        <w:tc>
          <w:tcPr>
            <w:tcW w:w="550" w:type="dxa"/>
          </w:tcPr>
          <w:p w:rsidR="00BD1C4A" w:rsidRPr="00A139C1" w:rsidRDefault="00BD1C4A" w:rsidP="00BD1C4A">
            <w:pPr>
              <w:pStyle w:val="C503-"/>
              <w:numPr>
                <w:ilvl w:val="0"/>
                <w:numId w:val="27"/>
              </w:numPr>
              <w:spacing w:before="62" w:after="62"/>
              <w:rPr>
                <w:szCs w:val="21"/>
              </w:rPr>
            </w:pPr>
          </w:p>
        </w:tc>
        <w:tc>
          <w:tcPr>
            <w:tcW w:w="850" w:type="dxa"/>
          </w:tcPr>
          <w:p w:rsidR="00BD1C4A" w:rsidRDefault="00BD1C4A" w:rsidP="00BD1C4A">
            <w:pPr>
              <w:pStyle w:val="C503-5"/>
              <w:spacing w:before="62" w:after="62"/>
              <w:jc w:val="both"/>
              <w:rPr>
                <w:szCs w:val="21"/>
              </w:rPr>
            </w:pPr>
            <w:r>
              <w:rPr>
                <w:rFonts w:hint="eastAsia"/>
                <w:szCs w:val="21"/>
              </w:rPr>
              <w:t>Reducer</w:t>
            </w:r>
          </w:p>
        </w:tc>
        <w:tc>
          <w:tcPr>
            <w:tcW w:w="851" w:type="dxa"/>
          </w:tcPr>
          <w:p w:rsidR="00BD1C4A" w:rsidRDefault="00BD1C4A" w:rsidP="00BD1C4A">
            <w:pPr>
              <w:pStyle w:val="C503-5"/>
              <w:spacing w:before="62" w:after="62"/>
              <w:jc w:val="both"/>
              <w:rPr>
                <w:szCs w:val="21"/>
              </w:rPr>
            </w:pPr>
            <w:r>
              <w:rPr>
                <w:rFonts w:hint="eastAsia"/>
                <w:szCs w:val="21"/>
              </w:rPr>
              <w:t>OutputCommitter</w:t>
            </w:r>
          </w:p>
        </w:tc>
        <w:tc>
          <w:tcPr>
            <w:tcW w:w="1418" w:type="dxa"/>
          </w:tcPr>
          <w:p w:rsidR="00BD1C4A" w:rsidRDefault="00BD1C4A" w:rsidP="00BD1C4A">
            <w:pPr>
              <w:pStyle w:val="C503-5"/>
              <w:spacing w:before="62" w:after="62"/>
              <w:jc w:val="both"/>
              <w:rPr>
                <w:szCs w:val="21"/>
              </w:rPr>
            </w:pPr>
            <w:r w:rsidRPr="005A7101">
              <w:rPr>
                <w:szCs w:val="21"/>
              </w:rPr>
              <w:t>setupTask</w:t>
            </w:r>
          </w:p>
        </w:tc>
        <w:tc>
          <w:tcPr>
            <w:tcW w:w="2577" w:type="dxa"/>
          </w:tcPr>
          <w:p w:rsidR="00BD1C4A" w:rsidRDefault="00BD1C4A" w:rsidP="00BD1C4A">
            <w:pPr>
              <w:pStyle w:val="C503-5"/>
              <w:spacing w:before="62" w:after="62"/>
              <w:jc w:val="both"/>
              <w:rPr>
                <w:szCs w:val="21"/>
              </w:rPr>
            </w:pPr>
            <w:r w:rsidRPr="00E73DCF">
              <w:rPr>
                <w:rFonts w:hint="eastAsia"/>
                <w:szCs w:val="21"/>
              </w:rPr>
              <w:t>在分布式文件系统上建立任务的输出目录</w:t>
            </w:r>
            <w:r>
              <w:rPr>
                <w:rFonts w:hint="eastAsia"/>
                <w:szCs w:val="21"/>
              </w:rPr>
              <w:t>，即</w:t>
            </w:r>
            <w:r w:rsidRPr="007F64BB">
              <w:rPr>
                <w:szCs w:val="21"/>
              </w:rPr>
              <w:t>${outputdir}/_temporary/_${TaskAttemptID}</w:t>
            </w:r>
          </w:p>
        </w:tc>
        <w:tc>
          <w:tcPr>
            <w:tcW w:w="1560" w:type="dxa"/>
          </w:tcPr>
          <w:p w:rsidR="00BD1C4A" w:rsidRDefault="00BD1C4A" w:rsidP="00BD1C4A">
            <w:pPr>
              <w:pStyle w:val="C503-5"/>
              <w:spacing w:before="62" w:after="62"/>
              <w:jc w:val="both"/>
              <w:rPr>
                <w:szCs w:val="21"/>
              </w:rPr>
            </w:pPr>
            <w:r w:rsidRPr="005A7101">
              <w:rPr>
                <w:szCs w:val="21"/>
              </w:rPr>
              <w:t>void setupTask(TaskAttemptContext context)</w:t>
            </w:r>
          </w:p>
        </w:tc>
        <w:tc>
          <w:tcPr>
            <w:tcW w:w="992" w:type="dxa"/>
          </w:tcPr>
          <w:p w:rsidR="00BD1C4A" w:rsidRDefault="00BD1C4A" w:rsidP="00BD1C4A">
            <w:pPr>
              <w:pStyle w:val="C503-5"/>
              <w:spacing w:before="62" w:after="62"/>
              <w:jc w:val="both"/>
              <w:rPr>
                <w:szCs w:val="21"/>
              </w:rPr>
            </w:pPr>
            <w:r w:rsidRPr="005A7101">
              <w:rPr>
                <w:szCs w:val="21"/>
              </w:rPr>
              <w:t>TaskAttemptContext</w:t>
            </w:r>
            <w:r w:rsidRPr="00CA52D7">
              <w:rPr>
                <w:rFonts w:hint="eastAsia"/>
                <w:szCs w:val="21"/>
              </w:rPr>
              <w:t xml:space="preserve">  </w:t>
            </w:r>
          </w:p>
        </w:tc>
        <w:tc>
          <w:tcPr>
            <w:tcW w:w="2928" w:type="dxa"/>
          </w:tcPr>
          <w:p w:rsidR="00BD1C4A" w:rsidRPr="0098420B" w:rsidRDefault="00235F5F" w:rsidP="00613166">
            <w:pPr>
              <w:pStyle w:val="C503-5"/>
              <w:spacing w:before="62" w:after="62"/>
              <w:jc w:val="both"/>
              <w:rPr>
                <w:szCs w:val="21"/>
              </w:rPr>
            </w:pPr>
            <w:r>
              <w:rPr>
                <w:rFonts w:hint="eastAsia"/>
                <w:szCs w:val="21"/>
              </w:rPr>
              <w:t>Reduce</w:t>
            </w:r>
            <w:r w:rsidRPr="005A7101">
              <w:rPr>
                <w:rFonts w:hint="eastAsia"/>
                <w:szCs w:val="21"/>
              </w:rPr>
              <w:t>任务上下文</w:t>
            </w:r>
          </w:p>
        </w:tc>
      </w:tr>
      <w:tr w:rsidR="000A1648" w:rsidRPr="00A219BB" w:rsidTr="00B3692B">
        <w:trPr>
          <w:trHeight w:val="997"/>
          <w:jc w:val="center"/>
        </w:trPr>
        <w:tc>
          <w:tcPr>
            <w:tcW w:w="550" w:type="dxa"/>
          </w:tcPr>
          <w:p w:rsidR="000A1648" w:rsidRPr="00A139C1" w:rsidRDefault="000A1648" w:rsidP="000A1648">
            <w:pPr>
              <w:pStyle w:val="C503-"/>
              <w:numPr>
                <w:ilvl w:val="0"/>
                <w:numId w:val="27"/>
              </w:numPr>
              <w:spacing w:before="62" w:after="62"/>
              <w:jc w:val="left"/>
              <w:rPr>
                <w:szCs w:val="21"/>
              </w:rPr>
            </w:pPr>
          </w:p>
        </w:tc>
        <w:tc>
          <w:tcPr>
            <w:tcW w:w="850" w:type="dxa"/>
          </w:tcPr>
          <w:p w:rsidR="000A1648" w:rsidRDefault="000A1648" w:rsidP="000A1648">
            <w:pPr>
              <w:pStyle w:val="C503-5"/>
              <w:spacing w:before="62" w:after="62"/>
              <w:jc w:val="left"/>
              <w:rPr>
                <w:szCs w:val="21"/>
              </w:rPr>
            </w:pPr>
            <w:r>
              <w:rPr>
                <w:rFonts w:hint="eastAsia"/>
                <w:szCs w:val="21"/>
              </w:rPr>
              <w:t>Reducer</w:t>
            </w:r>
          </w:p>
        </w:tc>
        <w:tc>
          <w:tcPr>
            <w:tcW w:w="851" w:type="dxa"/>
          </w:tcPr>
          <w:p w:rsidR="000A1648" w:rsidRDefault="000A1648" w:rsidP="000A1648">
            <w:pPr>
              <w:pStyle w:val="C503-5"/>
              <w:spacing w:before="62" w:after="62"/>
              <w:jc w:val="left"/>
              <w:rPr>
                <w:szCs w:val="21"/>
              </w:rPr>
            </w:pPr>
            <w:r>
              <w:rPr>
                <w:rFonts w:hint="eastAsia"/>
                <w:szCs w:val="21"/>
              </w:rPr>
              <w:t>OutputCommiter</w:t>
            </w:r>
          </w:p>
        </w:tc>
        <w:tc>
          <w:tcPr>
            <w:tcW w:w="1418" w:type="dxa"/>
          </w:tcPr>
          <w:p w:rsidR="000A1648" w:rsidRPr="00EA23B2" w:rsidRDefault="000A1648" w:rsidP="000A1648">
            <w:pPr>
              <w:pStyle w:val="C503-5"/>
              <w:spacing w:before="62" w:after="62"/>
              <w:jc w:val="left"/>
              <w:rPr>
                <w:szCs w:val="21"/>
              </w:rPr>
            </w:pPr>
            <w:r>
              <w:rPr>
                <w:rFonts w:hint="eastAsia"/>
                <w:szCs w:val="21"/>
              </w:rPr>
              <w:t>commitTask</w:t>
            </w:r>
          </w:p>
        </w:tc>
        <w:tc>
          <w:tcPr>
            <w:tcW w:w="2577" w:type="dxa"/>
          </w:tcPr>
          <w:p w:rsidR="000A1648" w:rsidRPr="0095548F" w:rsidRDefault="000A1648" w:rsidP="000A1648">
            <w:pPr>
              <w:pStyle w:val="C503-5"/>
              <w:spacing w:before="62" w:after="62"/>
              <w:jc w:val="left"/>
              <w:rPr>
                <w:szCs w:val="21"/>
              </w:rPr>
            </w:pPr>
            <w:r>
              <w:rPr>
                <w:rFonts w:hint="eastAsia"/>
                <w:szCs w:val="21"/>
              </w:rPr>
              <w:t>任务执行完毕时</w:t>
            </w:r>
            <w:r w:rsidRPr="000221DA">
              <w:rPr>
                <w:rFonts w:hint="eastAsia"/>
                <w:szCs w:val="21"/>
              </w:rPr>
              <w:t>，在</w:t>
            </w:r>
            <w:r w:rsidRPr="000221DA">
              <w:rPr>
                <w:rFonts w:hint="eastAsia"/>
                <w:szCs w:val="21"/>
              </w:rPr>
              <w:t>hdfs</w:t>
            </w:r>
            <w:r w:rsidRPr="000221DA">
              <w:rPr>
                <w:rFonts w:hint="eastAsia"/>
                <w:szCs w:val="21"/>
              </w:rPr>
              <w:t>上</w:t>
            </w:r>
            <w:r>
              <w:rPr>
                <w:rFonts w:hint="eastAsia"/>
                <w:szCs w:val="21"/>
              </w:rPr>
              <w:t>将临时任务</w:t>
            </w:r>
            <w:r w:rsidRPr="000221DA">
              <w:rPr>
                <w:rFonts w:hint="eastAsia"/>
                <w:szCs w:val="21"/>
              </w:rPr>
              <w:t>输出</w:t>
            </w:r>
            <w:r>
              <w:rPr>
                <w:rFonts w:hint="eastAsia"/>
                <w:szCs w:val="21"/>
              </w:rPr>
              <w:t>子</w:t>
            </w:r>
            <w:r w:rsidRPr="000221DA">
              <w:rPr>
                <w:rFonts w:hint="eastAsia"/>
                <w:szCs w:val="21"/>
              </w:rPr>
              <w:t>目录</w:t>
            </w:r>
            <w:r>
              <w:rPr>
                <w:rFonts w:hint="eastAsia"/>
                <w:szCs w:val="21"/>
              </w:rPr>
              <w:t>移动到作业输出目录下</w:t>
            </w:r>
            <w:r w:rsidRPr="000221DA">
              <w:rPr>
                <w:rFonts w:hint="eastAsia"/>
                <w:szCs w:val="21"/>
              </w:rPr>
              <w:t>。</w:t>
            </w:r>
          </w:p>
        </w:tc>
        <w:tc>
          <w:tcPr>
            <w:tcW w:w="1560" w:type="dxa"/>
          </w:tcPr>
          <w:p w:rsidR="000A1648" w:rsidRPr="008A7685" w:rsidRDefault="000A1648" w:rsidP="000A1648">
            <w:pPr>
              <w:pStyle w:val="C503-5"/>
              <w:spacing w:before="62" w:after="62"/>
              <w:jc w:val="left"/>
              <w:rPr>
                <w:szCs w:val="21"/>
              </w:rPr>
            </w:pPr>
            <w:r w:rsidRPr="00002224">
              <w:rPr>
                <w:szCs w:val="21"/>
              </w:rPr>
              <w:t>void commitTask(TaskAttemptContext taskContext)</w:t>
            </w:r>
          </w:p>
        </w:tc>
        <w:tc>
          <w:tcPr>
            <w:tcW w:w="992" w:type="dxa"/>
          </w:tcPr>
          <w:p w:rsidR="000A1648" w:rsidRPr="00EA23B2" w:rsidRDefault="000A1648" w:rsidP="000A1648">
            <w:pPr>
              <w:pStyle w:val="C503-5"/>
              <w:spacing w:before="62" w:after="62"/>
              <w:jc w:val="left"/>
              <w:rPr>
                <w:szCs w:val="21"/>
              </w:rPr>
            </w:pPr>
            <w:r w:rsidRPr="008A7685">
              <w:rPr>
                <w:rFonts w:hint="eastAsia"/>
                <w:szCs w:val="21"/>
              </w:rPr>
              <w:t xml:space="preserve">TaskAttemptContext  </w:t>
            </w:r>
          </w:p>
        </w:tc>
        <w:tc>
          <w:tcPr>
            <w:tcW w:w="2928" w:type="dxa"/>
          </w:tcPr>
          <w:p w:rsidR="000A1648" w:rsidRPr="00EA23B2" w:rsidRDefault="00611F44" w:rsidP="000A1648">
            <w:pPr>
              <w:pStyle w:val="C503-5"/>
              <w:spacing w:before="62" w:after="62"/>
              <w:jc w:val="left"/>
              <w:rPr>
                <w:szCs w:val="21"/>
              </w:rPr>
            </w:pPr>
            <w:r>
              <w:rPr>
                <w:rFonts w:hint="eastAsia"/>
                <w:szCs w:val="21"/>
              </w:rPr>
              <w:t>Reduce</w:t>
            </w:r>
            <w:r w:rsidR="000A1648" w:rsidRPr="008A7685">
              <w:rPr>
                <w:rFonts w:hint="eastAsia"/>
                <w:szCs w:val="21"/>
              </w:rPr>
              <w:t>任务上下文</w:t>
            </w:r>
          </w:p>
        </w:tc>
      </w:tr>
      <w:tr w:rsidR="000A1648" w:rsidRPr="00A219BB" w:rsidTr="00B3692B">
        <w:trPr>
          <w:trHeight w:val="997"/>
          <w:jc w:val="center"/>
        </w:trPr>
        <w:tc>
          <w:tcPr>
            <w:tcW w:w="550" w:type="dxa"/>
          </w:tcPr>
          <w:p w:rsidR="000A1648" w:rsidRPr="00A139C1" w:rsidRDefault="000A1648" w:rsidP="000A1648">
            <w:pPr>
              <w:pStyle w:val="C503-"/>
              <w:numPr>
                <w:ilvl w:val="0"/>
                <w:numId w:val="27"/>
              </w:numPr>
              <w:spacing w:before="62" w:after="62"/>
              <w:jc w:val="left"/>
              <w:rPr>
                <w:szCs w:val="21"/>
              </w:rPr>
            </w:pPr>
          </w:p>
        </w:tc>
        <w:tc>
          <w:tcPr>
            <w:tcW w:w="850" w:type="dxa"/>
          </w:tcPr>
          <w:p w:rsidR="000A1648" w:rsidRDefault="000A1648" w:rsidP="000A1648">
            <w:pPr>
              <w:pStyle w:val="C503-5"/>
              <w:spacing w:before="62" w:after="62"/>
              <w:jc w:val="left"/>
              <w:rPr>
                <w:szCs w:val="21"/>
              </w:rPr>
            </w:pPr>
            <w:r>
              <w:rPr>
                <w:rFonts w:hint="eastAsia"/>
                <w:szCs w:val="21"/>
              </w:rPr>
              <w:t>Reducer</w:t>
            </w:r>
          </w:p>
        </w:tc>
        <w:tc>
          <w:tcPr>
            <w:tcW w:w="851" w:type="dxa"/>
          </w:tcPr>
          <w:p w:rsidR="000A1648" w:rsidRDefault="000A1648" w:rsidP="000A1648">
            <w:pPr>
              <w:pStyle w:val="C503-5"/>
              <w:spacing w:before="62" w:after="62"/>
              <w:jc w:val="left"/>
              <w:rPr>
                <w:szCs w:val="21"/>
              </w:rPr>
            </w:pPr>
            <w:r>
              <w:rPr>
                <w:rFonts w:hint="eastAsia"/>
                <w:szCs w:val="21"/>
              </w:rPr>
              <w:t>OutputCommiter</w:t>
            </w:r>
          </w:p>
        </w:tc>
        <w:tc>
          <w:tcPr>
            <w:tcW w:w="1418" w:type="dxa"/>
          </w:tcPr>
          <w:p w:rsidR="000A1648" w:rsidRDefault="000A1648" w:rsidP="000A1648">
            <w:pPr>
              <w:pStyle w:val="C503-5"/>
              <w:spacing w:before="62" w:after="62"/>
              <w:jc w:val="left"/>
              <w:rPr>
                <w:szCs w:val="21"/>
              </w:rPr>
            </w:pPr>
            <w:r w:rsidRPr="00AE32CF">
              <w:rPr>
                <w:szCs w:val="21"/>
              </w:rPr>
              <w:t>abortTask</w:t>
            </w:r>
          </w:p>
        </w:tc>
        <w:tc>
          <w:tcPr>
            <w:tcW w:w="2577" w:type="dxa"/>
          </w:tcPr>
          <w:p w:rsidR="000A1648" w:rsidRDefault="000A1648" w:rsidP="000A1648">
            <w:pPr>
              <w:pStyle w:val="C503-5"/>
              <w:spacing w:before="62" w:after="62"/>
              <w:jc w:val="left"/>
              <w:rPr>
                <w:szCs w:val="21"/>
              </w:rPr>
            </w:pPr>
            <w:r w:rsidRPr="00AE32CF">
              <w:rPr>
                <w:rFonts w:hint="eastAsia"/>
                <w:szCs w:val="21"/>
              </w:rPr>
              <w:t>清除任务输出子目录</w:t>
            </w:r>
          </w:p>
        </w:tc>
        <w:tc>
          <w:tcPr>
            <w:tcW w:w="1560" w:type="dxa"/>
          </w:tcPr>
          <w:p w:rsidR="000A1648" w:rsidRPr="00002224" w:rsidRDefault="000A1648" w:rsidP="000A1648">
            <w:pPr>
              <w:pStyle w:val="C503-5"/>
              <w:spacing w:before="62" w:after="62"/>
              <w:jc w:val="left"/>
              <w:rPr>
                <w:szCs w:val="21"/>
              </w:rPr>
            </w:pPr>
            <w:r w:rsidRPr="00AE32CF">
              <w:rPr>
                <w:szCs w:val="21"/>
              </w:rPr>
              <w:t>void abortTask(TaskAttemptContext context)</w:t>
            </w:r>
          </w:p>
        </w:tc>
        <w:tc>
          <w:tcPr>
            <w:tcW w:w="992" w:type="dxa"/>
          </w:tcPr>
          <w:p w:rsidR="000A1648" w:rsidRPr="00EA23B2" w:rsidRDefault="000A1648" w:rsidP="000A1648">
            <w:pPr>
              <w:pStyle w:val="C503-5"/>
              <w:spacing w:before="62" w:after="62"/>
              <w:jc w:val="left"/>
              <w:rPr>
                <w:szCs w:val="21"/>
              </w:rPr>
            </w:pPr>
            <w:r w:rsidRPr="008A7685">
              <w:rPr>
                <w:rFonts w:hint="eastAsia"/>
                <w:szCs w:val="21"/>
              </w:rPr>
              <w:t xml:space="preserve">TaskAttemptContext  </w:t>
            </w:r>
          </w:p>
        </w:tc>
        <w:tc>
          <w:tcPr>
            <w:tcW w:w="2928" w:type="dxa"/>
          </w:tcPr>
          <w:p w:rsidR="000A1648" w:rsidRPr="00EA23B2" w:rsidRDefault="00611F44" w:rsidP="000A1648">
            <w:pPr>
              <w:pStyle w:val="C503-5"/>
              <w:spacing w:before="62" w:after="62"/>
              <w:jc w:val="left"/>
              <w:rPr>
                <w:szCs w:val="21"/>
              </w:rPr>
            </w:pPr>
            <w:r>
              <w:rPr>
                <w:rFonts w:hint="eastAsia"/>
                <w:szCs w:val="21"/>
              </w:rPr>
              <w:t>Reduce</w:t>
            </w:r>
            <w:r w:rsidR="000A1648" w:rsidRPr="008A7685">
              <w:rPr>
                <w:rFonts w:hint="eastAsia"/>
                <w:szCs w:val="21"/>
              </w:rPr>
              <w:t>任务上下文</w:t>
            </w:r>
          </w:p>
        </w:tc>
      </w:tr>
      <w:tr w:rsidR="002F48D5" w:rsidRPr="00A219BB" w:rsidTr="00870966">
        <w:trPr>
          <w:trHeight w:val="597"/>
          <w:jc w:val="center"/>
        </w:trPr>
        <w:tc>
          <w:tcPr>
            <w:tcW w:w="550" w:type="dxa"/>
            <w:vMerge w:val="restart"/>
          </w:tcPr>
          <w:p w:rsidR="002F48D5" w:rsidRPr="00A139C1" w:rsidRDefault="002F48D5" w:rsidP="002F48D5">
            <w:pPr>
              <w:pStyle w:val="C503-"/>
              <w:numPr>
                <w:ilvl w:val="0"/>
                <w:numId w:val="27"/>
              </w:numPr>
              <w:spacing w:before="62" w:after="62"/>
              <w:jc w:val="left"/>
              <w:rPr>
                <w:szCs w:val="21"/>
              </w:rPr>
            </w:pPr>
          </w:p>
        </w:tc>
        <w:tc>
          <w:tcPr>
            <w:tcW w:w="850" w:type="dxa"/>
            <w:vMerge w:val="restart"/>
          </w:tcPr>
          <w:p w:rsidR="002F48D5" w:rsidRDefault="001E6CF1" w:rsidP="002F48D5">
            <w:pPr>
              <w:pStyle w:val="C503-5"/>
              <w:spacing w:before="62" w:after="62"/>
              <w:jc w:val="left"/>
              <w:rPr>
                <w:szCs w:val="21"/>
              </w:rPr>
            </w:pPr>
            <w:r>
              <w:rPr>
                <w:rFonts w:hint="eastAsia"/>
                <w:szCs w:val="21"/>
              </w:rPr>
              <w:t>Reducer</w:t>
            </w:r>
          </w:p>
        </w:tc>
        <w:tc>
          <w:tcPr>
            <w:tcW w:w="851" w:type="dxa"/>
            <w:vMerge w:val="restart"/>
          </w:tcPr>
          <w:p w:rsidR="002F48D5" w:rsidRDefault="002F48D5" w:rsidP="002F48D5">
            <w:pPr>
              <w:pStyle w:val="C503-5"/>
              <w:spacing w:before="62" w:after="62"/>
              <w:jc w:val="left"/>
              <w:rPr>
                <w:szCs w:val="21"/>
              </w:rPr>
            </w:pPr>
            <w:r>
              <w:rPr>
                <w:rFonts w:hint="eastAsia"/>
                <w:szCs w:val="21"/>
              </w:rPr>
              <w:t>OutputCommiter</w:t>
            </w:r>
          </w:p>
        </w:tc>
        <w:tc>
          <w:tcPr>
            <w:tcW w:w="1418" w:type="dxa"/>
            <w:vMerge w:val="restart"/>
          </w:tcPr>
          <w:p w:rsidR="002F48D5" w:rsidRPr="00EA23B2" w:rsidRDefault="002F48D5" w:rsidP="002F48D5">
            <w:pPr>
              <w:pStyle w:val="C503-5"/>
              <w:spacing w:before="62" w:after="62"/>
              <w:jc w:val="left"/>
              <w:rPr>
                <w:szCs w:val="21"/>
              </w:rPr>
            </w:pPr>
            <w:r w:rsidRPr="009E07C2">
              <w:rPr>
                <w:szCs w:val="21"/>
              </w:rPr>
              <w:t>needsTaskCommit</w:t>
            </w:r>
          </w:p>
        </w:tc>
        <w:tc>
          <w:tcPr>
            <w:tcW w:w="2577" w:type="dxa"/>
            <w:vMerge w:val="restart"/>
          </w:tcPr>
          <w:p w:rsidR="002F48D5" w:rsidRPr="009E07C2" w:rsidRDefault="002F48D5" w:rsidP="002F48D5">
            <w:pPr>
              <w:pStyle w:val="C503-5"/>
              <w:spacing w:before="62" w:after="62"/>
              <w:jc w:val="left"/>
              <w:rPr>
                <w:szCs w:val="21"/>
              </w:rPr>
            </w:pPr>
            <w:r w:rsidRPr="009E07C2">
              <w:rPr>
                <w:rFonts w:hint="eastAsia"/>
                <w:szCs w:val="21"/>
              </w:rPr>
              <w:t>任务执行完毕之后，准备提交之前，向</w:t>
            </w:r>
            <w:r w:rsidRPr="009E07C2">
              <w:rPr>
                <w:rFonts w:hint="eastAsia"/>
                <w:szCs w:val="21"/>
              </w:rPr>
              <w:t>OutputCommiter</w:t>
            </w:r>
            <w:r w:rsidRPr="009E07C2">
              <w:rPr>
                <w:rFonts w:hint="eastAsia"/>
                <w:szCs w:val="21"/>
              </w:rPr>
              <w:t>咨询是否需要提交</w:t>
            </w:r>
          </w:p>
          <w:p w:rsidR="002F48D5" w:rsidRDefault="002F48D5" w:rsidP="002F48D5">
            <w:pPr>
              <w:pStyle w:val="C503-5"/>
              <w:spacing w:before="62" w:after="62"/>
              <w:jc w:val="left"/>
              <w:rPr>
                <w:szCs w:val="21"/>
              </w:rPr>
            </w:pPr>
          </w:p>
        </w:tc>
        <w:tc>
          <w:tcPr>
            <w:tcW w:w="1560" w:type="dxa"/>
            <w:vMerge w:val="restart"/>
          </w:tcPr>
          <w:p w:rsidR="002F48D5" w:rsidRPr="00002224" w:rsidRDefault="002F48D5" w:rsidP="002F48D5">
            <w:pPr>
              <w:pStyle w:val="C503-5"/>
              <w:spacing w:before="62" w:after="62"/>
              <w:jc w:val="left"/>
              <w:rPr>
                <w:szCs w:val="21"/>
              </w:rPr>
            </w:pPr>
            <w:r w:rsidRPr="009E07C2">
              <w:rPr>
                <w:szCs w:val="21"/>
              </w:rPr>
              <w:t>boolean needsTaskCommit(TaskAttemptContext taskContext)</w:t>
            </w:r>
          </w:p>
        </w:tc>
        <w:tc>
          <w:tcPr>
            <w:tcW w:w="992" w:type="dxa"/>
          </w:tcPr>
          <w:p w:rsidR="002F48D5" w:rsidRPr="008A7685" w:rsidRDefault="002F48D5" w:rsidP="002F48D5">
            <w:pPr>
              <w:pStyle w:val="C503-5"/>
              <w:spacing w:before="62" w:after="62"/>
              <w:jc w:val="left"/>
              <w:rPr>
                <w:szCs w:val="21"/>
              </w:rPr>
            </w:pPr>
            <w:r w:rsidRPr="009E07C2">
              <w:rPr>
                <w:rFonts w:hint="eastAsia"/>
                <w:szCs w:val="21"/>
              </w:rPr>
              <w:t xml:space="preserve">boolean  </w:t>
            </w:r>
          </w:p>
        </w:tc>
        <w:tc>
          <w:tcPr>
            <w:tcW w:w="2928" w:type="dxa"/>
          </w:tcPr>
          <w:p w:rsidR="002F48D5" w:rsidRPr="008A7685" w:rsidRDefault="005A32E8" w:rsidP="002F48D5">
            <w:pPr>
              <w:pStyle w:val="C503-5"/>
              <w:spacing w:before="62" w:after="62"/>
              <w:jc w:val="left"/>
              <w:rPr>
                <w:szCs w:val="21"/>
              </w:rPr>
            </w:pPr>
            <w:r>
              <w:rPr>
                <w:rFonts w:hint="eastAsia"/>
                <w:szCs w:val="21"/>
              </w:rPr>
              <w:t>Reduce</w:t>
            </w:r>
            <w:r w:rsidR="002F48D5" w:rsidRPr="009E07C2">
              <w:rPr>
                <w:rFonts w:hint="eastAsia"/>
                <w:szCs w:val="21"/>
              </w:rPr>
              <w:t>任务是否需要提交</w:t>
            </w:r>
          </w:p>
        </w:tc>
      </w:tr>
      <w:tr w:rsidR="006D7C39" w:rsidRPr="00A219BB" w:rsidTr="00B3692B">
        <w:trPr>
          <w:trHeight w:val="791"/>
          <w:jc w:val="center"/>
        </w:trPr>
        <w:tc>
          <w:tcPr>
            <w:tcW w:w="550" w:type="dxa"/>
            <w:vMerge/>
          </w:tcPr>
          <w:p w:rsidR="006D7C39" w:rsidRPr="00A139C1" w:rsidRDefault="006D7C39" w:rsidP="006D7C39">
            <w:pPr>
              <w:pStyle w:val="C503-"/>
              <w:numPr>
                <w:ilvl w:val="0"/>
                <w:numId w:val="27"/>
              </w:numPr>
              <w:spacing w:before="62" w:after="62"/>
              <w:jc w:val="left"/>
              <w:rPr>
                <w:szCs w:val="21"/>
              </w:rPr>
            </w:pPr>
          </w:p>
        </w:tc>
        <w:tc>
          <w:tcPr>
            <w:tcW w:w="850" w:type="dxa"/>
            <w:vMerge/>
          </w:tcPr>
          <w:p w:rsidR="006D7C39" w:rsidRDefault="006D7C39" w:rsidP="002F48D5">
            <w:pPr>
              <w:pStyle w:val="C503-5"/>
              <w:spacing w:before="62" w:after="62"/>
              <w:jc w:val="left"/>
              <w:rPr>
                <w:szCs w:val="21"/>
              </w:rPr>
            </w:pPr>
          </w:p>
        </w:tc>
        <w:tc>
          <w:tcPr>
            <w:tcW w:w="851" w:type="dxa"/>
            <w:vMerge/>
          </w:tcPr>
          <w:p w:rsidR="006D7C39" w:rsidRDefault="006D7C39" w:rsidP="002F48D5">
            <w:pPr>
              <w:pStyle w:val="C503-5"/>
              <w:spacing w:before="62" w:after="62"/>
              <w:jc w:val="left"/>
              <w:rPr>
                <w:szCs w:val="21"/>
              </w:rPr>
            </w:pPr>
          </w:p>
        </w:tc>
        <w:tc>
          <w:tcPr>
            <w:tcW w:w="1418" w:type="dxa"/>
            <w:vMerge/>
          </w:tcPr>
          <w:p w:rsidR="006D7C39" w:rsidRPr="009E07C2" w:rsidRDefault="006D7C39" w:rsidP="002F48D5">
            <w:pPr>
              <w:pStyle w:val="C503-5"/>
              <w:spacing w:before="62" w:after="62"/>
              <w:jc w:val="left"/>
              <w:rPr>
                <w:szCs w:val="21"/>
              </w:rPr>
            </w:pPr>
          </w:p>
        </w:tc>
        <w:tc>
          <w:tcPr>
            <w:tcW w:w="2577" w:type="dxa"/>
            <w:vMerge/>
          </w:tcPr>
          <w:p w:rsidR="006D7C39" w:rsidRPr="009E07C2" w:rsidRDefault="006D7C39" w:rsidP="002F48D5">
            <w:pPr>
              <w:pStyle w:val="C503-5"/>
              <w:spacing w:before="62" w:after="62"/>
              <w:jc w:val="left"/>
              <w:rPr>
                <w:szCs w:val="21"/>
              </w:rPr>
            </w:pPr>
          </w:p>
        </w:tc>
        <w:tc>
          <w:tcPr>
            <w:tcW w:w="1560" w:type="dxa"/>
            <w:vMerge/>
          </w:tcPr>
          <w:p w:rsidR="006D7C39" w:rsidRPr="009E07C2" w:rsidRDefault="006D7C39" w:rsidP="002F48D5">
            <w:pPr>
              <w:pStyle w:val="C503-5"/>
              <w:spacing w:before="62" w:after="62"/>
              <w:jc w:val="left"/>
              <w:rPr>
                <w:szCs w:val="21"/>
              </w:rPr>
            </w:pPr>
          </w:p>
        </w:tc>
        <w:tc>
          <w:tcPr>
            <w:tcW w:w="992" w:type="dxa"/>
          </w:tcPr>
          <w:p w:rsidR="006D7C39" w:rsidRPr="00EA23B2" w:rsidRDefault="006D7C39" w:rsidP="006D7C39">
            <w:pPr>
              <w:pStyle w:val="C503-5"/>
              <w:spacing w:before="62" w:after="62"/>
              <w:jc w:val="left"/>
              <w:rPr>
                <w:szCs w:val="21"/>
              </w:rPr>
            </w:pPr>
            <w:r w:rsidRPr="008A7685">
              <w:rPr>
                <w:rFonts w:hint="eastAsia"/>
                <w:szCs w:val="21"/>
              </w:rPr>
              <w:t xml:space="preserve">TaskAttemptContext  </w:t>
            </w:r>
          </w:p>
        </w:tc>
        <w:tc>
          <w:tcPr>
            <w:tcW w:w="2928" w:type="dxa"/>
          </w:tcPr>
          <w:p w:rsidR="006D7C39" w:rsidRPr="00EA23B2" w:rsidRDefault="005A32E8" w:rsidP="006D7C39">
            <w:pPr>
              <w:pStyle w:val="C503-5"/>
              <w:spacing w:before="62" w:after="62"/>
              <w:jc w:val="left"/>
              <w:rPr>
                <w:szCs w:val="21"/>
              </w:rPr>
            </w:pPr>
            <w:r>
              <w:rPr>
                <w:rFonts w:hint="eastAsia"/>
                <w:szCs w:val="21"/>
              </w:rPr>
              <w:t>Reduce</w:t>
            </w:r>
            <w:r w:rsidR="006D7C39" w:rsidRPr="008A7685">
              <w:rPr>
                <w:rFonts w:hint="eastAsia"/>
                <w:szCs w:val="21"/>
              </w:rPr>
              <w:t>任务上下文</w:t>
            </w:r>
          </w:p>
        </w:tc>
      </w:tr>
      <w:tr w:rsidR="00A738BA" w:rsidRPr="00A219BB" w:rsidTr="00B3692B">
        <w:trPr>
          <w:trHeight w:val="997"/>
          <w:jc w:val="center"/>
        </w:trPr>
        <w:tc>
          <w:tcPr>
            <w:tcW w:w="550" w:type="dxa"/>
          </w:tcPr>
          <w:p w:rsidR="00A738BA" w:rsidRPr="00A139C1" w:rsidRDefault="00A738BA" w:rsidP="00A738BA">
            <w:pPr>
              <w:pStyle w:val="C503-"/>
              <w:numPr>
                <w:ilvl w:val="0"/>
                <w:numId w:val="27"/>
              </w:numPr>
              <w:spacing w:before="62" w:after="62"/>
              <w:jc w:val="left"/>
              <w:rPr>
                <w:szCs w:val="21"/>
              </w:rPr>
            </w:pPr>
          </w:p>
        </w:tc>
        <w:tc>
          <w:tcPr>
            <w:tcW w:w="850" w:type="dxa"/>
          </w:tcPr>
          <w:p w:rsidR="00A738BA" w:rsidRDefault="001E6CF1" w:rsidP="00A738BA">
            <w:pPr>
              <w:pStyle w:val="C503-5"/>
              <w:spacing w:before="62" w:after="62"/>
              <w:jc w:val="left"/>
              <w:rPr>
                <w:szCs w:val="21"/>
              </w:rPr>
            </w:pPr>
            <w:r>
              <w:rPr>
                <w:rFonts w:hint="eastAsia"/>
                <w:szCs w:val="21"/>
              </w:rPr>
              <w:t>Reducer</w:t>
            </w:r>
          </w:p>
        </w:tc>
        <w:tc>
          <w:tcPr>
            <w:tcW w:w="851" w:type="dxa"/>
          </w:tcPr>
          <w:p w:rsidR="00A738BA" w:rsidRDefault="00A738BA" w:rsidP="00A738BA">
            <w:pPr>
              <w:pStyle w:val="C503-5"/>
              <w:spacing w:before="62" w:after="62"/>
              <w:jc w:val="left"/>
              <w:rPr>
                <w:szCs w:val="21"/>
              </w:rPr>
            </w:pPr>
            <w:r>
              <w:rPr>
                <w:rFonts w:hint="eastAsia"/>
                <w:szCs w:val="21"/>
              </w:rPr>
              <w:t>OutputCommiter</w:t>
            </w:r>
          </w:p>
        </w:tc>
        <w:tc>
          <w:tcPr>
            <w:tcW w:w="1418" w:type="dxa"/>
          </w:tcPr>
          <w:p w:rsidR="00A738BA" w:rsidRPr="007552F7" w:rsidRDefault="00A738BA" w:rsidP="00A738BA">
            <w:pPr>
              <w:pStyle w:val="C503-5"/>
              <w:spacing w:before="62" w:after="62"/>
              <w:jc w:val="left"/>
              <w:rPr>
                <w:szCs w:val="21"/>
              </w:rPr>
            </w:pPr>
            <w:r>
              <w:rPr>
                <w:rFonts w:hint="eastAsia"/>
                <w:szCs w:val="21"/>
              </w:rPr>
              <w:t>setup</w:t>
            </w:r>
            <w:r w:rsidRPr="00EC4233">
              <w:rPr>
                <w:szCs w:val="21"/>
              </w:rPr>
              <w:t>Job</w:t>
            </w:r>
          </w:p>
        </w:tc>
        <w:tc>
          <w:tcPr>
            <w:tcW w:w="2577" w:type="dxa"/>
          </w:tcPr>
          <w:p w:rsidR="00A738BA" w:rsidRPr="000221DA" w:rsidRDefault="00A738BA" w:rsidP="00A738BA">
            <w:pPr>
              <w:pStyle w:val="C503-5"/>
              <w:spacing w:before="62" w:after="62"/>
              <w:jc w:val="left"/>
              <w:rPr>
                <w:szCs w:val="21"/>
              </w:rPr>
            </w:pPr>
            <w:r w:rsidRPr="000221DA">
              <w:rPr>
                <w:rFonts w:hint="eastAsia"/>
                <w:szCs w:val="21"/>
              </w:rPr>
              <w:t>当作业初始化时，在</w:t>
            </w:r>
            <w:r w:rsidRPr="000221DA">
              <w:rPr>
                <w:rFonts w:hint="eastAsia"/>
                <w:szCs w:val="21"/>
              </w:rPr>
              <w:t>hdfs</w:t>
            </w:r>
            <w:r w:rsidRPr="000221DA">
              <w:rPr>
                <w:rFonts w:hint="eastAsia"/>
                <w:szCs w:val="21"/>
              </w:rPr>
              <w:t>上建立全局输出目录。</w:t>
            </w:r>
          </w:p>
          <w:p w:rsidR="00A738BA" w:rsidRPr="00EA23B2" w:rsidRDefault="00A738BA" w:rsidP="00A738BA">
            <w:pPr>
              <w:pStyle w:val="C503-5"/>
              <w:spacing w:before="62" w:after="62"/>
              <w:jc w:val="left"/>
              <w:rPr>
                <w:szCs w:val="21"/>
              </w:rPr>
            </w:pPr>
          </w:p>
        </w:tc>
        <w:tc>
          <w:tcPr>
            <w:tcW w:w="1560" w:type="dxa"/>
          </w:tcPr>
          <w:p w:rsidR="00A738BA" w:rsidRPr="002E694A" w:rsidRDefault="00A738BA" w:rsidP="00A738BA">
            <w:pPr>
              <w:pStyle w:val="C503-5"/>
              <w:spacing w:before="62" w:after="62"/>
              <w:jc w:val="left"/>
              <w:rPr>
                <w:szCs w:val="21"/>
              </w:rPr>
            </w:pPr>
            <w:r w:rsidRPr="000221DA">
              <w:rPr>
                <w:szCs w:val="21"/>
              </w:rPr>
              <w:t>void setupJob(JobContext jobContext)</w:t>
            </w:r>
          </w:p>
        </w:tc>
        <w:tc>
          <w:tcPr>
            <w:tcW w:w="992" w:type="dxa"/>
          </w:tcPr>
          <w:p w:rsidR="00A738BA" w:rsidRPr="00EA23B2" w:rsidRDefault="00A738BA" w:rsidP="00A738BA">
            <w:pPr>
              <w:pStyle w:val="C503-5"/>
              <w:spacing w:before="62" w:after="62"/>
              <w:jc w:val="left"/>
              <w:rPr>
                <w:szCs w:val="21"/>
              </w:rPr>
            </w:pPr>
            <w:r w:rsidRPr="007552F7">
              <w:rPr>
                <w:rFonts w:hint="eastAsia"/>
                <w:szCs w:val="21"/>
              </w:rPr>
              <w:t xml:space="preserve">JobContext  </w:t>
            </w:r>
          </w:p>
        </w:tc>
        <w:tc>
          <w:tcPr>
            <w:tcW w:w="2928" w:type="dxa"/>
          </w:tcPr>
          <w:p w:rsidR="00A738BA" w:rsidRPr="00EA23B2" w:rsidRDefault="00C83F5A" w:rsidP="00A738BA">
            <w:pPr>
              <w:pStyle w:val="C503-5"/>
              <w:spacing w:before="62" w:after="62"/>
              <w:jc w:val="left"/>
              <w:rPr>
                <w:szCs w:val="21"/>
              </w:rPr>
            </w:pPr>
            <w:r>
              <w:rPr>
                <w:rFonts w:hint="eastAsia"/>
                <w:szCs w:val="21"/>
              </w:rPr>
              <w:t>目标</w:t>
            </w:r>
            <w:r w:rsidR="00A738BA" w:rsidRPr="007552F7">
              <w:rPr>
                <w:rFonts w:hint="eastAsia"/>
                <w:szCs w:val="21"/>
              </w:rPr>
              <w:t>作业上下文</w:t>
            </w:r>
          </w:p>
        </w:tc>
      </w:tr>
      <w:tr w:rsidR="004F0958" w:rsidRPr="00A219BB" w:rsidTr="00B3692B">
        <w:trPr>
          <w:trHeight w:val="997"/>
          <w:jc w:val="center"/>
        </w:trPr>
        <w:tc>
          <w:tcPr>
            <w:tcW w:w="550" w:type="dxa"/>
          </w:tcPr>
          <w:p w:rsidR="004F0958" w:rsidRPr="00A139C1" w:rsidRDefault="004F0958" w:rsidP="004F0958">
            <w:pPr>
              <w:pStyle w:val="C503-"/>
              <w:numPr>
                <w:ilvl w:val="0"/>
                <w:numId w:val="27"/>
              </w:numPr>
              <w:spacing w:before="62" w:after="62"/>
              <w:jc w:val="left"/>
              <w:rPr>
                <w:szCs w:val="21"/>
              </w:rPr>
            </w:pPr>
          </w:p>
        </w:tc>
        <w:tc>
          <w:tcPr>
            <w:tcW w:w="850" w:type="dxa"/>
          </w:tcPr>
          <w:p w:rsidR="004F0958" w:rsidRDefault="001E6CF1" w:rsidP="004F0958">
            <w:pPr>
              <w:pStyle w:val="C503-5"/>
              <w:spacing w:before="62" w:after="62"/>
              <w:jc w:val="left"/>
              <w:rPr>
                <w:szCs w:val="21"/>
              </w:rPr>
            </w:pPr>
            <w:r>
              <w:rPr>
                <w:rFonts w:hint="eastAsia"/>
                <w:szCs w:val="21"/>
              </w:rPr>
              <w:t>Reducer</w:t>
            </w:r>
          </w:p>
        </w:tc>
        <w:tc>
          <w:tcPr>
            <w:tcW w:w="851" w:type="dxa"/>
          </w:tcPr>
          <w:p w:rsidR="004F0958" w:rsidRDefault="004F0958" w:rsidP="004F0958">
            <w:pPr>
              <w:pStyle w:val="C503-5"/>
              <w:spacing w:before="62" w:after="62"/>
              <w:jc w:val="left"/>
              <w:rPr>
                <w:szCs w:val="21"/>
              </w:rPr>
            </w:pPr>
            <w:r>
              <w:rPr>
                <w:rFonts w:hint="eastAsia"/>
                <w:szCs w:val="21"/>
              </w:rPr>
              <w:t>OutputCommiter</w:t>
            </w:r>
          </w:p>
        </w:tc>
        <w:tc>
          <w:tcPr>
            <w:tcW w:w="1418" w:type="dxa"/>
          </w:tcPr>
          <w:p w:rsidR="004F0958" w:rsidRPr="00EA23B2" w:rsidRDefault="004F0958" w:rsidP="004F0958">
            <w:pPr>
              <w:pStyle w:val="C503-5"/>
              <w:spacing w:before="62" w:after="62"/>
              <w:jc w:val="left"/>
              <w:rPr>
                <w:szCs w:val="21"/>
              </w:rPr>
            </w:pPr>
            <w:r w:rsidRPr="00EC4233">
              <w:rPr>
                <w:szCs w:val="21"/>
              </w:rPr>
              <w:t>commitJob</w:t>
            </w:r>
            <w:r w:rsidRPr="00EA23B2">
              <w:rPr>
                <w:szCs w:val="21"/>
              </w:rPr>
              <w:t xml:space="preserve"> </w:t>
            </w:r>
          </w:p>
        </w:tc>
        <w:tc>
          <w:tcPr>
            <w:tcW w:w="2577" w:type="dxa"/>
          </w:tcPr>
          <w:p w:rsidR="004F0958" w:rsidRPr="007552F7" w:rsidRDefault="004F0958" w:rsidP="004F0958">
            <w:pPr>
              <w:pStyle w:val="C503-5"/>
              <w:spacing w:before="62" w:after="62"/>
              <w:jc w:val="left"/>
              <w:rPr>
                <w:szCs w:val="21"/>
              </w:rPr>
            </w:pPr>
            <w:r w:rsidRPr="00EC4233">
              <w:rPr>
                <w:rFonts w:hint="eastAsia"/>
                <w:szCs w:val="21"/>
              </w:rPr>
              <w:t>当作业执行成功后，即作业状态为</w:t>
            </w:r>
            <w:r w:rsidRPr="00EC4233">
              <w:rPr>
                <w:rFonts w:hint="eastAsia"/>
                <w:szCs w:val="21"/>
              </w:rPr>
              <w:t>SUCCEEDED</w:t>
            </w:r>
            <w:r w:rsidRPr="00EC4233">
              <w:rPr>
                <w:rFonts w:hint="eastAsia"/>
                <w:szCs w:val="21"/>
              </w:rPr>
              <w:t>时，删除</w:t>
            </w:r>
            <w:r w:rsidRPr="00EC4233">
              <w:rPr>
                <w:rFonts w:hint="eastAsia"/>
                <w:szCs w:val="21"/>
              </w:rPr>
              <w:t>Job</w:t>
            </w:r>
            <w:r w:rsidRPr="00EC4233">
              <w:rPr>
                <w:rFonts w:hint="eastAsia"/>
                <w:szCs w:val="21"/>
              </w:rPr>
              <w:t>输出目录。</w:t>
            </w:r>
          </w:p>
        </w:tc>
        <w:tc>
          <w:tcPr>
            <w:tcW w:w="1560" w:type="dxa"/>
          </w:tcPr>
          <w:p w:rsidR="004F0958" w:rsidRPr="002E694A" w:rsidRDefault="004F0958" w:rsidP="004F0958">
            <w:pPr>
              <w:pStyle w:val="C503-5"/>
              <w:spacing w:before="62" w:after="62"/>
              <w:jc w:val="left"/>
              <w:rPr>
                <w:szCs w:val="21"/>
              </w:rPr>
            </w:pPr>
            <w:r w:rsidRPr="00EC4233">
              <w:rPr>
                <w:szCs w:val="21"/>
              </w:rPr>
              <w:t>void commitJob(JobContext jobContext)</w:t>
            </w:r>
          </w:p>
        </w:tc>
        <w:tc>
          <w:tcPr>
            <w:tcW w:w="992" w:type="dxa"/>
          </w:tcPr>
          <w:p w:rsidR="004F0958" w:rsidRPr="00EA23B2" w:rsidRDefault="004F0958" w:rsidP="004F0958">
            <w:pPr>
              <w:pStyle w:val="C503-5"/>
              <w:spacing w:before="62" w:after="62"/>
              <w:jc w:val="left"/>
              <w:rPr>
                <w:szCs w:val="21"/>
              </w:rPr>
            </w:pPr>
            <w:r w:rsidRPr="007552F7">
              <w:rPr>
                <w:rFonts w:hint="eastAsia"/>
                <w:szCs w:val="21"/>
              </w:rPr>
              <w:t xml:space="preserve">JobContext  </w:t>
            </w:r>
          </w:p>
        </w:tc>
        <w:tc>
          <w:tcPr>
            <w:tcW w:w="2928" w:type="dxa"/>
          </w:tcPr>
          <w:p w:rsidR="004F0958" w:rsidRPr="00EA23B2" w:rsidRDefault="00C83F5A" w:rsidP="004F0958">
            <w:pPr>
              <w:pStyle w:val="C503-5"/>
              <w:spacing w:before="62" w:after="62"/>
              <w:jc w:val="left"/>
              <w:rPr>
                <w:szCs w:val="21"/>
              </w:rPr>
            </w:pPr>
            <w:r>
              <w:rPr>
                <w:rFonts w:hint="eastAsia"/>
                <w:szCs w:val="21"/>
              </w:rPr>
              <w:t>目标</w:t>
            </w:r>
            <w:r w:rsidR="004F0958" w:rsidRPr="007552F7">
              <w:rPr>
                <w:rFonts w:hint="eastAsia"/>
                <w:szCs w:val="21"/>
              </w:rPr>
              <w:t>作业上下文</w:t>
            </w:r>
          </w:p>
        </w:tc>
      </w:tr>
      <w:tr w:rsidR="004F0958" w:rsidRPr="00A219BB" w:rsidTr="0070365D">
        <w:trPr>
          <w:trHeight w:val="906"/>
          <w:jc w:val="center"/>
        </w:trPr>
        <w:tc>
          <w:tcPr>
            <w:tcW w:w="550" w:type="dxa"/>
            <w:vMerge w:val="restart"/>
          </w:tcPr>
          <w:p w:rsidR="004F0958" w:rsidRPr="00A139C1" w:rsidRDefault="004F0958" w:rsidP="0070365D">
            <w:pPr>
              <w:pStyle w:val="C503-"/>
              <w:numPr>
                <w:ilvl w:val="0"/>
                <w:numId w:val="27"/>
              </w:numPr>
              <w:spacing w:before="62" w:after="62"/>
              <w:jc w:val="left"/>
              <w:rPr>
                <w:szCs w:val="21"/>
              </w:rPr>
            </w:pPr>
          </w:p>
        </w:tc>
        <w:tc>
          <w:tcPr>
            <w:tcW w:w="850" w:type="dxa"/>
            <w:vMerge w:val="restart"/>
          </w:tcPr>
          <w:p w:rsidR="004F0958" w:rsidRDefault="004F0958" w:rsidP="0070365D">
            <w:pPr>
              <w:pStyle w:val="C503-5"/>
              <w:spacing w:before="62" w:after="62"/>
              <w:jc w:val="left"/>
              <w:rPr>
                <w:szCs w:val="21"/>
              </w:rPr>
            </w:pPr>
            <w:r>
              <w:rPr>
                <w:rFonts w:hint="eastAsia"/>
                <w:szCs w:val="21"/>
              </w:rPr>
              <w:t>Reducer</w:t>
            </w:r>
          </w:p>
        </w:tc>
        <w:tc>
          <w:tcPr>
            <w:tcW w:w="851" w:type="dxa"/>
            <w:vMerge w:val="restart"/>
          </w:tcPr>
          <w:p w:rsidR="004F0958" w:rsidRDefault="004F0958" w:rsidP="0070365D">
            <w:pPr>
              <w:pStyle w:val="C503-5"/>
              <w:spacing w:before="62" w:after="62"/>
              <w:jc w:val="left"/>
              <w:rPr>
                <w:szCs w:val="21"/>
              </w:rPr>
            </w:pPr>
            <w:r>
              <w:rPr>
                <w:rFonts w:hint="eastAsia"/>
                <w:szCs w:val="21"/>
              </w:rPr>
              <w:t>OutputCommiter</w:t>
            </w:r>
          </w:p>
        </w:tc>
        <w:tc>
          <w:tcPr>
            <w:tcW w:w="1418" w:type="dxa"/>
            <w:vMerge w:val="restart"/>
          </w:tcPr>
          <w:p w:rsidR="004F0958" w:rsidRPr="007552F7" w:rsidRDefault="004F0958" w:rsidP="0070365D">
            <w:pPr>
              <w:pStyle w:val="C503-5"/>
              <w:spacing w:before="62" w:after="62"/>
              <w:jc w:val="left"/>
              <w:rPr>
                <w:szCs w:val="21"/>
              </w:rPr>
            </w:pPr>
            <w:r w:rsidRPr="007552F7">
              <w:rPr>
                <w:szCs w:val="21"/>
              </w:rPr>
              <w:t xml:space="preserve">abortJob </w:t>
            </w:r>
          </w:p>
          <w:p w:rsidR="004F0958" w:rsidRPr="00EA23B2" w:rsidRDefault="004F0958" w:rsidP="0070365D">
            <w:pPr>
              <w:pStyle w:val="C503-5"/>
              <w:spacing w:before="62" w:after="62"/>
              <w:jc w:val="left"/>
              <w:rPr>
                <w:szCs w:val="21"/>
              </w:rPr>
            </w:pPr>
          </w:p>
        </w:tc>
        <w:tc>
          <w:tcPr>
            <w:tcW w:w="2577" w:type="dxa"/>
            <w:vMerge w:val="restart"/>
          </w:tcPr>
          <w:p w:rsidR="004F0958" w:rsidRPr="007552F7" w:rsidRDefault="004F0958" w:rsidP="0070365D">
            <w:pPr>
              <w:pStyle w:val="C503-5"/>
              <w:spacing w:before="62" w:after="62"/>
              <w:jc w:val="left"/>
              <w:rPr>
                <w:szCs w:val="21"/>
              </w:rPr>
            </w:pPr>
            <w:r w:rsidRPr="007552F7">
              <w:rPr>
                <w:rFonts w:hint="eastAsia"/>
                <w:szCs w:val="21"/>
              </w:rPr>
              <w:t>用于删除一个失败了的作业的输出，此时作业状态对应</w:t>
            </w:r>
            <w:r w:rsidRPr="007552F7">
              <w:rPr>
                <w:rFonts w:hint="eastAsia"/>
                <w:szCs w:val="21"/>
              </w:rPr>
              <w:t>Failed</w:t>
            </w:r>
            <w:r w:rsidRPr="007552F7">
              <w:rPr>
                <w:rFonts w:hint="eastAsia"/>
                <w:szCs w:val="21"/>
              </w:rPr>
              <w:t>或</w:t>
            </w:r>
            <w:r w:rsidRPr="007552F7">
              <w:rPr>
                <w:rFonts w:hint="eastAsia"/>
                <w:szCs w:val="21"/>
              </w:rPr>
              <w:t>Killed</w:t>
            </w:r>
            <w:r w:rsidRPr="007552F7">
              <w:rPr>
                <w:rFonts w:hint="eastAsia"/>
                <w:szCs w:val="21"/>
              </w:rPr>
              <w:t>。</w:t>
            </w:r>
          </w:p>
          <w:p w:rsidR="004F0958" w:rsidRPr="007552F7" w:rsidRDefault="004F0958" w:rsidP="0070365D">
            <w:pPr>
              <w:pStyle w:val="C503-5"/>
              <w:spacing w:before="62" w:after="62"/>
              <w:jc w:val="left"/>
              <w:rPr>
                <w:szCs w:val="21"/>
              </w:rPr>
            </w:pPr>
          </w:p>
        </w:tc>
        <w:tc>
          <w:tcPr>
            <w:tcW w:w="1560" w:type="dxa"/>
            <w:vMerge w:val="restart"/>
          </w:tcPr>
          <w:p w:rsidR="004F0958" w:rsidRPr="002E694A" w:rsidRDefault="004F0958" w:rsidP="0070365D">
            <w:pPr>
              <w:pStyle w:val="C503-5"/>
              <w:spacing w:before="62" w:after="62"/>
              <w:jc w:val="left"/>
              <w:rPr>
                <w:szCs w:val="21"/>
              </w:rPr>
            </w:pPr>
            <w:r w:rsidRPr="007552F7">
              <w:rPr>
                <w:szCs w:val="21"/>
              </w:rPr>
              <w:t>void abortJob(JobContext jobContext, JobStatus.State state)</w:t>
            </w:r>
          </w:p>
        </w:tc>
        <w:tc>
          <w:tcPr>
            <w:tcW w:w="992" w:type="dxa"/>
          </w:tcPr>
          <w:p w:rsidR="004F0958" w:rsidRPr="00EA23B2" w:rsidRDefault="004F0958" w:rsidP="0070365D">
            <w:pPr>
              <w:pStyle w:val="C503-5"/>
              <w:spacing w:before="62" w:after="62"/>
              <w:jc w:val="left"/>
              <w:rPr>
                <w:szCs w:val="21"/>
              </w:rPr>
            </w:pPr>
            <w:r w:rsidRPr="007552F7">
              <w:rPr>
                <w:rFonts w:hint="eastAsia"/>
                <w:szCs w:val="21"/>
              </w:rPr>
              <w:t xml:space="preserve">JobContext  </w:t>
            </w:r>
          </w:p>
        </w:tc>
        <w:tc>
          <w:tcPr>
            <w:tcW w:w="2928" w:type="dxa"/>
          </w:tcPr>
          <w:p w:rsidR="004F0958" w:rsidRPr="00EA23B2" w:rsidRDefault="00C83F5A" w:rsidP="0070365D">
            <w:pPr>
              <w:pStyle w:val="C503-5"/>
              <w:spacing w:before="62" w:after="62"/>
              <w:jc w:val="left"/>
              <w:rPr>
                <w:szCs w:val="21"/>
              </w:rPr>
            </w:pPr>
            <w:r>
              <w:rPr>
                <w:rFonts w:hint="eastAsia"/>
                <w:szCs w:val="21"/>
              </w:rPr>
              <w:t>目标</w:t>
            </w:r>
            <w:r w:rsidR="004F0958" w:rsidRPr="007552F7">
              <w:rPr>
                <w:rFonts w:hint="eastAsia"/>
                <w:szCs w:val="21"/>
              </w:rPr>
              <w:t>作业上下文</w:t>
            </w:r>
          </w:p>
        </w:tc>
      </w:tr>
      <w:tr w:rsidR="004F0958" w:rsidRPr="00A219BB" w:rsidTr="00B3692B">
        <w:trPr>
          <w:trHeight w:val="905"/>
          <w:jc w:val="center"/>
        </w:trPr>
        <w:tc>
          <w:tcPr>
            <w:tcW w:w="550" w:type="dxa"/>
            <w:vMerge/>
          </w:tcPr>
          <w:p w:rsidR="004F0958" w:rsidRPr="00A139C1" w:rsidRDefault="004F0958" w:rsidP="0070365D">
            <w:pPr>
              <w:pStyle w:val="C503-"/>
              <w:numPr>
                <w:ilvl w:val="0"/>
                <w:numId w:val="27"/>
              </w:numPr>
              <w:spacing w:before="62" w:after="62"/>
              <w:jc w:val="left"/>
              <w:rPr>
                <w:szCs w:val="21"/>
              </w:rPr>
            </w:pPr>
          </w:p>
        </w:tc>
        <w:tc>
          <w:tcPr>
            <w:tcW w:w="850" w:type="dxa"/>
            <w:vMerge/>
          </w:tcPr>
          <w:p w:rsidR="004F0958" w:rsidRDefault="004F0958" w:rsidP="0070365D">
            <w:pPr>
              <w:pStyle w:val="C503-5"/>
              <w:spacing w:before="62" w:after="62"/>
              <w:jc w:val="left"/>
              <w:rPr>
                <w:szCs w:val="21"/>
              </w:rPr>
            </w:pPr>
          </w:p>
        </w:tc>
        <w:tc>
          <w:tcPr>
            <w:tcW w:w="851" w:type="dxa"/>
            <w:vMerge/>
          </w:tcPr>
          <w:p w:rsidR="004F0958" w:rsidRDefault="004F0958" w:rsidP="0070365D">
            <w:pPr>
              <w:pStyle w:val="C503-5"/>
              <w:spacing w:before="62" w:after="62"/>
              <w:jc w:val="left"/>
              <w:rPr>
                <w:szCs w:val="21"/>
              </w:rPr>
            </w:pPr>
          </w:p>
        </w:tc>
        <w:tc>
          <w:tcPr>
            <w:tcW w:w="1418" w:type="dxa"/>
            <w:vMerge/>
          </w:tcPr>
          <w:p w:rsidR="004F0958" w:rsidRPr="007552F7" w:rsidRDefault="004F0958" w:rsidP="0070365D">
            <w:pPr>
              <w:pStyle w:val="C503-5"/>
              <w:spacing w:before="62" w:after="62"/>
              <w:jc w:val="left"/>
              <w:rPr>
                <w:szCs w:val="21"/>
              </w:rPr>
            </w:pPr>
          </w:p>
        </w:tc>
        <w:tc>
          <w:tcPr>
            <w:tcW w:w="2577" w:type="dxa"/>
            <w:vMerge/>
          </w:tcPr>
          <w:p w:rsidR="004F0958" w:rsidRPr="007552F7" w:rsidRDefault="004F0958" w:rsidP="0070365D">
            <w:pPr>
              <w:pStyle w:val="C503-5"/>
              <w:spacing w:before="62" w:after="62"/>
              <w:jc w:val="left"/>
              <w:rPr>
                <w:szCs w:val="21"/>
              </w:rPr>
            </w:pPr>
          </w:p>
        </w:tc>
        <w:tc>
          <w:tcPr>
            <w:tcW w:w="1560" w:type="dxa"/>
            <w:vMerge/>
          </w:tcPr>
          <w:p w:rsidR="004F0958" w:rsidRPr="007552F7" w:rsidRDefault="004F0958" w:rsidP="0070365D">
            <w:pPr>
              <w:pStyle w:val="C503-5"/>
              <w:spacing w:before="62" w:after="62"/>
              <w:jc w:val="left"/>
              <w:rPr>
                <w:szCs w:val="21"/>
              </w:rPr>
            </w:pPr>
          </w:p>
        </w:tc>
        <w:tc>
          <w:tcPr>
            <w:tcW w:w="992" w:type="dxa"/>
          </w:tcPr>
          <w:p w:rsidR="004F0958" w:rsidRPr="00EA23B2" w:rsidRDefault="004F0958" w:rsidP="0070365D">
            <w:pPr>
              <w:pStyle w:val="C503-5"/>
              <w:spacing w:before="62" w:after="62"/>
              <w:jc w:val="left"/>
              <w:rPr>
                <w:szCs w:val="21"/>
              </w:rPr>
            </w:pPr>
            <w:r w:rsidRPr="007552F7">
              <w:rPr>
                <w:rFonts w:hint="eastAsia"/>
                <w:szCs w:val="21"/>
              </w:rPr>
              <w:t xml:space="preserve">JobStatus.State  </w:t>
            </w:r>
          </w:p>
        </w:tc>
        <w:tc>
          <w:tcPr>
            <w:tcW w:w="2928" w:type="dxa"/>
          </w:tcPr>
          <w:p w:rsidR="004F0958" w:rsidRPr="00EA23B2" w:rsidRDefault="004F0958" w:rsidP="0070365D">
            <w:pPr>
              <w:pStyle w:val="C503-5"/>
              <w:spacing w:before="62" w:after="62"/>
              <w:jc w:val="left"/>
              <w:rPr>
                <w:szCs w:val="21"/>
              </w:rPr>
            </w:pPr>
            <w:r w:rsidRPr="007552F7">
              <w:rPr>
                <w:rFonts w:hint="eastAsia"/>
                <w:szCs w:val="21"/>
              </w:rPr>
              <w:t>目标作业状态</w:t>
            </w:r>
          </w:p>
        </w:tc>
      </w:tr>
      <w:tr w:rsidR="002F40F4" w:rsidRPr="00A219BB" w:rsidTr="002F40F4">
        <w:trPr>
          <w:trHeight w:val="480"/>
          <w:jc w:val="center"/>
        </w:trPr>
        <w:tc>
          <w:tcPr>
            <w:tcW w:w="550" w:type="dxa"/>
            <w:vMerge w:val="restart"/>
          </w:tcPr>
          <w:p w:rsidR="002F40F4" w:rsidRPr="00A139C1" w:rsidRDefault="002F40F4" w:rsidP="002F40F4">
            <w:pPr>
              <w:pStyle w:val="C503-"/>
              <w:numPr>
                <w:ilvl w:val="0"/>
                <w:numId w:val="27"/>
              </w:numPr>
              <w:spacing w:before="62" w:after="62"/>
              <w:jc w:val="left"/>
              <w:rPr>
                <w:szCs w:val="21"/>
              </w:rPr>
            </w:pPr>
          </w:p>
        </w:tc>
        <w:tc>
          <w:tcPr>
            <w:tcW w:w="850" w:type="dxa"/>
            <w:vMerge w:val="restart"/>
          </w:tcPr>
          <w:p w:rsidR="002F40F4" w:rsidRDefault="002F40F4" w:rsidP="002F40F4">
            <w:pPr>
              <w:pStyle w:val="C503-5"/>
              <w:spacing w:before="62" w:after="62"/>
              <w:jc w:val="left"/>
              <w:rPr>
                <w:szCs w:val="21"/>
              </w:rPr>
            </w:pPr>
            <w:r>
              <w:rPr>
                <w:rFonts w:hint="eastAsia"/>
                <w:szCs w:val="21"/>
              </w:rPr>
              <w:t>Reducer</w:t>
            </w:r>
          </w:p>
        </w:tc>
        <w:tc>
          <w:tcPr>
            <w:tcW w:w="851" w:type="dxa"/>
            <w:vMerge w:val="restart"/>
          </w:tcPr>
          <w:p w:rsidR="002F40F4" w:rsidRPr="00E2499E" w:rsidRDefault="002F40F4" w:rsidP="002F40F4">
            <w:pPr>
              <w:pStyle w:val="C503-5"/>
              <w:spacing w:before="62" w:after="62"/>
              <w:jc w:val="left"/>
              <w:rPr>
                <w:szCs w:val="21"/>
              </w:rPr>
            </w:pPr>
            <w:r>
              <w:rPr>
                <w:rFonts w:hint="eastAsia"/>
                <w:szCs w:val="21"/>
              </w:rPr>
              <w:t>RecordWriter</w:t>
            </w:r>
          </w:p>
        </w:tc>
        <w:tc>
          <w:tcPr>
            <w:tcW w:w="1418" w:type="dxa"/>
            <w:vMerge w:val="restart"/>
          </w:tcPr>
          <w:p w:rsidR="002F40F4" w:rsidRDefault="002F40F4" w:rsidP="002F40F4">
            <w:pPr>
              <w:pStyle w:val="C503-5"/>
              <w:spacing w:before="62" w:after="62"/>
              <w:jc w:val="left"/>
              <w:rPr>
                <w:szCs w:val="21"/>
              </w:rPr>
            </w:pPr>
            <w:r w:rsidRPr="00EA23B2">
              <w:rPr>
                <w:szCs w:val="21"/>
              </w:rPr>
              <w:t>write</w:t>
            </w:r>
          </w:p>
        </w:tc>
        <w:tc>
          <w:tcPr>
            <w:tcW w:w="2577" w:type="dxa"/>
            <w:vMerge w:val="restart"/>
          </w:tcPr>
          <w:p w:rsidR="002F40F4" w:rsidRPr="002E694A" w:rsidRDefault="002F40F4" w:rsidP="002F40F4">
            <w:pPr>
              <w:pStyle w:val="C503-5"/>
              <w:spacing w:before="62" w:after="62"/>
              <w:jc w:val="left"/>
              <w:rPr>
                <w:szCs w:val="21"/>
              </w:rPr>
            </w:pPr>
            <w:r w:rsidRPr="00EA23B2">
              <w:rPr>
                <w:rFonts w:hint="eastAsia"/>
                <w:szCs w:val="21"/>
              </w:rPr>
              <w:t>将</w:t>
            </w:r>
            <w:r>
              <w:rPr>
                <w:rFonts w:hint="eastAsia"/>
                <w:szCs w:val="21"/>
              </w:rPr>
              <w:t>Reducer</w:t>
            </w:r>
            <w:r w:rsidRPr="00EA23B2">
              <w:rPr>
                <w:rFonts w:hint="eastAsia"/>
                <w:szCs w:val="21"/>
              </w:rPr>
              <w:t>计算获得的键值对写入由</w:t>
            </w:r>
            <w:r w:rsidRPr="00EA23B2">
              <w:rPr>
                <w:rFonts w:hint="eastAsia"/>
                <w:szCs w:val="21"/>
              </w:rPr>
              <w:t>RecordWriter</w:t>
            </w:r>
            <w:r w:rsidRPr="00EA23B2">
              <w:rPr>
                <w:rFonts w:hint="eastAsia"/>
                <w:szCs w:val="21"/>
              </w:rPr>
              <w:t>标识的存储空间中</w:t>
            </w:r>
          </w:p>
        </w:tc>
        <w:tc>
          <w:tcPr>
            <w:tcW w:w="1560" w:type="dxa"/>
            <w:vMerge w:val="restart"/>
          </w:tcPr>
          <w:p w:rsidR="002F40F4" w:rsidRPr="002F3046" w:rsidRDefault="002F40F4" w:rsidP="002F40F4">
            <w:pPr>
              <w:pStyle w:val="C503-5"/>
              <w:spacing w:before="62" w:after="62"/>
              <w:jc w:val="left"/>
              <w:rPr>
                <w:szCs w:val="21"/>
              </w:rPr>
            </w:pPr>
            <w:r w:rsidRPr="00EA23B2">
              <w:rPr>
                <w:szCs w:val="21"/>
              </w:rPr>
              <w:t>void write(K key, V value)</w:t>
            </w:r>
          </w:p>
        </w:tc>
        <w:tc>
          <w:tcPr>
            <w:tcW w:w="992" w:type="dxa"/>
          </w:tcPr>
          <w:p w:rsidR="002F40F4" w:rsidRPr="0037576C" w:rsidRDefault="002F40F4" w:rsidP="00CD4CEB">
            <w:pPr>
              <w:pStyle w:val="C503-5"/>
              <w:spacing w:before="62" w:after="62"/>
              <w:jc w:val="left"/>
              <w:rPr>
                <w:szCs w:val="21"/>
              </w:rPr>
            </w:pPr>
            <w:r w:rsidRPr="00EA23B2">
              <w:rPr>
                <w:rFonts w:hint="eastAsia"/>
                <w:szCs w:val="21"/>
              </w:rPr>
              <w:t>K</w:t>
            </w:r>
          </w:p>
        </w:tc>
        <w:tc>
          <w:tcPr>
            <w:tcW w:w="2928" w:type="dxa"/>
          </w:tcPr>
          <w:p w:rsidR="002F40F4" w:rsidRPr="002E694A" w:rsidRDefault="002F40F4" w:rsidP="002F40F4">
            <w:pPr>
              <w:pStyle w:val="C503-5"/>
              <w:spacing w:before="62" w:after="62"/>
              <w:jc w:val="left"/>
              <w:rPr>
                <w:szCs w:val="21"/>
              </w:rPr>
            </w:pPr>
            <w:r>
              <w:rPr>
                <w:rFonts w:hint="eastAsia"/>
                <w:szCs w:val="21"/>
              </w:rPr>
              <w:t>结果</w:t>
            </w:r>
            <w:r w:rsidRPr="00EA23B2">
              <w:rPr>
                <w:rFonts w:hint="eastAsia"/>
                <w:szCs w:val="21"/>
              </w:rPr>
              <w:t>键值对中的</w:t>
            </w:r>
            <w:r w:rsidRPr="00EA23B2">
              <w:rPr>
                <w:rFonts w:hint="eastAsia"/>
                <w:szCs w:val="21"/>
              </w:rPr>
              <w:t>key</w:t>
            </w:r>
          </w:p>
        </w:tc>
      </w:tr>
      <w:tr w:rsidR="002F40F4" w:rsidRPr="00A219BB" w:rsidTr="00B3692B">
        <w:trPr>
          <w:trHeight w:val="480"/>
          <w:jc w:val="center"/>
        </w:trPr>
        <w:tc>
          <w:tcPr>
            <w:tcW w:w="550" w:type="dxa"/>
            <w:vMerge/>
          </w:tcPr>
          <w:p w:rsidR="002F40F4" w:rsidRPr="00A139C1" w:rsidRDefault="002F40F4" w:rsidP="002F40F4">
            <w:pPr>
              <w:pStyle w:val="C503-"/>
              <w:numPr>
                <w:ilvl w:val="0"/>
                <w:numId w:val="27"/>
              </w:numPr>
              <w:spacing w:before="62" w:after="62"/>
              <w:jc w:val="left"/>
              <w:rPr>
                <w:szCs w:val="21"/>
              </w:rPr>
            </w:pPr>
          </w:p>
        </w:tc>
        <w:tc>
          <w:tcPr>
            <w:tcW w:w="850" w:type="dxa"/>
            <w:vMerge/>
          </w:tcPr>
          <w:p w:rsidR="002F40F4" w:rsidRDefault="002F40F4" w:rsidP="002F40F4">
            <w:pPr>
              <w:pStyle w:val="C503-5"/>
              <w:spacing w:before="62" w:after="62"/>
              <w:jc w:val="left"/>
              <w:rPr>
                <w:szCs w:val="21"/>
              </w:rPr>
            </w:pPr>
          </w:p>
        </w:tc>
        <w:tc>
          <w:tcPr>
            <w:tcW w:w="851" w:type="dxa"/>
            <w:vMerge/>
          </w:tcPr>
          <w:p w:rsidR="002F40F4" w:rsidRDefault="002F40F4" w:rsidP="002F40F4">
            <w:pPr>
              <w:pStyle w:val="C503-5"/>
              <w:spacing w:before="62" w:after="62"/>
              <w:jc w:val="left"/>
              <w:rPr>
                <w:szCs w:val="21"/>
              </w:rPr>
            </w:pPr>
          </w:p>
        </w:tc>
        <w:tc>
          <w:tcPr>
            <w:tcW w:w="1418" w:type="dxa"/>
            <w:vMerge/>
          </w:tcPr>
          <w:p w:rsidR="002F40F4" w:rsidRPr="00EA23B2" w:rsidRDefault="002F40F4" w:rsidP="002F40F4">
            <w:pPr>
              <w:pStyle w:val="C503-5"/>
              <w:spacing w:before="62" w:after="62"/>
              <w:jc w:val="left"/>
              <w:rPr>
                <w:szCs w:val="21"/>
              </w:rPr>
            </w:pPr>
          </w:p>
        </w:tc>
        <w:tc>
          <w:tcPr>
            <w:tcW w:w="2577" w:type="dxa"/>
            <w:vMerge/>
          </w:tcPr>
          <w:p w:rsidR="002F40F4" w:rsidRPr="00EA23B2" w:rsidRDefault="002F40F4" w:rsidP="002F40F4">
            <w:pPr>
              <w:pStyle w:val="C503-5"/>
              <w:spacing w:before="62" w:after="62"/>
              <w:jc w:val="left"/>
              <w:rPr>
                <w:szCs w:val="21"/>
              </w:rPr>
            </w:pPr>
          </w:p>
        </w:tc>
        <w:tc>
          <w:tcPr>
            <w:tcW w:w="1560" w:type="dxa"/>
            <w:vMerge/>
          </w:tcPr>
          <w:p w:rsidR="002F40F4" w:rsidRPr="00EA23B2" w:rsidRDefault="002F40F4" w:rsidP="002F40F4">
            <w:pPr>
              <w:pStyle w:val="C503-5"/>
              <w:spacing w:before="62" w:after="62"/>
              <w:jc w:val="left"/>
              <w:rPr>
                <w:szCs w:val="21"/>
              </w:rPr>
            </w:pPr>
          </w:p>
        </w:tc>
        <w:tc>
          <w:tcPr>
            <w:tcW w:w="992" w:type="dxa"/>
          </w:tcPr>
          <w:p w:rsidR="002F40F4" w:rsidRPr="00EA23B2" w:rsidRDefault="002F40F4" w:rsidP="002F40F4">
            <w:pPr>
              <w:pStyle w:val="C503-5"/>
              <w:spacing w:before="62" w:after="62"/>
              <w:jc w:val="left"/>
              <w:rPr>
                <w:szCs w:val="21"/>
              </w:rPr>
            </w:pPr>
            <w:r w:rsidRPr="00EA23B2">
              <w:rPr>
                <w:rFonts w:hint="eastAsia"/>
                <w:szCs w:val="21"/>
              </w:rPr>
              <w:t>V</w:t>
            </w:r>
          </w:p>
        </w:tc>
        <w:tc>
          <w:tcPr>
            <w:tcW w:w="2928" w:type="dxa"/>
          </w:tcPr>
          <w:p w:rsidR="002F40F4" w:rsidRPr="002E694A" w:rsidRDefault="002F40F4" w:rsidP="002F40F4">
            <w:pPr>
              <w:pStyle w:val="C503-5"/>
              <w:spacing w:before="62" w:after="62"/>
              <w:jc w:val="left"/>
              <w:rPr>
                <w:szCs w:val="21"/>
              </w:rPr>
            </w:pPr>
            <w:r>
              <w:rPr>
                <w:rFonts w:hint="eastAsia"/>
                <w:szCs w:val="21"/>
              </w:rPr>
              <w:t>结果</w:t>
            </w:r>
            <w:r w:rsidRPr="00EA23B2">
              <w:rPr>
                <w:rFonts w:hint="eastAsia"/>
                <w:szCs w:val="21"/>
              </w:rPr>
              <w:t>键值对中的</w:t>
            </w:r>
            <w:r w:rsidRPr="00EA23B2">
              <w:rPr>
                <w:rFonts w:hint="eastAsia"/>
                <w:szCs w:val="21"/>
              </w:rPr>
              <w:t>value</w:t>
            </w:r>
          </w:p>
        </w:tc>
      </w:tr>
      <w:tr w:rsidR="00865C45" w:rsidRPr="00A219BB" w:rsidTr="00B3692B">
        <w:trPr>
          <w:trHeight w:val="480"/>
          <w:jc w:val="center"/>
        </w:trPr>
        <w:tc>
          <w:tcPr>
            <w:tcW w:w="550" w:type="dxa"/>
          </w:tcPr>
          <w:p w:rsidR="00865C45" w:rsidRPr="00A139C1" w:rsidRDefault="00865C45" w:rsidP="00865C45">
            <w:pPr>
              <w:pStyle w:val="C503-"/>
              <w:numPr>
                <w:ilvl w:val="0"/>
                <w:numId w:val="27"/>
              </w:numPr>
              <w:spacing w:before="62" w:after="62"/>
              <w:jc w:val="left"/>
              <w:rPr>
                <w:szCs w:val="21"/>
              </w:rPr>
            </w:pPr>
          </w:p>
        </w:tc>
        <w:tc>
          <w:tcPr>
            <w:tcW w:w="850" w:type="dxa"/>
          </w:tcPr>
          <w:p w:rsidR="00865C45" w:rsidRDefault="006A0B94" w:rsidP="00865C45">
            <w:pPr>
              <w:pStyle w:val="C503-5"/>
              <w:spacing w:before="62" w:after="62"/>
              <w:jc w:val="left"/>
              <w:rPr>
                <w:szCs w:val="21"/>
              </w:rPr>
            </w:pPr>
            <w:r>
              <w:rPr>
                <w:rFonts w:hint="eastAsia"/>
                <w:szCs w:val="21"/>
              </w:rPr>
              <w:t>Reducer</w:t>
            </w:r>
          </w:p>
        </w:tc>
        <w:tc>
          <w:tcPr>
            <w:tcW w:w="851" w:type="dxa"/>
          </w:tcPr>
          <w:p w:rsidR="00865C45" w:rsidRDefault="00865C45" w:rsidP="00865C45">
            <w:pPr>
              <w:pStyle w:val="C503-5"/>
              <w:spacing w:before="62" w:after="62"/>
              <w:jc w:val="left"/>
              <w:rPr>
                <w:szCs w:val="21"/>
              </w:rPr>
            </w:pPr>
            <w:r w:rsidRPr="00E2499E">
              <w:rPr>
                <w:rFonts w:hint="eastAsia"/>
                <w:szCs w:val="21"/>
              </w:rPr>
              <w:t>TaskReporter</w:t>
            </w:r>
          </w:p>
        </w:tc>
        <w:tc>
          <w:tcPr>
            <w:tcW w:w="1418" w:type="dxa"/>
          </w:tcPr>
          <w:p w:rsidR="00865C45" w:rsidRPr="00273A57" w:rsidRDefault="00865C45" w:rsidP="00865C45">
            <w:pPr>
              <w:pStyle w:val="C503-5"/>
              <w:spacing w:before="62" w:after="62"/>
              <w:jc w:val="left"/>
              <w:rPr>
                <w:szCs w:val="21"/>
              </w:rPr>
            </w:pPr>
            <w:r>
              <w:rPr>
                <w:rFonts w:hint="eastAsia"/>
                <w:szCs w:val="21"/>
              </w:rPr>
              <w:t>setProgress</w:t>
            </w:r>
          </w:p>
        </w:tc>
        <w:tc>
          <w:tcPr>
            <w:tcW w:w="2577" w:type="dxa"/>
          </w:tcPr>
          <w:p w:rsidR="00865C45" w:rsidRPr="00273A57" w:rsidRDefault="00865C45" w:rsidP="00C67009">
            <w:pPr>
              <w:pStyle w:val="C503-5"/>
              <w:spacing w:before="62" w:after="62"/>
              <w:jc w:val="left"/>
              <w:rPr>
                <w:szCs w:val="21"/>
              </w:rPr>
            </w:pPr>
            <w:r w:rsidRPr="002E694A">
              <w:rPr>
                <w:rFonts w:hint="eastAsia"/>
                <w:szCs w:val="21"/>
              </w:rPr>
              <w:t>当</w:t>
            </w:r>
            <w:r w:rsidRPr="002E694A">
              <w:rPr>
                <w:rFonts w:hint="eastAsia"/>
                <w:szCs w:val="21"/>
              </w:rPr>
              <w:t>Re</w:t>
            </w:r>
            <w:r w:rsidR="00C67009">
              <w:rPr>
                <w:rFonts w:hint="eastAsia"/>
                <w:szCs w:val="21"/>
              </w:rPr>
              <w:t>ducer</w:t>
            </w:r>
            <w:r w:rsidRPr="002E694A">
              <w:rPr>
                <w:rFonts w:hint="eastAsia"/>
                <w:szCs w:val="21"/>
              </w:rPr>
              <w:t>读取一对</w:t>
            </w:r>
            <w:r w:rsidR="004C323C">
              <w:rPr>
                <w:rFonts w:hint="eastAsia"/>
                <w:szCs w:val="21"/>
              </w:rPr>
              <w:t>中间</w:t>
            </w:r>
            <w:r w:rsidRPr="002E694A">
              <w:rPr>
                <w:rFonts w:hint="eastAsia"/>
                <w:szCs w:val="21"/>
              </w:rPr>
              <w:t>key/value</w:t>
            </w:r>
            <w:r w:rsidRPr="002E694A">
              <w:rPr>
                <w:rFonts w:hint="eastAsia"/>
                <w:szCs w:val="21"/>
              </w:rPr>
              <w:t>时，更新其内部计数器，向</w:t>
            </w:r>
            <w:r w:rsidRPr="002E694A">
              <w:rPr>
                <w:rFonts w:hint="eastAsia"/>
                <w:szCs w:val="21"/>
              </w:rPr>
              <w:t>TaskReporter</w:t>
            </w:r>
            <w:r w:rsidRPr="002E694A">
              <w:rPr>
                <w:rFonts w:hint="eastAsia"/>
                <w:szCs w:val="21"/>
              </w:rPr>
              <w:t>报告这一进展，而</w:t>
            </w:r>
            <w:r w:rsidRPr="002E694A">
              <w:rPr>
                <w:rFonts w:hint="eastAsia"/>
                <w:szCs w:val="21"/>
              </w:rPr>
              <w:t>TaskReporter</w:t>
            </w:r>
            <w:r w:rsidRPr="002E694A">
              <w:rPr>
                <w:rFonts w:hint="eastAsia"/>
                <w:szCs w:val="21"/>
              </w:rPr>
              <w:t>会将此进展（通过周期性线程）发送给</w:t>
            </w:r>
            <w:r w:rsidRPr="002E694A">
              <w:rPr>
                <w:rFonts w:hint="eastAsia"/>
                <w:szCs w:val="21"/>
              </w:rPr>
              <w:t>TaskTracker</w:t>
            </w:r>
            <w:r w:rsidRPr="002E694A">
              <w:rPr>
                <w:rFonts w:hint="eastAsia"/>
                <w:szCs w:val="21"/>
              </w:rPr>
              <w:t>。</w:t>
            </w:r>
          </w:p>
        </w:tc>
        <w:tc>
          <w:tcPr>
            <w:tcW w:w="1560" w:type="dxa"/>
          </w:tcPr>
          <w:p w:rsidR="00865C45" w:rsidRPr="002E694A" w:rsidRDefault="00865C45" w:rsidP="00865C45">
            <w:pPr>
              <w:pStyle w:val="C503-5"/>
              <w:spacing w:before="62" w:after="62"/>
              <w:jc w:val="left"/>
              <w:rPr>
                <w:szCs w:val="21"/>
              </w:rPr>
            </w:pPr>
            <w:r w:rsidRPr="002E694A">
              <w:rPr>
                <w:szCs w:val="21"/>
              </w:rPr>
              <w:t>void setProgress(float progress)</w:t>
            </w:r>
          </w:p>
          <w:p w:rsidR="00865C45" w:rsidRPr="002E694A" w:rsidRDefault="00865C45" w:rsidP="00865C45">
            <w:pPr>
              <w:pStyle w:val="C503-5"/>
              <w:spacing w:before="62" w:after="62"/>
              <w:jc w:val="left"/>
              <w:rPr>
                <w:szCs w:val="21"/>
              </w:rPr>
            </w:pPr>
          </w:p>
        </w:tc>
        <w:tc>
          <w:tcPr>
            <w:tcW w:w="992" w:type="dxa"/>
          </w:tcPr>
          <w:p w:rsidR="00865C45" w:rsidRPr="00273A57" w:rsidRDefault="00865C45" w:rsidP="00865C45">
            <w:pPr>
              <w:pStyle w:val="C503-5"/>
              <w:spacing w:before="62" w:after="62"/>
              <w:jc w:val="left"/>
              <w:rPr>
                <w:szCs w:val="21"/>
              </w:rPr>
            </w:pPr>
            <w:r w:rsidRPr="002E694A">
              <w:rPr>
                <w:rFonts w:hint="eastAsia"/>
                <w:szCs w:val="21"/>
              </w:rPr>
              <w:t>float</w:t>
            </w:r>
          </w:p>
        </w:tc>
        <w:tc>
          <w:tcPr>
            <w:tcW w:w="2928" w:type="dxa"/>
          </w:tcPr>
          <w:p w:rsidR="00865C45" w:rsidRPr="00273A57" w:rsidRDefault="00865C45" w:rsidP="00865C45">
            <w:pPr>
              <w:pStyle w:val="C503-5"/>
              <w:spacing w:before="62" w:after="62"/>
              <w:jc w:val="left"/>
              <w:rPr>
                <w:szCs w:val="21"/>
              </w:rPr>
            </w:pPr>
            <w:r w:rsidRPr="002E694A">
              <w:rPr>
                <w:rFonts w:hint="eastAsia"/>
                <w:szCs w:val="21"/>
              </w:rPr>
              <w:t>其值介于</w:t>
            </w:r>
            <w:r w:rsidRPr="002E694A">
              <w:rPr>
                <w:rFonts w:hint="eastAsia"/>
                <w:szCs w:val="21"/>
              </w:rPr>
              <w:t>0.0</w:t>
            </w:r>
            <w:r w:rsidRPr="002E694A">
              <w:rPr>
                <w:rFonts w:hint="eastAsia"/>
                <w:szCs w:val="21"/>
              </w:rPr>
              <w:t>到</w:t>
            </w:r>
            <w:r w:rsidRPr="002E694A">
              <w:rPr>
                <w:rFonts w:hint="eastAsia"/>
                <w:szCs w:val="21"/>
              </w:rPr>
              <w:t>1.0</w:t>
            </w:r>
            <w:r w:rsidRPr="002E694A">
              <w:rPr>
                <w:rFonts w:hint="eastAsia"/>
                <w:szCs w:val="21"/>
              </w:rPr>
              <w:t>间，表示已读取输入源中的键值对占全部键值对比例</w:t>
            </w:r>
          </w:p>
        </w:tc>
      </w:tr>
      <w:tr w:rsidR="00FD5A5D" w:rsidRPr="00A219BB" w:rsidTr="00B3692B">
        <w:trPr>
          <w:trHeight w:val="480"/>
          <w:jc w:val="center"/>
        </w:trPr>
        <w:tc>
          <w:tcPr>
            <w:tcW w:w="550" w:type="dxa"/>
          </w:tcPr>
          <w:p w:rsidR="00FD5A5D" w:rsidRPr="00A139C1" w:rsidRDefault="00FD5A5D" w:rsidP="00865C45">
            <w:pPr>
              <w:pStyle w:val="C503-"/>
              <w:numPr>
                <w:ilvl w:val="0"/>
                <w:numId w:val="27"/>
              </w:numPr>
              <w:spacing w:before="62" w:after="62"/>
              <w:jc w:val="left"/>
              <w:rPr>
                <w:szCs w:val="21"/>
              </w:rPr>
            </w:pPr>
          </w:p>
        </w:tc>
        <w:tc>
          <w:tcPr>
            <w:tcW w:w="850" w:type="dxa"/>
          </w:tcPr>
          <w:p w:rsidR="00FD5A5D" w:rsidRDefault="001F034C" w:rsidP="00865C45">
            <w:pPr>
              <w:pStyle w:val="C503-5"/>
              <w:spacing w:before="62" w:after="62"/>
              <w:jc w:val="left"/>
              <w:rPr>
                <w:szCs w:val="21"/>
              </w:rPr>
            </w:pPr>
            <w:r>
              <w:rPr>
                <w:rFonts w:hint="eastAsia"/>
                <w:szCs w:val="21"/>
              </w:rPr>
              <w:t>Reducer</w:t>
            </w:r>
          </w:p>
        </w:tc>
        <w:tc>
          <w:tcPr>
            <w:tcW w:w="851" w:type="dxa"/>
          </w:tcPr>
          <w:p w:rsidR="00FD5A5D" w:rsidRPr="00E2499E" w:rsidRDefault="00B47605" w:rsidP="00865C45">
            <w:pPr>
              <w:pStyle w:val="C503-5"/>
              <w:spacing w:before="62" w:after="62"/>
              <w:jc w:val="left"/>
              <w:rPr>
                <w:szCs w:val="21"/>
              </w:rPr>
            </w:pPr>
            <w:r w:rsidRPr="00B47605">
              <w:rPr>
                <w:szCs w:val="21"/>
              </w:rPr>
              <w:t>Reducer.Context</w:t>
            </w:r>
          </w:p>
        </w:tc>
        <w:tc>
          <w:tcPr>
            <w:tcW w:w="1418" w:type="dxa"/>
          </w:tcPr>
          <w:p w:rsidR="00FD5A5D" w:rsidRDefault="003D7729" w:rsidP="00865C45">
            <w:pPr>
              <w:pStyle w:val="C503-5"/>
              <w:spacing w:before="62" w:after="62"/>
              <w:jc w:val="left"/>
              <w:rPr>
                <w:szCs w:val="21"/>
              </w:rPr>
            </w:pPr>
            <w:r w:rsidRPr="003D7729">
              <w:rPr>
                <w:szCs w:val="21"/>
              </w:rPr>
              <w:t>nextKey</w:t>
            </w:r>
          </w:p>
        </w:tc>
        <w:tc>
          <w:tcPr>
            <w:tcW w:w="2577" w:type="dxa"/>
          </w:tcPr>
          <w:p w:rsidR="00FD5A5D" w:rsidRPr="002E694A" w:rsidRDefault="003D7729" w:rsidP="00267603">
            <w:pPr>
              <w:pStyle w:val="C503-5"/>
              <w:spacing w:before="62" w:after="62"/>
              <w:jc w:val="left"/>
              <w:rPr>
                <w:szCs w:val="21"/>
              </w:rPr>
            </w:pPr>
            <w:r w:rsidRPr="003D7729">
              <w:rPr>
                <w:rFonts w:hint="eastAsia"/>
                <w:szCs w:val="21"/>
              </w:rPr>
              <w:t>是否还存在下一个待处理</w:t>
            </w:r>
            <w:r w:rsidRPr="003D7729">
              <w:rPr>
                <w:rFonts w:hint="eastAsia"/>
                <w:szCs w:val="21"/>
              </w:rPr>
              <w:t>Key</w:t>
            </w:r>
          </w:p>
        </w:tc>
        <w:tc>
          <w:tcPr>
            <w:tcW w:w="1560" w:type="dxa"/>
          </w:tcPr>
          <w:p w:rsidR="00FD5A5D" w:rsidRPr="002E694A" w:rsidRDefault="003D7729" w:rsidP="00865C45">
            <w:pPr>
              <w:pStyle w:val="C503-5"/>
              <w:spacing w:before="62" w:after="62"/>
              <w:jc w:val="left"/>
              <w:rPr>
                <w:szCs w:val="21"/>
              </w:rPr>
            </w:pPr>
            <w:r w:rsidRPr="003D7729">
              <w:rPr>
                <w:szCs w:val="21"/>
              </w:rPr>
              <w:t>boolean nextKey()</w:t>
            </w:r>
          </w:p>
        </w:tc>
        <w:tc>
          <w:tcPr>
            <w:tcW w:w="992" w:type="dxa"/>
          </w:tcPr>
          <w:p w:rsidR="00FD5A5D" w:rsidRPr="002E694A" w:rsidRDefault="00267603" w:rsidP="00865C45">
            <w:pPr>
              <w:pStyle w:val="C503-5"/>
              <w:spacing w:before="62" w:after="62"/>
              <w:jc w:val="left"/>
              <w:rPr>
                <w:szCs w:val="21"/>
              </w:rPr>
            </w:pPr>
            <w:r w:rsidRPr="003D7729">
              <w:rPr>
                <w:rFonts w:hint="eastAsia"/>
                <w:szCs w:val="21"/>
              </w:rPr>
              <w:t>boolean</w:t>
            </w:r>
          </w:p>
        </w:tc>
        <w:tc>
          <w:tcPr>
            <w:tcW w:w="2928" w:type="dxa"/>
          </w:tcPr>
          <w:p w:rsidR="00FD5A5D" w:rsidRPr="002E694A" w:rsidRDefault="00267603" w:rsidP="00865C45">
            <w:pPr>
              <w:pStyle w:val="C503-5"/>
              <w:spacing w:before="62" w:after="62"/>
              <w:jc w:val="left"/>
              <w:rPr>
                <w:szCs w:val="21"/>
              </w:rPr>
            </w:pPr>
            <w:r w:rsidRPr="003D7729">
              <w:rPr>
                <w:rFonts w:hint="eastAsia"/>
                <w:szCs w:val="21"/>
              </w:rPr>
              <w:t>如果存在返回</w:t>
            </w:r>
            <w:r w:rsidRPr="003D7729">
              <w:rPr>
                <w:rFonts w:hint="eastAsia"/>
                <w:szCs w:val="21"/>
              </w:rPr>
              <w:t>true</w:t>
            </w:r>
            <w:r w:rsidRPr="003D7729">
              <w:rPr>
                <w:rFonts w:hint="eastAsia"/>
                <w:szCs w:val="21"/>
              </w:rPr>
              <w:t>，否则返回</w:t>
            </w:r>
            <w:r w:rsidRPr="003D7729">
              <w:rPr>
                <w:rFonts w:hint="eastAsia"/>
                <w:szCs w:val="21"/>
              </w:rPr>
              <w:t>false</w:t>
            </w:r>
          </w:p>
        </w:tc>
      </w:tr>
      <w:tr w:rsidR="00693874" w:rsidRPr="00A219BB" w:rsidTr="00B3692B">
        <w:trPr>
          <w:trHeight w:val="480"/>
          <w:jc w:val="center"/>
        </w:trPr>
        <w:tc>
          <w:tcPr>
            <w:tcW w:w="550" w:type="dxa"/>
          </w:tcPr>
          <w:p w:rsidR="00693874" w:rsidRPr="00A139C1" w:rsidRDefault="00693874" w:rsidP="00693874">
            <w:pPr>
              <w:pStyle w:val="C503-"/>
              <w:numPr>
                <w:ilvl w:val="0"/>
                <w:numId w:val="27"/>
              </w:numPr>
              <w:spacing w:before="62" w:after="62"/>
              <w:jc w:val="left"/>
              <w:rPr>
                <w:szCs w:val="21"/>
              </w:rPr>
            </w:pPr>
          </w:p>
        </w:tc>
        <w:tc>
          <w:tcPr>
            <w:tcW w:w="850" w:type="dxa"/>
          </w:tcPr>
          <w:p w:rsidR="00693874" w:rsidRDefault="00693874" w:rsidP="00693874">
            <w:pPr>
              <w:pStyle w:val="C503-5"/>
              <w:spacing w:before="62" w:after="62"/>
              <w:jc w:val="left"/>
              <w:rPr>
                <w:szCs w:val="21"/>
              </w:rPr>
            </w:pPr>
            <w:r>
              <w:rPr>
                <w:rFonts w:hint="eastAsia"/>
                <w:szCs w:val="21"/>
              </w:rPr>
              <w:t>Reducer</w:t>
            </w:r>
          </w:p>
        </w:tc>
        <w:tc>
          <w:tcPr>
            <w:tcW w:w="851" w:type="dxa"/>
          </w:tcPr>
          <w:p w:rsidR="00693874" w:rsidRPr="00E2499E" w:rsidRDefault="00B47605" w:rsidP="00693874">
            <w:pPr>
              <w:pStyle w:val="C503-5"/>
              <w:spacing w:before="62" w:after="62"/>
              <w:jc w:val="left"/>
              <w:rPr>
                <w:szCs w:val="21"/>
              </w:rPr>
            </w:pPr>
            <w:r w:rsidRPr="00B47605">
              <w:rPr>
                <w:szCs w:val="21"/>
              </w:rPr>
              <w:t>Reducer.Context</w:t>
            </w:r>
            <w:r w:rsidRPr="003D7729">
              <w:rPr>
                <w:szCs w:val="21"/>
              </w:rPr>
              <w:t xml:space="preserve"> </w:t>
            </w:r>
          </w:p>
        </w:tc>
        <w:tc>
          <w:tcPr>
            <w:tcW w:w="1418" w:type="dxa"/>
          </w:tcPr>
          <w:p w:rsidR="00693874" w:rsidRPr="003D7729" w:rsidRDefault="00597783" w:rsidP="000C7046">
            <w:pPr>
              <w:pStyle w:val="C503-5"/>
              <w:spacing w:before="62" w:after="62"/>
              <w:jc w:val="left"/>
              <w:rPr>
                <w:szCs w:val="21"/>
              </w:rPr>
            </w:pPr>
            <w:r w:rsidRPr="00597783">
              <w:rPr>
                <w:szCs w:val="21"/>
              </w:rPr>
              <w:t xml:space="preserve">getCurrentKey </w:t>
            </w:r>
          </w:p>
        </w:tc>
        <w:tc>
          <w:tcPr>
            <w:tcW w:w="2577" w:type="dxa"/>
          </w:tcPr>
          <w:p w:rsidR="00693874" w:rsidRPr="003D7729" w:rsidRDefault="00693874" w:rsidP="00267603">
            <w:pPr>
              <w:pStyle w:val="C503-5"/>
              <w:spacing w:before="62" w:after="62"/>
              <w:jc w:val="left"/>
              <w:rPr>
                <w:szCs w:val="21"/>
              </w:rPr>
            </w:pPr>
            <w:r>
              <w:rPr>
                <w:rFonts w:hint="eastAsia"/>
                <w:szCs w:val="21"/>
              </w:rPr>
              <w:t>获取当前待处理的</w:t>
            </w:r>
            <w:r>
              <w:rPr>
                <w:rFonts w:hint="eastAsia"/>
                <w:szCs w:val="21"/>
              </w:rPr>
              <w:t>Key</w:t>
            </w:r>
          </w:p>
        </w:tc>
        <w:tc>
          <w:tcPr>
            <w:tcW w:w="1560" w:type="dxa"/>
          </w:tcPr>
          <w:p w:rsidR="00693874" w:rsidRPr="003D7729" w:rsidRDefault="00597783" w:rsidP="00865C45">
            <w:pPr>
              <w:pStyle w:val="C503-5"/>
              <w:spacing w:before="62" w:after="62"/>
              <w:jc w:val="left"/>
              <w:rPr>
                <w:szCs w:val="21"/>
              </w:rPr>
            </w:pPr>
            <w:r w:rsidRPr="00597783">
              <w:rPr>
                <w:szCs w:val="21"/>
              </w:rPr>
              <w:t>KEYIN getCurrentKey()</w:t>
            </w:r>
          </w:p>
        </w:tc>
        <w:tc>
          <w:tcPr>
            <w:tcW w:w="992" w:type="dxa"/>
          </w:tcPr>
          <w:p w:rsidR="00597783" w:rsidRPr="00597783" w:rsidRDefault="00597783" w:rsidP="00597783">
            <w:pPr>
              <w:pStyle w:val="C503-5"/>
              <w:spacing w:before="62" w:after="62"/>
              <w:jc w:val="left"/>
              <w:rPr>
                <w:szCs w:val="21"/>
              </w:rPr>
            </w:pPr>
            <w:r w:rsidRPr="00597783">
              <w:rPr>
                <w:rFonts w:hint="eastAsia"/>
                <w:szCs w:val="21"/>
              </w:rPr>
              <w:t xml:space="preserve">KEYIN </w:t>
            </w:r>
          </w:p>
          <w:p w:rsidR="00693874" w:rsidRPr="003D7729" w:rsidRDefault="00693874" w:rsidP="00865C45">
            <w:pPr>
              <w:pStyle w:val="C503-5"/>
              <w:spacing w:before="62" w:after="62"/>
              <w:jc w:val="left"/>
              <w:rPr>
                <w:szCs w:val="21"/>
              </w:rPr>
            </w:pPr>
          </w:p>
        </w:tc>
        <w:tc>
          <w:tcPr>
            <w:tcW w:w="2928" w:type="dxa"/>
          </w:tcPr>
          <w:p w:rsidR="00693874" w:rsidRPr="003D7729" w:rsidRDefault="00597783" w:rsidP="00865C45">
            <w:pPr>
              <w:pStyle w:val="C503-5"/>
              <w:spacing w:before="62" w:after="62"/>
              <w:jc w:val="left"/>
              <w:rPr>
                <w:szCs w:val="21"/>
              </w:rPr>
            </w:pPr>
            <w:r w:rsidRPr="00597783">
              <w:rPr>
                <w:rFonts w:hint="eastAsia"/>
                <w:szCs w:val="21"/>
              </w:rPr>
              <w:t>Key</w:t>
            </w:r>
            <w:r w:rsidRPr="00597783">
              <w:rPr>
                <w:rFonts w:hint="eastAsia"/>
                <w:szCs w:val="21"/>
              </w:rPr>
              <w:t>类型</w:t>
            </w:r>
          </w:p>
        </w:tc>
      </w:tr>
      <w:tr w:rsidR="00174C03" w:rsidRPr="00A219BB" w:rsidTr="00B3692B">
        <w:trPr>
          <w:trHeight w:val="480"/>
          <w:jc w:val="center"/>
        </w:trPr>
        <w:tc>
          <w:tcPr>
            <w:tcW w:w="550" w:type="dxa"/>
          </w:tcPr>
          <w:p w:rsidR="00174C03" w:rsidRPr="00A139C1" w:rsidRDefault="00174C03" w:rsidP="00174C03">
            <w:pPr>
              <w:pStyle w:val="C503-"/>
              <w:numPr>
                <w:ilvl w:val="0"/>
                <w:numId w:val="27"/>
              </w:numPr>
              <w:spacing w:before="62" w:after="62"/>
              <w:jc w:val="left"/>
              <w:rPr>
                <w:szCs w:val="21"/>
              </w:rPr>
            </w:pPr>
          </w:p>
        </w:tc>
        <w:tc>
          <w:tcPr>
            <w:tcW w:w="850" w:type="dxa"/>
          </w:tcPr>
          <w:p w:rsidR="00174C03" w:rsidRDefault="00174C03" w:rsidP="00174C03">
            <w:pPr>
              <w:pStyle w:val="C503-5"/>
              <w:spacing w:before="62" w:after="62"/>
              <w:jc w:val="left"/>
              <w:rPr>
                <w:szCs w:val="21"/>
              </w:rPr>
            </w:pPr>
            <w:r>
              <w:rPr>
                <w:rFonts w:hint="eastAsia"/>
                <w:szCs w:val="21"/>
              </w:rPr>
              <w:t>Reducer</w:t>
            </w:r>
          </w:p>
        </w:tc>
        <w:tc>
          <w:tcPr>
            <w:tcW w:w="851" w:type="dxa"/>
          </w:tcPr>
          <w:p w:rsidR="00174C03" w:rsidRPr="00E2499E" w:rsidRDefault="00B47605" w:rsidP="00174C03">
            <w:pPr>
              <w:pStyle w:val="C503-5"/>
              <w:spacing w:before="62" w:after="62"/>
              <w:jc w:val="left"/>
              <w:rPr>
                <w:szCs w:val="21"/>
              </w:rPr>
            </w:pPr>
            <w:r w:rsidRPr="00B47605">
              <w:rPr>
                <w:szCs w:val="21"/>
              </w:rPr>
              <w:t>Reducer.Context</w:t>
            </w:r>
          </w:p>
        </w:tc>
        <w:tc>
          <w:tcPr>
            <w:tcW w:w="1418" w:type="dxa"/>
          </w:tcPr>
          <w:p w:rsidR="00174C03" w:rsidRPr="00597783" w:rsidRDefault="00174C03" w:rsidP="00597783">
            <w:pPr>
              <w:pStyle w:val="C503-5"/>
              <w:spacing w:before="62" w:after="62"/>
              <w:jc w:val="left"/>
              <w:rPr>
                <w:szCs w:val="21"/>
              </w:rPr>
            </w:pPr>
            <w:r w:rsidRPr="00597783">
              <w:rPr>
                <w:szCs w:val="21"/>
              </w:rPr>
              <w:t>getValues</w:t>
            </w:r>
          </w:p>
        </w:tc>
        <w:tc>
          <w:tcPr>
            <w:tcW w:w="2577" w:type="dxa"/>
          </w:tcPr>
          <w:p w:rsidR="00174C03" w:rsidRPr="000C7046" w:rsidRDefault="001F3E35" w:rsidP="00267603">
            <w:pPr>
              <w:pStyle w:val="C503-5"/>
              <w:spacing w:before="62" w:after="62"/>
              <w:jc w:val="left"/>
              <w:rPr>
                <w:szCs w:val="21"/>
              </w:rPr>
            </w:pPr>
            <w:r>
              <w:rPr>
                <w:rFonts w:hint="eastAsia"/>
                <w:szCs w:val="21"/>
              </w:rPr>
              <w:t>获取遍历</w:t>
            </w:r>
            <w:r w:rsidR="00174C03" w:rsidRPr="00597783">
              <w:rPr>
                <w:rFonts w:hint="eastAsia"/>
                <w:szCs w:val="21"/>
              </w:rPr>
              <w:t>待处理</w:t>
            </w:r>
            <w:r w:rsidR="00174C03" w:rsidRPr="00597783">
              <w:rPr>
                <w:rFonts w:hint="eastAsia"/>
                <w:szCs w:val="21"/>
              </w:rPr>
              <w:t>Key</w:t>
            </w:r>
            <w:r w:rsidR="00174C03" w:rsidRPr="00597783">
              <w:rPr>
                <w:rFonts w:hint="eastAsia"/>
                <w:szCs w:val="21"/>
              </w:rPr>
              <w:t>的</w:t>
            </w:r>
            <w:r w:rsidR="00174C03" w:rsidRPr="00597783">
              <w:rPr>
                <w:rFonts w:hint="eastAsia"/>
                <w:szCs w:val="21"/>
              </w:rPr>
              <w:t>Value</w:t>
            </w:r>
            <w:r w:rsidR="00174C03" w:rsidRPr="00597783">
              <w:rPr>
                <w:rFonts w:hint="eastAsia"/>
                <w:szCs w:val="21"/>
              </w:rPr>
              <w:t>列表的迭代器</w:t>
            </w:r>
          </w:p>
        </w:tc>
        <w:tc>
          <w:tcPr>
            <w:tcW w:w="1560" w:type="dxa"/>
          </w:tcPr>
          <w:p w:rsidR="00174C03" w:rsidRPr="00597783" w:rsidRDefault="00174C03" w:rsidP="00597783">
            <w:pPr>
              <w:pStyle w:val="C503-5"/>
              <w:spacing w:before="62" w:after="62"/>
              <w:jc w:val="left"/>
              <w:rPr>
                <w:szCs w:val="21"/>
              </w:rPr>
            </w:pPr>
            <w:r w:rsidRPr="00597783">
              <w:rPr>
                <w:szCs w:val="21"/>
              </w:rPr>
              <w:t>Iterable&lt;VALUEIN&gt; getValues()</w:t>
            </w:r>
          </w:p>
        </w:tc>
        <w:tc>
          <w:tcPr>
            <w:tcW w:w="992" w:type="dxa"/>
          </w:tcPr>
          <w:p w:rsidR="00174C03" w:rsidRPr="00597783" w:rsidRDefault="00174C03" w:rsidP="00597783">
            <w:pPr>
              <w:pStyle w:val="C503-5"/>
              <w:spacing w:before="62" w:after="62"/>
              <w:jc w:val="left"/>
              <w:rPr>
                <w:szCs w:val="21"/>
              </w:rPr>
            </w:pPr>
            <w:r w:rsidRPr="00597783">
              <w:rPr>
                <w:rFonts w:hint="eastAsia"/>
                <w:szCs w:val="21"/>
              </w:rPr>
              <w:t>VALUEIN</w:t>
            </w:r>
          </w:p>
        </w:tc>
        <w:tc>
          <w:tcPr>
            <w:tcW w:w="2928" w:type="dxa"/>
          </w:tcPr>
          <w:p w:rsidR="00174C03" w:rsidRPr="00597783" w:rsidRDefault="00174C03" w:rsidP="00865C45">
            <w:pPr>
              <w:pStyle w:val="C503-5"/>
              <w:spacing w:before="62" w:after="62"/>
              <w:jc w:val="left"/>
              <w:rPr>
                <w:szCs w:val="21"/>
              </w:rPr>
            </w:pPr>
            <w:r w:rsidRPr="00597783">
              <w:rPr>
                <w:rFonts w:hint="eastAsia"/>
                <w:szCs w:val="21"/>
              </w:rPr>
              <w:t>Value</w:t>
            </w:r>
            <w:r w:rsidRPr="00597783">
              <w:rPr>
                <w:rFonts w:hint="eastAsia"/>
                <w:szCs w:val="21"/>
              </w:rPr>
              <w:t>类型</w:t>
            </w:r>
          </w:p>
        </w:tc>
      </w:tr>
    </w:tbl>
    <w:p w:rsidR="006D7571" w:rsidRDefault="006D7571" w:rsidP="0036642B"/>
    <w:p w:rsidR="0016312D" w:rsidRDefault="0016312D" w:rsidP="00AE2119">
      <w:pPr>
        <w:pStyle w:val="4"/>
      </w:pPr>
      <w:r>
        <w:rPr>
          <w:rFonts w:hint="eastAsia"/>
        </w:rPr>
        <w:t>业务流程</w:t>
      </w:r>
    </w:p>
    <w:p w:rsidR="000D28E6" w:rsidRDefault="00A3657A" w:rsidP="00536064">
      <w:pPr>
        <w:pStyle w:val="C503-2"/>
      </w:pPr>
      <w:r>
        <w:rPr>
          <w:rFonts w:hint="eastAsia"/>
        </w:rPr>
        <w:t>如</w:t>
      </w:r>
      <w:r w:rsidR="00AC23C8">
        <w:fldChar w:fldCharType="begin"/>
      </w:r>
      <w:r>
        <w:instrText xml:space="preserve"> </w:instrText>
      </w:r>
      <w:r>
        <w:rPr>
          <w:rFonts w:hint="eastAsia"/>
        </w:rPr>
        <w:instrText>REF _Ref341708341 \h</w:instrText>
      </w:r>
      <w:r>
        <w:instrText xml:space="preserve"> </w:instrText>
      </w:r>
      <w:r w:rsidR="00AC23C8">
        <w:fldChar w:fldCharType="separate"/>
      </w:r>
      <w:r w:rsidR="00354CD7" w:rsidRPr="007250BA">
        <w:rPr>
          <w:rFonts w:hint="eastAsia"/>
        </w:rPr>
        <w:t>图</w:t>
      </w:r>
      <w:r w:rsidR="00354CD7" w:rsidRPr="007250BA">
        <w:rPr>
          <w:rFonts w:hint="eastAsia"/>
        </w:rPr>
        <w:t xml:space="preserve"> </w:t>
      </w:r>
      <w:r w:rsidR="00354CD7">
        <w:rPr>
          <w:noProof/>
        </w:rPr>
        <w:t>1</w:t>
      </w:r>
      <w:r w:rsidR="00354CD7">
        <w:noBreakHyphen/>
      </w:r>
      <w:r w:rsidR="00354CD7">
        <w:rPr>
          <w:noProof/>
        </w:rPr>
        <w:t>12</w:t>
      </w:r>
      <w:r w:rsidR="00AC23C8">
        <w:fldChar w:fldCharType="end"/>
      </w:r>
      <w:r>
        <w:rPr>
          <w:rFonts w:hint="eastAsia"/>
        </w:rPr>
        <w:t>示，</w:t>
      </w:r>
      <w:r w:rsidR="000D28E6">
        <w:rPr>
          <w:rFonts w:hint="eastAsia"/>
        </w:rPr>
        <w:t>Reducer</w:t>
      </w:r>
      <w:r w:rsidR="000D28E6">
        <w:rPr>
          <w:rFonts w:hint="eastAsia"/>
        </w:rPr>
        <w:t>进程从</w:t>
      </w:r>
      <w:r w:rsidR="000D28E6">
        <w:rPr>
          <w:rFonts w:hint="eastAsia"/>
        </w:rPr>
        <w:t>TaskTracker</w:t>
      </w:r>
      <w:r w:rsidR="000D28E6">
        <w:rPr>
          <w:rFonts w:hint="eastAsia"/>
        </w:rPr>
        <w:t>处获得任务，首先启动</w:t>
      </w:r>
      <w:r w:rsidR="000D28E6">
        <w:rPr>
          <w:rFonts w:hint="eastAsia"/>
        </w:rPr>
        <w:t>TaskReporter</w:t>
      </w:r>
      <w:r w:rsidR="00F5267D">
        <w:rPr>
          <w:rFonts w:hint="eastAsia"/>
        </w:rPr>
        <w:t>（</w:t>
      </w:r>
      <w:r w:rsidR="00F5267D">
        <w:rPr>
          <w:rFonts w:hint="eastAsia"/>
        </w:rPr>
        <w:t>TaskReporter</w:t>
      </w:r>
      <w:r w:rsidR="00F5267D">
        <w:rPr>
          <w:rFonts w:hint="eastAsia"/>
        </w:rPr>
        <w:t>作为</w:t>
      </w:r>
      <w:r w:rsidR="00F5267D">
        <w:rPr>
          <w:rFonts w:hint="eastAsia"/>
        </w:rPr>
        <w:t>MapTask</w:t>
      </w:r>
      <w:r w:rsidR="00F5267D">
        <w:rPr>
          <w:rFonts w:hint="eastAsia"/>
        </w:rPr>
        <w:t>或</w:t>
      </w:r>
      <w:r w:rsidR="00F5267D">
        <w:rPr>
          <w:rFonts w:hint="eastAsia"/>
        </w:rPr>
        <w:t>ReduceTask</w:t>
      </w:r>
      <w:r w:rsidR="00F5267D">
        <w:rPr>
          <w:rFonts w:hint="eastAsia"/>
        </w:rPr>
        <w:t>的内部类</w:t>
      </w:r>
      <w:r w:rsidR="00586636">
        <w:rPr>
          <w:rFonts w:hint="eastAsia"/>
        </w:rPr>
        <w:t>，这意味着</w:t>
      </w:r>
      <w:r w:rsidR="00FE7BA6">
        <w:rPr>
          <w:rFonts w:hint="eastAsia"/>
        </w:rPr>
        <w:t>它</w:t>
      </w:r>
      <w:r w:rsidR="00586636">
        <w:rPr>
          <w:rFonts w:hint="eastAsia"/>
        </w:rPr>
        <w:t>可以访问</w:t>
      </w:r>
      <w:r w:rsidR="00AD0767">
        <w:rPr>
          <w:rFonts w:hint="eastAsia"/>
        </w:rPr>
        <w:t>MapTask</w:t>
      </w:r>
      <w:r w:rsidR="00AD0767">
        <w:rPr>
          <w:rFonts w:hint="eastAsia"/>
        </w:rPr>
        <w:t>或</w:t>
      </w:r>
      <w:r w:rsidR="00AD0767">
        <w:rPr>
          <w:rFonts w:hint="eastAsia"/>
        </w:rPr>
        <w:t>ReduceTask</w:t>
      </w:r>
      <w:r w:rsidR="00AD0767">
        <w:rPr>
          <w:rFonts w:hint="eastAsia"/>
        </w:rPr>
        <w:t>的内部成员</w:t>
      </w:r>
      <w:r w:rsidR="00F5267D">
        <w:rPr>
          <w:rFonts w:hint="eastAsia"/>
        </w:rPr>
        <w:t>）</w:t>
      </w:r>
      <w:r w:rsidR="000D28E6">
        <w:rPr>
          <w:rFonts w:hint="eastAsia"/>
        </w:rPr>
        <w:t>，</w:t>
      </w:r>
      <w:r w:rsidR="000D28E6">
        <w:rPr>
          <w:rFonts w:hint="eastAsia"/>
        </w:rPr>
        <w:t>TaskReporter</w:t>
      </w:r>
      <w:r w:rsidR="000D28E6">
        <w:rPr>
          <w:rFonts w:hint="eastAsia"/>
        </w:rPr>
        <w:t>内部维护了多个计数器，用于周期性地向</w:t>
      </w:r>
      <w:r w:rsidR="000D28E6">
        <w:rPr>
          <w:rFonts w:hint="eastAsia"/>
        </w:rPr>
        <w:t>TaskTracker</w:t>
      </w:r>
      <w:r w:rsidR="000D28E6">
        <w:rPr>
          <w:rFonts w:hint="eastAsia"/>
        </w:rPr>
        <w:t>发送</w:t>
      </w:r>
      <w:r w:rsidR="000D28E6">
        <w:rPr>
          <w:rFonts w:hint="eastAsia"/>
        </w:rPr>
        <w:t>ping</w:t>
      </w:r>
      <w:r w:rsidR="000D28E6">
        <w:rPr>
          <w:rFonts w:hint="eastAsia"/>
        </w:rPr>
        <w:t>消息或任务状态（包括任务进展）。为</w:t>
      </w:r>
      <w:r w:rsidR="000D28E6">
        <w:rPr>
          <w:rFonts w:hint="eastAsia"/>
        </w:rPr>
        <w:t>Reduce</w:t>
      </w:r>
      <w:r w:rsidR="000D28E6">
        <w:rPr>
          <w:rFonts w:hint="eastAsia"/>
        </w:rPr>
        <w:t>任务分配的</w:t>
      </w:r>
      <w:r w:rsidR="000D28E6">
        <w:rPr>
          <w:rFonts w:hint="eastAsia"/>
        </w:rPr>
        <w:t>Slot</w:t>
      </w:r>
      <w:r w:rsidR="000D28E6">
        <w:rPr>
          <w:rFonts w:hint="eastAsia"/>
        </w:rPr>
        <w:t>（简称</w:t>
      </w:r>
      <w:r w:rsidR="000D28E6">
        <w:rPr>
          <w:rFonts w:hint="eastAsia"/>
        </w:rPr>
        <w:t>ReduceSlot</w:t>
      </w:r>
      <w:r w:rsidR="000D28E6">
        <w:rPr>
          <w:rFonts w:hint="eastAsia"/>
        </w:rPr>
        <w:t>），仍会执行</w:t>
      </w:r>
      <w:r w:rsidR="000D28E6">
        <w:rPr>
          <w:rFonts w:hint="eastAsia"/>
        </w:rPr>
        <w:t>JobSetup</w:t>
      </w:r>
      <w:r w:rsidR="000D28E6">
        <w:rPr>
          <w:rFonts w:hint="eastAsia"/>
        </w:rPr>
        <w:t>，</w:t>
      </w:r>
      <w:r w:rsidR="000D28E6">
        <w:rPr>
          <w:rFonts w:hint="eastAsia"/>
        </w:rPr>
        <w:t>JobCleanup</w:t>
      </w:r>
      <w:r w:rsidR="000D28E6">
        <w:rPr>
          <w:rFonts w:hint="eastAsia"/>
        </w:rPr>
        <w:t>和</w:t>
      </w:r>
      <w:r w:rsidR="000D28E6">
        <w:rPr>
          <w:rFonts w:hint="eastAsia"/>
        </w:rPr>
        <w:t>TaskCleanup</w:t>
      </w:r>
      <w:r w:rsidR="000D28E6">
        <w:rPr>
          <w:rFonts w:hint="eastAsia"/>
        </w:rPr>
        <w:t>任务，因此占用</w:t>
      </w:r>
      <w:r w:rsidR="000D28E6">
        <w:rPr>
          <w:rFonts w:hint="eastAsia"/>
        </w:rPr>
        <w:t>ReduceSlot</w:t>
      </w:r>
      <w:r w:rsidR="000D28E6">
        <w:rPr>
          <w:rFonts w:hint="eastAsia"/>
        </w:rPr>
        <w:t>与占用</w:t>
      </w:r>
      <w:r w:rsidR="000D28E6">
        <w:rPr>
          <w:rFonts w:hint="eastAsia"/>
        </w:rPr>
        <w:t>MapSlot</w:t>
      </w:r>
      <w:r w:rsidR="000D28E6">
        <w:rPr>
          <w:rFonts w:hint="eastAsia"/>
        </w:rPr>
        <w:t>的</w:t>
      </w:r>
      <w:r w:rsidR="000D28E6">
        <w:rPr>
          <w:rFonts w:hint="eastAsia"/>
        </w:rPr>
        <w:t>JobSetup</w:t>
      </w:r>
      <w:r w:rsidR="000D28E6">
        <w:rPr>
          <w:rFonts w:hint="eastAsia"/>
        </w:rPr>
        <w:t>，</w:t>
      </w:r>
      <w:r w:rsidR="000D28E6">
        <w:rPr>
          <w:rFonts w:hint="eastAsia"/>
        </w:rPr>
        <w:t>JobCleanup</w:t>
      </w:r>
      <w:r w:rsidR="000D28E6">
        <w:rPr>
          <w:rFonts w:hint="eastAsia"/>
        </w:rPr>
        <w:t>和</w:t>
      </w:r>
      <w:r w:rsidR="000D28E6">
        <w:rPr>
          <w:rFonts w:hint="eastAsia"/>
        </w:rPr>
        <w:t>TaskCleanup</w:t>
      </w:r>
      <w:r w:rsidR="000D28E6">
        <w:rPr>
          <w:rFonts w:hint="eastAsia"/>
        </w:rPr>
        <w:t>任务在执行上无任何区别。</w:t>
      </w:r>
    </w:p>
    <w:p w:rsidR="00C96DD8" w:rsidRPr="00ED676F" w:rsidRDefault="00ED676F" w:rsidP="00536064">
      <w:pPr>
        <w:pStyle w:val="C503-2"/>
      </w:pPr>
      <w:r w:rsidRPr="008A516B">
        <w:rPr>
          <w:rFonts w:hint="eastAsia"/>
        </w:rPr>
        <w:t>Reducer</w:t>
      </w:r>
      <w:r w:rsidRPr="008A516B">
        <w:rPr>
          <w:rFonts w:hint="eastAsia"/>
        </w:rPr>
        <w:t>进程启动</w:t>
      </w:r>
      <w:r w:rsidRPr="008A516B">
        <w:rPr>
          <w:rFonts w:hint="eastAsia"/>
        </w:rPr>
        <w:t>ReduceCopier</w:t>
      </w:r>
      <w:r w:rsidRPr="008A516B">
        <w:rPr>
          <w:rFonts w:hint="eastAsia"/>
        </w:rPr>
        <w:t>线程，用于复制</w:t>
      </w:r>
      <w:r w:rsidRPr="008A516B">
        <w:rPr>
          <w:rFonts w:hint="eastAsia"/>
        </w:rPr>
        <w:t>Map</w:t>
      </w:r>
      <w:r w:rsidRPr="008A516B">
        <w:rPr>
          <w:rFonts w:hint="eastAsia"/>
        </w:rPr>
        <w:t>任务输出的中间结果到本地文件系统上</w:t>
      </w:r>
      <w:r>
        <w:rPr>
          <w:rFonts w:hint="eastAsia"/>
        </w:rPr>
        <w:t>。</w:t>
      </w:r>
      <w:r w:rsidRPr="008A516B">
        <w:rPr>
          <w:rFonts w:hint="eastAsia"/>
        </w:rPr>
        <w:t>ReduceCopier</w:t>
      </w:r>
      <w:r w:rsidRPr="008A516B">
        <w:rPr>
          <w:rFonts w:hint="eastAsia"/>
        </w:rPr>
        <w:t>线程</w:t>
      </w:r>
      <w:r>
        <w:rPr>
          <w:rFonts w:hint="eastAsia"/>
        </w:rPr>
        <w:t>通过</w:t>
      </w:r>
      <w:r w:rsidRPr="008A516B">
        <w:rPr>
          <w:rFonts w:hint="eastAsia"/>
        </w:rPr>
        <w:t>启动若干个</w:t>
      </w:r>
      <w:r w:rsidRPr="008A516B">
        <w:rPr>
          <w:rFonts w:hint="eastAsia"/>
        </w:rPr>
        <w:t>MapOutputCopier</w:t>
      </w:r>
      <w:r w:rsidRPr="008A516B">
        <w:rPr>
          <w:rFonts w:hint="eastAsia"/>
        </w:rPr>
        <w:t>线程（通过</w:t>
      </w:r>
      <w:r w:rsidRPr="008A516B">
        <w:rPr>
          <w:rFonts w:hint="eastAsia"/>
        </w:rPr>
        <w:t>"mapred.reduce.parallel.copies"</w:t>
      </w:r>
      <w:r w:rsidRPr="008A516B">
        <w:rPr>
          <w:rFonts w:hint="eastAsia"/>
        </w:rPr>
        <w:t>配置）</w:t>
      </w:r>
      <w:r>
        <w:rPr>
          <w:rFonts w:hint="eastAsia"/>
        </w:rPr>
        <w:t>来</w:t>
      </w:r>
      <w:r w:rsidRPr="008A516B">
        <w:rPr>
          <w:rFonts w:hint="eastAsia"/>
        </w:rPr>
        <w:t>复制</w:t>
      </w:r>
      <w:r w:rsidRPr="008A516B">
        <w:rPr>
          <w:rFonts w:hint="eastAsia"/>
        </w:rPr>
        <w:t>Map</w:t>
      </w:r>
      <w:r w:rsidRPr="008A516B">
        <w:rPr>
          <w:rFonts w:hint="eastAsia"/>
        </w:rPr>
        <w:t>任务的输出到本地，根据</w:t>
      </w:r>
      <w:r w:rsidRPr="009A1CAF">
        <w:rPr>
          <w:rFonts w:hint="eastAsia"/>
        </w:rPr>
        <w:t>GetMapEventsThread</w:t>
      </w:r>
      <w:r w:rsidRPr="009A1CAF">
        <w:rPr>
          <w:rFonts w:hint="eastAsia"/>
        </w:rPr>
        <w:t>线程</w:t>
      </w:r>
      <w:r w:rsidRPr="008A516B">
        <w:rPr>
          <w:rFonts w:hint="eastAsia"/>
        </w:rPr>
        <w:t>获得的</w:t>
      </w:r>
      <w:r w:rsidRPr="008A516B">
        <w:rPr>
          <w:rFonts w:hint="eastAsia"/>
        </w:rPr>
        <w:t>Map</w:t>
      </w:r>
      <w:r>
        <w:rPr>
          <w:rFonts w:hint="eastAsia"/>
        </w:rPr>
        <w:t>任务输出结果的位置列表</w:t>
      </w:r>
      <w:r w:rsidR="006B72CE">
        <w:rPr>
          <w:rFonts w:hint="eastAsia"/>
        </w:rPr>
        <w:t>（</w:t>
      </w:r>
      <w:r w:rsidR="006B72CE" w:rsidRPr="006B72CE">
        <w:t>mapLocations</w:t>
      </w:r>
      <w:r w:rsidR="006B72CE">
        <w:rPr>
          <w:rFonts w:hint="eastAsia"/>
        </w:rPr>
        <w:t>）</w:t>
      </w:r>
      <w:r>
        <w:rPr>
          <w:rFonts w:hint="eastAsia"/>
        </w:rPr>
        <w:t>，</w:t>
      </w:r>
      <w:r w:rsidRPr="008A516B">
        <w:rPr>
          <w:rFonts w:hint="eastAsia"/>
        </w:rPr>
        <w:t>ReduceCopier</w:t>
      </w:r>
      <w:r w:rsidRPr="008A516B">
        <w:rPr>
          <w:rFonts w:hint="eastAsia"/>
        </w:rPr>
        <w:t>线程</w:t>
      </w:r>
      <w:r>
        <w:rPr>
          <w:rFonts w:hint="eastAsia"/>
        </w:rPr>
        <w:t>将</w:t>
      </w:r>
      <w:r w:rsidR="0010351E" w:rsidRPr="006B72CE">
        <w:t>mapLocations</w:t>
      </w:r>
      <w:r w:rsidR="0010351E">
        <w:rPr>
          <w:rFonts w:hint="eastAsia"/>
        </w:rPr>
        <w:t>中的</w:t>
      </w:r>
      <w:r w:rsidRPr="008A516B">
        <w:rPr>
          <w:rFonts w:hint="eastAsia"/>
        </w:rPr>
        <w:t>位置</w:t>
      </w:r>
      <w:r w:rsidR="00717F72">
        <w:rPr>
          <w:rFonts w:hint="eastAsia"/>
        </w:rPr>
        <w:t>转储在</w:t>
      </w:r>
      <w:r w:rsidRPr="008A516B">
        <w:rPr>
          <w:rFonts w:hint="eastAsia"/>
        </w:rPr>
        <w:t>scheduledCopies</w:t>
      </w:r>
      <w:r w:rsidRPr="008A516B">
        <w:rPr>
          <w:rFonts w:hint="eastAsia"/>
        </w:rPr>
        <w:t>列表中，并</w:t>
      </w:r>
      <w:r w:rsidRPr="008A516B">
        <w:rPr>
          <w:rFonts w:hint="eastAsia"/>
        </w:rPr>
        <w:lastRenderedPageBreak/>
        <w:t>通过</w:t>
      </w:r>
      <w:r w:rsidRPr="008A516B">
        <w:rPr>
          <w:rFonts w:hint="eastAsia"/>
        </w:rPr>
        <w:t>scheduledCopies</w:t>
      </w:r>
      <w:r>
        <w:rPr>
          <w:rFonts w:hint="eastAsia"/>
        </w:rPr>
        <w:t>.</w:t>
      </w:r>
      <w:r w:rsidRPr="008B1590">
        <w:t>notifyAll</w:t>
      </w:r>
      <w:r>
        <w:rPr>
          <w:rFonts w:hint="eastAsia"/>
        </w:rPr>
        <w:t>函数</w:t>
      </w:r>
      <w:r w:rsidRPr="008A516B">
        <w:rPr>
          <w:rFonts w:hint="eastAsia"/>
        </w:rPr>
        <w:t>唤醒</w:t>
      </w:r>
      <w:r>
        <w:rPr>
          <w:rFonts w:hint="eastAsia"/>
        </w:rPr>
        <w:t>等待的</w:t>
      </w:r>
      <w:r w:rsidRPr="008A516B">
        <w:rPr>
          <w:rFonts w:hint="eastAsia"/>
        </w:rPr>
        <w:t>MapOutputCopier</w:t>
      </w:r>
      <w:r w:rsidRPr="008A516B">
        <w:rPr>
          <w:rFonts w:hint="eastAsia"/>
        </w:rPr>
        <w:t>线程</w:t>
      </w:r>
      <w:r>
        <w:rPr>
          <w:rFonts w:hint="eastAsia"/>
        </w:rPr>
        <w:t>。</w:t>
      </w:r>
    </w:p>
    <w:p w:rsidR="008E263E" w:rsidRDefault="008E263E" w:rsidP="008E263E">
      <w:pPr>
        <w:pStyle w:val="C503-2"/>
        <w:keepNext/>
        <w:ind w:firstLineChars="0" w:firstLine="0"/>
      </w:pPr>
      <w:r>
        <w:rPr>
          <w:noProof/>
        </w:rPr>
        <w:drawing>
          <wp:inline distT="0" distB="0" distL="0" distR="0">
            <wp:extent cx="5278120" cy="3540766"/>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278120" cy="3540766"/>
                    </a:xfrm>
                    <a:prstGeom prst="rect">
                      <a:avLst/>
                    </a:prstGeom>
                    <a:noFill/>
                    <a:ln w="9525">
                      <a:noFill/>
                      <a:miter lim="800000"/>
                      <a:headEnd/>
                      <a:tailEnd/>
                    </a:ln>
                  </pic:spPr>
                </pic:pic>
              </a:graphicData>
            </a:graphic>
          </wp:inline>
        </w:drawing>
      </w:r>
    </w:p>
    <w:p w:rsidR="008E263E" w:rsidRDefault="008E263E" w:rsidP="008E263E">
      <w:pPr>
        <w:pStyle w:val="ab"/>
        <w:spacing w:before="31" w:after="31"/>
      </w:pPr>
      <w:bookmarkStart w:id="16" w:name="_Ref341708341"/>
      <w:r w:rsidRPr="007250BA">
        <w:rPr>
          <w:rFonts w:hint="eastAsia"/>
        </w:rPr>
        <w:t>图</w:t>
      </w:r>
      <w:r w:rsidRPr="007250BA">
        <w:rPr>
          <w:rFonts w:hint="eastAsia"/>
        </w:rPr>
        <w:t xml:space="preserve"> </w:t>
      </w:r>
      <w:fldSimple w:instr=" STYLEREF 1 \s ">
        <w:r w:rsidR="00354CD7">
          <w:rPr>
            <w:noProof/>
          </w:rPr>
          <w:t>1</w:t>
        </w:r>
      </w:fldSimple>
      <w:r w:rsidR="002229E7">
        <w:noBreakHyphen/>
      </w:r>
      <w:r w:rsidR="002229E7">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2229E7">
        <w:fldChar w:fldCharType="separate"/>
      </w:r>
      <w:r w:rsidR="00354CD7">
        <w:rPr>
          <w:noProof/>
        </w:rPr>
        <w:t>12</w:t>
      </w:r>
      <w:r w:rsidR="002229E7">
        <w:fldChar w:fldCharType="end"/>
      </w:r>
      <w:bookmarkEnd w:id="16"/>
      <w:r w:rsidRPr="007250BA">
        <w:rPr>
          <w:rFonts w:hint="eastAsia"/>
        </w:rPr>
        <w:t xml:space="preserve"> Reducer</w:t>
      </w:r>
      <w:r w:rsidRPr="007250BA">
        <w:rPr>
          <w:rFonts w:hint="eastAsia"/>
        </w:rPr>
        <w:t>内部流程图</w:t>
      </w:r>
    </w:p>
    <w:p w:rsidR="00D17631" w:rsidRDefault="008A516B" w:rsidP="00532B0E">
      <w:pPr>
        <w:pStyle w:val="C503-2"/>
      </w:pPr>
      <w:r w:rsidRPr="008A516B">
        <w:rPr>
          <w:rFonts w:hint="eastAsia"/>
        </w:rPr>
        <w:t>MapOutputCopier</w:t>
      </w:r>
      <w:r w:rsidRPr="008A516B">
        <w:rPr>
          <w:rFonts w:hint="eastAsia"/>
        </w:rPr>
        <w:t>线程</w:t>
      </w:r>
      <w:r w:rsidR="00532B0E">
        <w:rPr>
          <w:rFonts w:hint="eastAsia"/>
        </w:rPr>
        <w:t>根据</w:t>
      </w:r>
      <w:r w:rsidR="00532B0E" w:rsidRPr="008A516B">
        <w:rPr>
          <w:rFonts w:hint="eastAsia"/>
        </w:rPr>
        <w:t>scheduledCopies</w:t>
      </w:r>
      <w:r w:rsidR="00532B0E">
        <w:rPr>
          <w:rFonts w:hint="eastAsia"/>
        </w:rPr>
        <w:t>列表中的位置信息，</w:t>
      </w:r>
      <w:r w:rsidRPr="008A516B">
        <w:rPr>
          <w:rFonts w:hint="eastAsia"/>
        </w:rPr>
        <w:t>通过</w:t>
      </w:r>
      <w:r w:rsidRPr="008A516B">
        <w:rPr>
          <w:rFonts w:hint="eastAsia"/>
        </w:rPr>
        <w:t>HTTP</w:t>
      </w:r>
      <w:r w:rsidRPr="008A516B">
        <w:rPr>
          <w:rFonts w:hint="eastAsia"/>
        </w:rPr>
        <w:t>协议从远程主机上获取</w:t>
      </w:r>
      <w:r w:rsidRPr="008A516B">
        <w:rPr>
          <w:rFonts w:hint="eastAsia"/>
        </w:rPr>
        <w:t>Map</w:t>
      </w:r>
      <w:r w:rsidRPr="008A516B">
        <w:rPr>
          <w:rFonts w:hint="eastAsia"/>
        </w:rPr>
        <w:t>任务中间结果，</w:t>
      </w:r>
      <w:r w:rsidR="002A4C27">
        <w:rPr>
          <w:rFonts w:hint="eastAsia"/>
        </w:rPr>
        <w:t>首先</w:t>
      </w:r>
      <w:r w:rsidRPr="008A516B">
        <w:rPr>
          <w:rFonts w:hint="eastAsia"/>
        </w:rPr>
        <w:t>尝试将获得的中间</w:t>
      </w:r>
      <w:r w:rsidR="00155240">
        <w:rPr>
          <w:rFonts w:hint="eastAsia"/>
        </w:rPr>
        <w:t>结果</w:t>
      </w:r>
      <w:r w:rsidRPr="008A516B">
        <w:rPr>
          <w:rFonts w:hint="eastAsia"/>
        </w:rPr>
        <w:t>放置在缓存</w:t>
      </w:r>
      <w:r w:rsidR="0074309C" w:rsidRPr="008A516B">
        <w:rPr>
          <w:rFonts w:hint="eastAsia"/>
        </w:rPr>
        <w:t>中</w:t>
      </w:r>
      <w:r w:rsidR="009558E8">
        <w:rPr>
          <w:rFonts w:hint="eastAsia"/>
        </w:rPr>
        <w:t>，并</w:t>
      </w:r>
      <w:r w:rsidRPr="008A516B">
        <w:rPr>
          <w:rFonts w:hint="eastAsia"/>
        </w:rPr>
        <w:t>将</w:t>
      </w:r>
      <w:r w:rsidRPr="008A516B">
        <w:rPr>
          <w:rFonts w:hint="eastAsia"/>
        </w:rPr>
        <w:t>MapOutput</w:t>
      </w:r>
      <w:r w:rsidRPr="008A516B">
        <w:rPr>
          <w:rFonts w:hint="eastAsia"/>
        </w:rPr>
        <w:t>对象添加至</w:t>
      </w:r>
      <w:r w:rsidRPr="008A516B">
        <w:rPr>
          <w:rFonts w:hint="eastAsia"/>
        </w:rPr>
        <w:t>mapOutputsFilesInMemory</w:t>
      </w:r>
      <w:r w:rsidR="009558E8">
        <w:rPr>
          <w:rFonts w:hint="eastAsia"/>
        </w:rPr>
        <w:t>列表中，如果不能</w:t>
      </w:r>
      <w:r w:rsidR="00246602" w:rsidRPr="008A516B">
        <w:rPr>
          <w:rFonts w:hint="eastAsia"/>
        </w:rPr>
        <w:t>将中间</w:t>
      </w:r>
      <w:r w:rsidR="00246602">
        <w:rPr>
          <w:rFonts w:hint="eastAsia"/>
        </w:rPr>
        <w:t>结果</w:t>
      </w:r>
      <w:r w:rsidR="009558E8">
        <w:rPr>
          <w:rFonts w:hint="eastAsia"/>
        </w:rPr>
        <w:t>放入缓存，则将</w:t>
      </w:r>
      <w:r w:rsidR="00246602">
        <w:rPr>
          <w:rFonts w:hint="eastAsia"/>
        </w:rPr>
        <w:t>其存放</w:t>
      </w:r>
      <w:r w:rsidR="009558E8">
        <w:rPr>
          <w:rFonts w:hint="eastAsia"/>
        </w:rPr>
        <w:t>在本地文件系统上</w:t>
      </w:r>
      <w:r w:rsidR="00890DC7">
        <w:rPr>
          <w:rFonts w:hint="eastAsia"/>
        </w:rPr>
        <w:t>（以</w:t>
      </w:r>
      <w:r w:rsidR="00890DC7">
        <w:rPr>
          <w:rFonts w:hint="eastAsia"/>
        </w:rPr>
        <w:t>MapOutput</w:t>
      </w:r>
      <w:r w:rsidR="00890DC7">
        <w:rPr>
          <w:rFonts w:hint="eastAsia"/>
        </w:rPr>
        <w:t>对象标识）</w:t>
      </w:r>
      <w:r w:rsidR="009558E8">
        <w:rPr>
          <w:rFonts w:hint="eastAsia"/>
        </w:rPr>
        <w:t>，并</w:t>
      </w:r>
      <w:r w:rsidRPr="008A516B">
        <w:rPr>
          <w:rFonts w:hint="eastAsia"/>
        </w:rPr>
        <w:t>将</w:t>
      </w:r>
      <w:r w:rsidRPr="008A516B">
        <w:rPr>
          <w:rFonts w:hint="eastAsia"/>
        </w:rPr>
        <w:t>MapOutput</w:t>
      </w:r>
      <w:r w:rsidRPr="008A516B">
        <w:rPr>
          <w:rFonts w:hint="eastAsia"/>
        </w:rPr>
        <w:t>对象添加至</w:t>
      </w:r>
      <w:r w:rsidRPr="008A516B">
        <w:rPr>
          <w:rFonts w:hint="eastAsia"/>
        </w:rPr>
        <w:t>mapOutputFilesOnDisk</w:t>
      </w:r>
      <w:r w:rsidR="0018360B">
        <w:rPr>
          <w:rFonts w:hint="eastAsia"/>
        </w:rPr>
        <w:t>列表</w:t>
      </w:r>
      <w:r w:rsidR="005A2DB6">
        <w:rPr>
          <w:rFonts w:hint="eastAsia"/>
        </w:rPr>
        <w:t>。每</w:t>
      </w:r>
      <w:r w:rsidR="007A1CAF">
        <w:rPr>
          <w:rFonts w:hint="eastAsia"/>
        </w:rPr>
        <w:t>拷贝</w:t>
      </w:r>
      <w:r w:rsidR="005A2DB6">
        <w:rPr>
          <w:rFonts w:hint="eastAsia"/>
        </w:rPr>
        <w:t>一次，它都将</w:t>
      </w:r>
      <w:r w:rsidRPr="008A516B">
        <w:rPr>
          <w:rFonts w:hint="eastAsia"/>
        </w:rPr>
        <w:t>拷贝</w:t>
      </w:r>
      <w:r w:rsidR="007A1CAF">
        <w:rPr>
          <w:rFonts w:hint="eastAsia"/>
        </w:rPr>
        <w:t>结果</w:t>
      </w:r>
      <w:r w:rsidRPr="008A516B">
        <w:rPr>
          <w:rFonts w:hint="eastAsia"/>
        </w:rPr>
        <w:t>信息保存在</w:t>
      </w:r>
      <w:r w:rsidRPr="008A516B">
        <w:rPr>
          <w:rFonts w:hint="eastAsia"/>
        </w:rPr>
        <w:t>copyResults</w:t>
      </w:r>
      <w:r w:rsidRPr="008A516B">
        <w:rPr>
          <w:rFonts w:hint="eastAsia"/>
        </w:rPr>
        <w:t>列表中，并通过</w:t>
      </w:r>
      <w:r w:rsidRPr="008A516B">
        <w:rPr>
          <w:rFonts w:hint="eastAsia"/>
        </w:rPr>
        <w:t>copyResults</w:t>
      </w:r>
      <w:r w:rsidR="00DF6473">
        <w:rPr>
          <w:rFonts w:hint="eastAsia"/>
        </w:rPr>
        <w:t>.notify</w:t>
      </w:r>
      <w:r w:rsidR="00DF6473">
        <w:rPr>
          <w:rFonts w:hint="eastAsia"/>
        </w:rPr>
        <w:t>函数</w:t>
      </w:r>
      <w:r w:rsidRPr="008A516B">
        <w:rPr>
          <w:rFonts w:hint="eastAsia"/>
        </w:rPr>
        <w:t>唤醒</w:t>
      </w:r>
      <w:r w:rsidR="0087349A">
        <w:rPr>
          <w:rFonts w:hint="eastAsia"/>
        </w:rPr>
        <w:t>等待的</w:t>
      </w:r>
      <w:r w:rsidRPr="008A516B">
        <w:rPr>
          <w:rFonts w:hint="eastAsia"/>
        </w:rPr>
        <w:t>ReduceCopier</w:t>
      </w:r>
      <w:r w:rsidR="002505E2">
        <w:rPr>
          <w:rFonts w:hint="eastAsia"/>
        </w:rPr>
        <w:t>线程</w:t>
      </w:r>
      <w:r w:rsidRPr="008A516B">
        <w:rPr>
          <w:rFonts w:hint="eastAsia"/>
        </w:rPr>
        <w:t>。</w:t>
      </w:r>
    </w:p>
    <w:p w:rsidR="00A71C0E" w:rsidRDefault="00A71C0E" w:rsidP="00A71C0E">
      <w:pPr>
        <w:pStyle w:val="C503-2"/>
      </w:pPr>
      <w:r>
        <w:rPr>
          <w:rFonts w:hint="eastAsia"/>
        </w:rPr>
        <w:t>当完成所有</w:t>
      </w:r>
      <w:r w:rsidR="00C227CB">
        <w:rPr>
          <w:rFonts w:hint="eastAsia"/>
        </w:rPr>
        <w:t>拷贝任务</w:t>
      </w:r>
      <w:r>
        <w:rPr>
          <w:rFonts w:hint="eastAsia"/>
        </w:rPr>
        <w:t>后，</w:t>
      </w:r>
      <w:r w:rsidR="00251A03">
        <w:rPr>
          <w:rFonts w:hint="eastAsia"/>
        </w:rPr>
        <w:t>即</w:t>
      </w:r>
      <w:r w:rsidR="00251A03" w:rsidRPr="008A516B">
        <w:rPr>
          <w:rFonts w:hint="eastAsia"/>
        </w:rPr>
        <w:t>copyResults</w:t>
      </w:r>
      <w:r w:rsidR="00251A03">
        <w:rPr>
          <w:rFonts w:hint="eastAsia"/>
        </w:rPr>
        <w:t>列表数目等于</w:t>
      </w:r>
      <w:r w:rsidR="00251A03">
        <w:rPr>
          <w:rFonts w:hint="eastAsia"/>
        </w:rPr>
        <w:t>Map</w:t>
      </w:r>
      <w:r w:rsidR="00251A03">
        <w:rPr>
          <w:rFonts w:hint="eastAsia"/>
        </w:rPr>
        <w:t>任务数量时，</w:t>
      </w:r>
      <w:r>
        <w:rPr>
          <w:rFonts w:hint="eastAsia"/>
        </w:rPr>
        <w:t>中止</w:t>
      </w:r>
      <w:r>
        <w:rPr>
          <w:rFonts w:hint="eastAsia"/>
        </w:rPr>
        <w:t>GetMapEventsThread</w:t>
      </w:r>
      <w:r>
        <w:rPr>
          <w:rFonts w:hint="eastAsia"/>
        </w:rPr>
        <w:t>线程和</w:t>
      </w:r>
      <w:r>
        <w:rPr>
          <w:rFonts w:hint="eastAsia"/>
        </w:rPr>
        <w:t>MapOutputCopier</w:t>
      </w:r>
      <w:r>
        <w:rPr>
          <w:rFonts w:hint="eastAsia"/>
        </w:rPr>
        <w:t>线程</w:t>
      </w:r>
      <w:r w:rsidR="00907ECA">
        <w:rPr>
          <w:rFonts w:hint="eastAsia"/>
        </w:rPr>
        <w:t>。</w:t>
      </w:r>
      <w:r>
        <w:rPr>
          <w:rFonts w:hint="eastAsia"/>
        </w:rPr>
        <w:t>为节约时间，减少输入文件的数量，为后续的排序工作减负，线程</w:t>
      </w:r>
      <w:r>
        <w:rPr>
          <w:rFonts w:hint="eastAsia"/>
        </w:rPr>
        <w:t>localFSMergerThread</w:t>
      </w:r>
      <w:r>
        <w:rPr>
          <w:rFonts w:hint="eastAsia"/>
        </w:rPr>
        <w:t>每次从</w:t>
      </w:r>
      <w:r>
        <w:rPr>
          <w:rFonts w:hint="eastAsia"/>
        </w:rPr>
        <w:t>mapOutputFilesOnDisk</w:t>
      </w:r>
      <w:r>
        <w:rPr>
          <w:rFonts w:hint="eastAsia"/>
        </w:rPr>
        <w:t>列表中提取若干个文件进行归并排序，同理，线程</w:t>
      </w:r>
      <w:r>
        <w:rPr>
          <w:rFonts w:hint="eastAsia"/>
        </w:rPr>
        <w:t>inMemFSMergeThread</w:t>
      </w:r>
      <w:r>
        <w:rPr>
          <w:rFonts w:hint="eastAsia"/>
        </w:rPr>
        <w:t>每次从</w:t>
      </w:r>
      <w:r>
        <w:rPr>
          <w:rFonts w:hint="eastAsia"/>
        </w:rPr>
        <w:t>mapOutputsFilesInMemory</w:t>
      </w:r>
      <w:r>
        <w:rPr>
          <w:rFonts w:hint="eastAsia"/>
        </w:rPr>
        <w:t>提取若干个内存文件进行归并排序（合并后的结果将保存在磁盘文件中，并放置在</w:t>
      </w:r>
      <w:r>
        <w:rPr>
          <w:rFonts w:hint="eastAsia"/>
        </w:rPr>
        <w:t>mapOutputFilesOnDisk</w:t>
      </w:r>
      <w:r>
        <w:rPr>
          <w:rFonts w:hint="eastAsia"/>
        </w:rPr>
        <w:t>列表中），直到</w:t>
      </w:r>
      <w:r>
        <w:rPr>
          <w:rFonts w:hint="eastAsia"/>
        </w:rPr>
        <w:t>ReduceCopier</w:t>
      </w:r>
      <w:r>
        <w:rPr>
          <w:rFonts w:hint="eastAsia"/>
        </w:rPr>
        <w:t>线程中止它们，因此合并后的内存文件或磁盘文件数量</w:t>
      </w:r>
      <w:r w:rsidR="000A7ACC">
        <w:rPr>
          <w:rFonts w:hint="eastAsia"/>
        </w:rPr>
        <w:t>不能保证各</w:t>
      </w:r>
      <w:r w:rsidR="00CB4C07">
        <w:rPr>
          <w:rFonts w:hint="eastAsia"/>
        </w:rPr>
        <w:t>只有一个，只是</w:t>
      </w:r>
      <w:r w:rsidR="00120268">
        <w:rPr>
          <w:rFonts w:hint="eastAsia"/>
        </w:rPr>
        <w:t>减少了</w:t>
      </w:r>
      <w:r w:rsidR="00CB4C07">
        <w:rPr>
          <w:rFonts w:hint="eastAsia"/>
        </w:rPr>
        <w:t>文件数</w:t>
      </w:r>
      <w:r w:rsidR="008A42EC">
        <w:rPr>
          <w:rFonts w:hint="eastAsia"/>
        </w:rPr>
        <w:t>量</w:t>
      </w:r>
      <w:r>
        <w:rPr>
          <w:rFonts w:hint="eastAsia"/>
        </w:rPr>
        <w:t>。</w:t>
      </w:r>
    </w:p>
    <w:p w:rsidR="00A71C0E" w:rsidRDefault="00A71C0E" w:rsidP="00A71C0E">
      <w:pPr>
        <w:pStyle w:val="C503-2"/>
      </w:pPr>
      <w:r>
        <w:rPr>
          <w:rFonts w:hint="eastAsia"/>
        </w:rPr>
        <w:t>但可以肯定此时</w:t>
      </w:r>
      <w:r>
        <w:rPr>
          <w:rFonts w:hint="eastAsia"/>
        </w:rPr>
        <w:t>Reduce</w:t>
      </w:r>
      <w:r>
        <w:rPr>
          <w:rFonts w:hint="eastAsia"/>
        </w:rPr>
        <w:t>任务拷贝阶段结束（</w:t>
      </w:r>
      <w:r w:rsidR="00144214">
        <w:rPr>
          <w:rFonts w:hint="eastAsia"/>
        </w:rPr>
        <w:t>此时</w:t>
      </w:r>
      <w:r>
        <w:rPr>
          <w:rFonts w:hint="eastAsia"/>
        </w:rPr>
        <w:t>GetMapEventsThread</w:t>
      </w:r>
      <w:r>
        <w:rPr>
          <w:rFonts w:hint="eastAsia"/>
        </w:rPr>
        <w:t>线程</w:t>
      </w:r>
      <w:r>
        <w:rPr>
          <w:rFonts w:hint="eastAsia"/>
        </w:rPr>
        <w:lastRenderedPageBreak/>
        <w:t>和</w:t>
      </w:r>
      <w:r>
        <w:rPr>
          <w:rFonts w:hint="eastAsia"/>
        </w:rPr>
        <w:t>MapOutputCopier</w:t>
      </w:r>
      <w:r>
        <w:rPr>
          <w:rFonts w:hint="eastAsia"/>
        </w:rPr>
        <w:t>线程都已中止），下一步将</w:t>
      </w:r>
      <w:r>
        <w:rPr>
          <w:rFonts w:hint="eastAsia"/>
        </w:rPr>
        <w:t>Reduce</w:t>
      </w:r>
      <w:r>
        <w:rPr>
          <w:rFonts w:hint="eastAsia"/>
        </w:rPr>
        <w:t>任务状态设置为“</w:t>
      </w:r>
      <w:r>
        <w:rPr>
          <w:rFonts w:hint="eastAsia"/>
        </w:rPr>
        <w:t>TaskStatus.Phase.SORT</w:t>
      </w:r>
      <w:r>
        <w:rPr>
          <w:rFonts w:hint="eastAsia"/>
        </w:rPr>
        <w:t>”，向</w:t>
      </w:r>
      <w:r>
        <w:rPr>
          <w:rFonts w:hint="eastAsia"/>
        </w:rPr>
        <w:t>TaskTrakcer</w:t>
      </w:r>
      <w:r>
        <w:rPr>
          <w:rFonts w:hint="eastAsia"/>
        </w:rPr>
        <w:t>报告它的最新状态，并再次归并排序</w:t>
      </w:r>
      <w:r>
        <w:rPr>
          <w:rFonts w:hint="eastAsia"/>
        </w:rPr>
        <w:t>mapOutputFilesInMemory</w:t>
      </w:r>
      <w:r>
        <w:rPr>
          <w:rFonts w:hint="eastAsia"/>
        </w:rPr>
        <w:t>和</w:t>
      </w:r>
      <w:r>
        <w:rPr>
          <w:rFonts w:hint="eastAsia"/>
        </w:rPr>
        <w:t>mapOutputFilesOnDisk</w:t>
      </w:r>
      <w:r>
        <w:rPr>
          <w:rFonts w:hint="eastAsia"/>
        </w:rPr>
        <w:t>中剩余的文件，即将来自不同</w:t>
      </w:r>
      <w:r>
        <w:rPr>
          <w:rFonts w:hint="eastAsia"/>
        </w:rPr>
        <w:t>Mapper</w:t>
      </w:r>
      <w:r>
        <w:rPr>
          <w:rFonts w:hint="eastAsia"/>
        </w:rPr>
        <w:t>但属于相同</w:t>
      </w:r>
      <w:r>
        <w:rPr>
          <w:rFonts w:hint="eastAsia"/>
        </w:rPr>
        <w:t>key</w:t>
      </w:r>
      <w:r>
        <w:rPr>
          <w:rFonts w:hint="eastAsia"/>
        </w:rPr>
        <w:t>的</w:t>
      </w:r>
      <w:r>
        <w:rPr>
          <w:rFonts w:hint="eastAsia"/>
        </w:rPr>
        <w:t>value</w:t>
      </w:r>
      <w:r>
        <w:rPr>
          <w:rFonts w:hint="eastAsia"/>
        </w:rPr>
        <w:t>合并在一起。归并排序完成后，</w:t>
      </w:r>
      <w:r>
        <w:rPr>
          <w:rFonts w:hint="eastAsia"/>
        </w:rPr>
        <w:t>Reduce</w:t>
      </w:r>
      <w:r>
        <w:rPr>
          <w:rFonts w:hint="eastAsia"/>
        </w:rPr>
        <w:t>任务进入了“</w:t>
      </w:r>
      <w:r>
        <w:rPr>
          <w:rFonts w:hint="eastAsia"/>
        </w:rPr>
        <w:t>TaskStatus.Phase.REDUCE</w:t>
      </w:r>
      <w:r>
        <w:rPr>
          <w:rFonts w:hint="eastAsia"/>
        </w:rPr>
        <w:t>”阶段，此时开始执行用户定义的</w:t>
      </w:r>
      <w:r>
        <w:rPr>
          <w:rFonts w:hint="eastAsia"/>
        </w:rPr>
        <w:t>Reduce</w:t>
      </w:r>
      <w:r>
        <w:rPr>
          <w:rFonts w:hint="eastAsia"/>
        </w:rPr>
        <w:t>函数。</w:t>
      </w:r>
    </w:p>
    <w:p w:rsidR="003213A1" w:rsidRDefault="003213A1" w:rsidP="003213A1">
      <w:pPr>
        <w:pStyle w:val="C503-2"/>
      </w:pPr>
      <w:r>
        <w:rPr>
          <w:rFonts w:hint="eastAsia"/>
        </w:rPr>
        <w:t>当</w:t>
      </w:r>
      <w:r>
        <w:rPr>
          <w:rFonts w:hint="eastAsia"/>
        </w:rPr>
        <w:t>ReduceCopier</w:t>
      </w:r>
      <w:r>
        <w:rPr>
          <w:rFonts w:hint="eastAsia"/>
        </w:rPr>
        <w:t>获取</w:t>
      </w:r>
      <w:r>
        <w:rPr>
          <w:rFonts w:hint="eastAsia"/>
        </w:rPr>
        <w:t>Map</w:t>
      </w:r>
      <w:r>
        <w:rPr>
          <w:rFonts w:hint="eastAsia"/>
        </w:rPr>
        <w:t>任务的中间结果</w:t>
      </w:r>
      <w:r w:rsidR="00B579E6">
        <w:rPr>
          <w:rFonts w:hint="eastAsia"/>
        </w:rPr>
        <w:t>且</w:t>
      </w:r>
      <w:r w:rsidR="004A221B">
        <w:rPr>
          <w:rFonts w:hint="eastAsia"/>
        </w:rPr>
        <w:t>执行完</w:t>
      </w:r>
      <w:r>
        <w:rPr>
          <w:rFonts w:hint="eastAsia"/>
        </w:rPr>
        <w:t>归并排序后，</w:t>
      </w:r>
      <w:r>
        <w:rPr>
          <w:rFonts w:hint="eastAsia"/>
        </w:rPr>
        <w:t>Reduce</w:t>
      </w:r>
      <w:r>
        <w:rPr>
          <w:rFonts w:hint="eastAsia"/>
        </w:rPr>
        <w:t>任务的执行</w:t>
      </w:r>
      <w:r w:rsidR="00980AF4">
        <w:rPr>
          <w:rFonts w:hint="eastAsia"/>
        </w:rPr>
        <w:t>流程</w:t>
      </w:r>
      <w:r>
        <w:rPr>
          <w:rFonts w:hint="eastAsia"/>
        </w:rPr>
        <w:t>同</w:t>
      </w:r>
      <w:r>
        <w:rPr>
          <w:rFonts w:hint="eastAsia"/>
        </w:rPr>
        <w:t>Map</w:t>
      </w:r>
      <w:r>
        <w:rPr>
          <w:rFonts w:hint="eastAsia"/>
        </w:rPr>
        <w:t>任务的执行</w:t>
      </w:r>
      <w:r w:rsidR="00980AF4">
        <w:rPr>
          <w:rFonts w:hint="eastAsia"/>
        </w:rPr>
        <w:t>流程</w:t>
      </w:r>
      <w:r>
        <w:rPr>
          <w:rFonts w:hint="eastAsia"/>
        </w:rPr>
        <w:t>基本上相同，唯一不同的是</w:t>
      </w:r>
      <w:r>
        <w:rPr>
          <w:rFonts w:hint="eastAsia"/>
        </w:rPr>
        <w:t>Reducer</w:t>
      </w:r>
      <w:r>
        <w:rPr>
          <w:rFonts w:hint="eastAsia"/>
        </w:rPr>
        <w:t>进程执行用户定义的</w:t>
      </w:r>
      <w:r>
        <w:rPr>
          <w:rFonts w:hint="eastAsia"/>
        </w:rPr>
        <w:t>reduce</w:t>
      </w:r>
      <w:r>
        <w:rPr>
          <w:rFonts w:hint="eastAsia"/>
        </w:rPr>
        <w:t>函数</w:t>
      </w:r>
      <w:r w:rsidR="00980AF4">
        <w:rPr>
          <w:rFonts w:hint="eastAsia"/>
        </w:rPr>
        <w:t>，而且</w:t>
      </w:r>
      <w:r w:rsidR="00980AF4">
        <w:rPr>
          <w:rFonts w:hint="eastAsia"/>
        </w:rPr>
        <w:t>Reduce</w:t>
      </w:r>
      <w:r w:rsidR="00980AF4">
        <w:rPr>
          <w:rFonts w:hint="eastAsia"/>
        </w:rPr>
        <w:t>任务的输入数据源来自于本地文件系统上已归并</w:t>
      </w:r>
      <w:r w:rsidR="006E7E5C">
        <w:rPr>
          <w:rFonts w:hint="eastAsia"/>
        </w:rPr>
        <w:t>排序的中间结果</w:t>
      </w:r>
      <w:r w:rsidR="007C192D">
        <w:rPr>
          <w:rFonts w:hint="eastAsia"/>
        </w:rPr>
        <w:t>。</w:t>
      </w:r>
      <w:r>
        <w:rPr>
          <w:rFonts w:hint="eastAsia"/>
        </w:rPr>
        <w:t>Reduce</w:t>
      </w:r>
      <w:r>
        <w:rPr>
          <w:rFonts w:hint="eastAsia"/>
        </w:rPr>
        <w:t>任务</w:t>
      </w:r>
      <w:r w:rsidR="00086796">
        <w:rPr>
          <w:rFonts w:hint="eastAsia"/>
        </w:rPr>
        <w:t>的提交需</w:t>
      </w:r>
      <w:r>
        <w:rPr>
          <w:rFonts w:hint="eastAsia"/>
        </w:rPr>
        <w:t>执行如下四步：</w:t>
      </w:r>
    </w:p>
    <w:p w:rsidR="003213A1" w:rsidRDefault="003213A1" w:rsidP="007C192D">
      <w:pPr>
        <w:pStyle w:val="C503-2"/>
        <w:numPr>
          <w:ilvl w:val="0"/>
          <w:numId w:val="35"/>
        </w:numPr>
        <w:ind w:firstLineChars="0"/>
      </w:pPr>
      <w:r>
        <w:rPr>
          <w:rFonts w:hint="eastAsia"/>
        </w:rPr>
        <w:t>调用</w:t>
      </w:r>
      <w:r>
        <w:rPr>
          <w:rFonts w:hint="eastAsia"/>
        </w:rPr>
        <w:t>OutputCommitter.needsTaskCommit()</w:t>
      </w:r>
      <w:r>
        <w:rPr>
          <w:rFonts w:hint="eastAsia"/>
        </w:rPr>
        <w:t>来确定是否有输出需要提交，如果需要提交，将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w:t>
      </w:r>
    </w:p>
    <w:p w:rsidR="00022527" w:rsidRDefault="00A02F3C" w:rsidP="007C192D">
      <w:pPr>
        <w:pStyle w:val="C503-2"/>
        <w:numPr>
          <w:ilvl w:val="0"/>
          <w:numId w:val="35"/>
        </w:numPr>
        <w:ind w:firstLineChars="0"/>
      </w:pPr>
      <w:r>
        <w:rPr>
          <w:rFonts w:hint="eastAsia"/>
        </w:rPr>
        <w:t>Reducer</w:t>
      </w:r>
      <w:r>
        <w:rPr>
          <w:rFonts w:hint="eastAsia"/>
        </w:rPr>
        <w:t>子</w:t>
      </w:r>
      <w:r w:rsidR="003213A1">
        <w:rPr>
          <w:rFonts w:hint="eastAsia"/>
        </w:rPr>
        <w:t>进程向</w:t>
      </w:r>
      <w:r w:rsidR="003213A1">
        <w:rPr>
          <w:rFonts w:hint="eastAsia"/>
        </w:rPr>
        <w:t>TaskTracker</w:t>
      </w:r>
      <w:r w:rsidR="003213A1">
        <w:rPr>
          <w:rFonts w:hint="eastAsia"/>
        </w:rPr>
        <w:t>咨询它能否提交，当获得批准后，调用</w:t>
      </w:r>
      <w:r w:rsidR="003213A1">
        <w:rPr>
          <w:rFonts w:hint="eastAsia"/>
        </w:rPr>
        <w:t>OutputCommiter.CommitTask</w:t>
      </w:r>
      <w:r w:rsidR="003213A1">
        <w:rPr>
          <w:rFonts w:hint="eastAsia"/>
        </w:rPr>
        <w:t>提交任务，此时相应的输出才被转移到</w:t>
      </w:r>
      <w:r w:rsidR="003213A1">
        <w:rPr>
          <w:rFonts w:hint="eastAsia"/>
        </w:rPr>
        <w:t>${outputdir}</w:t>
      </w:r>
      <w:r w:rsidR="003213A1">
        <w:rPr>
          <w:rFonts w:hint="eastAsia"/>
        </w:rPr>
        <w:t>目录下</w:t>
      </w:r>
      <w:r w:rsidR="00087FE2">
        <w:rPr>
          <w:rFonts w:hint="eastAsia"/>
        </w:rPr>
        <w:t>。</w:t>
      </w:r>
    </w:p>
    <w:p w:rsidR="003213A1" w:rsidRDefault="003213A1" w:rsidP="007C192D">
      <w:pPr>
        <w:pStyle w:val="C503-2"/>
        <w:numPr>
          <w:ilvl w:val="0"/>
          <w:numId w:val="35"/>
        </w:numPr>
        <w:ind w:firstLineChars="0"/>
      </w:pPr>
      <w:r>
        <w:rPr>
          <w:rFonts w:hint="eastAsia"/>
        </w:rPr>
        <w:t>终止</w:t>
      </w:r>
      <w:r>
        <w:rPr>
          <w:rFonts w:hint="eastAsia"/>
        </w:rPr>
        <w:t>TaskReporter</w:t>
      </w:r>
      <w:r>
        <w:rPr>
          <w:rFonts w:hint="eastAsia"/>
        </w:rPr>
        <w:t>，并将当前任务进展以及内部计数器等信息发送给</w:t>
      </w:r>
      <w:r>
        <w:rPr>
          <w:rFonts w:hint="eastAsia"/>
        </w:rPr>
        <w:t>TaskTracker</w:t>
      </w:r>
      <w:r w:rsidR="005B21FF">
        <w:rPr>
          <w:rFonts w:hint="eastAsia"/>
        </w:rPr>
        <w:t>。</w:t>
      </w:r>
    </w:p>
    <w:p w:rsidR="003213A1" w:rsidRDefault="003213A1" w:rsidP="007C192D">
      <w:pPr>
        <w:pStyle w:val="C503-2"/>
        <w:numPr>
          <w:ilvl w:val="0"/>
          <w:numId w:val="35"/>
        </w:numPr>
        <w:ind w:firstLineChars="0"/>
      </w:pPr>
      <w:r>
        <w:rPr>
          <w:rFonts w:hint="eastAsia"/>
        </w:rPr>
        <w:t>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04308B" w:rsidRDefault="0004308B" w:rsidP="001D08CC">
      <w:pPr>
        <w:pStyle w:val="2"/>
      </w:pPr>
      <w:r>
        <w:rPr>
          <w:rFonts w:hint="eastAsia"/>
        </w:rPr>
        <w:t>关键技术</w:t>
      </w:r>
    </w:p>
    <w:p w:rsidR="00510556" w:rsidRDefault="00510556" w:rsidP="006C7C99">
      <w:pPr>
        <w:pStyle w:val="3"/>
      </w:pPr>
      <w:r>
        <w:rPr>
          <w:rFonts w:hint="eastAsia"/>
        </w:rPr>
        <w:t>容错处理</w:t>
      </w:r>
      <w:r>
        <w:rPr>
          <w:rFonts w:hint="eastAsia"/>
        </w:rPr>
        <w:t xml:space="preserve"> </w:t>
      </w:r>
    </w:p>
    <w:p w:rsidR="009A72A0" w:rsidRDefault="00510556" w:rsidP="00510556">
      <w:pPr>
        <w:pStyle w:val="C503-2"/>
      </w:pPr>
      <w:r>
        <w:rPr>
          <w:rFonts w:hint="eastAsia"/>
        </w:rPr>
        <w:t>由于分布式计算系统被设计用于在成百上千台机器上处理海量数据，并且考虑到用户自定义的</w:t>
      </w:r>
      <w:r>
        <w:rPr>
          <w:rFonts w:hint="eastAsia"/>
        </w:rPr>
        <w:t>Map</w:t>
      </w:r>
      <w:r>
        <w:rPr>
          <w:rFonts w:hint="eastAsia"/>
        </w:rPr>
        <w:t>与</w:t>
      </w:r>
      <w:r>
        <w:rPr>
          <w:rFonts w:hint="eastAsia"/>
        </w:rPr>
        <w:t>Reduce</w:t>
      </w:r>
      <w:r w:rsidR="00392B38">
        <w:rPr>
          <w:rFonts w:hint="eastAsia"/>
        </w:rPr>
        <w:t>函数或其他代码可能产生</w:t>
      </w:r>
      <w:r>
        <w:rPr>
          <w:rFonts w:hint="eastAsia"/>
        </w:rPr>
        <w:t>错误，</w:t>
      </w:r>
      <w:r w:rsidR="00392B38">
        <w:rPr>
          <w:rFonts w:hint="eastAsia"/>
        </w:rPr>
        <w:t>MapReduce</w:t>
      </w:r>
      <w:r w:rsidR="00392B38">
        <w:rPr>
          <w:rFonts w:hint="eastAsia"/>
        </w:rPr>
        <w:t>产品</w:t>
      </w:r>
      <w:r>
        <w:rPr>
          <w:rFonts w:hint="eastAsia"/>
        </w:rPr>
        <w:t>必须考虑到机器故障的容错处理。成熟的分布式计算系统应该考虑到各自错误发生的可能性，并保证系统在这些错误发生的情况下依然能够有相应的操作使系统安全退出并记录错误到日志中。</w:t>
      </w:r>
    </w:p>
    <w:p w:rsidR="00936CC8" w:rsidRPr="008C2C59" w:rsidRDefault="00936CC8" w:rsidP="00936CC8">
      <w:pPr>
        <w:pStyle w:val="3"/>
      </w:pPr>
      <w:r>
        <w:rPr>
          <w:rFonts w:hint="eastAsia"/>
        </w:rPr>
        <w:t>任务调度</w:t>
      </w:r>
    </w:p>
    <w:p w:rsidR="00936CC8" w:rsidRDefault="004C7E98" w:rsidP="004D1086">
      <w:pPr>
        <w:pStyle w:val="C503-2"/>
      </w:pPr>
      <w:r w:rsidRPr="004C7E98">
        <w:rPr>
          <w:rFonts w:hint="eastAsia"/>
        </w:rPr>
        <w:t>分布式计算系统的应用十分广泛</w:t>
      </w:r>
      <w:r w:rsidR="00773FD9">
        <w:rPr>
          <w:rFonts w:hint="eastAsia"/>
        </w:rPr>
        <w:t>，</w:t>
      </w:r>
      <w:r w:rsidRPr="004C7E98">
        <w:rPr>
          <w:rFonts w:hint="eastAsia"/>
        </w:rPr>
        <w:t>由于经常面临要处理各种等待作业，因此如何对作业进行调度来保证公平性便成为了衡量一个分布式系统好坏的重要标</w:t>
      </w:r>
      <w:r w:rsidRPr="004C7E98">
        <w:rPr>
          <w:rFonts w:hint="eastAsia"/>
        </w:rPr>
        <w:lastRenderedPageBreak/>
        <w:t>准。</w:t>
      </w:r>
      <w:r w:rsidR="00731B91">
        <w:rPr>
          <w:rFonts w:hint="eastAsia"/>
        </w:rPr>
        <w:t>同时，</w:t>
      </w:r>
      <w:r w:rsidR="00731B91">
        <w:rPr>
          <w:rFonts w:hint="eastAsia"/>
        </w:rPr>
        <w:t>MapReduce</w:t>
      </w:r>
      <w:r w:rsidR="00731B91">
        <w:rPr>
          <w:rFonts w:hint="eastAsia"/>
        </w:rPr>
        <w:t>的另外一个</w:t>
      </w:r>
      <w:r w:rsidRPr="004C7E98">
        <w:rPr>
          <w:rFonts w:hint="eastAsia"/>
        </w:rPr>
        <w:t>目标</w:t>
      </w:r>
      <w:r w:rsidR="00731B91">
        <w:rPr>
          <w:rFonts w:hint="eastAsia"/>
        </w:rPr>
        <w:t>就</w:t>
      </w:r>
      <w:r w:rsidR="003D261E">
        <w:rPr>
          <w:rFonts w:hint="eastAsia"/>
        </w:rPr>
        <w:t>是充分挖掘分布式计算的潜在能力，特别是处理多作业时充分利用</w:t>
      </w:r>
      <w:r w:rsidRPr="004C7E98">
        <w:rPr>
          <w:rFonts w:hint="eastAsia"/>
        </w:rPr>
        <w:t>任务节点的</w:t>
      </w:r>
      <w:r w:rsidRPr="004C7E98">
        <w:rPr>
          <w:rFonts w:hint="eastAsia"/>
        </w:rPr>
        <w:t>CPU</w:t>
      </w:r>
      <w:r w:rsidRPr="004C7E98">
        <w:rPr>
          <w:rFonts w:hint="eastAsia"/>
        </w:rPr>
        <w:t>时</w:t>
      </w:r>
      <w:r w:rsidR="00773FD9">
        <w:rPr>
          <w:rFonts w:hint="eastAsia"/>
        </w:rPr>
        <w:t>间，尽可能减少部分节点的空闲时间，使整个系统的负载均衡达到理想</w:t>
      </w:r>
      <w:r w:rsidRPr="004C7E98">
        <w:rPr>
          <w:rFonts w:hint="eastAsia"/>
        </w:rPr>
        <w:t>效果。因此，应该尽可能使各用户提交的作业能够得到公平地处理，并调度计算节点来运行相应的任务，以此来提高系统的整体性能。</w:t>
      </w:r>
    </w:p>
    <w:p w:rsidR="0004308B" w:rsidRDefault="0004308B" w:rsidP="001D08CC">
      <w:pPr>
        <w:pStyle w:val="2"/>
      </w:pPr>
      <w:r>
        <w:rPr>
          <w:rFonts w:hint="eastAsia"/>
        </w:rPr>
        <w:t>关键技术解决途径</w:t>
      </w:r>
    </w:p>
    <w:p w:rsidR="00977A09" w:rsidRDefault="00977A09" w:rsidP="00977A09">
      <w:pPr>
        <w:pStyle w:val="3"/>
      </w:pPr>
      <w:r>
        <w:rPr>
          <w:rFonts w:hint="eastAsia"/>
        </w:rPr>
        <w:t>任务调度解决</w:t>
      </w:r>
      <w:r w:rsidR="00037556">
        <w:rPr>
          <w:rFonts w:hint="eastAsia"/>
        </w:rPr>
        <w:t>途径</w:t>
      </w:r>
    </w:p>
    <w:p w:rsidR="00B23FBC" w:rsidRDefault="00B23FBC" w:rsidP="004B3A15">
      <w:pPr>
        <w:pStyle w:val="C503-2"/>
      </w:pPr>
      <w:r>
        <w:rPr>
          <w:rFonts w:hint="eastAsia"/>
        </w:rPr>
        <w:t>所有的</w:t>
      </w:r>
      <w:r>
        <w:rPr>
          <w:rFonts w:hint="eastAsia"/>
        </w:rPr>
        <w:t>TaskTracker</w:t>
      </w:r>
      <w:r>
        <w:rPr>
          <w:rFonts w:hint="eastAsia"/>
        </w:rPr>
        <w:t>定期向</w:t>
      </w:r>
      <w:r>
        <w:rPr>
          <w:rFonts w:hint="eastAsia"/>
        </w:rPr>
        <w:t>JobTracker</w:t>
      </w:r>
      <w:r>
        <w:rPr>
          <w:rFonts w:hint="eastAsia"/>
        </w:rPr>
        <w:t>发送心跳，心跳包括在</w:t>
      </w:r>
      <w:r>
        <w:rPr>
          <w:rFonts w:hint="eastAsia"/>
        </w:rPr>
        <w:t>TaskTracker</w:t>
      </w:r>
      <w:r>
        <w:rPr>
          <w:rFonts w:hint="eastAsia"/>
        </w:rPr>
        <w:t>上运行的所有任务状态、</w:t>
      </w:r>
      <w:r>
        <w:rPr>
          <w:rFonts w:hint="eastAsia"/>
        </w:rPr>
        <w:t>TaskTracker</w:t>
      </w:r>
      <w:r>
        <w:rPr>
          <w:rFonts w:hint="eastAsia"/>
        </w:rPr>
        <w:t>本身状态以及其它信息。根据</w:t>
      </w:r>
      <w:r>
        <w:rPr>
          <w:rFonts w:hint="eastAsia"/>
        </w:rPr>
        <w:t>TaskTracker</w:t>
      </w:r>
      <w:r>
        <w:rPr>
          <w:rFonts w:hint="eastAsia"/>
        </w:rPr>
        <w:t>发送的心跳中的信息，</w:t>
      </w:r>
      <w:r>
        <w:rPr>
          <w:rFonts w:hint="eastAsia"/>
        </w:rPr>
        <w:t>JobTracker</w:t>
      </w:r>
      <w:r>
        <w:rPr>
          <w:rFonts w:hint="eastAsia"/>
        </w:rPr>
        <w:t>判断该</w:t>
      </w:r>
      <w:r>
        <w:rPr>
          <w:rFonts w:hint="eastAsia"/>
        </w:rPr>
        <w:t>TaskTracker</w:t>
      </w:r>
      <w:r>
        <w:rPr>
          <w:rFonts w:hint="eastAsia"/>
        </w:rPr>
        <w:t>是否能接收新的任务，如果能接收新的任务，则尝试给</w:t>
      </w:r>
      <w:r>
        <w:rPr>
          <w:rFonts w:hint="eastAsia"/>
        </w:rPr>
        <w:t>TaskTracker</w:t>
      </w:r>
      <w:r w:rsidR="002B3A99">
        <w:rPr>
          <w:rFonts w:hint="eastAsia"/>
        </w:rPr>
        <w:t>分配</w:t>
      </w:r>
      <w:r>
        <w:rPr>
          <w:rFonts w:hint="eastAsia"/>
        </w:rPr>
        <w:t>任务（</w:t>
      </w:r>
      <w:r>
        <w:rPr>
          <w:rFonts w:hint="eastAsia"/>
        </w:rPr>
        <w:t>map</w:t>
      </w:r>
      <w:r>
        <w:rPr>
          <w:rFonts w:hint="eastAsia"/>
        </w:rPr>
        <w:t>任务或</w:t>
      </w:r>
      <w:r>
        <w:rPr>
          <w:rFonts w:hint="eastAsia"/>
        </w:rPr>
        <w:t>reduce</w:t>
      </w:r>
      <w:r>
        <w:rPr>
          <w:rFonts w:hint="eastAsia"/>
        </w:rPr>
        <w:t>任务皆可）。</w:t>
      </w:r>
    </w:p>
    <w:p w:rsidR="00B23FBC" w:rsidRDefault="00B23FBC" w:rsidP="00B23FBC">
      <w:pPr>
        <w:pStyle w:val="C503-2"/>
      </w:pPr>
      <w:r>
        <w:rPr>
          <w:rFonts w:hint="eastAsia"/>
        </w:rPr>
        <w:t>分配任务的原则是尽量让输入</w:t>
      </w:r>
      <w:r w:rsidR="004B3A15">
        <w:rPr>
          <w:rFonts w:hint="eastAsia"/>
        </w:rPr>
        <w:t>数据块</w:t>
      </w:r>
      <w:r>
        <w:rPr>
          <w:rFonts w:hint="eastAsia"/>
        </w:rPr>
        <w:t>与执行任务的</w:t>
      </w:r>
      <w:r>
        <w:rPr>
          <w:rFonts w:hint="eastAsia"/>
        </w:rPr>
        <w:t>TaskTracker</w:t>
      </w:r>
      <w:r>
        <w:rPr>
          <w:rFonts w:hint="eastAsia"/>
        </w:rPr>
        <w:t>在同一节点上，以减少网络带宽的开销，因为网络带宽在集群环境中是一个相当缺乏的资源。</w:t>
      </w:r>
      <w:r>
        <w:rPr>
          <w:rFonts w:hint="eastAsia"/>
        </w:rPr>
        <w:t>JobTracker</w:t>
      </w:r>
      <w:r>
        <w:rPr>
          <w:rFonts w:hint="eastAsia"/>
        </w:rPr>
        <w:t>有每一个任务的输入数据块的位置信息，它尝试分派</w:t>
      </w:r>
      <w:r>
        <w:rPr>
          <w:rFonts w:hint="eastAsia"/>
        </w:rPr>
        <w:t>map</w:t>
      </w:r>
      <w:r>
        <w:rPr>
          <w:rFonts w:hint="eastAsia"/>
        </w:rPr>
        <w:t>任务到存储了对应数据块的</w:t>
      </w:r>
      <w:r w:rsidR="00515AB2">
        <w:rPr>
          <w:rFonts w:hint="eastAsia"/>
        </w:rPr>
        <w:t>节点</w:t>
      </w:r>
      <w:r>
        <w:rPr>
          <w:rFonts w:hint="eastAsia"/>
        </w:rPr>
        <w:t>上执行。如果不能分配</w:t>
      </w:r>
      <w:r>
        <w:rPr>
          <w:rFonts w:hint="eastAsia"/>
        </w:rPr>
        <w:t>map</w:t>
      </w:r>
      <w:r>
        <w:rPr>
          <w:rFonts w:hint="eastAsia"/>
        </w:rPr>
        <w:t>任务到对应数据块的</w:t>
      </w:r>
      <w:r w:rsidR="00AA5BEB">
        <w:rPr>
          <w:rFonts w:hint="eastAsia"/>
        </w:rPr>
        <w:t>节点</w:t>
      </w:r>
      <w:r>
        <w:rPr>
          <w:rFonts w:hint="eastAsia"/>
        </w:rPr>
        <w:t>上执行，则尝试分配</w:t>
      </w:r>
      <w:r>
        <w:rPr>
          <w:rFonts w:hint="eastAsia"/>
        </w:rPr>
        <w:t>map</w:t>
      </w:r>
      <w:r>
        <w:rPr>
          <w:rFonts w:hint="eastAsia"/>
        </w:rPr>
        <w:t>任务到尽量靠近输入数据块的节点上执行。</w:t>
      </w:r>
    </w:p>
    <w:p w:rsidR="00971D0A" w:rsidRDefault="00B23FBC" w:rsidP="0041153F">
      <w:pPr>
        <w:pStyle w:val="C503-2"/>
      </w:pPr>
      <w:r>
        <w:rPr>
          <w:rFonts w:hint="eastAsia"/>
        </w:rPr>
        <w:t>Reduce</w:t>
      </w:r>
      <w:r>
        <w:rPr>
          <w:rFonts w:hint="eastAsia"/>
        </w:rPr>
        <w:t>任务的分配不需要考虑位置信息，因为</w:t>
      </w:r>
      <w:r>
        <w:rPr>
          <w:rFonts w:hint="eastAsia"/>
        </w:rPr>
        <w:t>reduce</w:t>
      </w:r>
      <w:r>
        <w:rPr>
          <w:rFonts w:hint="eastAsia"/>
        </w:rPr>
        <w:t>任务的个数一般</w:t>
      </w:r>
      <w:r w:rsidR="00DF0361">
        <w:rPr>
          <w:rFonts w:hint="eastAsia"/>
        </w:rPr>
        <w:t>情况下</w:t>
      </w:r>
      <w:r>
        <w:rPr>
          <w:rFonts w:hint="eastAsia"/>
        </w:rPr>
        <w:t>远远低于</w:t>
      </w:r>
      <w:r>
        <w:rPr>
          <w:rFonts w:hint="eastAsia"/>
        </w:rPr>
        <w:t>map</w:t>
      </w:r>
      <w:r>
        <w:rPr>
          <w:rFonts w:hint="eastAsia"/>
        </w:rPr>
        <w:t>任务个数，且</w:t>
      </w:r>
      <w:r>
        <w:rPr>
          <w:rFonts w:hint="eastAsia"/>
        </w:rPr>
        <w:t>Reduce</w:t>
      </w:r>
      <w:r>
        <w:rPr>
          <w:rFonts w:hint="eastAsia"/>
        </w:rPr>
        <w:t>任务处理的是所有</w:t>
      </w:r>
      <w:r>
        <w:rPr>
          <w:rFonts w:hint="eastAsia"/>
        </w:rPr>
        <w:t>Map</w:t>
      </w:r>
      <w:r w:rsidR="00EC1899">
        <w:rPr>
          <w:rFonts w:hint="eastAsia"/>
        </w:rPr>
        <w:t>任务</w:t>
      </w:r>
      <w:r>
        <w:rPr>
          <w:rFonts w:hint="eastAsia"/>
        </w:rPr>
        <w:t>的输出，这些</w:t>
      </w:r>
      <w:r>
        <w:rPr>
          <w:rFonts w:hint="eastAsia"/>
        </w:rPr>
        <w:t>Map</w:t>
      </w:r>
      <w:r>
        <w:rPr>
          <w:rFonts w:hint="eastAsia"/>
        </w:rPr>
        <w:t>任务</w:t>
      </w:r>
      <w:r w:rsidR="004D1042">
        <w:rPr>
          <w:rFonts w:hint="eastAsia"/>
        </w:rPr>
        <w:t>可能</w:t>
      </w:r>
      <w:r>
        <w:rPr>
          <w:rFonts w:hint="eastAsia"/>
        </w:rPr>
        <w:t>遍布在集群的每一个角落</w:t>
      </w:r>
      <w:r w:rsidR="008A7DFA">
        <w:rPr>
          <w:rFonts w:hint="eastAsia"/>
        </w:rPr>
        <w:t>。</w:t>
      </w:r>
      <w:r w:rsidR="00DF0361">
        <w:rPr>
          <w:rFonts w:hint="eastAsia"/>
        </w:rPr>
        <w:t>为保证任务节点间的</w:t>
      </w:r>
      <w:r>
        <w:rPr>
          <w:rFonts w:hint="eastAsia"/>
        </w:rPr>
        <w:t>负载均衡，一次心跳响应最多给</w:t>
      </w:r>
      <w:r>
        <w:rPr>
          <w:rFonts w:hint="eastAsia"/>
        </w:rPr>
        <w:t>TaskTracker</w:t>
      </w:r>
      <w:r>
        <w:rPr>
          <w:rFonts w:hint="eastAsia"/>
        </w:rPr>
        <w:t>分配一个</w:t>
      </w:r>
      <w:r>
        <w:rPr>
          <w:rFonts w:hint="eastAsia"/>
        </w:rPr>
        <w:t>Reduce</w:t>
      </w:r>
      <w:r>
        <w:rPr>
          <w:rFonts w:hint="eastAsia"/>
        </w:rPr>
        <w:t>任务</w:t>
      </w:r>
      <w:r w:rsidR="006147D7">
        <w:rPr>
          <w:rFonts w:hint="eastAsia"/>
        </w:rPr>
        <w:t>，</w:t>
      </w:r>
      <w:r>
        <w:rPr>
          <w:rFonts w:hint="eastAsia"/>
        </w:rPr>
        <w:t>通过这种方式，在一段时间内，每个</w:t>
      </w:r>
      <w:r>
        <w:rPr>
          <w:rFonts w:hint="eastAsia"/>
        </w:rPr>
        <w:t>TaskTracker</w:t>
      </w:r>
      <w:r>
        <w:rPr>
          <w:rFonts w:hint="eastAsia"/>
        </w:rPr>
        <w:t>都将获得差不多相同数目的</w:t>
      </w:r>
      <w:r>
        <w:rPr>
          <w:rFonts w:hint="eastAsia"/>
        </w:rPr>
        <w:t>Reduce</w:t>
      </w:r>
      <w:r>
        <w:rPr>
          <w:rFonts w:hint="eastAsia"/>
        </w:rPr>
        <w:t>任务。</w:t>
      </w:r>
      <w:r w:rsidR="00547C2F">
        <w:rPr>
          <w:rFonts w:hint="eastAsia"/>
        </w:rPr>
        <w:t>心跳响应中，对某一作业，如果</w:t>
      </w:r>
      <w:r w:rsidR="00547C2F">
        <w:rPr>
          <w:rFonts w:hint="eastAsia"/>
        </w:rPr>
        <w:t>finishedMapTasks</w:t>
      </w:r>
      <w:r w:rsidR="00547C2F">
        <w:rPr>
          <w:rFonts w:hint="eastAsia"/>
        </w:rPr>
        <w:t>占全部</w:t>
      </w:r>
      <w:r w:rsidR="00547C2F">
        <w:rPr>
          <w:rFonts w:hint="eastAsia"/>
        </w:rPr>
        <w:t>Map</w:t>
      </w:r>
      <w:r w:rsidR="00547C2F">
        <w:rPr>
          <w:rFonts w:hint="eastAsia"/>
        </w:rPr>
        <w:t>任务的</w:t>
      </w:r>
      <w:r w:rsidR="00AF1808">
        <w:rPr>
          <w:rFonts w:hint="eastAsia"/>
        </w:rPr>
        <w:t>比例</w:t>
      </w:r>
      <w:r w:rsidR="00547C2F">
        <w:rPr>
          <w:rFonts w:hint="eastAsia"/>
        </w:rPr>
        <w:t>大于</w:t>
      </w:r>
      <w:r w:rsidR="00AF1808">
        <w:rPr>
          <w:rFonts w:hint="eastAsia"/>
        </w:rPr>
        <w:t>系统规定的</w:t>
      </w:r>
      <w:r w:rsidR="00547C2F">
        <w:rPr>
          <w:rFonts w:hint="eastAsia"/>
        </w:rPr>
        <w:t>某个</w:t>
      </w:r>
      <w:r w:rsidR="00AF1808">
        <w:rPr>
          <w:rFonts w:hint="eastAsia"/>
        </w:rPr>
        <w:t>值时</w:t>
      </w:r>
      <w:r w:rsidR="00547C2F">
        <w:rPr>
          <w:rFonts w:hint="eastAsia"/>
        </w:rPr>
        <w:t>（默认为</w:t>
      </w:r>
      <w:r w:rsidR="00547C2F">
        <w:rPr>
          <w:rFonts w:hint="eastAsia"/>
        </w:rPr>
        <w:t>1/20</w:t>
      </w:r>
      <w:r w:rsidR="00547C2F">
        <w:rPr>
          <w:rFonts w:hint="eastAsia"/>
        </w:rPr>
        <w:t>），</w:t>
      </w:r>
      <w:r w:rsidR="00694E6F">
        <w:rPr>
          <w:rFonts w:hint="eastAsia"/>
        </w:rPr>
        <w:t>则允许</w:t>
      </w:r>
      <w:r w:rsidR="00694E6F">
        <w:rPr>
          <w:rFonts w:hint="eastAsia"/>
        </w:rPr>
        <w:t>JobTracker</w:t>
      </w:r>
      <w:r w:rsidR="00694E6F">
        <w:rPr>
          <w:rFonts w:hint="eastAsia"/>
        </w:rPr>
        <w:t>分派</w:t>
      </w:r>
      <w:r w:rsidR="00694E6F">
        <w:rPr>
          <w:rFonts w:hint="eastAsia"/>
        </w:rPr>
        <w:t>Reduce</w:t>
      </w:r>
      <w:r w:rsidR="00694E6F">
        <w:rPr>
          <w:rFonts w:hint="eastAsia"/>
        </w:rPr>
        <w:t>任务</w:t>
      </w:r>
      <w:r w:rsidR="00470EEE">
        <w:rPr>
          <w:rFonts w:hint="eastAsia"/>
        </w:rPr>
        <w:t>，</w:t>
      </w:r>
      <w:r w:rsidR="00954033">
        <w:rPr>
          <w:rFonts w:hint="eastAsia"/>
        </w:rPr>
        <w:t xml:space="preserve"> </w:t>
      </w:r>
      <w:r w:rsidR="00954033">
        <w:rPr>
          <w:rFonts w:hint="eastAsia"/>
        </w:rPr>
        <w:t>在</w:t>
      </w:r>
      <w:r w:rsidR="00470EEE">
        <w:rPr>
          <w:rFonts w:hint="eastAsia"/>
        </w:rPr>
        <w:t>TaskTracker</w:t>
      </w:r>
      <w:r w:rsidR="00470EEE">
        <w:rPr>
          <w:rFonts w:hint="eastAsia"/>
        </w:rPr>
        <w:t>上执行的</w:t>
      </w:r>
      <w:r w:rsidR="00470EEE">
        <w:rPr>
          <w:rFonts w:hint="eastAsia"/>
        </w:rPr>
        <w:t>Reduce</w:t>
      </w:r>
      <w:r w:rsidR="00470EEE">
        <w:rPr>
          <w:rFonts w:hint="eastAsia"/>
        </w:rPr>
        <w:t>任务的</w:t>
      </w:r>
      <w:r w:rsidR="00803795">
        <w:rPr>
          <w:rFonts w:hint="eastAsia"/>
        </w:rPr>
        <w:t>初始</w:t>
      </w:r>
      <w:r w:rsidR="00470EEE">
        <w:rPr>
          <w:rFonts w:hint="eastAsia"/>
        </w:rPr>
        <w:t>阶段将为</w:t>
      </w:r>
      <w:r w:rsidR="00197E61" w:rsidRPr="00954033">
        <w:t>TaskStatus.Phase.SHUFFLE</w:t>
      </w:r>
      <w:r w:rsidR="00694E6F">
        <w:rPr>
          <w:rFonts w:hint="eastAsia"/>
        </w:rPr>
        <w:t>。</w:t>
      </w:r>
    </w:p>
    <w:p w:rsidR="00B23BE8" w:rsidRDefault="00674022" w:rsidP="00674022">
      <w:pPr>
        <w:pStyle w:val="C503-2"/>
      </w:pPr>
      <w:r>
        <w:rPr>
          <w:rFonts w:hint="eastAsia"/>
        </w:rPr>
        <w:t>JobTracker</w:t>
      </w:r>
      <w:r>
        <w:rPr>
          <w:rFonts w:hint="eastAsia"/>
        </w:rPr>
        <w:t>初始化作业时，根据作业中每个</w:t>
      </w:r>
      <w:r>
        <w:rPr>
          <w:rFonts w:hint="eastAsia"/>
        </w:rPr>
        <w:t>InputSplit</w:t>
      </w:r>
      <w:r>
        <w:rPr>
          <w:rFonts w:hint="eastAsia"/>
        </w:rPr>
        <w:t>（对应一个</w:t>
      </w:r>
      <w:r>
        <w:rPr>
          <w:rFonts w:hint="eastAsia"/>
        </w:rPr>
        <w:t>Map</w:t>
      </w:r>
      <w:r>
        <w:rPr>
          <w:rFonts w:hint="eastAsia"/>
        </w:rPr>
        <w:t>任务），尝试</w:t>
      </w:r>
      <w:r w:rsidR="00AB70AA">
        <w:rPr>
          <w:rFonts w:hint="eastAsia"/>
        </w:rPr>
        <w:t>在</w:t>
      </w:r>
      <w:r>
        <w:rPr>
          <w:rFonts w:hint="eastAsia"/>
        </w:rPr>
        <w:t>每个节点与期望在</w:t>
      </w:r>
      <w:r w:rsidR="00AB70AA">
        <w:rPr>
          <w:rFonts w:hint="eastAsia"/>
        </w:rPr>
        <w:t>该</w:t>
      </w:r>
      <w:r>
        <w:rPr>
          <w:rFonts w:hint="eastAsia"/>
        </w:rPr>
        <w:t>节点上运行的任务</w:t>
      </w:r>
      <w:r w:rsidR="00AB70AA">
        <w:rPr>
          <w:rFonts w:hint="eastAsia"/>
        </w:rPr>
        <w:t>建立联系</w:t>
      </w:r>
      <w:r>
        <w:rPr>
          <w:rFonts w:hint="eastAsia"/>
        </w:rPr>
        <w:t>（</w:t>
      </w:r>
      <w:r>
        <w:rPr>
          <w:rFonts w:hint="eastAsia"/>
        </w:rPr>
        <w:t>Map</w:t>
      </w:r>
      <w:r>
        <w:rPr>
          <w:rFonts w:hint="eastAsia"/>
        </w:rPr>
        <w:t>任务的输入数据源可能会被</w:t>
      </w:r>
      <w:r>
        <w:rPr>
          <w:rFonts w:hint="eastAsia"/>
        </w:rPr>
        <w:t>hdfs</w:t>
      </w:r>
      <w:r>
        <w:rPr>
          <w:rFonts w:hint="eastAsia"/>
        </w:rPr>
        <w:t>动态迁移，实际运行时</w:t>
      </w:r>
      <w:r w:rsidR="003B2E23">
        <w:rPr>
          <w:rFonts w:hint="eastAsia"/>
        </w:rPr>
        <w:t>输入数据块</w:t>
      </w:r>
      <w:r>
        <w:rPr>
          <w:rFonts w:hint="eastAsia"/>
        </w:rPr>
        <w:t>可能与任务不在同一节点上），即</w:t>
      </w:r>
      <w:r w:rsidR="00C815C8">
        <w:rPr>
          <w:rFonts w:hint="eastAsia"/>
        </w:rPr>
        <w:t>建立</w:t>
      </w:r>
      <w:r w:rsidR="00C815C8">
        <w:rPr>
          <w:rFonts w:hint="eastAsia"/>
        </w:rPr>
        <w:t>node</w:t>
      </w:r>
      <w:r w:rsidR="00C815C8">
        <w:rPr>
          <w:rFonts w:hint="eastAsia"/>
        </w:rPr>
        <w:t>与</w:t>
      </w:r>
      <w:r w:rsidR="008A6E7A">
        <w:rPr>
          <w:rFonts w:hint="eastAsia"/>
        </w:rPr>
        <w:t>set</w:t>
      </w:r>
      <w:r w:rsidR="00C815C8">
        <w:rPr>
          <w:rFonts w:hint="eastAsia"/>
        </w:rPr>
        <w:t>&lt;TaskInProgress&gt;</w:t>
      </w:r>
      <w:r w:rsidR="00C815C8">
        <w:rPr>
          <w:rFonts w:hint="eastAsia"/>
        </w:rPr>
        <w:t>间联系</w:t>
      </w:r>
      <w:r w:rsidR="008A6E7A">
        <w:rPr>
          <w:rFonts w:hint="eastAsia"/>
        </w:rPr>
        <w:t>，其中</w:t>
      </w:r>
      <w:r w:rsidR="008A6E7A">
        <w:rPr>
          <w:rFonts w:hint="eastAsia"/>
        </w:rPr>
        <w:t>set&lt;TaskInProgress&gt;</w:t>
      </w:r>
      <w:r w:rsidR="008A6E7A">
        <w:rPr>
          <w:rFonts w:hint="eastAsia"/>
        </w:rPr>
        <w:t>表示期望在</w:t>
      </w:r>
      <w:r w:rsidR="008A6E7A">
        <w:rPr>
          <w:rFonts w:hint="eastAsia"/>
        </w:rPr>
        <w:lastRenderedPageBreak/>
        <w:t>节点</w:t>
      </w:r>
      <w:r w:rsidR="008A6E7A">
        <w:rPr>
          <w:rFonts w:hint="eastAsia"/>
        </w:rPr>
        <w:t>node</w:t>
      </w:r>
      <w:r w:rsidR="008A6E7A">
        <w:rPr>
          <w:rFonts w:hint="eastAsia"/>
        </w:rPr>
        <w:t>上运行的</w:t>
      </w:r>
      <w:r w:rsidR="008F5221">
        <w:rPr>
          <w:rFonts w:hint="eastAsia"/>
        </w:rPr>
        <w:t>Map</w:t>
      </w:r>
      <w:r w:rsidR="008A6E7A">
        <w:rPr>
          <w:rFonts w:hint="eastAsia"/>
        </w:rPr>
        <w:t>任务集合</w:t>
      </w:r>
      <w:r w:rsidR="00FA40A8">
        <w:rPr>
          <w:rFonts w:hint="eastAsia"/>
        </w:rPr>
        <w:t>。</w:t>
      </w:r>
    </w:p>
    <w:p w:rsidR="00996290" w:rsidRDefault="00674022" w:rsidP="00674022">
      <w:pPr>
        <w:pStyle w:val="C503-2"/>
      </w:pPr>
      <w:r>
        <w:rPr>
          <w:rFonts w:hint="eastAsia"/>
        </w:rPr>
        <w:t>对连接多个叶子节点的交换机节点</w:t>
      </w:r>
      <w:r>
        <w:rPr>
          <w:rFonts w:hint="eastAsia"/>
        </w:rPr>
        <w:t>node</w:t>
      </w:r>
      <w:r>
        <w:rPr>
          <w:rFonts w:hint="eastAsia"/>
        </w:rPr>
        <w:t>，与</w:t>
      </w:r>
      <w:r>
        <w:rPr>
          <w:rFonts w:hint="eastAsia"/>
        </w:rPr>
        <w:t>node</w:t>
      </w:r>
      <w:r>
        <w:rPr>
          <w:rFonts w:hint="eastAsia"/>
        </w:rPr>
        <w:t>关联的</w:t>
      </w:r>
      <w:r w:rsidR="00B23BE8">
        <w:rPr>
          <w:rFonts w:hint="eastAsia"/>
        </w:rPr>
        <w:t>set</w:t>
      </w:r>
      <w:r w:rsidR="00FA40A8">
        <w:rPr>
          <w:rFonts w:hint="eastAsia"/>
        </w:rPr>
        <w:t>&lt;TaskInProgress&gt;</w:t>
      </w:r>
      <w:r>
        <w:rPr>
          <w:rFonts w:hint="eastAsia"/>
        </w:rPr>
        <w:t>为与</w:t>
      </w:r>
      <w:r w:rsidR="00141493">
        <w:rPr>
          <w:rFonts w:hint="eastAsia"/>
        </w:rPr>
        <w:t>其</w:t>
      </w:r>
      <w:r>
        <w:rPr>
          <w:rFonts w:hint="eastAsia"/>
        </w:rPr>
        <w:t>所属叶子节点关联的</w:t>
      </w:r>
      <w:r w:rsidR="00B23BE8">
        <w:rPr>
          <w:rFonts w:hint="eastAsia"/>
        </w:rPr>
        <w:t>set</w:t>
      </w:r>
      <w:r w:rsidR="00CE5FFE">
        <w:rPr>
          <w:rFonts w:hint="eastAsia"/>
        </w:rPr>
        <w:t>&lt;TaskInProgress&gt;</w:t>
      </w:r>
      <w:r w:rsidR="00F309F2">
        <w:rPr>
          <w:rFonts w:hint="eastAsia"/>
        </w:rPr>
        <w:t>集合的并</w:t>
      </w:r>
      <w:r>
        <w:rPr>
          <w:rFonts w:hint="eastAsia"/>
        </w:rPr>
        <w:t>。以这种方式，所有</w:t>
      </w:r>
      <w:r>
        <w:rPr>
          <w:rFonts w:hint="eastAsia"/>
        </w:rPr>
        <w:t>Map</w:t>
      </w:r>
      <w:r>
        <w:rPr>
          <w:rFonts w:hint="eastAsia"/>
        </w:rPr>
        <w:t>任务以“没被调度”的身份（</w:t>
      </w:r>
      <w:r w:rsidR="00FC6C59">
        <w:rPr>
          <w:rFonts w:hint="eastAsia"/>
        </w:rPr>
        <w:t>通过</w:t>
      </w:r>
      <w:r>
        <w:rPr>
          <w:rFonts w:hint="eastAsia"/>
        </w:rPr>
        <w:t>nonRunningMapCache</w:t>
      </w:r>
      <w:r w:rsidR="00FC6C59">
        <w:rPr>
          <w:rFonts w:hint="eastAsia"/>
        </w:rPr>
        <w:t>结构保存</w:t>
      </w:r>
      <w:r>
        <w:rPr>
          <w:rFonts w:hint="eastAsia"/>
        </w:rPr>
        <w:t>）挂载在其所属叶子节点</w:t>
      </w:r>
      <w:r>
        <w:rPr>
          <w:rFonts w:hint="eastAsia"/>
        </w:rPr>
        <w:t>TaskTracker</w:t>
      </w:r>
      <w:r>
        <w:rPr>
          <w:rFonts w:hint="eastAsia"/>
        </w:rPr>
        <w:t>及其</w:t>
      </w:r>
      <w:r w:rsidR="00F309F2">
        <w:rPr>
          <w:rFonts w:hint="eastAsia"/>
        </w:rPr>
        <w:t>父</w:t>
      </w:r>
      <w:r>
        <w:rPr>
          <w:rFonts w:hint="eastAsia"/>
        </w:rPr>
        <w:t>节点（</w:t>
      </w:r>
      <w:r w:rsidR="00F612D2">
        <w:rPr>
          <w:rFonts w:hint="eastAsia"/>
        </w:rPr>
        <w:t>连接</w:t>
      </w:r>
      <w:r>
        <w:rPr>
          <w:rFonts w:hint="eastAsia"/>
        </w:rPr>
        <w:t>TaskTracker</w:t>
      </w:r>
      <w:r>
        <w:rPr>
          <w:rFonts w:hint="eastAsia"/>
        </w:rPr>
        <w:t>的交换机节点）上。</w:t>
      </w:r>
    </w:p>
    <w:p w:rsidR="00674022" w:rsidRDefault="00AE504B" w:rsidP="00674022">
      <w:pPr>
        <w:pStyle w:val="C503-2"/>
      </w:pPr>
      <w:r>
        <w:rPr>
          <w:rFonts w:hint="eastAsia"/>
        </w:rPr>
        <w:t>为填充</w:t>
      </w:r>
      <w:r w:rsidR="00996290">
        <w:rPr>
          <w:rFonts w:hint="eastAsia"/>
        </w:rPr>
        <w:t>TaskTracker</w:t>
      </w:r>
      <w:r w:rsidR="00996290">
        <w:rPr>
          <w:rFonts w:hint="eastAsia"/>
        </w:rPr>
        <w:t>上</w:t>
      </w:r>
      <w:r w:rsidR="00506132">
        <w:rPr>
          <w:rFonts w:hint="eastAsia"/>
        </w:rPr>
        <w:t>某个</w:t>
      </w:r>
      <w:r w:rsidR="00996290">
        <w:rPr>
          <w:rFonts w:hint="eastAsia"/>
        </w:rPr>
        <w:t>MapSlot</w:t>
      </w:r>
      <w:r w:rsidR="00996290">
        <w:rPr>
          <w:rFonts w:hint="eastAsia"/>
        </w:rPr>
        <w:t>，</w:t>
      </w:r>
      <w:r w:rsidR="00EF4616">
        <w:rPr>
          <w:rFonts w:hint="eastAsia"/>
        </w:rPr>
        <w:t>JobTracker</w:t>
      </w:r>
      <w:r w:rsidR="00EF4616">
        <w:rPr>
          <w:rFonts w:hint="eastAsia"/>
        </w:rPr>
        <w:t>遍历作业列表</w:t>
      </w:r>
      <w:r w:rsidR="00E63BA4">
        <w:rPr>
          <w:rFonts w:hint="eastAsia"/>
        </w:rPr>
        <w:t>中</w:t>
      </w:r>
      <w:r w:rsidR="00EF4616">
        <w:rPr>
          <w:rFonts w:hint="eastAsia"/>
        </w:rPr>
        <w:t>每一作业，</w:t>
      </w:r>
      <w:r w:rsidR="00EF4616">
        <w:rPr>
          <w:rFonts w:hint="eastAsia"/>
        </w:rPr>
        <w:t>JobTracker</w:t>
      </w:r>
      <w:r w:rsidR="00EF4616">
        <w:rPr>
          <w:rFonts w:hint="eastAsia"/>
        </w:rPr>
        <w:t>使用</w:t>
      </w:r>
      <w:r w:rsidR="0084150C">
        <w:rPr>
          <w:rFonts w:hint="eastAsia"/>
        </w:rPr>
        <w:t>FindNewMapTask</w:t>
      </w:r>
      <w:r w:rsidR="00EF4616">
        <w:rPr>
          <w:rFonts w:hint="eastAsia"/>
        </w:rPr>
        <w:t>过程从</w:t>
      </w:r>
      <w:r w:rsidR="003B1C6B">
        <w:rPr>
          <w:rFonts w:hint="eastAsia"/>
        </w:rPr>
        <w:t>某一</w:t>
      </w:r>
      <w:r w:rsidR="00FA6FA3">
        <w:rPr>
          <w:rFonts w:hint="eastAsia"/>
        </w:rPr>
        <w:t>作业</w:t>
      </w:r>
      <w:r w:rsidR="00EF4616">
        <w:rPr>
          <w:rFonts w:hint="eastAsia"/>
        </w:rPr>
        <w:t>中选择一个</w:t>
      </w:r>
      <w:r w:rsidR="00EF4616">
        <w:rPr>
          <w:rFonts w:hint="eastAsia"/>
        </w:rPr>
        <w:t>Map</w:t>
      </w:r>
      <w:r w:rsidR="00EF4616">
        <w:rPr>
          <w:rFonts w:hint="eastAsia"/>
        </w:rPr>
        <w:t>任务</w:t>
      </w:r>
      <w:r w:rsidR="00D368A5">
        <w:rPr>
          <w:rFonts w:hint="eastAsia"/>
        </w:rPr>
        <w:t>，过程描述如下：</w:t>
      </w:r>
    </w:p>
    <w:p w:rsidR="00674022" w:rsidRDefault="00674022" w:rsidP="00674022">
      <w:pPr>
        <w:pStyle w:val="C503-2"/>
      </w:pPr>
      <w:r>
        <w:rPr>
          <w:rFonts w:hint="eastAsia"/>
        </w:rPr>
        <w:t>（</w:t>
      </w:r>
      <w:r>
        <w:rPr>
          <w:rFonts w:hint="eastAsia"/>
        </w:rPr>
        <w:t>1</w:t>
      </w:r>
      <w:r>
        <w:rPr>
          <w:rFonts w:hint="eastAsia"/>
        </w:rPr>
        <w:t>）首先在</w:t>
      </w:r>
      <w:r>
        <w:rPr>
          <w:rFonts w:hint="eastAsia"/>
        </w:rPr>
        <w:t>failedMaps</w:t>
      </w:r>
      <w:r w:rsidR="00C53F1D">
        <w:rPr>
          <w:rFonts w:hint="eastAsia"/>
        </w:rPr>
        <w:t>（失败的</w:t>
      </w:r>
      <w:r w:rsidR="00C53F1D">
        <w:rPr>
          <w:rFonts w:hint="eastAsia"/>
        </w:rPr>
        <w:t>Map</w:t>
      </w:r>
      <w:r w:rsidR="00C53F1D">
        <w:rPr>
          <w:rFonts w:hint="eastAsia"/>
        </w:rPr>
        <w:t>任务列表）</w:t>
      </w:r>
      <w:r>
        <w:rPr>
          <w:rFonts w:hint="eastAsia"/>
        </w:rPr>
        <w:t>中查找执行失败的</w:t>
      </w:r>
      <w:r>
        <w:rPr>
          <w:rFonts w:hint="eastAsia"/>
        </w:rPr>
        <w:t>Map</w:t>
      </w:r>
      <w:r>
        <w:rPr>
          <w:rFonts w:hint="eastAsia"/>
        </w:rPr>
        <w:t>任务，然后将可再次执行的失败的</w:t>
      </w:r>
      <w:r>
        <w:rPr>
          <w:rFonts w:hint="eastAsia"/>
        </w:rPr>
        <w:t>Map</w:t>
      </w:r>
      <w:r>
        <w:rPr>
          <w:rFonts w:hint="eastAsia"/>
        </w:rPr>
        <w:t>任务以“已被调度”的身份</w:t>
      </w:r>
      <w:r w:rsidR="00DB411B">
        <w:rPr>
          <w:rFonts w:hint="eastAsia"/>
        </w:rPr>
        <w:t>（通过</w:t>
      </w:r>
      <w:r w:rsidR="00DB411B">
        <w:rPr>
          <w:rFonts w:hint="eastAsia"/>
        </w:rPr>
        <w:t>runningMapCache</w:t>
      </w:r>
      <w:r w:rsidR="00DB411B">
        <w:rPr>
          <w:rFonts w:hint="eastAsia"/>
        </w:rPr>
        <w:t>结构保存）</w:t>
      </w:r>
      <w:r>
        <w:rPr>
          <w:rFonts w:hint="eastAsia"/>
        </w:rPr>
        <w:t>挂载在</w:t>
      </w:r>
      <w:r>
        <w:rPr>
          <w:rFonts w:hint="eastAsia"/>
        </w:rPr>
        <w:t>TaskTracker</w:t>
      </w:r>
      <w:r>
        <w:rPr>
          <w:rFonts w:hint="eastAsia"/>
        </w:rPr>
        <w:t>及其祖先节点上。</w:t>
      </w:r>
    </w:p>
    <w:p w:rsidR="00674022" w:rsidRDefault="00674022" w:rsidP="00674022">
      <w:pPr>
        <w:pStyle w:val="C503-2"/>
      </w:pPr>
      <w:r>
        <w:rPr>
          <w:rFonts w:hint="eastAsia"/>
        </w:rPr>
        <w:t>（</w:t>
      </w:r>
      <w:r>
        <w:rPr>
          <w:rFonts w:hint="eastAsia"/>
        </w:rPr>
        <w:t>2</w:t>
      </w:r>
      <w:r w:rsidR="00791263">
        <w:rPr>
          <w:rFonts w:hint="eastAsia"/>
        </w:rPr>
        <w:t>）如果上一</w:t>
      </w:r>
      <w:r>
        <w:rPr>
          <w:rFonts w:hint="eastAsia"/>
        </w:rPr>
        <w:t>步找不到任务，接着在</w:t>
      </w:r>
      <w:r>
        <w:rPr>
          <w:rFonts w:hint="eastAsia"/>
        </w:rPr>
        <w:t>TaskTracker</w:t>
      </w:r>
      <w:r>
        <w:rPr>
          <w:rFonts w:hint="eastAsia"/>
        </w:rPr>
        <w:t>及其</w:t>
      </w:r>
      <w:r w:rsidR="00D442FD">
        <w:rPr>
          <w:rFonts w:hint="eastAsia"/>
        </w:rPr>
        <w:t>父</w:t>
      </w:r>
      <w:r>
        <w:rPr>
          <w:rFonts w:hint="eastAsia"/>
        </w:rPr>
        <w:t>节点上寻找“没被调度”的任务（从</w:t>
      </w:r>
      <w:r>
        <w:rPr>
          <w:rFonts w:hint="eastAsia"/>
        </w:rPr>
        <w:t>TaskTracker</w:t>
      </w:r>
      <w:r>
        <w:rPr>
          <w:rFonts w:hint="eastAsia"/>
        </w:rPr>
        <w:t>开始），这保证了</w:t>
      </w:r>
      <w:r>
        <w:rPr>
          <w:rFonts w:hint="eastAsia"/>
        </w:rPr>
        <w:t>Map</w:t>
      </w:r>
      <w:r>
        <w:rPr>
          <w:rFonts w:hint="eastAsia"/>
        </w:rPr>
        <w:t>任务与其输入数据源尽可能地接近。当找到任务后，将树中挂载的任务的身份设置为“已被调度”，即将相应任务保存在</w:t>
      </w:r>
      <w:r>
        <w:rPr>
          <w:rFonts w:hint="eastAsia"/>
        </w:rPr>
        <w:t>runningMapCache</w:t>
      </w:r>
      <w:r>
        <w:rPr>
          <w:rFonts w:hint="eastAsia"/>
        </w:rPr>
        <w:t>结构中。</w:t>
      </w:r>
    </w:p>
    <w:p w:rsidR="00674022" w:rsidRDefault="00674022" w:rsidP="00674022">
      <w:pPr>
        <w:pStyle w:val="C503-2"/>
      </w:pPr>
      <w:r>
        <w:rPr>
          <w:rFonts w:hint="eastAsia"/>
        </w:rPr>
        <w:t>（</w:t>
      </w:r>
      <w:r>
        <w:rPr>
          <w:rFonts w:hint="eastAsia"/>
        </w:rPr>
        <w:t>3</w:t>
      </w:r>
      <w:r>
        <w:rPr>
          <w:rFonts w:hint="eastAsia"/>
        </w:rPr>
        <w:t>）如果</w:t>
      </w:r>
      <w:r>
        <w:rPr>
          <w:rFonts w:hint="eastAsia"/>
        </w:rPr>
        <w:t>TaskTracker</w:t>
      </w:r>
      <w:r>
        <w:rPr>
          <w:rFonts w:hint="eastAsia"/>
        </w:rPr>
        <w:t>及其</w:t>
      </w:r>
      <w:r w:rsidR="004161E4">
        <w:rPr>
          <w:rFonts w:hint="eastAsia"/>
        </w:rPr>
        <w:t>父</w:t>
      </w:r>
      <w:r>
        <w:rPr>
          <w:rFonts w:hint="eastAsia"/>
        </w:rPr>
        <w:t>节点上不存在“没被调度”的可执行任务，则在</w:t>
      </w:r>
      <w:r w:rsidR="00A9724D">
        <w:rPr>
          <w:rFonts w:hint="eastAsia"/>
        </w:rPr>
        <w:t>MapReduce</w:t>
      </w:r>
      <w:r w:rsidR="00A9724D">
        <w:rPr>
          <w:rFonts w:hint="eastAsia"/>
        </w:rPr>
        <w:t>集群森林</w:t>
      </w:r>
      <w:r>
        <w:rPr>
          <w:rFonts w:hint="eastAsia"/>
        </w:rPr>
        <w:t>的其它根节点上寻找“没被调度”的可执行任务，即非</w:t>
      </w:r>
      <w:r>
        <w:rPr>
          <w:rFonts w:hint="eastAsia"/>
        </w:rPr>
        <w:t>Data-Local</w:t>
      </w:r>
      <w:r>
        <w:rPr>
          <w:rFonts w:hint="eastAsia"/>
        </w:rPr>
        <w:t>，非</w:t>
      </w:r>
      <w:r>
        <w:rPr>
          <w:rFonts w:hint="eastAsia"/>
        </w:rPr>
        <w:t>Rack-Local</w:t>
      </w:r>
      <w:r>
        <w:rPr>
          <w:rFonts w:hint="eastAsia"/>
        </w:rPr>
        <w:t>的任务。</w:t>
      </w:r>
    </w:p>
    <w:p w:rsidR="00DC6DA1" w:rsidRDefault="007722B7" w:rsidP="00674022">
      <w:pPr>
        <w:pStyle w:val="C503-2"/>
      </w:pPr>
      <w:r>
        <w:rPr>
          <w:rFonts w:hint="eastAsia"/>
        </w:rPr>
        <w:t>（</w:t>
      </w:r>
      <w:r>
        <w:rPr>
          <w:rFonts w:hint="eastAsia"/>
        </w:rPr>
        <w:t>4</w:t>
      </w:r>
      <w:r>
        <w:rPr>
          <w:rFonts w:hint="eastAsia"/>
        </w:rPr>
        <w:t>）在</w:t>
      </w:r>
      <w:r w:rsidRPr="007722B7">
        <w:t>nonLocalMaps</w:t>
      </w:r>
      <w:r>
        <w:rPr>
          <w:rFonts w:hint="eastAsia"/>
        </w:rPr>
        <w:t>中寻找“没被调度”的可执行任务，</w:t>
      </w:r>
      <w:r>
        <w:rPr>
          <w:rFonts w:hint="eastAsia"/>
        </w:rPr>
        <w:t>nonLocalMaps</w:t>
      </w:r>
      <w:r>
        <w:rPr>
          <w:rFonts w:hint="eastAsia"/>
        </w:rPr>
        <w:t>中的任务不需要输入</w:t>
      </w:r>
      <w:r w:rsidR="00274920">
        <w:rPr>
          <w:rFonts w:hint="eastAsia"/>
        </w:rPr>
        <w:t>数据块，它的执行不需要考虑位置信息</w:t>
      </w:r>
      <w:r>
        <w:rPr>
          <w:rFonts w:hint="eastAsia"/>
        </w:rPr>
        <w:t>。</w:t>
      </w:r>
    </w:p>
    <w:p w:rsidR="00FA180B" w:rsidRDefault="00532BE7" w:rsidP="00674022">
      <w:pPr>
        <w:pStyle w:val="C503-2"/>
      </w:pPr>
      <w:r>
        <w:rPr>
          <w:rFonts w:hint="eastAsia"/>
        </w:rPr>
        <w:t>FindNewMapTask</w:t>
      </w:r>
      <w:r>
        <w:rPr>
          <w:rFonts w:hint="eastAsia"/>
        </w:rPr>
        <w:t>执行</w:t>
      </w:r>
      <w:r w:rsidR="00A933B9">
        <w:rPr>
          <w:rFonts w:hint="eastAsia"/>
        </w:rPr>
        <w:t>过程中</w:t>
      </w:r>
      <w:r w:rsidR="00674022">
        <w:rPr>
          <w:rFonts w:hint="eastAsia"/>
        </w:rPr>
        <w:t>，某些节点</w:t>
      </w:r>
      <w:r w:rsidR="00F901F5">
        <w:rPr>
          <w:rFonts w:hint="eastAsia"/>
        </w:rPr>
        <w:t>在某一时刻</w:t>
      </w:r>
      <w:r w:rsidR="00674022">
        <w:rPr>
          <w:rFonts w:hint="eastAsia"/>
        </w:rPr>
        <w:t>，它上面挂载的任务可能同时有“没被调度”与“已被调度”两种身份，但</w:t>
      </w:r>
      <w:r w:rsidR="00EC43EA">
        <w:rPr>
          <w:rFonts w:hint="eastAsia"/>
        </w:rPr>
        <w:t>具备</w:t>
      </w:r>
      <w:r w:rsidR="00674022">
        <w:rPr>
          <w:rFonts w:hint="eastAsia"/>
        </w:rPr>
        <w:t>两种身份的任务会随着</w:t>
      </w:r>
      <w:r w:rsidR="00674022">
        <w:rPr>
          <w:rFonts w:hint="eastAsia"/>
        </w:rPr>
        <w:t>JobTracker</w:t>
      </w:r>
      <w:r w:rsidR="00674022">
        <w:rPr>
          <w:rFonts w:hint="eastAsia"/>
        </w:rPr>
        <w:t>响应心跳而逐步</w:t>
      </w:r>
      <w:r w:rsidR="00B42BE6">
        <w:rPr>
          <w:rFonts w:hint="eastAsia"/>
        </w:rPr>
        <w:t>取消</w:t>
      </w:r>
      <w:r w:rsidR="00674022">
        <w:rPr>
          <w:rFonts w:hint="eastAsia"/>
        </w:rPr>
        <w:t>其“没被调度”的身份（即</w:t>
      </w:r>
      <w:r w:rsidR="00674022">
        <w:rPr>
          <w:rFonts w:hint="eastAsia"/>
        </w:rPr>
        <w:t>nonRunningMapCache</w:t>
      </w:r>
      <w:r w:rsidR="005827EE">
        <w:rPr>
          <w:rFonts w:hint="eastAsia"/>
        </w:rPr>
        <w:t>结构</w:t>
      </w:r>
      <w:r w:rsidR="00674022">
        <w:rPr>
          <w:rFonts w:hint="eastAsia"/>
        </w:rPr>
        <w:t>中的这种类型</w:t>
      </w:r>
      <w:r w:rsidR="005827EE">
        <w:rPr>
          <w:rFonts w:hint="eastAsia"/>
        </w:rPr>
        <w:t>的</w:t>
      </w:r>
      <w:r w:rsidR="00674022">
        <w:rPr>
          <w:rFonts w:hint="eastAsia"/>
        </w:rPr>
        <w:t>任务会被逐步清除）。当获得</w:t>
      </w:r>
      <w:r w:rsidR="001A2100">
        <w:rPr>
          <w:rFonts w:hint="eastAsia"/>
        </w:rPr>
        <w:t>Map</w:t>
      </w:r>
      <w:r w:rsidR="00674022">
        <w:rPr>
          <w:rFonts w:hint="eastAsia"/>
        </w:rPr>
        <w:t>任务对象</w:t>
      </w:r>
      <w:r w:rsidR="00674022">
        <w:rPr>
          <w:rFonts w:hint="eastAsia"/>
        </w:rPr>
        <w:t>TaskInProgress</w:t>
      </w:r>
      <w:r w:rsidR="00674022">
        <w:rPr>
          <w:rFonts w:hint="eastAsia"/>
        </w:rPr>
        <w:t>后，为其分配一个</w:t>
      </w:r>
      <w:r w:rsidR="00674022">
        <w:rPr>
          <w:rFonts w:hint="eastAsia"/>
        </w:rPr>
        <w:t>TaskAttemptID</w:t>
      </w:r>
      <w:r w:rsidR="00674022">
        <w:rPr>
          <w:rFonts w:hint="eastAsia"/>
        </w:rPr>
        <w:t>，生成</w:t>
      </w:r>
      <w:r w:rsidR="00674022">
        <w:rPr>
          <w:rFonts w:hint="eastAsia"/>
        </w:rPr>
        <w:t>Task</w:t>
      </w:r>
      <w:r w:rsidR="00674022">
        <w:rPr>
          <w:rFonts w:hint="eastAsia"/>
        </w:rPr>
        <w:t>对象，并将</w:t>
      </w:r>
      <w:r w:rsidR="00674022">
        <w:rPr>
          <w:rFonts w:hint="eastAsia"/>
        </w:rPr>
        <w:t>Task</w:t>
      </w:r>
      <w:r w:rsidR="00674022">
        <w:rPr>
          <w:rFonts w:hint="eastAsia"/>
        </w:rPr>
        <w:t>对象添加至</w:t>
      </w:r>
      <w:r w:rsidR="00674022">
        <w:rPr>
          <w:rFonts w:hint="eastAsia"/>
        </w:rPr>
        <w:t>activeTasks</w:t>
      </w:r>
      <w:r w:rsidR="00674022">
        <w:rPr>
          <w:rFonts w:hint="eastAsia"/>
        </w:rPr>
        <w:t>列表（</w:t>
      </w:r>
      <w:r w:rsidR="00674022">
        <w:rPr>
          <w:rFonts w:hint="eastAsia"/>
        </w:rPr>
        <w:t>TaskInProgress</w:t>
      </w:r>
      <w:r w:rsidR="00674022">
        <w:rPr>
          <w:rFonts w:hint="eastAsia"/>
        </w:rPr>
        <w:t>私有数据成员，可用于检测</w:t>
      </w:r>
      <w:r w:rsidR="00674022">
        <w:rPr>
          <w:rFonts w:hint="eastAsia"/>
        </w:rPr>
        <w:t>TaskInProgress</w:t>
      </w:r>
      <w:r w:rsidR="00674022">
        <w:rPr>
          <w:rFonts w:hint="eastAsia"/>
        </w:rPr>
        <w:t>对象是否“已被调度”）。</w:t>
      </w:r>
    </w:p>
    <w:p w:rsidR="00290ABE" w:rsidRDefault="00AC23C8" w:rsidP="00674022">
      <w:pPr>
        <w:pStyle w:val="C503-2"/>
      </w:pPr>
      <w:r>
        <w:fldChar w:fldCharType="begin"/>
      </w:r>
      <w:r w:rsidR="00AB0723">
        <w:instrText xml:space="preserve"> </w:instrText>
      </w:r>
      <w:r w:rsidR="00AB0723">
        <w:rPr>
          <w:rFonts w:hint="eastAsia"/>
        </w:rPr>
        <w:instrText>REF _Ref341863923 \h</w:instrText>
      </w:r>
      <w:r w:rsidR="00AB0723">
        <w:instrText xml:space="preserve"> </w:instrText>
      </w:r>
      <w:r>
        <w:fldChar w:fldCharType="separate"/>
      </w:r>
      <w:r w:rsidR="00354CD7">
        <w:rPr>
          <w:rFonts w:hint="eastAsia"/>
        </w:rPr>
        <w:t>图</w:t>
      </w:r>
      <w:r w:rsidR="00354CD7">
        <w:rPr>
          <w:rFonts w:hint="eastAsia"/>
        </w:rPr>
        <w:t xml:space="preserve"> </w:t>
      </w:r>
      <w:r w:rsidR="00354CD7">
        <w:rPr>
          <w:noProof/>
        </w:rPr>
        <w:t>1</w:t>
      </w:r>
      <w:r w:rsidR="00354CD7">
        <w:noBreakHyphen/>
      </w:r>
      <w:r w:rsidR="00354CD7">
        <w:rPr>
          <w:noProof/>
        </w:rPr>
        <w:t>13</w:t>
      </w:r>
      <w:r>
        <w:fldChar w:fldCharType="end"/>
      </w:r>
      <w:r w:rsidR="00107088">
        <w:rPr>
          <w:rFonts w:hint="eastAsia"/>
        </w:rPr>
        <w:t>描述了在一次心跳响应中，</w:t>
      </w:r>
      <w:r w:rsidR="00107088">
        <w:rPr>
          <w:rFonts w:hint="eastAsia"/>
        </w:rPr>
        <w:t>JobTracker</w:t>
      </w:r>
      <w:r w:rsidR="00107088">
        <w:rPr>
          <w:rFonts w:hint="eastAsia"/>
        </w:rPr>
        <w:t>给</w:t>
      </w:r>
      <w:r w:rsidR="00107088">
        <w:rPr>
          <w:rFonts w:hint="eastAsia"/>
        </w:rPr>
        <w:t>TaskTracker</w:t>
      </w:r>
      <w:r w:rsidR="00107088">
        <w:rPr>
          <w:rFonts w:hint="eastAsia"/>
        </w:rPr>
        <w:t>分派任务的流程，其中</w:t>
      </w:r>
      <w:r w:rsidR="00107088">
        <w:rPr>
          <w:rFonts w:hint="eastAsia"/>
        </w:rPr>
        <w:t>MapSlots</w:t>
      </w:r>
      <w:r w:rsidR="00107088">
        <w:rPr>
          <w:rFonts w:hint="eastAsia"/>
        </w:rPr>
        <w:t>为</w:t>
      </w:r>
      <w:r w:rsidR="00107088">
        <w:rPr>
          <w:rFonts w:hint="eastAsia"/>
        </w:rPr>
        <w:t>TaskTracker</w:t>
      </w:r>
      <w:r w:rsidR="00107088">
        <w:rPr>
          <w:rFonts w:hint="eastAsia"/>
        </w:rPr>
        <w:t>还可以接收的</w:t>
      </w:r>
      <w:r w:rsidR="00107088">
        <w:rPr>
          <w:rFonts w:hint="eastAsia"/>
        </w:rPr>
        <w:t>Map</w:t>
      </w:r>
      <w:r w:rsidR="00107088">
        <w:rPr>
          <w:rFonts w:hint="eastAsia"/>
        </w:rPr>
        <w:t>任务</w:t>
      </w:r>
      <w:r w:rsidR="00FA180B">
        <w:rPr>
          <w:rFonts w:hint="eastAsia"/>
        </w:rPr>
        <w:t>数，在</w:t>
      </w:r>
      <w:r w:rsidR="00FA180B">
        <w:rPr>
          <w:rFonts w:hint="eastAsia"/>
        </w:rPr>
        <w:t>Job</w:t>
      </w:r>
      <w:r w:rsidR="00FA180B">
        <w:rPr>
          <w:rFonts w:hint="eastAsia"/>
        </w:rPr>
        <w:t>中寻找合适</w:t>
      </w:r>
      <w:r w:rsidR="00FA180B">
        <w:rPr>
          <w:rFonts w:hint="eastAsia"/>
        </w:rPr>
        <w:lastRenderedPageBreak/>
        <w:t>的</w:t>
      </w:r>
      <w:r w:rsidR="00FA180B">
        <w:rPr>
          <w:rFonts w:hint="eastAsia"/>
        </w:rPr>
        <w:t>Map</w:t>
      </w:r>
      <w:r w:rsidR="00FA180B">
        <w:rPr>
          <w:rFonts w:hint="eastAsia"/>
        </w:rPr>
        <w:t>任务</w:t>
      </w:r>
      <w:r w:rsidR="0025746F">
        <w:rPr>
          <w:rFonts w:hint="eastAsia"/>
        </w:rPr>
        <w:t>通过调用</w:t>
      </w:r>
      <w:r w:rsidR="00AF5FC6">
        <w:rPr>
          <w:rFonts w:hint="eastAsia"/>
        </w:rPr>
        <w:t>FindNewMapTask</w:t>
      </w:r>
      <w:r w:rsidR="0025746F">
        <w:rPr>
          <w:rFonts w:hint="eastAsia"/>
        </w:rPr>
        <w:t>过程</w:t>
      </w:r>
      <w:r w:rsidR="00FA180B">
        <w:rPr>
          <w:rFonts w:hint="eastAsia"/>
        </w:rPr>
        <w:t>，通过</w:t>
      </w:r>
      <w:r w:rsidR="00C01A1C">
        <w:rPr>
          <w:rFonts w:hint="eastAsia"/>
        </w:rPr>
        <w:t>FindNewMapTask</w:t>
      </w:r>
      <w:r w:rsidR="00C01A1C">
        <w:rPr>
          <w:rFonts w:hint="eastAsia"/>
        </w:rPr>
        <w:t>过程中</w:t>
      </w:r>
      <w:r w:rsidR="00CC0298">
        <w:rPr>
          <w:rFonts w:hint="eastAsia"/>
        </w:rPr>
        <w:t>前两步</w:t>
      </w:r>
      <w:r w:rsidR="00FA180B">
        <w:rPr>
          <w:rFonts w:hint="eastAsia"/>
        </w:rPr>
        <w:t>获得</w:t>
      </w:r>
      <w:r w:rsidR="00CC0298">
        <w:rPr>
          <w:rFonts w:hint="eastAsia"/>
        </w:rPr>
        <w:t>的</w:t>
      </w:r>
      <w:r w:rsidR="00CC0298">
        <w:rPr>
          <w:rFonts w:hint="eastAsia"/>
        </w:rPr>
        <w:t>Map</w:t>
      </w:r>
      <w:r w:rsidR="00CC0298">
        <w:rPr>
          <w:rFonts w:hint="eastAsia"/>
        </w:rPr>
        <w:t>任务</w:t>
      </w:r>
      <w:r w:rsidR="00183F78">
        <w:rPr>
          <w:rFonts w:hint="eastAsia"/>
        </w:rPr>
        <w:t>是本地任务</w:t>
      </w:r>
      <w:r w:rsidR="00CC0298">
        <w:rPr>
          <w:rFonts w:hint="eastAsia"/>
        </w:rPr>
        <w:t>，非本地任务是通过后两步获得的</w:t>
      </w:r>
      <w:r w:rsidR="00CC0298">
        <w:rPr>
          <w:rFonts w:hint="eastAsia"/>
        </w:rPr>
        <w:t>Map</w:t>
      </w:r>
      <w:r w:rsidR="00CC0298">
        <w:rPr>
          <w:rFonts w:hint="eastAsia"/>
        </w:rPr>
        <w:t>任务。</w:t>
      </w:r>
    </w:p>
    <w:p w:rsidR="00674022" w:rsidRDefault="00E33937" w:rsidP="00674022">
      <w:pPr>
        <w:pStyle w:val="C503-2"/>
      </w:pPr>
      <w:r w:rsidRPr="00E33937">
        <w:rPr>
          <w:rFonts w:hint="eastAsia"/>
        </w:rPr>
        <w:t>在一次心跳响应过程中，</w:t>
      </w:r>
      <w:r w:rsidRPr="00E33937">
        <w:rPr>
          <w:rFonts w:hint="eastAsia"/>
        </w:rPr>
        <w:t>JobTracker</w:t>
      </w:r>
      <w:r w:rsidRPr="00E33937">
        <w:rPr>
          <w:rFonts w:hint="eastAsia"/>
        </w:rPr>
        <w:t>仅仅指派给</w:t>
      </w:r>
      <w:r w:rsidRPr="00E33937">
        <w:rPr>
          <w:rFonts w:hint="eastAsia"/>
        </w:rPr>
        <w:t>TaskTracker</w:t>
      </w:r>
      <w:r w:rsidRPr="00E33937">
        <w:rPr>
          <w:rFonts w:hint="eastAsia"/>
        </w:rPr>
        <w:t>一个</w:t>
      </w:r>
      <w:r w:rsidRPr="00E33937">
        <w:rPr>
          <w:rFonts w:hint="eastAsia"/>
        </w:rPr>
        <w:t>Reduce</w:t>
      </w:r>
      <w:r w:rsidRPr="00E33937">
        <w:rPr>
          <w:rFonts w:hint="eastAsia"/>
        </w:rPr>
        <w:t>任务，它首先遍历</w:t>
      </w:r>
      <w:r w:rsidRPr="00E33937">
        <w:rPr>
          <w:rFonts w:hint="eastAsia"/>
        </w:rPr>
        <w:t>Jobs</w:t>
      </w:r>
      <w:r w:rsidRPr="00E33937">
        <w:rPr>
          <w:rFonts w:hint="eastAsia"/>
        </w:rPr>
        <w:t>列表中每一作业，如果能在该作业中找到可执行的</w:t>
      </w:r>
      <w:r w:rsidRPr="00E33937">
        <w:rPr>
          <w:rFonts w:hint="eastAsia"/>
        </w:rPr>
        <w:t>Reduce</w:t>
      </w:r>
      <w:r w:rsidR="00290ABE">
        <w:rPr>
          <w:rFonts w:hint="eastAsia"/>
        </w:rPr>
        <w:t>任务，</w:t>
      </w:r>
      <w:r w:rsidRPr="00E33937">
        <w:rPr>
          <w:rFonts w:hint="eastAsia"/>
        </w:rPr>
        <w:t>分派给</w:t>
      </w:r>
      <w:r w:rsidRPr="00E33937">
        <w:rPr>
          <w:rFonts w:hint="eastAsia"/>
        </w:rPr>
        <w:t>TaskTracker</w:t>
      </w:r>
      <w:r w:rsidRPr="00E33937">
        <w:rPr>
          <w:rFonts w:hint="eastAsia"/>
        </w:rPr>
        <w:t>，如果不能找到，则继续遍历</w:t>
      </w:r>
      <w:r w:rsidRPr="00E33937">
        <w:rPr>
          <w:rFonts w:hint="eastAsia"/>
        </w:rPr>
        <w:t>Jobs</w:t>
      </w:r>
      <w:r w:rsidRPr="00E33937">
        <w:rPr>
          <w:rFonts w:hint="eastAsia"/>
        </w:rPr>
        <w:t>列表。</w:t>
      </w:r>
    </w:p>
    <w:p w:rsidR="000912AB" w:rsidRDefault="003E7487" w:rsidP="000912AB">
      <w:pPr>
        <w:pStyle w:val="ab"/>
        <w:spacing w:before="31" w:after="31"/>
      </w:pPr>
      <w:r>
        <w:object w:dxaOrig="7408" w:dyaOrig="8772">
          <v:shape id="_x0000_i1028" type="#_x0000_t75" style="width:346.5pt;height:409.5pt" o:ole="">
            <v:imagedata r:id="rId23" o:title=""/>
          </v:shape>
          <o:OLEObject Type="Embed" ProgID="Visio.Drawing.11" ShapeID="_x0000_i1028" DrawAspect="Content" ObjectID="_1416320344" r:id="rId24"/>
        </w:object>
      </w:r>
    </w:p>
    <w:p w:rsidR="00956DE9" w:rsidRDefault="000912AB" w:rsidP="000912AB">
      <w:pPr>
        <w:pStyle w:val="ab"/>
        <w:spacing w:before="31" w:after="31"/>
      </w:pPr>
      <w:bookmarkStart w:id="17" w:name="_Ref341863923"/>
      <w:r>
        <w:rPr>
          <w:rFonts w:hint="eastAsia"/>
        </w:rPr>
        <w:t>图</w:t>
      </w:r>
      <w:r>
        <w:rPr>
          <w:rFonts w:hint="eastAsia"/>
        </w:rPr>
        <w:t xml:space="preserve"> </w:t>
      </w:r>
      <w:fldSimple w:instr=" STYLEREF 1 \s ">
        <w:r w:rsidR="00354CD7">
          <w:rPr>
            <w:noProof/>
          </w:rPr>
          <w:t>1</w:t>
        </w:r>
      </w:fldSimple>
      <w:r w:rsidR="002229E7">
        <w:noBreakHyphen/>
      </w:r>
      <w:r w:rsidR="002229E7">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2229E7">
        <w:fldChar w:fldCharType="separate"/>
      </w:r>
      <w:r w:rsidR="00354CD7">
        <w:rPr>
          <w:noProof/>
        </w:rPr>
        <w:t>13</w:t>
      </w:r>
      <w:r w:rsidR="002229E7">
        <w:fldChar w:fldCharType="end"/>
      </w:r>
      <w:bookmarkEnd w:id="17"/>
      <w:r>
        <w:rPr>
          <w:rFonts w:hint="eastAsia"/>
        </w:rPr>
        <w:t xml:space="preserve"> </w:t>
      </w:r>
      <w:r w:rsidR="008303C8">
        <w:rPr>
          <w:rFonts w:hint="eastAsia"/>
        </w:rPr>
        <w:t xml:space="preserve"> </w:t>
      </w:r>
      <w:r>
        <w:rPr>
          <w:rFonts w:hint="eastAsia"/>
        </w:rPr>
        <w:t>MapReduce</w:t>
      </w:r>
      <w:r>
        <w:rPr>
          <w:rFonts w:hint="eastAsia"/>
        </w:rPr>
        <w:t>任务调度流程</w:t>
      </w:r>
    </w:p>
    <w:p w:rsidR="007E7DA4" w:rsidRDefault="00074136" w:rsidP="00CF1A98">
      <w:pPr>
        <w:pStyle w:val="3"/>
      </w:pPr>
      <w:r>
        <w:rPr>
          <w:rFonts w:hint="eastAsia"/>
        </w:rPr>
        <w:t>容错处理</w:t>
      </w:r>
    </w:p>
    <w:p w:rsidR="007E7DA4" w:rsidRPr="00BF1E30" w:rsidRDefault="007E7DA4" w:rsidP="007E7DA4">
      <w:pPr>
        <w:pStyle w:val="4"/>
      </w:pPr>
      <w:r w:rsidRPr="00BF1E30">
        <w:rPr>
          <w:rFonts w:hint="eastAsia"/>
        </w:rPr>
        <w:t>TaskTracker</w:t>
      </w:r>
      <w:r w:rsidRPr="00BF1E30">
        <w:rPr>
          <w:rFonts w:hint="eastAsia"/>
        </w:rPr>
        <w:t>端错误处理流程</w:t>
      </w:r>
    </w:p>
    <w:p w:rsidR="00797B02" w:rsidRDefault="00797B02" w:rsidP="001E47A9">
      <w:pPr>
        <w:pStyle w:val="C503-2"/>
        <w:rPr>
          <w:rFonts w:hint="eastAsia"/>
        </w:rPr>
      </w:pPr>
      <w:r>
        <w:rPr>
          <w:rFonts w:hint="eastAsia"/>
        </w:rPr>
        <w:t>错误处理流程如</w:t>
      </w:r>
      <w:r w:rsidR="00E867BE">
        <w:fldChar w:fldCharType="begin"/>
      </w:r>
      <w:r w:rsidR="00E867BE">
        <w:instrText xml:space="preserve"> REF _Ref342572711 \h </w:instrText>
      </w:r>
      <w:r w:rsidR="00E867BE">
        <w:fldChar w:fldCharType="separate"/>
      </w:r>
      <w:r w:rsidR="00354CD7">
        <w:rPr>
          <w:rFonts w:hint="eastAsia"/>
        </w:rPr>
        <w:t>图</w:t>
      </w:r>
      <w:r w:rsidR="00354CD7">
        <w:rPr>
          <w:rFonts w:hint="eastAsia"/>
        </w:rPr>
        <w:t xml:space="preserve"> </w:t>
      </w:r>
      <w:r w:rsidR="00354CD7">
        <w:rPr>
          <w:noProof/>
        </w:rPr>
        <w:t>1</w:t>
      </w:r>
      <w:r w:rsidR="00354CD7">
        <w:noBreakHyphen/>
      </w:r>
      <w:r w:rsidR="00354CD7">
        <w:rPr>
          <w:noProof/>
        </w:rPr>
        <w:t>14</w:t>
      </w:r>
      <w:r w:rsidR="00E867BE">
        <w:fldChar w:fldCharType="end"/>
      </w:r>
      <w:r>
        <w:rPr>
          <w:rFonts w:hint="eastAsia"/>
        </w:rPr>
        <w:t>示。</w:t>
      </w:r>
    </w:p>
    <w:p w:rsidR="001E47A9" w:rsidRDefault="001E47A9" w:rsidP="001E47A9">
      <w:pPr>
        <w:pStyle w:val="C503-2"/>
        <w:rPr>
          <w:rFonts w:hint="eastAsia"/>
        </w:rPr>
      </w:pPr>
      <w:r>
        <w:rPr>
          <w:rFonts w:hint="eastAsia"/>
        </w:rPr>
        <w:t>（</w:t>
      </w:r>
      <w:r>
        <w:rPr>
          <w:rFonts w:hint="eastAsia"/>
        </w:rPr>
        <w:t>1</w:t>
      </w:r>
      <w:r>
        <w:rPr>
          <w:rFonts w:hint="eastAsia"/>
        </w:rPr>
        <w:t>）</w:t>
      </w:r>
      <w:r>
        <w:rPr>
          <w:rFonts w:hint="eastAsia"/>
        </w:rPr>
        <w:t>TaskTracker</w:t>
      </w:r>
      <w:r>
        <w:rPr>
          <w:rFonts w:hint="eastAsia"/>
        </w:rPr>
        <w:t>上的</w:t>
      </w:r>
      <w:r>
        <w:rPr>
          <w:rFonts w:hint="eastAsia"/>
        </w:rPr>
        <w:t>launchThread</w:t>
      </w:r>
      <w:r>
        <w:rPr>
          <w:rFonts w:hint="eastAsia"/>
        </w:rPr>
        <w:t>线程发起</w:t>
      </w:r>
      <w:r>
        <w:rPr>
          <w:rFonts w:hint="eastAsia"/>
        </w:rPr>
        <w:t>TaskRunner</w:t>
      </w:r>
      <w:r>
        <w:rPr>
          <w:rFonts w:hint="eastAsia"/>
        </w:rPr>
        <w:t>线程后，如果本地化作业与本地化任务出错，则</w:t>
      </w:r>
      <w:r>
        <w:rPr>
          <w:rFonts w:hint="eastAsia"/>
        </w:rPr>
        <w:t>Task</w:t>
      </w:r>
      <w:r>
        <w:rPr>
          <w:rFonts w:hint="eastAsia"/>
        </w:rPr>
        <w:t>发起失败，则杀死、清除任务，调用</w:t>
      </w:r>
      <w:r>
        <w:rPr>
          <w:rFonts w:hint="eastAsia"/>
        </w:rPr>
        <w:t>tip.kill(true)</w:t>
      </w:r>
      <w:r>
        <w:rPr>
          <w:rFonts w:hint="eastAsia"/>
        </w:rPr>
        <w:lastRenderedPageBreak/>
        <w:t>与</w:t>
      </w:r>
      <w:r>
        <w:rPr>
          <w:rFonts w:hint="eastAsia"/>
        </w:rPr>
        <w:t>tip.cleanup(true)</w:t>
      </w:r>
      <w:r>
        <w:rPr>
          <w:rFonts w:hint="eastAsia"/>
        </w:rPr>
        <w:t>函数，其中</w:t>
      </w:r>
      <w:r>
        <w:rPr>
          <w:rFonts w:hint="eastAsia"/>
        </w:rPr>
        <w:t>tip</w:t>
      </w:r>
      <w:r>
        <w:rPr>
          <w:rFonts w:hint="eastAsia"/>
        </w:rPr>
        <w:t>代表需要执行的</w:t>
      </w:r>
      <w:r>
        <w:rPr>
          <w:rFonts w:hint="eastAsia"/>
        </w:rPr>
        <w:t>TaskInProgress</w:t>
      </w:r>
      <w:r>
        <w:rPr>
          <w:rFonts w:hint="eastAsia"/>
        </w:rPr>
        <w:t>对象（</w:t>
      </w:r>
      <w:r>
        <w:rPr>
          <w:rFonts w:hint="eastAsia"/>
        </w:rPr>
        <w:t>TaskTracker</w:t>
      </w:r>
      <w:r>
        <w:rPr>
          <w:rFonts w:hint="eastAsia"/>
        </w:rPr>
        <w:t>上而非</w:t>
      </w:r>
      <w:r>
        <w:rPr>
          <w:rFonts w:hint="eastAsia"/>
        </w:rPr>
        <w:t>JobTracker</w:t>
      </w:r>
      <w:r>
        <w:rPr>
          <w:rFonts w:hint="eastAsia"/>
        </w:rPr>
        <w:t>上的</w:t>
      </w:r>
      <w:r>
        <w:rPr>
          <w:rFonts w:hint="eastAsia"/>
        </w:rPr>
        <w:t>TaskInProgress</w:t>
      </w:r>
      <w:r>
        <w:rPr>
          <w:rFonts w:hint="eastAsia"/>
        </w:rPr>
        <w:t>）。</w:t>
      </w:r>
      <w:r>
        <w:rPr>
          <w:rFonts w:hint="eastAsia"/>
        </w:rPr>
        <w:t>launchThread</w:t>
      </w:r>
      <w:r>
        <w:rPr>
          <w:rFonts w:hint="eastAsia"/>
        </w:rPr>
        <w:t>将任务交给</w:t>
      </w:r>
      <w:r>
        <w:rPr>
          <w:rFonts w:hint="eastAsia"/>
        </w:rPr>
        <w:t>TaskRunner</w:t>
      </w:r>
      <w:r>
        <w:rPr>
          <w:rFonts w:hint="eastAsia"/>
        </w:rPr>
        <w:t>线程后退出运行，而</w:t>
      </w:r>
      <w:r>
        <w:rPr>
          <w:rFonts w:hint="eastAsia"/>
        </w:rPr>
        <w:t>TaskRunner</w:t>
      </w:r>
      <w:r>
        <w:rPr>
          <w:rFonts w:hint="eastAsia"/>
        </w:rPr>
        <w:t>起始于</w:t>
      </w:r>
      <w:r>
        <w:rPr>
          <w:rFonts w:hint="eastAsia"/>
        </w:rPr>
        <w:t>Map/Reduce</w:t>
      </w:r>
      <w:r>
        <w:rPr>
          <w:rFonts w:hint="eastAsia"/>
        </w:rPr>
        <w:t>任务发起，终止于</w:t>
      </w:r>
      <w:r>
        <w:rPr>
          <w:rFonts w:hint="eastAsia"/>
        </w:rPr>
        <w:t>Map/Reduce</w:t>
      </w:r>
      <w:r>
        <w:rPr>
          <w:rFonts w:hint="eastAsia"/>
        </w:rPr>
        <w:t>任务结束，它伴随着整个任务的执行。</w:t>
      </w:r>
    </w:p>
    <w:p w:rsidR="001E47A9" w:rsidRDefault="001E47A9" w:rsidP="001E47A9">
      <w:pPr>
        <w:pStyle w:val="C503-2"/>
        <w:rPr>
          <w:rFonts w:hint="eastAsia"/>
        </w:rPr>
      </w:pPr>
      <w:r>
        <w:rPr>
          <w:rFonts w:hint="eastAsia"/>
        </w:rPr>
        <w:t>（</w:t>
      </w:r>
      <w:r>
        <w:rPr>
          <w:rFonts w:hint="eastAsia"/>
        </w:rPr>
        <w:t>2</w:t>
      </w:r>
      <w:r>
        <w:rPr>
          <w:rFonts w:hint="eastAsia"/>
        </w:rPr>
        <w:t>）如果</w:t>
      </w:r>
      <w:r>
        <w:rPr>
          <w:rFonts w:hint="eastAsia"/>
        </w:rPr>
        <w:t>TaskRunner</w:t>
      </w:r>
      <w:r>
        <w:rPr>
          <w:rFonts w:hint="eastAsia"/>
        </w:rPr>
        <w:t>发起</w:t>
      </w:r>
      <w:r>
        <w:rPr>
          <w:rFonts w:hint="eastAsia"/>
        </w:rPr>
        <w:t>Mapper/Reducer</w:t>
      </w:r>
      <w:r>
        <w:rPr>
          <w:rFonts w:hint="eastAsia"/>
        </w:rPr>
        <w:t>子进程时捕获到</w:t>
      </w:r>
      <w:r>
        <w:rPr>
          <w:rFonts w:hint="eastAsia"/>
        </w:rPr>
        <w:t>fsError</w:t>
      </w:r>
      <w:r>
        <w:rPr>
          <w:rFonts w:hint="eastAsia"/>
        </w:rPr>
        <w:t>异常，则调用</w:t>
      </w:r>
      <w:r>
        <w:rPr>
          <w:rFonts w:hint="eastAsia"/>
        </w:rPr>
        <w:t>fsErrorInternal</w:t>
      </w:r>
      <w:r>
        <w:rPr>
          <w:rFonts w:hint="eastAsia"/>
        </w:rPr>
        <w:t>函数，函数在日志中记录任务</w:t>
      </w:r>
      <w:r>
        <w:rPr>
          <w:rFonts w:hint="eastAsia"/>
        </w:rPr>
        <w:t>ID</w:t>
      </w:r>
      <w:r>
        <w:rPr>
          <w:rFonts w:hint="eastAsia"/>
        </w:rPr>
        <w:t>与错误消息，然后调用</w:t>
      </w:r>
      <w:r>
        <w:rPr>
          <w:rFonts w:hint="eastAsia"/>
        </w:rPr>
        <w:t>purgeTask(tip,true)</w:t>
      </w:r>
      <w:r>
        <w:rPr>
          <w:rFonts w:hint="eastAsia"/>
        </w:rPr>
        <w:t>函数，杀死并清除任务，最后执行</w:t>
      </w:r>
      <w:r>
        <w:rPr>
          <w:rFonts w:hint="eastAsia"/>
        </w:rPr>
        <w:t>reportTaskFinished</w:t>
      </w:r>
      <w:r>
        <w:rPr>
          <w:rFonts w:hint="eastAsia"/>
        </w:rPr>
        <w:t>函数，报告任务结束。</w:t>
      </w:r>
    </w:p>
    <w:p w:rsidR="001E47A9" w:rsidRDefault="001E47A9" w:rsidP="001E47A9">
      <w:pPr>
        <w:pStyle w:val="C503-2"/>
        <w:rPr>
          <w:rFonts w:hint="eastAsia"/>
        </w:rPr>
      </w:pPr>
      <w:r>
        <w:rPr>
          <w:rFonts w:hint="eastAsia"/>
        </w:rPr>
        <w:t>（</w:t>
      </w:r>
      <w:r w:rsidR="00E00EE5">
        <w:rPr>
          <w:rFonts w:hint="eastAsia"/>
        </w:rPr>
        <w:t>3</w:t>
      </w:r>
      <w:r>
        <w:rPr>
          <w:rFonts w:hint="eastAsia"/>
        </w:rPr>
        <w:t>）如果</w:t>
      </w:r>
      <w:r>
        <w:rPr>
          <w:rFonts w:hint="eastAsia"/>
        </w:rPr>
        <w:t>Mapper/Reducer</w:t>
      </w:r>
      <w:r>
        <w:rPr>
          <w:rFonts w:hint="eastAsia"/>
        </w:rPr>
        <w:t>子进程中的用户业务代码逻辑出现问题导致抛出异常，子进程将任务执行阶段设置为</w:t>
      </w:r>
      <w:r>
        <w:rPr>
          <w:rFonts w:hint="eastAsia"/>
        </w:rPr>
        <w:t>TaskStatus.Phase.CLEANUP</w:t>
      </w:r>
      <w:r>
        <w:rPr>
          <w:rFonts w:hint="eastAsia"/>
        </w:rPr>
        <w:t>，并通过</w:t>
      </w:r>
      <w:r>
        <w:rPr>
          <w:rFonts w:hint="eastAsia"/>
        </w:rPr>
        <w:t>RPC</w:t>
      </w:r>
      <w:r>
        <w:rPr>
          <w:rFonts w:hint="eastAsia"/>
        </w:rPr>
        <w:t>协议向</w:t>
      </w:r>
      <w:r>
        <w:rPr>
          <w:rFonts w:hint="eastAsia"/>
        </w:rPr>
        <w:t>TaskTracker</w:t>
      </w:r>
      <w:r>
        <w:rPr>
          <w:rFonts w:hint="eastAsia"/>
        </w:rPr>
        <w:t>报告任务此时状态，然后子进程退出运行，这种退出将被</w:t>
      </w:r>
      <w:r>
        <w:rPr>
          <w:rFonts w:hint="eastAsia"/>
        </w:rPr>
        <w:t>JvmRunner</w:t>
      </w:r>
      <w:r>
        <w:rPr>
          <w:rFonts w:hint="eastAsia"/>
        </w:rPr>
        <w:t>感知，接着</w:t>
      </w:r>
      <w:r>
        <w:rPr>
          <w:rFonts w:hint="eastAsia"/>
        </w:rPr>
        <w:t>JvmRunner</w:t>
      </w:r>
      <w:r>
        <w:rPr>
          <w:rFonts w:hint="eastAsia"/>
        </w:rPr>
        <w:t>会执行</w:t>
      </w:r>
      <w:r>
        <w:rPr>
          <w:rFonts w:hint="eastAsia"/>
        </w:rPr>
        <w:t>JVMRunner::updateOnJvmExit</w:t>
      </w:r>
      <w:r>
        <w:rPr>
          <w:rFonts w:hint="eastAsia"/>
        </w:rPr>
        <w:t>，以通知</w:t>
      </w:r>
      <w:r>
        <w:rPr>
          <w:rFonts w:hint="eastAsia"/>
        </w:rPr>
        <w:t>TaskRunner</w:t>
      </w:r>
      <w:r>
        <w:rPr>
          <w:rFonts w:hint="eastAsia"/>
        </w:rPr>
        <w:t>不必等待，被唤醒的</w:t>
      </w:r>
      <w:r>
        <w:rPr>
          <w:rFonts w:hint="eastAsia"/>
        </w:rPr>
        <w:t>TaskRunner</w:t>
      </w:r>
      <w:r>
        <w:rPr>
          <w:rFonts w:hint="eastAsia"/>
        </w:rPr>
        <w:t>调用</w:t>
      </w:r>
      <w:r>
        <w:rPr>
          <w:rFonts w:hint="eastAsia"/>
        </w:rPr>
        <w:t>reportTaskFinished</w:t>
      </w:r>
      <w:r>
        <w:rPr>
          <w:rFonts w:hint="eastAsia"/>
        </w:rPr>
        <w:t>函数，此时任务状态将被设置为</w:t>
      </w:r>
      <w:r>
        <w:rPr>
          <w:rFonts w:hint="eastAsia"/>
        </w:rPr>
        <w:t>TaskStatus.Status.FAILED</w:t>
      </w:r>
      <w:r>
        <w:rPr>
          <w:rFonts w:hint="eastAsia"/>
        </w:rPr>
        <w:t>。</w:t>
      </w:r>
    </w:p>
    <w:p w:rsidR="001E47A9" w:rsidRDefault="001E47A9" w:rsidP="001E47A9">
      <w:pPr>
        <w:pStyle w:val="C503-2"/>
        <w:rPr>
          <w:rFonts w:hint="eastAsia"/>
        </w:rPr>
      </w:pPr>
      <w:r>
        <w:rPr>
          <w:rFonts w:hint="eastAsia"/>
        </w:rPr>
        <w:t>（</w:t>
      </w:r>
      <w:r w:rsidR="00315DF6">
        <w:rPr>
          <w:rFonts w:hint="eastAsia"/>
        </w:rPr>
        <w:t>4</w:t>
      </w:r>
      <w:r>
        <w:rPr>
          <w:rFonts w:hint="eastAsia"/>
        </w:rPr>
        <w:t>）</w:t>
      </w:r>
      <w:r>
        <w:rPr>
          <w:rFonts w:hint="eastAsia"/>
        </w:rPr>
        <w:t>Mapper/Reducer</w:t>
      </w:r>
      <w:r w:rsidR="00E00EE5">
        <w:rPr>
          <w:rFonts w:hint="eastAsia"/>
        </w:rPr>
        <w:t>子进程异常退出（</w:t>
      </w:r>
      <w:r>
        <w:rPr>
          <w:rFonts w:hint="eastAsia"/>
        </w:rPr>
        <w:t>如子进程运行时，系统给它</w:t>
      </w:r>
      <w:r w:rsidR="00E00EE5">
        <w:rPr>
          <w:rFonts w:hint="eastAsia"/>
        </w:rPr>
        <w:t>发送了</w:t>
      </w:r>
      <w:r>
        <w:rPr>
          <w:rFonts w:hint="eastAsia"/>
        </w:rPr>
        <w:t>KILL</w:t>
      </w:r>
      <w:r>
        <w:rPr>
          <w:rFonts w:hint="eastAsia"/>
        </w:rPr>
        <w:t>信号）或调用了</w:t>
      </w:r>
      <w:r>
        <w:rPr>
          <w:rFonts w:hint="eastAsia"/>
        </w:rPr>
        <w:t>Sytem.exit</w:t>
      </w:r>
      <w:r>
        <w:rPr>
          <w:rFonts w:hint="eastAsia"/>
        </w:rPr>
        <w:t>函数，因为退出错误码非零，</w:t>
      </w:r>
      <w:r>
        <w:rPr>
          <w:rFonts w:hint="eastAsia"/>
        </w:rPr>
        <w:t>JvmRunner</w:t>
      </w:r>
      <w:r>
        <w:rPr>
          <w:rFonts w:hint="eastAsia"/>
        </w:rPr>
        <w:t>会注意到子</w:t>
      </w:r>
      <w:r>
        <w:rPr>
          <w:rFonts w:hint="eastAsia"/>
        </w:rPr>
        <w:t>JVM</w:t>
      </w:r>
      <w:r>
        <w:rPr>
          <w:rFonts w:hint="eastAsia"/>
        </w:rPr>
        <w:t>退出，然后它调用</w:t>
      </w:r>
      <w:r>
        <w:rPr>
          <w:rFonts w:hint="eastAsia"/>
        </w:rPr>
        <w:t>JVMRunner::updateOnJvmExit</w:t>
      </w:r>
      <w:r>
        <w:rPr>
          <w:rFonts w:hint="eastAsia"/>
        </w:rPr>
        <w:t>，与第一步不同的是此时的执行阶段不是</w:t>
      </w:r>
      <w:r>
        <w:rPr>
          <w:rFonts w:hint="eastAsia"/>
        </w:rPr>
        <w:t>TaskStatus.Phase.CLEANUP</w:t>
      </w:r>
      <w:r>
        <w:rPr>
          <w:rFonts w:hint="eastAsia"/>
        </w:rPr>
        <w:t>，那么在</w:t>
      </w:r>
      <w:r>
        <w:rPr>
          <w:rFonts w:hint="eastAsia"/>
        </w:rPr>
        <w:t>reportTaskFinished</w:t>
      </w:r>
      <w:r>
        <w:rPr>
          <w:rFonts w:hint="eastAsia"/>
        </w:rPr>
        <w:t>里会将其状态置为</w:t>
      </w:r>
      <w:r>
        <w:rPr>
          <w:rFonts w:hint="eastAsia"/>
        </w:rPr>
        <w:t>TaskStatus.Status.FAILED_UNCLEAN</w:t>
      </w:r>
      <w:r>
        <w:rPr>
          <w:rFonts w:hint="eastAsia"/>
        </w:rPr>
        <w:t>（</w:t>
      </w:r>
      <w:r>
        <w:rPr>
          <w:rFonts w:hint="eastAsia"/>
        </w:rPr>
        <w:t>JobTracker</w:t>
      </w:r>
      <w:r>
        <w:rPr>
          <w:rFonts w:hint="eastAsia"/>
        </w:rPr>
        <w:t>针对这种状态会生成一个</w:t>
      </w:r>
      <w:r>
        <w:rPr>
          <w:rFonts w:hint="eastAsia"/>
        </w:rPr>
        <w:t>TaskCleanUp</w:t>
      </w:r>
      <w:r>
        <w:rPr>
          <w:rFonts w:hint="eastAsia"/>
        </w:rPr>
        <w:t>任务）。当</w:t>
      </w:r>
      <w:r>
        <w:rPr>
          <w:rFonts w:hint="eastAsia"/>
        </w:rPr>
        <w:t>Mapper/Reducer</w:t>
      </w:r>
      <w:r>
        <w:rPr>
          <w:rFonts w:hint="eastAsia"/>
        </w:rPr>
        <w:t>子进程中的</w:t>
      </w:r>
      <w:r>
        <w:rPr>
          <w:rFonts w:hint="eastAsia"/>
        </w:rPr>
        <w:t>TaskReporter</w:t>
      </w:r>
      <w:r>
        <w:rPr>
          <w:rFonts w:hint="eastAsia"/>
        </w:rPr>
        <w:t>周期性地向</w:t>
      </w:r>
      <w:r>
        <w:rPr>
          <w:rFonts w:hint="eastAsia"/>
        </w:rPr>
        <w:t>TaskTracker</w:t>
      </w:r>
      <w:r>
        <w:rPr>
          <w:rFonts w:hint="eastAsia"/>
        </w:rPr>
        <w:t>发送</w:t>
      </w:r>
      <w:r>
        <w:rPr>
          <w:rFonts w:hint="eastAsia"/>
        </w:rPr>
        <w:t>ping</w:t>
      </w:r>
      <w:r>
        <w:rPr>
          <w:rFonts w:hint="eastAsia"/>
        </w:rPr>
        <w:t>或</w:t>
      </w:r>
      <w:r>
        <w:rPr>
          <w:rFonts w:hint="eastAsia"/>
        </w:rPr>
        <w:t>statusUpdate</w:t>
      </w:r>
      <w:r>
        <w:rPr>
          <w:rFonts w:hint="eastAsia"/>
        </w:rPr>
        <w:t>消息，如果</w:t>
      </w:r>
      <w:r>
        <w:rPr>
          <w:rFonts w:hint="eastAsia"/>
        </w:rPr>
        <w:t>TaskTracker</w:t>
      </w:r>
      <w:r>
        <w:rPr>
          <w:rFonts w:hint="eastAsia"/>
        </w:rPr>
        <w:t>没有找到相应的</w:t>
      </w:r>
      <w:r>
        <w:rPr>
          <w:rFonts w:hint="eastAsia"/>
        </w:rPr>
        <w:t>Task</w:t>
      </w:r>
      <w:r>
        <w:rPr>
          <w:rFonts w:hint="eastAsia"/>
        </w:rPr>
        <w:t>，这表明</w:t>
      </w:r>
      <w:r>
        <w:rPr>
          <w:rFonts w:hint="eastAsia"/>
        </w:rPr>
        <w:t>TaskTracker</w:t>
      </w:r>
      <w:r>
        <w:rPr>
          <w:rFonts w:hint="eastAsia"/>
        </w:rPr>
        <w:t>可能已经重启或可能已经杀死该任务，此时</w:t>
      </w:r>
      <w:r>
        <w:rPr>
          <w:rFonts w:hint="eastAsia"/>
        </w:rPr>
        <w:t>Mapper/Reducer</w:t>
      </w:r>
      <w:r>
        <w:rPr>
          <w:rFonts w:hint="eastAsia"/>
        </w:rPr>
        <w:t>子进程将调用</w:t>
      </w:r>
      <w:r>
        <w:rPr>
          <w:rFonts w:hint="eastAsia"/>
        </w:rPr>
        <w:t>Sytem.exit</w:t>
      </w:r>
      <w:r>
        <w:rPr>
          <w:rFonts w:hint="eastAsia"/>
        </w:rPr>
        <w:t>函数。</w:t>
      </w:r>
    </w:p>
    <w:p w:rsidR="00870D1A" w:rsidRDefault="001E47A9" w:rsidP="001E47A9">
      <w:pPr>
        <w:pStyle w:val="C503-2"/>
        <w:rPr>
          <w:rFonts w:hint="eastAsia"/>
        </w:rPr>
      </w:pPr>
      <w:r>
        <w:rPr>
          <w:rFonts w:hint="eastAsia"/>
        </w:rPr>
        <w:t>（</w:t>
      </w:r>
      <w:r w:rsidR="00315DF6">
        <w:rPr>
          <w:rFonts w:hint="eastAsia"/>
        </w:rPr>
        <w:t>5</w:t>
      </w:r>
      <w:r>
        <w:rPr>
          <w:rFonts w:hint="eastAsia"/>
        </w:rPr>
        <w:t>）</w:t>
      </w:r>
      <w:r>
        <w:rPr>
          <w:rFonts w:hint="eastAsia"/>
        </w:rPr>
        <w:t>TaskRunner</w:t>
      </w:r>
      <w:r>
        <w:rPr>
          <w:rFonts w:hint="eastAsia"/>
        </w:rPr>
        <w:t>调用</w:t>
      </w:r>
      <w:r>
        <w:rPr>
          <w:rFonts w:hint="eastAsia"/>
        </w:rPr>
        <w:t>reportTaskFinished</w:t>
      </w:r>
      <w:r>
        <w:rPr>
          <w:rFonts w:hint="eastAsia"/>
        </w:rPr>
        <w:t>函数时，如果它看到任务即没有</w:t>
      </w:r>
      <w:r>
        <w:rPr>
          <w:rFonts w:hint="eastAsia"/>
        </w:rPr>
        <w:t>done</w:t>
      </w:r>
      <w:r>
        <w:rPr>
          <w:rFonts w:hint="eastAsia"/>
        </w:rPr>
        <w:t>，也没有被</w:t>
      </w:r>
      <w:r>
        <w:rPr>
          <w:rFonts w:hint="eastAsia"/>
        </w:rPr>
        <w:t>killed</w:t>
      </w:r>
      <w:r>
        <w:rPr>
          <w:rFonts w:hint="eastAsia"/>
        </w:rPr>
        <w:t>（</w:t>
      </w:r>
      <w:r w:rsidR="00315DF6">
        <w:rPr>
          <w:rFonts w:hint="eastAsia"/>
        </w:rPr>
        <w:t>任务</w:t>
      </w:r>
      <w:r>
        <w:rPr>
          <w:rFonts w:hint="eastAsia"/>
        </w:rPr>
        <w:t>没有</w:t>
      </w:r>
      <w:r w:rsidR="00315DF6">
        <w:rPr>
          <w:rFonts w:hint="eastAsia"/>
        </w:rPr>
        <w:t>被</w:t>
      </w:r>
      <w:r w:rsidR="00315DF6">
        <w:rPr>
          <w:rFonts w:hint="eastAsia"/>
        </w:rPr>
        <w:t>TaskTracker</w:t>
      </w:r>
      <w:r w:rsidR="00315DF6">
        <w:rPr>
          <w:rFonts w:hint="eastAsia"/>
        </w:rPr>
        <w:t>杀掉</w:t>
      </w:r>
      <w:r>
        <w:rPr>
          <w:rFonts w:hint="eastAsia"/>
        </w:rPr>
        <w:t>，</w:t>
      </w:r>
      <w:r>
        <w:rPr>
          <w:rFonts w:hint="eastAsia"/>
        </w:rPr>
        <w:t>TaskTracker</w:t>
      </w:r>
      <w:r>
        <w:rPr>
          <w:rFonts w:hint="eastAsia"/>
        </w:rPr>
        <w:t>也没有收到任务发送的</w:t>
      </w:r>
      <w:r>
        <w:rPr>
          <w:rFonts w:hint="eastAsia"/>
        </w:rPr>
        <w:t>done</w:t>
      </w:r>
      <w:r>
        <w:rPr>
          <w:rFonts w:hint="eastAsia"/>
        </w:rPr>
        <w:t>消息），这时设置任务进展为</w:t>
      </w:r>
      <w:r>
        <w:rPr>
          <w:rFonts w:hint="eastAsia"/>
        </w:rPr>
        <w:t>0</w:t>
      </w:r>
      <w:r>
        <w:rPr>
          <w:rFonts w:hint="eastAsia"/>
        </w:rPr>
        <w:t>，改变任务状态</w:t>
      </w:r>
      <w:r w:rsidR="000A3DF2">
        <w:rPr>
          <w:rFonts w:hint="eastAsia"/>
        </w:rPr>
        <w:t>（</w:t>
      </w:r>
      <w:r w:rsidR="000A3DF2">
        <w:rPr>
          <w:rFonts w:hint="eastAsia"/>
        </w:rPr>
        <w:t>UNCLEAN</w:t>
      </w:r>
      <w:r w:rsidR="000A3DF2">
        <w:rPr>
          <w:rFonts w:hint="eastAsia"/>
        </w:rPr>
        <w:t>状态将变为</w:t>
      </w:r>
      <w:r w:rsidR="000A3DF2">
        <w:rPr>
          <w:rFonts w:hint="eastAsia"/>
        </w:rPr>
        <w:t>FAILED/KILLED</w:t>
      </w:r>
      <w:r>
        <w:rPr>
          <w:rFonts w:hint="eastAsia"/>
        </w:rPr>
        <w:t>，对</w:t>
      </w:r>
      <w:r w:rsidR="00CD4201">
        <w:rPr>
          <w:rFonts w:hint="eastAsia"/>
        </w:rPr>
        <w:t>异常退出</w:t>
      </w:r>
      <w:r>
        <w:rPr>
          <w:rFonts w:hint="eastAsia"/>
        </w:rPr>
        <w:t>的</w:t>
      </w:r>
      <w:r w:rsidR="00CD4201">
        <w:rPr>
          <w:rFonts w:hint="eastAsia"/>
        </w:rPr>
        <w:t>普通</w:t>
      </w:r>
      <w:r>
        <w:rPr>
          <w:rFonts w:hint="eastAsia"/>
        </w:rPr>
        <w:t>Map/Reduce</w:t>
      </w:r>
      <w:r>
        <w:rPr>
          <w:rFonts w:hint="eastAsia"/>
        </w:rPr>
        <w:t>任务，其状态变为</w:t>
      </w:r>
      <w:r w:rsidR="00CD4201">
        <w:rPr>
          <w:rFonts w:hint="eastAsia"/>
        </w:rPr>
        <w:t>FAILED_UNCLEAN</w:t>
      </w:r>
      <w:r>
        <w:rPr>
          <w:rFonts w:hint="eastAsia"/>
        </w:rPr>
        <w:t>，而对其它类型任务，其状态</w:t>
      </w:r>
      <w:r w:rsidR="00CD4201">
        <w:rPr>
          <w:rFonts w:hint="eastAsia"/>
        </w:rPr>
        <w:t>变为</w:t>
      </w:r>
      <w:r w:rsidR="00CD4201">
        <w:rPr>
          <w:rFonts w:hint="eastAsia"/>
        </w:rPr>
        <w:t>FAILED/KILLED</w:t>
      </w:r>
      <w:r w:rsidR="005F492C">
        <w:rPr>
          <w:rFonts w:hint="eastAsia"/>
        </w:rPr>
        <w:t>）</w:t>
      </w:r>
      <w:r>
        <w:rPr>
          <w:rFonts w:hint="eastAsia"/>
        </w:rPr>
        <w:t>。</w:t>
      </w:r>
    </w:p>
    <w:p w:rsidR="001E47A9" w:rsidRDefault="001705F0" w:rsidP="001E47A9">
      <w:pPr>
        <w:pStyle w:val="C503-2"/>
        <w:rPr>
          <w:rFonts w:hint="eastAsia"/>
        </w:rPr>
      </w:pPr>
      <w:r>
        <w:rPr>
          <w:rFonts w:hint="eastAsia"/>
        </w:rPr>
        <w:t>接着</w:t>
      </w:r>
      <w:r w:rsidR="001E47A9">
        <w:rPr>
          <w:rFonts w:hint="eastAsia"/>
        </w:rPr>
        <w:t>检查任务是否需要</w:t>
      </w:r>
      <w:r w:rsidR="001E47A9">
        <w:rPr>
          <w:rFonts w:hint="eastAsia"/>
        </w:rPr>
        <w:t>cleanup</w:t>
      </w:r>
      <w:r w:rsidR="001E47A9">
        <w:rPr>
          <w:rFonts w:hint="eastAsia"/>
        </w:rPr>
        <w:t>，如需清除，则调用</w:t>
      </w:r>
      <w:r w:rsidR="001E47A9">
        <w:rPr>
          <w:rFonts w:hint="eastAsia"/>
        </w:rPr>
        <w:t>cleanup</w:t>
      </w:r>
      <w:r w:rsidR="001E47A9">
        <w:rPr>
          <w:rFonts w:hint="eastAsia"/>
        </w:rPr>
        <w:t>函数，其功能包</w:t>
      </w:r>
      <w:r w:rsidR="001E47A9">
        <w:rPr>
          <w:rFonts w:hint="eastAsia"/>
        </w:rPr>
        <w:lastRenderedPageBreak/>
        <w:t>括：移除</w:t>
      </w:r>
      <w:r w:rsidR="001E47A9">
        <w:rPr>
          <w:rFonts w:hint="eastAsia"/>
        </w:rPr>
        <w:t>TaskTracker</w:t>
      </w:r>
      <w:r w:rsidR="001E47A9">
        <w:rPr>
          <w:rFonts w:hint="eastAsia"/>
        </w:rPr>
        <w:t>上该</w:t>
      </w:r>
      <w:r w:rsidR="001E47A9">
        <w:rPr>
          <w:rFonts w:hint="eastAsia"/>
        </w:rPr>
        <w:t>TaskInProgress</w:t>
      </w:r>
      <w:r w:rsidR="001E47A9">
        <w:rPr>
          <w:rFonts w:hint="eastAsia"/>
        </w:rPr>
        <w:t>对象；删除与任务有关的作业文件。</w:t>
      </w:r>
    </w:p>
    <w:p w:rsidR="00E867BE" w:rsidRDefault="00797B02" w:rsidP="00E867BE">
      <w:pPr>
        <w:pStyle w:val="ab"/>
        <w:spacing w:before="31" w:after="31"/>
      </w:pPr>
      <w:r>
        <w:rPr>
          <w:rFonts w:hint="eastAsia"/>
          <w:noProof/>
        </w:rPr>
        <w:drawing>
          <wp:inline distT="0" distB="0" distL="0" distR="0">
            <wp:extent cx="5278120" cy="368498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278120" cy="3684980"/>
                    </a:xfrm>
                    <a:prstGeom prst="rect">
                      <a:avLst/>
                    </a:prstGeom>
                    <a:noFill/>
                    <a:ln w="9525">
                      <a:noFill/>
                      <a:miter lim="800000"/>
                      <a:headEnd/>
                      <a:tailEnd/>
                    </a:ln>
                  </pic:spPr>
                </pic:pic>
              </a:graphicData>
            </a:graphic>
          </wp:inline>
        </w:drawing>
      </w:r>
    </w:p>
    <w:p w:rsidR="001E47A9" w:rsidRDefault="00E867BE" w:rsidP="008C270A">
      <w:pPr>
        <w:pStyle w:val="ab"/>
        <w:spacing w:before="31" w:after="31"/>
        <w:rPr>
          <w:rFonts w:hint="eastAsia"/>
        </w:rPr>
      </w:pPr>
      <w:bookmarkStart w:id="18" w:name="_Ref342572708"/>
      <w:bookmarkStart w:id="19" w:name="_Ref342572711"/>
      <w:r>
        <w:rPr>
          <w:rFonts w:hint="eastAsia"/>
        </w:rPr>
        <w:t>图</w:t>
      </w:r>
      <w:r>
        <w:rPr>
          <w:rFonts w:hint="eastAsia"/>
        </w:rPr>
        <w:t xml:space="preserve"> </w:t>
      </w:r>
      <w:fldSimple w:instr=" STYLEREF 1 \s ">
        <w:r w:rsidR="00354CD7">
          <w:rPr>
            <w:noProof/>
          </w:rPr>
          <w:t>1</w:t>
        </w:r>
      </w:fldSimple>
      <w:r w:rsidR="002229E7">
        <w:noBreakHyphen/>
      </w:r>
      <w:r w:rsidR="002229E7">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2229E7">
        <w:fldChar w:fldCharType="separate"/>
      </w:r>
      <w:r w:rsidR="00354CD7">
        <w:rPr>
          <w:noProof/>
        </w:rPr>
        <w:t>14</w:t>
      </w:r>
      <w:r w:rsidR="002229E7">
        <w:fldChar w:fldCharType="end"/>
      </w:r>
      <w:bookmarkEnd w:id="19"/>
      <w:r>
        <w:rPr>
          <w:rFonts w:hint="eastAsia"/>
        </w:rPr>
        <w:t xml:space="preserve"> TaskTracker</w:t>
      </w:r>
      <w:r>
        <w:rPr>
          <w:rFonts w:hint="eastAsia"/>
        </w:rPr>
        <w:t>端错误处理流程</w:t>
      </w:r>
      <w:bookmarkEnd w:id="18"/>
    </w:p>
    <w:p w:rsidR="007E7DA4" w:rsidRDefault="007E7DA4" w:rsidP="007E7DA4">
      <w:pPr>
        <w:pStyle w:val="4"/>
      </w:pPr>
      <w:r w:rsidRPr="005C480D">
        <w:rPr>
          <w:rFonts w:hint="eastAsia"/>
        </w:rPr>
        <w:t>Mapper/Reducer</w:t>
      </w:r>
      <w:r w:rsidR="00BE60F4">
        <w:rPr>
          <w:rFonts w:hint="eastAsia"/>
        </w:rPr>
        <w:t>主动上报</w:t>
      </w:r>
      <w:r w:rsidRPr="00BF1E30">
        <w:rPr>
          <w:rFonts w:hint="eastAsia"/>
        </w:rPr>
        <w:t>错误处理流程</w:t>
      </w:r>
    </w:p>
    <w:p w:rsidR="006D38D6" w:rsidRDefault="004A61E2" w:rsidP="003F671F">
      <w:pPr>
        <w:pStyle w:val="C503-2"/>
        <w:rPr>
          <w:rFonts w:hint="eastAsia"/>
        </w:rPr>
      </w:pPr>
      <w:r>
        <w:rPr>
          <w:rFonts w:hint="eastAsia"/>
        </w:rPr>
        <w:t>TaskTracker</w:t>
      </w:r>
      <w:r>
        <w:rPr>
          <w:rFonts w:hint="eastAsia"/>
        </w:rPr>
        <w:t>主动杀掉任务的</w:t>
      </w:r>
      <w:r w:rsidR="00BE60F4" w:rsidRPr="00BF1E30">
        <w:rPr>
          <w:rFonts w:hint="eastAsia"/>
        </w:rPr>
        <w:t>处理流程</w:t>
      </w:r>
      <w:r w:rsidR="006D38D6">
        <w:rPr>
          <w:rFonts w:hint="eastAsia"/>
        </w:rPr>
        <w:t>如</w:t>
      </w:r>
      <w:r w:rsidR="005F6BE2">
        <w:fldChar w:fldCharType="begin"/>
      </w:r>
      <w:r w:rsidR="005F6BE2">
        <w:instrText xml:space="preserve"> </w:instrText>
      </w:r>
      <w:r w:rsidR="005F6BE2">
        <w:rPr>
          <w:rFonts w:hint="eastAsia"/>
        </w:rPr>
        <w:instrText>REF _Ref342577747 \h</w:instrText>
      </w:r>
      <w:r w:rsidR="005F6BE2">
        <w:instrText xml:space="preserve"> </w:instrText>
      </w:r>
      <w:r w:rsidR="005F6BE2">
        <w:fldChar w:fldCharType="separate"/>
      </w:r>
      <w:r w:rsidR="00354CD7">
        <w:rPr>
          <w:rFonts w:hint="eastAsia"/>
        </w:rPr>
        <w:t>图</w:t>
      </w:r>
      <w:r w:rsidR="00354CD7">
        <w:rPr>
          <w:rFonts w:hint="eastAsia"/>
        </w:rPr>
        <w:t xml:space="preserve"> </w:t>
      </w:r>
      <w:r w:rsidR="00354CD7">
        <w:rPr>
          <w:noProof/>
        </w:rPr>
        <w:t>1</w:t>
      </w:r>
      <w:r w:rsidR="00354CD7">
        <w:noBreakHyphen/>
      </w:r>
      <w:r w:rsidR="00354CD7">
        <w:rPr>
          <w:noProof/>
        </w:rPr>
        <w:t>15</w:t>
      </w:r>
      <w:r w:rsidR="005F6BE2">
        <w:fldChar w:fldCharType="end"/>
      </w:r>
      <w:r w:rsidR="006D38D6">
        <w:rPr>
          <w:rFonts w:hint="eastAsia"/>
        </w:rPr>
        <w:t>示。</w:t>
      </w:r>
    </w:p>
    <w:p w:rsidR="008C270A" w:rsidRDefault="008C270A" w:rsidP="008C270A">
      <w:pPr>
        <w:pStyle w:val="C503-2"/>
        <w:rPr>
          <w:rFonts w:hint="eastAsia"/>
        </w:rPr>
      </w:pPr>
      <w:r>
        <w:rPr>
          <w:rFonts w:hint="eastAsia"/>
        </w:rPr>
        <w:t>（</w:t>
      </w:r>
      <w:r>
        <w:rPr>
          <w:rFonts w:hint="eastAsia"/>
        </w:rPr>
        <w:t>1</w:t>
      </w:r>
      <w:r>
        <w:rPr>
          <w:rFonts w:hint="eastAsia"/>
        </w:rPr>
        <w:t>）在</w:t>
      </w:r>
      <w:r>
        <w:rPr>
          <w:rFonts w:hint="eastAsia"/>
        </w:rPr>
        <w:t>TaskTracker</w:t>
      </w:r>
      <w:r>
        <w:rPr>
          <w:rFonts w:hint="eastAsia"/>
        </w:rPr>
        <w:t>的</w:t>
      </w:r>
      <w:r>
        <w:rPr>
          <w:rFonts w:hint="eastAsia"/>
        </w:rPr>
        <w:t>offerService</w:t>
      </w:r>
      <w:r w:rsidR="0074580D">
        <w:rPr>
          <w:rFonts w:hint="eastAsia"/>
        </w:rPr>
        <w:t>主</w:t>
      </w:r>
      <w:r>
        <w:rPr>
          <w:rFonts w:hint="eastAsia"/>
        </w:rPr>
        <w:t>循环里，收到来自</w:t>
      </w:r>
      <w:r>
        <w:rPr>
          <w:rFonts w:hint="eastAsia"/>
        </w:rPr>
        <w:t>Job</w:t>
      </w:r>
      <w:r w:rsidR="00D63CF4">
        <w:rPr>
          <w:rFonts w:hint="eastAsia"/>
        </w:rPr>
        <w:t>Tracker</w:t>
      </w:r>
      <w:r>
        <w:rPr>
          <w:rFonts w:hint="eastAsia"/>
        </w:rPr>
        <w:t>的心跳响应时，会遍历当前</w:t>
      </w:r>
      <w:r>
        <w:rPr>
          <w:rFonts w:hint="eastAsia"/>
        </w:rPr>
        <w:t>TaskTracker</w:t>
      </w:r>
      <w:r>
        <w:rPr>
          <w:rFonts w:hint="eastAsia"/>
        </w:rPr>
        <w:t>上所有任务，对任意</w:t>
      </w:r>
      <w:r w:rsidR="00E80E29">
        <w:rPr>
          <w:rFonts w:hint="eastAsia"/>
        </w:rPr>
        <w:t>一个</w:t>
      </w:r>
      <w:r>
        <w:rPr>
          <w:rFonts w:hint="eastAsia"/>
        </w:rPr>
        <w:t>任务，如果</w:t>
      </w:r>
      <w:r>
        <w:rPr>
          <w:rFonts w:hint="eastAsia"/>
        </w:rPr>
        <w:t>TaskTracker</w:t>
      </w:r>
      <w:r>
        <w:rPr>
          <w:rFonts w:hint="eastAsia"/>
        </w:rPr>
        <w:t>已经有一段时间（默认是</w:t>
      </w:r>
      <w:r>
        <w:rPr>
          <w:rFonts w:hint="eastAsia"/>
        </w:rPr>
        <w:t>10</w:t>
      </w:r>
      <w:r>
        <w:rPr>
          <w:rFonts w:hint="eastAsia"/>
        </w:rPr>
        <w:t>分钟，通过</w:t>
      </w:r>
      <w:r>
        <w:rPr>
          <w:rFonts w:hint="eastAsia"/>
        </w:rPr>
        <w:t>mapred.task.timeout</w:t>
      </w:r>
      <w:r>
        <w:rPr>
          <w:rFonts w:hint="eastAsia"/>
        </w:rPr>
        <w:t>配置）没有收到该任务的</w:t>
      </w:r>
      <w:r>
        <w:rPr>
          <w:rFonts w:hint="eastAsia"/>
        </w:rPr>
        <w:t>statusUpdate</w:t>
      </w:r>
      <w:r>
        <w:rPr>
          <w:rFonts w:hint="eastAsia"/>
        </w:rPr>
        <w:t>消息（</w:t>
      </w:r>
      <w:r w:rsidR="00A908C9">
        <w:rPr>
          <w:rFonts w:hint="eastAsia"/>
        </w:rPr>
        <w:t>即任务执行超时，但</w:t>
      </w:r>
      <w:r>
        <w:rPr>
          <w:rFonts w:hint="eastAsia"/>
        </w:rPr>
        <w:t>不包括</w:t>
      </w:r>
      <w:r>
        <w:rPr>
          <w:rFonts w:hint="eastAsia"/>
        </w:rPr>
        <w:t>ping</w:t>
      </w:r>
      <w:r w:rsidR="00A908C9">
        <w:rPr>
          <w:rFonts w:hint="eastAsia"/>
        </w:rPr>
        <w:t>消息</w:t>
      </w:r>
      <w:r>
        <w:rPr>
          <w:rFonts w:hint="eastAsia"/>
        </w:rPr>
        <w:t>），则会调用</w:t>
      </w:r>
      <w:r>
        <w:rPr>
          <w:rFonts w:hint="eastAsia"/>
        </w:rPr>
        <w:t>purgeTask</w:t>
      </w:r>
      <w:r>
        <w:rPr>
          <w:rFonts w:hint="eastAsia"/>
        </w:rPr>
        <w:t>函数将子进程</w:t>
      </w:r>
      <w:r>
        <w:rPr>
          <w:rFonts w:hint="eastAsia"/>
        </w:rPr>
        <w:t>kill</w:t>
      </w:r>
      <w:r>
        <w:rPr>
          <w:rFonts w:hint="eastAsia"/>
        </w:rPr>
        <w:t>掉，并将其</w:t>
      </w:r>
      <w:r w:rsidR="00A908C9">
        <w:rPr>
          <w:rFonts w:hint="eastAsia"/>
        </w:rPr>
        <w:t>状态改</w:t>
      </w:r>
      <w:r>
        <w:rPr>
          <w:rFonts w:hint="eastAsia"/>
        </w:rPr>
        <w:t>为</w:t>
      </w:r>
      <w:r>
        <w:rPr>
          <w:rFonts w:hint="eastAsia"/>
        </w:rPr>
        <w:t>FAILED_UNCLEAN</w:t>
      </w:r>
      <w:r>
        <w:rPr>
          <w:rFonts w:hint="eastAsia"/>
        </w:rPr>
        <w:t>；磁盘空间不够时，也会选择一个任务，</w:t>
      </w:r>
      <w:r>
        <w:rPr>
          <w:rFonts w:hint="eastAsia"/>
        </w:rPr>
        <w:t>Reduce</w:t>
      </w:r>
      <w:r>
        <w:rPr>
          <w:rFonts w:hint="eastAsia"/>
        </w:rPr>
        <w:t>类型任务会被优先选择，然后调用</w:t>
      </w:r>
      <w:r>
        <w:rPr>
          <w:rFonts w:hint="eastAsia"/>
        </w:rPr>
        <w:t>purgeTask</w:t>
      </w:r>
      <w:r>
        <w:rPr>
          <w:rFonts w:hint="eastAsia"/>
        </w:rPr>
        <w:t>函数</w:t>
      </w:r>
      <w:r>
        <w:rPr>
          <w:rFonts w:hint="eastAsia"/>
        </w:rPr>
        <w:t>kill</w:t>
      </w:r>
      <w:r>
        <w:rPr>
          <w:rFonts w:hint="eastAsia"/>
        </w:rPr>
        <w:t>掉该任务，并且在一段时间内</w:t>
      </w:r>
      <w:r>
        <w:rPr>
          <w:rFonts w:hint="eastAsia"/>
        </w:rPr>
        <w:t>TaskTracker</w:t>
      </w:r>
      <w:r>
        <w:rPr>
          <w:rFonts w:hint="eastAsia"/>
        </w:rPr>
        <w:t>不能申请新的任务。</w:t>
      </w:r>
    </w:p>
    <w:p w:rsidR="008C270A" w:rsidRDefault="008C270A" w:rsidP="008C270A">
      <w:pPr>
        <w:pStyle w:val="C503-2"/>
        <w:rPr>
          <w:rFonts w:hint="eastAsia"/>
        </w:rPr>
      </w:pPr>
      <w:r>
        <w:rPr>
          <w:rFonts w:hint="eastAsia"/>
        </w:rPr>
        <w:t>（</w:t>
      </w:r>
      <w:r>
        <w:rPr>
          <w:rFonts w:hint="eastAsia"/>
        </w:rPr>
        <w:t>2</w:t>
      </w:r>
      <w:r>
        <w:rPr>
          <w:rFonts w:hint="eastAsia"/>
        </w:rPr>
        <w:t>）</w:t>
      </w:r>
      <w:r>
        <w:rPr>
          <w:rFonts w:hint="eastAsia"/>
        </w:rPr>
        <w:t>Mapper/Reducer</w:t>
      </w:r>
      <w:r>
        <w:rPr>
          <w:rFonts w:hint="eastAsia"/>
        </w:rPr>
        <w:t>执行过程中，会通过</w:t>
      </w:r>
      <w:r>
        <w:rPr>
          <w:rFonts w:hint="eastAsia"/>
        </w:rPr>
        <w:t>RPC</w:t>
      </w:r>
      <w:r>
        <w:rPr>
          <w:rFonts w:hint="eastAsia"/>
        </w:rPr>
        <w:t>协议向</w:t>
      </w:r>
      <w:r>
        <w:rPr>
          <w:rFonts w:hint="eastAsia"/>
        </w:rPr>
        <w:t>TaskTracker</w:t>
      </w:r>
      <w:r>
        <w:rPr>
          <w:rFonts w:hint="eastAsia"/>
        </w:rPr>
        <w:t>报告出现了</w:t>
      </w:r>
      <w:r>
        <w:rPr>
          <w:rFonts w:hint="eastAsia"/>
        </w:rPr>
        <w:t>fsError</w:t>
      </w:r>
      <w:r>
        <w:rPr>
          <w:rFonts w:hint="eastAsia"/>
        </w:rPr>
        <w:t>和</w:t>
      </w:r>
      <w:r>
        <w:rPr>
          <w:rFonts w:hint="eastAsia"/>
        </w:rPr>
        <w:t>fatalError</w:t>
      </w:r>
      <w:r>
        <w:rPr>
          <w:rFonts w:hint="eastAsia"/>
        </w:rPr>
        <w:t>。</w:t>
      </w:r>
      <w:r>
        <w:rPr>
          <w:rFonts w:hint="eastAsia"/>
        </w:rPr>
        <w:t>TaskTracker</w:t>
      </w:r>
      <w:r>
        <w:rPr>
          <w:rFonts w:hint="eastAsia"/>
        </w:rPr>
        <w:t>收到错误消息后，在日志中记录任务</w:t>
      </w:r>
      <w:r>
        <w:rPr>
          <w:rFonts w:hint="eastAsia"/>
        </w:rPr>
        <w:t>ID</w:t>
      </w:r>
      <w:r>
        <w:rPr>
          <w:rFonts w:hint="eastAsia"/>
        </w:rPr>
        <w:t>以及错误消息，然后调用</w:t>
      </w:r>
      <w:r>
        <w:rPr>
          <w:rFonts w:hint="eastAsia"/>
        </w:rPr>
        <w:t>purgeTask</w:t>
      </w:r>
      <w:r>
        <w:rPr>
          <w:rFonts w:hint="eastAsia"/>
        </w:rPr>
        <w:t>函数：在任务所属作业中清除任务</w:t>
      </w:r>
      <w:r w:rsidR="004E37F5">
        <w:rPr>
          <w:rFonts w:hint="eastAsia"/>
        </w:rPr>
        <w:t>，</w:t>
      </w:r>
      <w:r>
        <w:rPr>
          <w:rFonts w:hint="eastAsia"/>
        </w:rPr>
        <w:t>调用</w:t>
      </w:r>
      <w:r>
        <w:rPr>
          <w:rFonts w:hint="eastAsia"/>
        </w:rPr>
        <w:t>kill</w:t>
      </w:r>
      <w:r>
        <w:rPr>
          <w:rFonts w:hint="eastAsia"/>
        </w:rPr>
        <w:t>函数，杀死任务；调用</w:t>
      </w:r>
      <w:r>
        <w:rPr>
          <w:rFonts w:hint="eastAsia"/>
        </w:rPr>
        <w:t>cleanup</w:t>
      </w:r>
      <w:r>
        <w:rPr>
          <w:rFonts w:hint="eastAsia"/>
        </w:rPr>
        <w:t>函数，移除</w:t>
      </w:r>
      <w:r>
        <w:rPr>
          <w:rFonts w:hint="eastAsia"/>
        </w:rPr>
        <w:t>TaskTracker</w:t>
      </w:r>
      <w:r>
        <w:rPr>
          <w:rFonts w:hint="eastAsia"/>
        </w:rPr>
        <w:t>上该</w:t>
      </w:r>
      <w:r>
        <w:rPr>
          <w:rFonts w:hint="eastAsia"/>
        </w:rPr>
        <w:t>TaskInProgress</w:t>
      </w:r>
      <w:r>
        <w:rPr>
          <w:rFonts w:hint="eastAsia"/>
        </w:rPr>
        <w:t>对象，删除与任务有关的作业文件。</w:t>
      </w:r>
    </w:p>
    <w:p w:rsidR="008C270A" w:rsidRDefault="008C270A" w:rsidP="008C270A">
      <w:pPr>
        <w:pStyle w:val="C503-2"/>
        <w:rPr>
          <w:rFonts w:hint="eastAsia"/>
        </w:rPr>
      </w:pPr>
      <w:r>
        <w:rPr>
          <w:rFonts w:hint="eastAsia"/>
        </w:rPr>
        <w:t>（</w:t>
      </w:r>
      <w:r>
        <w:rPr>
          <w:rFonts w:hint="eastAsia"/>
        </w:rPr>
        <w:t>3</w:t>
      </w:r>
      <w:r>
        <w:rPr>
          <w:rFonts w:hint="eastAsia"/>
        </w:rPr>
        <w:t>）如果</w:t>
      </w:r>
      <w:r>
        <w:rPr>
          <w:rFonts w:hint="eastAsia"/>
        </w:rPr>
        <w:t>Reducer</w:t>
      </w:r>
      <w:r>
        <w:rPr>
          <w:rFonts w:hint="eastAsia"/>
        </w:rPr>
        <w:t>从某个</w:t>
      </w:r>
      <w:r>
        <w:rPr>
          <w:rFonts w:hint="eastAsia"/>
        </w:rPr>
        <w:t>Map</w:t>
      </w:r>
      <w:r>
        <w:rPr>
          <w:rFonts w:hint="eastAsia"/>
        </w:rPr>
        <w:t>任务那里读取不到结果，则将</w:t>
      </w:r>
      <w:r>
        <w:rPr>
          <w:rFonts w:hint="eastAsia"/>
        </w:rPr>
        <w:t>Map</w:t>
      </w:r>
      <w:r>
        <w:rPr>
          <w:rFonts w:hint="eastAsia"/>
        </w:rPr>
        <w:t>任务</w:t>
      </w:r>
      <w:r>
        <w:rPr>
          <w:rFonts w:hint="eastAsia"/>
        </w:rPr>
        <w:t>ID</w:t>
      </w:r>
      <w:r>
        <w:rPr>
          <w:rFonts w:hint="eastAsia"/>
        </w:rPr>
        <w:lastRenderedPageBreak/>
        <w:t>添加至其维护的任务状态的“</w:t>
      </w:r>
      <w:r>
        <w:rPr>
          <w:rFonts w:hint="eastAsia"/>
        </w:rPr>
        <w:t>failedMaps</w:t>
      </w:r>
      <w:r>
        <w:rPr>
          <w:rFonts w:hint="eastAsia"/>
        </w:rPr>
        <w:t>”列表中。发生如下两种情况</w:t>
      </w:r>
      <w:r>
        <w:rPr>
          <w:rFonts w:hint="eastAsia"/>
        </w:rPr>
        <w:t>Reducer</w:t>
      </w:r>
      <w:r>
        <w:rPr>
          <w:rFonts w:hint="eastAsia"/>
        </w:rPr>
        <w:t>会上报</w:t>
      </w:r>
      <w:r>
        <w:rPr>
          <w:rFonts w:hint="eastAsia"/>
        </w:rPr>
        <w:t>TaskTracker</w:t>
      </w:r>
      <w:r>
        <w:rPr>
          <w:rFonts w:hint="eastAsia"/>
        </w:rPr>
        <w:t>它的</w:t>
      </w:r>
      <w:r>
        <w:rPr>
          <w:rFonts w:hint="eastAsia"/>
        </w:rPr>
        <w:t>shuffle</w:t>
      </w:r>
      <w:r>
        <w:rPr>
          <w:rFonts w:hint="eastAsia"/>
        </w:rPr>
        <w:t>阶段出错（</w:t>
      </w:r>
      <w:r>
        <w:rPr>
          <w:rFonts w:hint="eastAsia"/>
        </w:rPr>
        <w:t>RPC</w:t>
      </w:r>
      <w:r>
        <w:rPr>
          <w:rFonts w:hint="eastAsia"/>
        </w:rPr>
        <w:t>协议远程调用</w:t>
      </w:r>
      <w:r>
        <w:rPr>
          <w:rFonts w:hint="eastAsia"/>
        </w:rPr>
        <w:t>shuffleError</w:t>
      </w:r>
      <w:r>
        <w:rPr>
          <w:rFonts w:hint="eastAsia"/>
        </w:rPr>
        <w:t>函数）：对某个</w:t>
      </w:r>
      <w:r>
        <w:rPr>
          <w:rFonts w:hint="eastAsia"/>
        </w:rPr>
        <w:t>MapOutputLocation</w:t>
      </w:r>
      <w:r>
        <w:rPr>
          <w:rFonts w:hint="eastAsia"/>
        </w:rPr>
        <w:t>，如果</w:t>
      </w:r>
      <w:r>
        <w:rPr>
          <w:rFonts w:hint="eastAsia"/>
        </w:rPr>
        <w:t>Reducer</w:t>
      </w:r>
      <w:r>
        <w:rPr>
          <w:rFonts w:hint="eastAsia"/>
        </w:rPr>
        <w:t>读取失败次数大于</w:t>
      </w:r>
      <w:r w:rsidR="008C4415">
        <w:rPr>
          <w:rFonts w:hint="eastAsia"/>
        </w:rPr>
        <w:t>某个</w:t>
      </w:r>
      <w:r>
        <w:rPr>
          <w:rFonts w:hint="eastAsia"/>
        </w:rPr>
        <w:t>能容忍的错误次数；（</w:t>
      </w:r>
      <w:r>
        <w:rPr>
          <w:rFonts w:hint="eastAsia"/>
        </w:rPr>
        <w:t>b</w:t>
      </w:r>
      <w:r>
        <w:rPr>
          <w:rFonts w:hint="eastAsia"/>
        </w:rPr>
        <w:t>）读取多个</w:t>
      </w:r>
      <w:r>
        <w:rPr>
          <w:rFonts w:hint="eastAsia"/>
        </w:rPr>
        <w:t>MapOutuptLocation</w:t>
      </w:r>
      <w:r>
        <w:rPr>
          <w:rFonts w:hint="eastAsia"/>
        </w:rPr>
        <w:t>错误，且</w:t>
      </w:r>
      <w:r>
        <w:rPr>
          <w:rFonts w:hint="eastAsia"/>
        </w:rPr>
        <w:t>MapOutuptLocation</w:t>
      </w:r>
      <w:r>
        <w:rPr>
          <w:rFonts w:hint="eastAsia"/>
        </w:rPr>
        <w:t>个数大于规定的能容忍的次数。</w:t>
      </w:r>
      <w:r>
        <w:rPr>
          <w:rFonts w:hint="eastAsia"/>
        </w:rPr>
        <w:t>TaskTracker</w:t>
      </w:r>
      <w:r>
        <w:rPr>
          <w:rFonts w:hint="eastAsia"/>
        </w:rPr>
        <w:t>收到错误消息后，在日志中记录任务</w:t>
      </w:r>
      <w:r>
        <w:rPr>
          <w:rFonts w:hint="eastAsia"/>
        </w:rPr>
        <w:t>ID</w:t>
      </w:r>
      <w:r>
        <w:rPr>
          <w:rFonts w:hint="eastAsia"/>
        </w:rPr>
        <w:t>以及错误消息，然后调用</w:t>
      </w:r>
      <w:r>
        <w:rPr>
          <w:rFonts w:hint="eastAsia"/>
        </w:rPr>
        <w:t>purgeTask(tip,true)</w:t>
      </w:r>
      <w:r>
        <w:rPr>
          <w:rFonts w:hint="eastAsia"/>
        </w:rPr>
        <w:t>函数。</w:t>
      </w:r>
    </w:p>
    <w:p w:rsidR="008C270A" w:rsidRDefault="008C270A" w:rsidP="008C270A">
      <w:pPr>
        <w:pStyle w:val="C503-2"/>
        <w:rPr>
          <w:rFonts w:hint="eastAsia"/>
        </w:rPr>
      </w:pPr>
      <w:r>
        <w:rPr>
          <w:rFonts w:hint="eastAsia"/>
        </w:rPr>
        <w:t>（</w:t>
      </w:r>
      <w:r>
        <w:rPr>
          <w:rFonts w:hint="eastAsia"/>
        </w:rPr>
        <w:t>4</w:t>
      </w:r>
      <w:r>
        <w:rPr>
          <w:rFonts w:hint="eastAsia"/>
        </w:rPr>
        <w:t>）</w:t>
      </w:r>
      <w:r>
        <w:rPr>
          <w:rFonts w:hint="eastAsia"/>
        </w:rPr>
        <w:t>TaskTracker</w:t>
      </w:r>
      <w:r>
        <w:rPr>
          <w:rFonts w:hint="eastAsia"/>
        </w:rPr>
        <w:t>杀掉任务时，将释放</w:t>
      </w:r>
      <w:r>
        <w:rPr>
          <w:rFonts w:hint="eastAsia"/>
        </w:rPr>
        <w:t>Map/Reduce</w:t>
      </w:r>
      <w:r>
        <w:rPr>
          <w:rFonts w:hint="eastAsia"/>
        </w:rPr>
        <w:t>任务占用的</w:t>
      </w:r>
      <w:r>
        <w:rPr>
          <w:rFonts w:hint="eastAsia"/>
        </w:rPr>
        <w:t>slot</w:t>
      </w:r>
      <w:r>
        <w:rPr>
          <w:rFonts w:hint="eastAsia"/>
        </w:rPr>
        <w:t>，标记任务已被</w:t>
      </w:r>
      <w:r>
        <w:rPr>
          <w:rFonts w:hint="eastAsia"/>
        </w:rPr>
        <w:t>Killed</w:t>
      </w:r>
      <w:r>
        <w:rPr>
          <w:rFonts w:hint="eastAsia"/>
        </w:rPr>
        <w:t>（为真），改变任务状态（</w:t>
      </w:r>
      <w:r>
        <w:rPr>
          <w:rFonts w:hint="eastAsia"/>
        </w:rPr>
        <w:t>TaskCleanup</w:t>
      </w:r>
      <w:r>
        <w:rPr>
          <w:rFonts w:hint="eastAsia"/>
        </w:rPr>
        <w:t>任务将从</w:t>
      </w:r>
      <w:r>
        <w:rPr>
          <w:rFonts w:hint="eastAsia"/>
        </w:rPr>
        <w:t>UNCLEAN</w:t>
      </w:r>
      <w:r>
        <w:rPr>
          <w:rFonts w:hint="eastAsia"/>
        </w:rPr>
        <w:t>型变为</w:t>
      </w:r>
      <w:r>
        <w:rPr>
          <w:rFonts w:hint="eastAsia"/>
        </w:rPr>
        <w:t>FAILED/KILLED</w:t>
      </w:r>
      <w:r>
        <w:rPr>
          <w:rFonts w:hint="eastAsia"/>
        </w:rPr>
        <w:t>），并唤醒被阻塞的</w:t>
      </w:r>
      <w:r>
        <w:rPr>
          <w:rFonts w:hint="eastAsia"/>
        </w:rPr>
        <w:t>TaskRunner</w:t>
      </w:r>
      <w:r>
        <w:rPr>
          <w:rFonts w:hint="eastAsia"/>
        </w:rPr>
        <w:t>。</w:t>
      </w:r>
    </w:p>
    <w:p w:rsidR="008C270A" w:rsidRDefault="008C270A" w:rsidP="008C270A">
      <w:pPr>
        <w:pStyle w:val="C503-2"/>
        <w:rPr>
          <w:rFonts w:hint="eastAsia"/>
        </w:rPr>
      </w:pPr>
      <w:r>
        <w:rPr>
          <w:rFonts w:hint="eastAsia"/>
        </w:rPr>
        <w:t>（</w:t>
      </w:r>
      <w:r>
        <w:rPr>
          <w:rFonts w:hint="eastAsia"/>
        </w:rPr>
        <w:t>5</w:t>
      </w:r>
      <w:r>
        <w:rPr>
          <w:rFonts w:hint="eastAsia"/>
        </w:rPr>
        <w:t>）</w:t>
      </w:r>
      <w:r>
        <w:rPr>
          <w:rFonts w:hint="eastAsia"/>
        </w:rPr>
        <w:t>TaskRunner</w:t>
      </w:r>
      <w:r>
        <w:rPr>
          <w:rFonts w:hint="eastAsia"/>
        </w:rPr>
        <w:t>调用</w:t>
      </w:r>
      <w:r>
        <w:rPr>
          <w:rFonts w:hint="eastAsia"/>
        </w:rPr>
        <w:t>reportTaskFinished</w:t>
      </w:r>
      <w:r>
        <w:rPr>
          <w:rFonts w:hint="eastAsia"/>
        </w:rPr>
        <w:t>函数，此时任务没有</w:t>
      </w:r>
      <w:r>
        <w:rPr>
          <w:rFonts w:hint="eastAsia"/>
        </w:rPr>
        <w:t>done</w:t>
      </w:r>
      <w:r>
        <w:rPr>
          <w:rFonts w:hint="eastAsia"/>
        </w:rPr>
        <w:t>，但被</w:t>
      </w:r>
      <w:r>
        <w:rPr>
          <w:rFonts w:hint="eastAsia"/>
        </w:rPr>
        <w:t>killed</w:t>
      </w:r>
      <w:r>
        <w:rPr>
          <w:rFonts w:hint="eastAsia"/>
        </w:rPr>
        <w:t>，设置任务进展为</w:t>
      </w:r>
      <w:r>
        <w:rPr>
          <w:rFonts w:hint="eastAsia"/>
        </w:rPr>
        <w:t>0</w:t>
      </w:r>
      <w:r w:rsidR="00243691">
        <w:rPr>
          <w:rFonts w:hint="eastAsia"/>
        </w:rPr>
        <w:t>，并检查任务是否</w:t>
      </w:r>
      <w:r>
        <w:rPr>
          <w:rFonts w:hint="eastAsia"/>
        </w:rPr>
        <w:t>需要</w:t>
      </w:r>
      <w:r>
        <w:rPr>
          <w:rFonts w:hint="eastAsia"/>
        </w:rPr>
        <w:t>cleanup</w:t>
      </w:r>
      <w:r>
        <w:rPr>
          <w:rFonts w:hint="eastAsia"/>
        </w:rPr>
        <w:t>（状态为</w:t>
      </w:r>
      <w:r>
        <w:rPr>
          <w:rFonts w:hint="eastAsia"/>
        </w:rPr>
        <w:t>FAILED</w:t>
      </w:r>
      <w:r>
        <w:rPr>
          <w:rFonts w:hint="eastAsia"/>
        </w:rPr>
        <w:t>，</w:t>
      </w:r>
      <w:r>
        <w:rPr>
          <w:rFonts w:hint="eastAsia"/>
        </w:rPr>
        <w:t>KILLED</w:t>
      </w:r>
      <w:r>
        <w:rPr>
          <w:rFonts w:hint="eastAsia"/>
        </w:rPr>
        <w:t>，</w:t>
      </w:r>
      <w:r>
        <w:rPr>
          <w:rFonts w:hint="eastAsia"/>
        </w:rPr>
        <w:t>FAILED_UNCLEAN</w:t>
      </w:r>
      <w:r>
        <w:rPr>
          <w:rFonts w:hint="eastAsia"/>
        </w:rPr>
        <w:t>，</w:t>
      </w:r>
      <w:r>
        <w:rPr>
          <w:rFonts w:hint="eastAsia"/>
        </w:rPr>
        <w:t>KILLED_UNCLEAN</w:t>
      </w:r>
      <w:r>
        <w:rPr>
          <w:rFonts w:hint="eastAsia"/>
        </w:rPr>
        <w:t>的任务需清除），如需清除，则调用</w:t>
      </w:r>
      <w:r>
        <w:rPr>
          <w:rFonts w:hint="eastAsia"/>
        </w:rPr>
        <w:t>cleanup</w:t>
      </w:r>
      <w:r>
        <w:rPr>
          <w:rFonts w:hint="eastAsia"/>
        </w:rPr>
        <w:t>函数，其主要功能包括：移除</w:t>
      </w:r>
      <w:r>
        <w:rPr>
          <w:rFonts w:hint="eastAsia"/>
        </w:rPr>
        <w:t>TaskTracker</w:t>
      </w:r>
      <w:r>
        <w:rPr>
          <w:rFonts w:hint="eastAsia"/>
        </w:rPr>
        <w:t>上该</w:t>
      </w:r>
      <w:r>
        <w:rPr>
          <w:rFonts w:hint="eastAsia"/>
        </w:rPr>
        <w:t>TaskInProgress</w:t>
      </w:r>
      <w:r>
        <w:rPr>
          <w:rFonts w:hint="eastAsia"/>
        </w:rPr>
        <w:t>对象；删除与任务有关的作业文件。</w:t>
      </w:r>
    </w:p>
    <w:p w:rsidR="002229E7" w:rsidRDefault="00EB50DB" w:rsidP="002229E7">
      <w:pPr>
        <w:pStyle w:val="ab"/>
        <w:spacing w:before="31" w:after="31"/>
      </w:pPr>
      <w:r>
        <w:rPr>
          <w:noProof/>
        </w:rPr>
        <w:drawing>
          <wp:inline distT="0" distB="0" distL="0" distR="0">
            <wp:extent cx="5278120" cy="312901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5278120" cy="3129012"/>
                    </a:xfrm>
                    <a:prstGeom prst="rect">
                      <a:avLst/>
                    </a:prstGeom>
                    <a:noFill/>
                    <a:ln w="9525">
                      <a:noFill/>
                      <a:miter lim="800000"/>
                      <a:headEnd/>
                      <a:tailEnd/>
                    </a:ln>
                  </pic:spPr>
                </pic:pic>
              </a:graphicData>
            </a:graphic>
          </wp:inline>
        </w:drawing>
      </w:r>
    </w:p>
    <w:p w:rsidR="002229E7" w:rsidRPr="002229E7" w:rsidRDefault="002229E7" w:rsidP="002229E7">
      <w:pPr>
        <w:pStyle w:val="ab"/>
        <w:spacing w:before="31" w:after="31"/>
        <w:rPr>
          <w:rFonts w:hint="eastAsia"/>
        </w:rPr>
      </w:pPr>
      <w:bookmarkStart w:id="20" w:name="_Ref342577747"/>
      <w:r>
        <w:rPr>
          <w:rFonts w:hint="eastAsia"/>
        </w:rPr>
        <w:t>图</w:t>
      </w:r>
      <w:r>
        <w:rPr>
          <w:rFonts w:hint="eastAsia"/>
        </w:rPr>
        <w:t xml:space="preserve"> </w:t>
      </w:r>
      <w:fldSimple w:instr=" STYLEREF 1 \s ">
        <w:r w:rsidR="00354CD7">
          <w:rPr>
            <w:noProof/>
          </w:rPr>
          <w:t>1</w:t>
        </w:r>
      </w:fldSimple>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54CD7">
        <w:rPr>
          <w:noProof/>
        </w:rPr>
        <w:t>15</w:t>
      </w:r>
      <w:r>
        <w:fldChar w:fldCharType="end"/>
      </w:r>
      <w:bookmarkEnd w:id="20"/>
      <w:r>
        <w:rPr>
          <w:rFonts w:hint="eastAsia"/>
        </w:rPr>
        <w:t xml:space="preserve"> </w:t>
      </w:r>
      <w:r w:rsidR="00354CD7">
        <w:rPr>
          <w:rFonts w:hint="eastAsia"/>
        </w:rPr>
        <w:t xml:space="preserve"> </w:t>
      </w:r>
      <w:r w:rsidR="00896BA5">
        <w:rPr>
          <w:rFonts w:hint="eastAsia"/>
        </w:rPr>
        <w:t>TaskTracker</w:t>
      </w:r>
      <w:r w:rsidR="00896BA5">
        <w:rPr>
          <w:rFonts w:hint="eastAsia"/>
        </w:rPr>
        <w:t>主动杀掉任务</w:t>
      </w:r>
      <w:r>
        <w:rPr>
          <w:rFonts w:hint="eastAsia"/>
        </w:rPr>
        <w:t>处理流程</w:t>
      </w:r>
    </w:p>
    <w:p w:rsidR="00C86CF1" w:rsidRDefault="00C86CF1" w:rsidP="006C6264">
      <w:pPr>
        <w:pStyle w:val="4"/>
      </w:pPr>
      <w:r>
        <w:rPr>
          <w:rFonts w:hint="eastAsia"/>
        </w:rPr>
        <w:t>JobTracker</w:t>
      </w:r>
      <w:r>
        <w:rPr>
          <w:rFonts w:hint="eastAsia"/>
        </w:rPr>
        <w:t>端错误处理流程</w:t>
      </w:r>
    </w:p>
    <w:p w:rsidR="00082D0B" w:rsidRDefault="00082D0B" w:rsidP="00082D0B">
      <w:pPr>
        <w:pStyle w:val="C503-2"/>
      </w:pPr>
      <w:r>
        <w:rPr>
          <w:rFonts w:hint="eastAsia"/>
        </w:rPr>
        <w:t>收到</w:t>
      </w:r>
      <w:r>
        <w:rPr>
          <w:rFonts w:hint="eastAsia"/>
        </w:rPr>
        <w:t>TaskTracker</w:t>
      </w:r>
      <w:r>
        <w:rPr>
          <w:rFonts w:hint="eastAsia"/>
        </w:rPr>
        <w:t>的心跳信息时，根据</w:t>
      </w:r>
      <w:r>
        <w:rPr>
          <w:rFonts w:hint="eastAsia"/>
        </w:rPr>
        <w:t>TaskTracker</w:t>
      </w:r>
      <w:r>
        <w:rPr>
          <w:rFonts w:hint="eastAsia"/>
        </w:rPr>
        <w:t>上报的任务状态</w:t>
      </w:r>
      <w:r w:rsidR="007368CC">
        <w:rPr>
          <w:rFonts w:hint="eastAsia"/>
        </w:rPr>
        <w:t>列表</w:t>
      </w:r>
      <w:r>
        <w:rPr>
          <w:rFonts w:hint="eastAsia"/>
        </w:rPr>
        <w:t>，对</w:t>
      </w:r>
      <w:r w:rsidR="007368CC">
        <w:rPr>
          <w:rFonts w:hint="eastAsia"/>
        </w:rPr>
        <w:t>列表中</w:t>
      </w:r>
      <w:r>
        <w:rPr>
          <w:rFonts w:hint="eastAsia"/>
        </w:rPr>
        <w:t>任意一个</w:t>
      </w:r>
      <w:r>
        <w:rPr>
          <w:rFonts w:hint="eastAsia"/>
        </w:rPr>
        <w:t>Task</w:t>
      </w:r>
      <w:r w:rsidR="00071B68">
        <w:rPr>
          <w:rFonts w:hint="eastAsia"/>
        </w:rPr>
        <w:t>，</w:t>
      </w:r>
      <w:r w:rsidR="007E698D">
        <w:rPr>
          <w:rFonts w:hint="eastAsia"/>
        </w:rPr>
        <w:t>JobTracker</w:t>
      </w:r>
      <w:r w:rsidR="007E698D">
        <w:rPr>
          <w:rFonts w:hint="eastAsia"/>
        </w:rPr>
        <w:t>处理失败任务</w:t>
      </w:r>
      <w:r w:rsidR="00675AED">
        <w:rPr>
          <w:rFonts w:hint="eastAsia"/>
        </w:rPr>
        <w:t>业务流程</w:t>
      </w:r>
      <w:r w:rsidR="005F1F17">
        <w:rPr>
          <w:rFonts w:hint="eastAsia"/>
        </w:rPr>
        <w:t>如</w:t>
      </w:r>
      <w:r w:rsidR="00AC23C8">
        <w:fldChar w:fldCharType="begin"/>
      </w:r>
      <w:r w:rsidR="00986031">
        <w:instrText xml:space="preserve"> </w:instrText>
      </w:r>
      <w:r w:rsidR="00986031">
        <w:rPr>
          <w:rFonts w:hint="eastAsia"/>
        </w:rPr>
        <w:instrText>REF _Ref342499271 \h</w:instrText>
      </w:r>
      <w:r w:rsidR="00986031">
        <w:instrText xml:space="preserve"> </w:instrText>
      </w:r>
      <w:r w:rsidR="00AC23C8">
        <w:fldChar w:fldCharType="separate"/>
      </w:r>
      <w:r w:rsidR="00354CD7">
        <w:rPr>
          <w:rFonts w:hint="eastAsia"/>
        </w:rPr>
        <w:t>图</w:t>
      </w:r>
      <w:r w:rsidR="00354CD7">
        <w:rPr>
          <w:rFonts w:hint="eastAsia"/>
        </w:rPr>
        <w:t xml:space="preserve"> </w:t>
      </w:r>
      <w:r w:rsidR="00354CD7">
        <w:rPr>
          <w:noProof/>
        </w:rPr>
        <w:t>1</w:t>
      </w:r>
      <w:r w:rsidR="00354CD7">
        <w:noBreakHyphen/>
      </w:r>
      <w:r w:rsidR="00354CD7">
        <w:rPr>
          <w:noProof/>
        </w:rPr>
        <w:t>16</w:t>
      </w:r>
      <w:r w:rsidR="00AC23C8">
        <w:fldChar w:fldCharType="end"/>
      </w:r>
      <w:r w:rsidR="005F1F17">
        <w:rPr>
          <w:rFonts w:hint="eastAsia"/>
        </w:rPr>
        <w:t>示，</w:t>
      </w:r>
      <w:r w:rsidR="00071B68">
        <w:rPr>
          <w:rFonts w:hint="eastAsia"/>
        </w:rPr>
        <w:t>做</w:t>
      </w:r>
      <w:r>
        <w:rPr>
          <w:rFonts w:hint="eastAsia"/>
        </w:rPr>
        <w:t>如下处理：</w:t>
      </w:r>
    </w:p>
    <w:p w:rsidR="004C5091" w:rsidRPr="004C5091" w:rsidRDefault="00D3704B" w:rsidP="00965E42">
      <w:pPr>
        <w:pStyle w:val="C503-2"/>
      </w:pPr>
      <w:r>
        <w:rPr>
          <w:rFonts w:hint="eastAsia"/>
        </w:rPr>
        <w:lastRenderedPageBreak/>
        <w:t>（</w:t>
      </w:r>
      <w:r>
        <w:rPr>
          <w:rFonts w:hint="eastAsia"/>
        </w:rPr>
        <w:t>1</w:t>
      </w:r>
      <w:r>
        <w:rPr>
          <w:rFonts w:hint="eastAsia"/>
        </w:rPr>
        <w:t>）</w:t>
      </w:r>
      <w:r w:rsidR="004C5091">
        <w:rPr>
          <w:rFonts w:hint="eastAsia"/>
        </w:rPr>
        <w:t>将</w:t>
      </w:r>
      <w:r w:rsidR="004C5091">
        <w:rPr>
          <w:rFonts w:hint="eastAsia"/>
        </w:rPr>
        <w:t>Task</w:t>
      </w:r>
      <w:r w:rsidR="004C5091">
        <w:rPr>
          <w:rFonts w:hint="eastAsia"/>
        </w:rPr>
        <w:t>从</w:t>
      </w:r>
      <w:r w:rsidR="004C5091">
        <w:rPr>
          <w:rFonts w:hint="eastAsia"/>
        </w:rPr>
        <w:t>expireLaunchingTasks</w:t>
      </w:r>
      <w:r w:rsidR="004C5091">
        <w:rPr>
          <w:rFonts w:hint="eastAsia"/>
        </w:rPr>
        <w:t>队列里删除，表示</w:t>
      </w:r>
      <w:r w:rsidR="004C5091">
        <w:rPr>
          <w:rFonts w:hint="eastAsia"/>
        </w:rPr>
        <w:t>JobTracker</w:t>
      </w:r>
      <w:r w:rsidR="004C5091">
        <w:rPr>
          <w:rFonts w:hint="eastAsia"/>
        </w:rPr>
        <w:t>已经收到该任务的状态报告，防止任务被超时线程处理。每个任务执行体在创建的时候都会将其记录到</w:t>
      </w:r>
      <w:r w:rsidR="004C5091">
        <w:rPr>
          <w:rFonts w:hint="eastAsia"/>
        </w:rPr>
        <w:t>expireLaunchingTasks</w:t>
      </w:r>
      <w:r w:rsidR="004C5091">
        <w:rPr>
          <w:rFonts w:hint="eastAsia"/>
        </w:rPr>
        <w:t>里，</w:t>
      </w:r>
      <w:r w:rsidR="004C5091">
        <w:rPr>
          <w:rFonts w:hint="eastAsia"/>
        </w:rPr>
        <w:t>JobTracker</w:t>
      </w:r>
      <w:r w:rsidR="004C5091">
        <w:rPr>
          <w:rFonts w:hint="eastAsia"/>
        </w:rPr>
        <w:t>中存在一个超时线程，它每隔一段时间检查队列中的</w:t>
      </w:r>
      <w:r w:rsidR="004C5091">
        <w:rPr>
          <w:rFonts w:hint="eastAsia"/>
        </w:rPr>
        <w:t>Task</w:t>
      </w:r>
      <w:r w:rsidR="004C5091">
        <w:rPr>
          <w:rFonts w:hint="eastAsia"/>
        </w:rPr>
        <w:t>，如果该</w:t>
      </w:r>
      <w:r w:rsidR="004C5091">
        <w:rPr>
          <w:rFonts w:hint="eastAsia"/>
        </w:rPr>
        <w:t>Task</w:t>
      </w:r>
      <w:r w:rsidR="004C5091">
        <w:rPr>
          <w:rFonts w:hint="eastAsia"/>
        </w:rPr>
        <w:t>从创建开始到系统规定的某个时间之后都没上报其状态给</w:t>
      </w:r>
      <w:r w:rsidR="004C5091">
        <w:rPr>
          <w:rFonts w:hint="eastAsia"/>
        </w:rPr>
        <w:t>JobTracker</w:t>
      </w:r>
      <w:r w:rsidR="004C5091">
        <w:rPr>
          <w:rFonts w:hint="eastAsia"/>
        </w:rPr>
        <w:t>，则将其标记为失败，并从该队列删除。</w:t>
      </w:r>
    </w:p>
    <w:p w:rsidR="00082D0B" w:rsidRDefault="0097382D" w:rsidP="00082D0B">
      <w:pPr>
        <w:pStyle w:val="C503-2"/>
      </w:pPr>
      <w:r>
        <w:rPr>
          <w:rFonts w:hint="eastAsia"/>
        </w:rPr>
        <w:t>（</w:t>
      </w:r>
      <w:r>
        <w:rPr>
          <w:rFonts w:hint="eastAsia"/>
        </w:rPr>
        <w:t>2</w:t>
      </w:r>
      <w:r>
        <w:rPr>
          <w:rFonts w:hint="eastAsia"/>
        </w:rPr>
        <w:t>）</w:t>
      </w:r>
      <w:r w:rsidR="00082D0B">
        <w:rPr>
          <w:rFonts w:hint="eastAsia"/>
        </w:rPr>
        <w:t>如果</w:t>
      </w:r>
      <w:r w:rsidR="00082D0B">
        <w:rPr>
          <w:rFonts w:hint="eastAsia"/>
        </w:rPr>
        <w:t>JobTracker</w:t>
      </w:r>
      <w:r w:rsidR="00082D0B">
        <w:rPr>
          <w:rFonts w:hint="eastAsia"/>
        </w:rPr>
        <w:t>发现</w:t>
      </w:r>
      <w:r w:rsidR="00082D0B">
        <w:rPr>
          <w:rFonts w:hint="eastAsia"/>
        </w:rPr>
        <w:t>Task</w:t>
      </w:r>
      <w:r w:rsidR="00082D0B">
        <w:rPr>
          <w:rFonts w:hint="eastAsia"/>
        </w:rPr>
        <w:t>所属</w:t>
      </w:r>
      <w:r w:rsidR="00082D0B">
        <w:rPr>
          <w:rFonts w:hint="eastAsia"/>
        </w:rPr>
        <w:t>JobInProgress</w:t>
      </w:r>
      <w:r w:rsidR="00082D0B">
        <w:rPr>
          <w:rFonts w:hint="eastAsia"/>
        </w:rPr>
        <w:t>对象为空，或者所属</w:t>
      </w:r>
      <w:r w:rsidR="00082D0B">
        <w:rPr>
          <w:rFonts w:hint="eastAsia"/>
        </w:rPr>
        <w:t>JobInProgress</w:t>
      </w:r>
      <w:r w:rsidR="00082D0B">
        <w:rPr>
          <w:rFonts w:hint="eastAsia"/>
        </w:rPr>
        <w:t>对象还未初始化，那么该任务是闲荡型任务（可能由于</w:t>
      </w:r>
      <w:r w:rsidR="00082D0B">
        <w:rPr>
          <w:rFonts w:hint="eastAsia"/>
        </w:rPr>
        <w:t>JobTracker</w:t>
      </w:r>
      <w:r w:rsidR="00082D0B">
        <w:rPr>
          <w:rFonts w:hint="eastAsia"/>
        </w:rPr>
        <w:t>重新启动</w:t>
      </w:r>
      <w:r w:rsidR="00D3478D">
        <w:rPr>
          <w:rFonts w:hint="eastAsia"/>
        </w:rPr>
        <w:t>，或者</w:t>
      </w:r>
      <w:r w:rsidR="00D3478D">
        <w:rPr>
          <w:rFonts w:hint="eastAsia"/>
        </w:rPr>
        <w:t>TaskTracker</w:t>
      </w:r>
      <w:r w:rsidR="00D3478D">
        <w:rPr>
          <w:rFonts w:hint="eastAsia"/>
        </w:rPr>
        <w:t>与</w:t>
      </w:r>
      <w:r w:rsidR="00D3478D">
        <w:rPr>
          <w:rFonts w:hint="eastAsia"/>
        </w:rPr>
        <w:t>JobTracker</w:t>
      </w:r>
      <w:r w:rsidR="00B91A68">
        <w:rPr>
          <w:rFonts w:hint="eastAsia"/>
        </w:rPr>
        <w:t>很长一段时间</w:t>
      </w:r>
      <w:r w:rsidR="00272FC3">
        <w:rPr>
          <w:rFonts w:hint="eastAsia"/>
        </w:rPr>
        <w:t>内</w:t>
      </w:r>
      <w:r w:rsidR="00B91A68">
        <w:rPr>
          <w:rFonts w:hint="eastAsia"/>
        </w:rPr>
        <w:t>没有联系</w:t>
      </w:r>
      <w:r w:rsidR="00082D0B">
        <w:rPr>
          <w:rFonts w:hint="eastAsia"/>
        </w:rPr>
        <w:t>），将这个任务</w:t>
      </w:r>
      <w:r w:rsidR="00CB40CB">
        <w:rPr>
          <w:rFonts w:hint="eastAsia"/>
        </w:rPr>
        <w:t>或任务所属</w:t>
      </w:r>
      <w:r w:rsidR="00CB40CB">
        <w:rPr>
          <w:rFonts w:hint="eastAsia"/>
        </w:rPr>
        <w:t>Job</w:t>
      </w:r>
      <w:r w:rsidR="00082D0B">
        <w:rPr>
          <w:rFonts w:hint="eastAsia"/>
        </w:rPr>
        <w:t>放置到待清除队列</w:t>
      </w:r>
      <w:r w:rsidR="00C9562D">
        <w:rPr>
          <w:rFonts w:hint="eastAsia"/>
        </w:rPr>
        <w:t>中</w:t>
      </w:r>
      <w:r w:rsidR="00721EC9">
        <w:rPr>
          <w:rFonts w:hint="eastAsia"/>
        </w:rPr>
        <w:t>（非</w:t>
      </w:r>
      <w:r w:rsidR="00721EC9">
        <w:rPr>
          <w:rFonts w:hint="eastAsia"/>
        </w:rPr>
        <w:t>TaskCleanup</w:t>
      </w:r>
      <w:r w:rsidR="00721EC9">
        <w:rPr>
          <w:rFonts w:hint="eastAsia"/>
        </w:rPr>
        <w:t>型任务，</w:t>
      </w:r>
      <w:r w:rsidR="00721EC9">
        <w:rPr>
          <w:rFonts w:hint="eastAsia"/>
        </w:rPr>
        <w:t>JobTracker</w:t>
      </w:r>
      <w:r w:rsidR="00721EC9">
        <w:rPr>
          <w:rFonts w:hint="eastAsia"/>
        </w:rPr>
        <w:t>将通知</w:t>
      </w:r>
      <w:r w:rsidR="00721EC9">
        <w:rPr>
          <w:rFonts w:hint="eastAsia"/>
        </w:rPr>
        <w:t>TaskTracker</w:t>
      </w:r>
      <w:r w:rsidR="00721EC9">
        <w:rPr>
          <w:rFonts w:hint="eastAsia"/>
        </w:rPr>
        <w:t>杀掉这些任务）</w:t>
      </w:r>
      <w:r w:rsidR="00082D0B">
        <w:rPr>
          <w:rFonts w:hint="eastAsia"/>
        </w:rPr>
        <w:t>。</w:t>
      </w:r>
    </w:p>
    <w:p w:rsidR="0058068C" w:rsidRDefault="005947AA" w:rsidP="00082D0B">
      <w:pPr>
        <w:pStyle w:val="C503-2"/>
      </w:pPr>
      <w:r>
        <w:rPr>
          <w:rFonts w:hint="eastAsia"/>
        </w:rPr>
        <w:t>（</w:t>
      </w:r>
      <w:r>
        <w:rPr>
          <w:rFonts w:hint="eastAsia"/>
        </w:rPr>
        <w:t>3</w:t>
      </w:r>
      <w:r>
        <w:rPr>
          <w:rFonts w:hint="eastAsia"/>
        </w:rPr>
        <w:t>）</w:t>
      </w:r>
      <w:r w:rsidR="00082D0B">
        <w:rPr>
          <w:rFonts w:hint="eastAsia"/>
        </w:rPr>
        <w:t>如果</w:t>
      </w:r>
      <w:r w:rsidR="00082D0B">
        <w:rPr>
          <w:rFonts w:hint="eastAsia"/>
        </w:rPr>
        <w:t>JobTracker</w:t>
      </w:r>
      <w:r w:rsidR="00082D0B">
        <w:rPr>
          <w:rFonts w:hint="eastAsia"/>
        </w:rPr>
        <w:t>找不到</w:t>
      </w:r>
      <w:r w:rsidR="00082D0B">
        <w:rPr>
          <w:rFonts w:hint="eastAsia"/>
        </w:rPr>
        <w:t>Task</w:t>
      </w:r>
      <w:r w:rsidR="00082D0B">
        <w:rPr>
          <w:rFonts w:hint="eastAsia"/>
        </w:rPr>
        <w:t>对应的</w:t>
      </w:r>
      <w:r w:rsidR="00082D0B">
        <w:rPr>
          <w:rFonts w:hint="eastAsia"/>
        </w:rPr>
        <w:t>TaskInProgress</w:t>
      </w:r>
      <w:r w:rsidR="00082D0B">
        <w:rPr>
          <w:rFonts w:hint="eastAsia"/>
        </w:rPr>
        <w:t>，则将</w:t>
      </w:r>
      <w:r w:rsidR="00082D0B">
        <w:rPr>
          <w:rFonts w:hint="eastAsia"/>
        </w:rPr>
        <w:t>Task</w:t>
      </w:r>
      <w:r w:rsidR="00082D0B">
        <w:rPr>
          <w:rFonts w:hint="eastAsia"/>
        </w:rPr>
        <w:t>添加至</w:t>
      </w:r>
      <w:r w:rsidR="00082D0B">
        <w:rPr>
          <w:rFonts w:hint="eastAsia"/>
        </w:rPr>
        <w:t>JobInProgress</w:t>
      </w:r>
      <w:r w:rsidR="00082D0B">
        <w:rPr>
          <w:rFonts w:hint="eastAsia"/>
        </w:rPr>
        <w:t>对象中的相应</w:t>
      </w:r>
      <w:r w:rsidR="00082D0B">
        <w:rPr>
          <w:rFonts w:hint="eastAsia"/>
        </w:rPr>
        <w:t>TaskInProgress</w:t>
      </w:r>
      <w:r w:rsidR="00082D0B">
        <w:rPr>
          <w:rFonts w:hint="eastAsia"/>
        </w:rPr>
        <w:t>。获得了</w:t>
      </w:r>
      <w:r w:rsidR="00082D0B">
        <w:rPr>
          <w:rFonts w:hint="eastAsia"/>
        </w:rPr>
        <w:t>Task</w:t>
      </w:r>
      <w:r w:rsidR="00082D0B">
        <w:rPr>
          <w:rFonts w:hint="eastAsia"/>
        </w:rPr>
        <w:t>对应的</w:t>
      </w:r>
      <w:r w:rsidR="00082D0B">
        <w:rPr>
          <w:rFonts w:hint="eastAsia"/>
        </w:rPr>
        <w:t>TaskInProgress</w:t>
      </w:r>
      <w:r w:rsidR="00082D0B">
        <w:rPr>
          <w:rFonts w:hint="eastAsia"/>
        </w:rPr>
        <w:t>对象</w:t>
      </w:r>
      <w:r w:rsidR="00082D0B">
        <w:rPr>
          <w:rFonts w:hint="eastAsia"/>
        </w:rPr>
        <w:t>tip</w:t>
      </w:r>
      <w:r w:rsidR="00082D0B">
        <w:rPr>
          <w:rFonts w:hint="eastAsia"/>
        </w:rPr>
        <w:t>后，调用</w:t>
      </w:r>
      <w:r w:rsidR="00082D0B">
        <w:rPr>
          <w:rFonts w:hint="eastAsia"/>
        </w:rPr>
        <w:t>updateTaskStatus()</w:t>
      </w:r>
      <w:r w:rsidR="00082D0B">
        <w:rPr>
          <w:rFonts w:hint="eastAsia"/>
        </w:rPr>
        <w:t>函数，更新任务与作业状态</w:t>
      </w:r>
      <w:r w:rsidR="00877973">
        <w:rPr>
          <w:rFonts w:hint="eastAsia"/>
        </w:rPr>
        <w:t>。</w:t>
      </w:r>
      <w:r w:rsidR="00877973">
        <w:rPr>
          <w:rFonts w:hint="eastAsia"/>
        </w:rPr>
        <w:t>JobCleanup</w:t>
      </w:r>
      <w:r w:rsidR="00877973">
        <w:rPr>
          <w:rFonts w:hint="eastAsia"/>
        </w:rPr>
        <w:t>、</w:t>
      </w:r>
      <w:r w:rsidR="00877973">
        <w:rPr>
          <w:rFonts w:hint="eastAsia"/>
        </w:rPr>
        <w:t>JobSetup</w:t>
      </w:r>
      <w:r w:rsidR="00877973">
        <w:rPr>
          <w:rFonts w:hint="eastAsia"/>
        </w:rPr>
        <w:t>任务完成</w:t>
      </w:r>
      <w:r w:rsidR="005B758A">
        <w:rPr>
          <w:rFonts w:hint="eastAsia"/>
        </w:rPr>
        <w:t>或者</w:t>
      </w:r>
      <w:r w:rsidR="00877973">
        <w:rPr>
          <w:rFonts w:hint="eastAsia"/>
        </w:rPr>
        <w:t>Map/Reduce</w:t>
      </w:r>
      <w:r w:rsidR="00877973">
        <w:rPr>
          <w:rFonts w:hint="eastAsia"/>
        </w:rPr>
        <w:t>任务已全部完成</w:t>
      </w:r>
      <w:r w:rsidR="00957907">
        <w:rPr>
          <w:rFonts w:hint="eastAsia"/>
        </w:rPr>
        <w:t>将改变作业状态</w:t>
      </w:r>
      <w:r w:rsidR="0058068C">
        <w:rPr>
          <w:rFonts w:hint="eastAsia"/>
        </w:rPr>
        <w:t>。</w:t>
      </w:r>
    </w:p>
    <w:p w:rsidR="00082D0B" w:rsidRDefault="0058068C" w:rsidP="00082D0B">
      <w:pPr>
        <w:pStyle w:val="C503-2"/>
      </w:pPr>
      <w:r>
        <w:rPr>
          <w:rFonts w:hint="eastAsia"/>
        </w:rPr>
        <w:t>（</w:t>
      </w:r>
      <w:r>
        <w:rPr>
          <w:rFonts w:hint="eastAsia"/>
        </w:rPr>
        <w:t>4</w:t>
      </w:r>
      <w:r>
        <w:rPr>
          <w:rFonts w:hint="eastAsia"/>
        </w:rPr>
        <w:t>）</w:t>
      </w:r>
      <w:r w:rsidR="00250238">
        <w:rPr>
          <w:rFonts w:hint="eastAsia"/>
        </w:rPr>
        <w:t>updateTaskStatus()</w:t>
      </w:r>
      <w:r w:rsidR="00250238">
        <w:rPr>
          <w:rFonts w:hint="eastAsia"/>
        </w:rPr>
        <w:t>函数</w:t>
      </w:r>
      <w:r w:rsidR="00367D43">
        <w:rPr>
          <w:rFonts w:hint="eastAsia"/>
        </w:rPr>
        <w:t>更新</w:t>
      </w:r>
      <w:r w:rsidR="00250238">
        <w:rPr>
          <w:rFonts w:hint="eastAsia"/>
        </w:rPr>
        <w:t>任务与作业状态</w:t>
      </w:r>
      <w:r w:rsidR="00367D43">
        <w:rPr>
          <w:rFonts w:hint="eastAsia"/>
        </w:rPr>
        <w:t>流程如下：</w:t>
      </w:r>
    </w:p>
    <w:p w:rsidR="00082D0B" w:rsidRDefault="00082D0B" w:rsidP="000A6368">
      <w:pPr>
        <w:pStyle w:val="C503-2"/>
        <w:numPr>
          <w:ilvl w:val="1"/>
          <w:numId w:val="41"/>
        </w:numPr>
        <w:ind w:firstLineChars="0"/>
      </w:pPr>
      <w:r>
        <w:rPr>
          <w:rFonts w:hint="eastAsia"/>
        </w:rPr>
        <w:t>如果</w:t>
      </w:r>
      <w:r w:rsidR="00547120">
        <w:rPr>
          <w:rFonts w:hint="eastAsia"/>
        </w:rPr>
        <w:t>t</w:t>
      </w:r>
      <w:r w:rsidR="00827877">
        <w:rPr>
          <w:rFonts w:hint="eastAsia"/>
        </w:rPr>
        <w:t>ip</w:t>
      </w:r>
      <w:r>
        <w:rPr>
          <w:rFonts w:hint="eastAsia"/>
        </w:rPr>
        <w:t>已经完成</w:t>
      </w:r>
      <w:r w:rsidR="0085456F">
        <w:rPr>
          <w:rFonts w:hint="eastAsia"/>
        </w:rPr>
        <w:t>或者</w:t>
      </w:r>
      <w:r w:rsidR="00636965">
        <w:rPr>
          <w:rFonts w:hint="eastAsia"/>
        </w:rPr>
        <w:t>Task</w:t>
      </w:r>
      <w:r w:rsidR="0085456F">
        <w:rPr>
          <w:rFonts w:hint="eastAsia"/>
        </w:rPr>
        <w:t>要被</w:t>
      </w:r>
      <w:r w:rsidR="0085456F">
        <w:rPr>
          <w:rFonts w:hint="eastAsia"/>
        </w:rPr>
        <w:t>kill</w:t>
      </w:r>
      <w:r w:rsidR="0085456F">
        <w:rPr>
          <w:rFonts w:hint="eastAsia"/>
        </w:rPr>
        <w:t>掉</w:t>
      </w:r>
      <w:r w:rsidR="00B712B3">
        <w:rPr>
          <w:rFonts w:hint="eastAsia"/>
        </w:rPr>
        <w:t>（</w:t>
      </w:r>
      <w:r w:rsidR="0023099D">
        <w:rPr>
          <w:rFonts w:hint="eastAsia"/>
        </w:rPr>
        <w:t>待</w:t>
      </w:r>
      <w:r w:rsidR="0023099D">
        <w:rPr>
          <w:rFonts w:hint="eastAsia"/>
        </w:rPr>
        <w:t>Kill</w:t>
      </w:r>
      <w:r w:rsidR="0023099D">
        <w:rPr>
          <w:rFonts w:hint="eastAsia"/>
        </w:rPr>
        <w:t>的</w:t>
      </w:r>
      <w:r w:rsidR="0023099D">
        <w:rPr>
          <w:rFonts w:hint="eastAsia"/>
        </w:rPr>
        <w:t>TaskAttemptID</w:t>
      </w:r>
      <w:r w:rsidR="0023099D">
        <w:rPr>
          <w:rFonts w:hint="eastAsia"/>
        </w:rPr>
        <w:t>均</w:t>
      </w:r>
      <w:r w:rsidR="00B712B3">
        <w:rPr>
          <w:rFonts w:hint="eastAsia"/>
        </w:rPr>
        <w:t>保存在</w:t>
      </w:r>
      <w:r w:rsidR="00B712B3">
        <w:rPr>
          <w:rFonts w:hint="eastAsia"/>
        </w:rPr>
        <w:t>tip</w:t>
      </w:r>
      <w:r w:rsidR="00B712B3">
        <w:rPr>
          <w:rFonts w:hint="eastAsia"/>
        </w:rPr>
        <w:t>私有的</w:t>
      </w:r>
      <w:r w:rsidR="00B712B3">
        <w:rPr>
          <w:rFonts w:hint="eastAsia"/>
        </w:rPr>
        <w:t>tasksToKill</w:t>
      </w:r>
      <w:r w:rsidR="00B712B3">
        <w:rPr>
          <w:rFonts w:hint="eastAsia"/>
        </w:rPr>
        <w:t>队列中）</w:t>
      </w:r>
      <w:r w:rsidR="00E5551B">
        <w:rPr>
          <w:rFonts w:hint="eastAsia"/>
        </w:rPr>
        <w:t>，</w:t>
      </w:r>
      <w:r>
        <w:rPr>
          <w:rFonts w:hint="eastAsia"/>
        </w:rPr>
        <w:t>但当前上报的</w:t>
      </w:r>
      <w:r w:rsidR="008C094E">
        <w:rPr>
          <w:rFonts w:hint="eastAsia"/>
        </w:rPr>
        <w:t>Task</w:t>
      </w:r>
      <w:r>
        <w:rPr>
          <w:rFonts w:hint="eastAsia"/>
        </w:rPr>
        <w:t>的状态为</w:t>
      </w:r>
      <w:r>
        <w:rPr>
          <w:rFonts w:hint="eastAsia"/>
        </w:rPr>
        <w:t>SUCCEEDED</w:t>
      </w:r>
      <w:r>
        <w:rPr>
          <w:rFonts w:hint="eastAsia"/>
        </w:rPr>
        <w:t>，</w:t>
      </w:r>
      <w:r w:rsidR="00E90196">
        <w:rPr>
          <w:rFonts w:hint="eastAsia"/>
        </w:rPr>
        <w:t>则</w:t>
      </w:r>
      <w:r w:rsidR="00805EA7">
        <w:rPr>
          <w:rFonts w:hint="eastAsia"/>
        </w:rPr>
        <w:t>改变</w:t>
      </w:r>
      <w:r w:rsidR="00267FCF">
        <w:rPr>
          <w:rFonts w:hint="eastAsia"/>
        </w:rPr>
        <w:t>Task</w:t>
      </w:r>
      <w:r>
        <w:rPr>
          <w:rFonts w:hint="eastAsia"/>
        </w:rPr>
        <w:t>状态为</w:t>
      </w:r>
      <w:r>
        <w:rPr>
          <w:rFonts w:hint="eastAsia"/>
        </w:rPr>
        <w:t>KILLED</w:t>
      </w:r>
      <w:r w:rsidR="00C46AC5">
        <w:rPr>
          <w:rFonts w:hint="eastAsia"/>
        </w:rPr>
        <w:t>；</w:t>
      </w:r>
      <w:r w:rsidR="00CA0E78">
        <w:rPr>
          <w:rFonts w:hint="eastAsia"/>
        </w:rPr>
        <w:t>如果作业已</w:t>
      </w:r>
      <w:r w:rsidR="00D85CF8">
        <w:rPr>
          <w:rFonts w:hint="eastAsia"/>
        </w:rPr>
        <w:t>完成，但上报状态的</w:t>
      </w:r>
      <w:r>
        <w:rPr>
          <w:rFonts w:hint="eastAsia"/>
        </w:rPr>
        <w:t>Task</w:t>
      </w:r>
      <w:r>
        <w:rPr>
          <w:rFonts w:hint="eastAsia"/>
        </w:rPr>
        <w:t>不是</w:t>
      </w:r>
      <w:r w:rsidR="000E5C6F">
        <w:rPr>
          <w:rFonts w:hint="eastAsia"/>
        </w:rPr>
        <w:t>TaskCleanup</w:t>
      </w:r>
      <w:r w:rsidR="00D85CF8">
        <w:rPr>
          <w:rFonts w:hint="eastAsia"/>
        </w:rPr>
        <w:t>类型</w:t>
      </w:r>
      <w:r>
        <w:rPr>
          <w:rFonts w:hint="eastAsia"/>
        </w:rPr>
        <w:t>任务，如果此时</w:t>
      </w:r>
      <w:r w:rsidR="007D0491">
        <w:rPr>
          <w:rFonts w:hint="eastAsia"/>
        </w:rPr>
        <w:t>Task</w:t>
      </w:r>
      <w:r>
        <w:rPr>
          <w:rFonts w:hint="eastAsia"/>
        </w:rPr>
        <w:t>状态为</w:t>
      </w:r>
      <w:r>
        <w:rPr>
          <w:rFonts w:hint="eastAsia"/>
        </w:rPr>
        <w:t>FAILED_UNCLEAN</w:t>
      </w:r>
      <w:r w:rsidR="00892513">
        <w:rPr>
          <w:rFonts w:hint="eastAsia"/>
        </w:rPr>
        <w:t>（</w:t>
      </w:r>
      <w:r w:rsidR="007D0491">
        <w:rPr>
          <w:rFonts w:hint="eastAsia"/>
        </w:rPr>
        <w:t>KILLED_UNCLEAN</w:t>
      </w:r>
      <w:r w:rsidR="00892513">
        <w:rPr>
          <w:rFonts w:hint="eastAsia"/>
        </w:rPr>
        <w:t>）</w:t>
      </w:r>
      <w:r>
        <w:rPr>
          <w:rFonts w:hint="eastAsia"/>
        </w:rPr>
        <w:t>，则将其标示为</w:t>
      </w:r>
      <w:r>
        <w:rPr>
          <w:rFonts w:hint="eastAsia"/>
        </w:rPr>
        <w:t>FAILED</w:t>
      </w:r>
      <w:r w:rsidR="00847A3D">
        <w:rPr>
          <w:rFonts w:hint="eastAsia"/>
        </w:rPr>
        <w:t>（</w:t>
      </w:r>
      <w:r w:rsidR="000F7758">
        <w:rPr>
          <w:rFonts w:hint="eastAsia"/>
        </w:rPr>
        <w:t>KILLED</w:t>
      </w:r>
      <w:r w:rsidR="005B19B3">
        <w:rPr>
          <w:rFonts w:hint="eastAsia"/>
        </w:rPr>
        <w:t>）</w:t>
      </w:r>
      <w:r w:rsidR="000C3DD5">
        <w:rPr>
          <w:rFonts w:hint="eastAsia"/>
        </w:rPr>
        <w:t>，</w:t>
      </w:r>
      <w:r w:rsidR="001174DF">
        <w:rPr>
          <w:rFonts w:hint="eastAsia"/>
        </w:rPr>
        <w:t>因为</w:t>
      </w:r>
      <w:r w:rsidR="000C3DD5">
        <w:rPr>
          <w:rFonts w:hint="eastAsia"/>
        </w:rPr>
        <w:t>作业既然已经完成，就没有必要再</w:t>
      </w:r>
      <w:r w:rsidR="001174DF">
        <w:rPr>
          <w:rFonts w:hint="eastAsia"/>
        </w:rPr>
        <w:t>为当前</w:t>
      </w:r>
      <w:r w:rsidR="001174DF">
        <w:rPr>
          <w:rFonts w:hint="eastAsia"/>
        </w:rPr>
        <w:t>Task</w:t>
      </w:r>
      <w:r w:rsidR="007C6DC4">
        <w:rPr>
          <w:rFonts w:hint="eastAsia"/>
        </w:rPr>
        <w:t>生成</w:t>
      </w:r>
      <w:r w:rsidR="007C6DC4">
        <w:rPr>
          <w:rFonts w:hint="eastAsia"/>
        </w:rPr>
        <w:t>TaskCleanup</w:t>
      </w:r>
      <w:r w:rsidR="007C6DC4">
        <w:rPr>
          <w:rFonts w:hint="eastAsia"/>
        </w:rPr>
        <w:t>类型任务</w:t>
      </w:r>
      <w:r w:rsidR="009C13D4">
        <w:rPr>
          <w:rFonts w:hint="eastAsia"/>
        </w:rPr>
        <w:t>。</w:t>
      </w:r>
    </w:p>
    <w:p w:rsidR="00082D0B" w:rsidRDefault="0097230D" w:rsidP="000A6368">
      <w:pPr>
        <w:pStyle w:val="C503-2"/>
        <w:numPr>
          <w:ilvl w:val="1"/>
          <w:numId w:val="41"/>
        </w:numPr>
        <w:ind w:firstLineChars="0"/>
      </w:pPr>
      <w:r>
        <w:rPr>
          <w:rFonts w:hint="eastAsia"/>
        </w:rPr>
        <w:t>更新</w:t>
      </w:r>
      <w:r>
        <w:rPr>
          <w:rFonts w:hint="eastAsia"/>
        </w:rPr>
        <w:t>tip</w:t>
      </w:r>
      <w:r>
        <w:rPr>
          <w:rFonts w:hint="eastAsia"/>
        </w:rPr>
        <w:t>中</w:t>
      </w:r>
      <w:r w:rsidR="00632210">
        <w:rPr>
          <w:rFonts w:hint="eastAsia"/>
        </w:rPr>
        <w:t>Task</w:t>
      </w:r>
      <w:r w:rsidR="00082D0B">
        <w:rPr>
          <w:rFonts w:hint="eastAsia"/>
        </w:rPr>
        <w:t>状态</w:t>
      </w:r>
      <w:r>
        <w:rPr>
          <w:rFonts w:hint="eastAsia"/>
        </w:rPr>
        <w:t>，如果</w:t>
      </w:r>
      <w:r>
        <w:rPr>
          <w:rFonts w:hint="eastAsia"/>
        </w:rPr>
        <w:t>Task</w:t>
      </w:r>
      <w:r>
        <w:rPr>
          <w:rFonts w:hint="eastAsia"/>
        </w:rPr>
        <w:t>状态</w:t>
      </w:r>
      <w:r w:rsidR="00082D0B">
        <w:rPr>
          <w:rFonts w:hint="eastAsia"/>
        </w:rPr>
        <w:t>改变</w:t>
      </w:r>
      <w:r w:rsidR="00A02D5C">
        <w:rPr>
          <w:rFonts w:hint="eastAsia"/>
        </w:rPr>
        <w:t>且</w:t>
      </w:r>
      <w:r w:rsidR="00082D0B">
        <w:rPr>
          <w:rFonts w:hint="eastAsia"/>
        </w:rPr>
        <w:t>状态为</w:t>
      </w:r>
      <w:r w:rsidR="00082D0B">
        <w:rPr>
          <w:rFonts w:hint="eastAsia"/>
        </w:rPr>
        <w:t>FAILED_UNCLEAN</w:t>
      </w:r>
      <w:r w:rsidR="0091512B">
        <w:rPr>
          <w:rFonts w:hint="eastAsia"/>
        </w:rPr>
        <w:t>或</w:t>
      </w:r>
      <w:r w:rsidR="0091512B" w:rsidRPr="00472641">
        <w:t>KILLED_UNCLEAN</w:t>
      </w:r>
      <w:r w:rsidR="00082D0B">
        <w:rPr>
          <w:rFonts w:hint="eastAsia"/>
        </w:rPr>
        <w:t>时，执行</w:t>
      </w:r>
      <w:r w:rsidR="00082D0B">
        <w:rPr>
          <w:rFonts w:hint="eastAsia"/>
        </w:rPr>
        <w:t>incompleteSubTask()</w:t>
      </w:r>
      <w:r w:rsidR="00CA0E78">
        <w:rPr>
          <w:rFonts w:hint="eastAsia"/>
        </w:rPr>
        <w:t>函数</w:t>
      </w:r>
      <w:r w:rsidR="00082D0B">
        <w:rPr>
          <w:rFonts w:hint="eastAsia"/>
        </w:rPr>
        <w:t>，</w:t>
      </w:r>
      <w:r w:rsidR="00CA0E78">
        <w:rPr>
          <w:rFonts w:hint="eastAsia"/>
        </w:rPr>
        <w:t>它</w:t>
      </w:r>
      <w:r w:rsidR="00082D0B">
        <w:rPr>
          <w:rFonts w:hint="eastAsia"/>
        </w:rPr>
        <w:t>处理任务执行体已经失败的情况：（</w:t>
      </w:r>
      <w:r w:rsidR="00EF7B2F">
        <w:rPr>
          <w:rFonts w:hint="eastAsia"/>
        </w:rPr>
        <w:t>a</w:t>
      </w:r>
      <w:r w:rsidR="00082D0B">
        <w:rPr>
          <w:rFonts w:hint="eastAsia"/>
        </w:rPr>
        <w:t>）判断是否是用户手动</w:t>
      </w:r>
      <w:r w:rsidR="00082D0B">
        <w:rPr>
          <w:rFonts w:hint="eastAsia"/>
        </w:rPr>
        <w:t>Ki</w:t>
      </w:r>
      <w:r w:rsidR="005168AB">
        <w:rPr>
          <w:rFonts w:hint="eastAsia"/>
        </w:rPr>
        <w:t>l</w:t>
      </w:r>
      <w:r w:rsidR="00082D0B">
        <w:rPr>
          <w:rFonts w:hint="eastAsia"/>
        </w:rPr>
        <w:t>l</w:t>
      </w:r>
      <w:r w:rsidR="005168AB">
        <w:rPr>
          <w:rFonts w:hint="eastAsia"/>
        </w:rPr>
        <w:t>当前任务</w:t>
      </w:r>
      <w:r w:rsidR="00533933">
        <w:rPr>
          <w:rFonts w:hint="eastAsia"/>
        </w:rPr>
        <w:t>，如果是，则将</w:t>
      </w:r>
      <w:r w:rsidR="00533933">
        <w:rPr>
          <w:rFonts w:hint="eastAsia"/>
        </w:rPr>
        <w:t>FAILED</w:t>
      </w:r>
      <w:r w:rsidR="003346D2">
        <w:rPr>
          <w:rFonts w:hint="eastAsia"/>
        </w:rPr>
        <w:t>系列</w:t>
      </w:r>
      <w:r w:rsidR="00533933">
        <w:rPr>
          <w:rFonts w:hint="eastAsia"/>
        </w:rPr>
        <w:t>状态</w:t>
      </w:r>
      <w:r w:rsidR="003346D2">
        <w:rPr>
          <w:rFonts w:hint="eastAsia"/>
        </w:rPr>
        <w:t>设置</w:t>
      </w:r>
      <w:r w:rsidR="00533933">
        <w:rPr>
          <w:rFonts w:hint="eastAsia"/>
        </w:rPr>
        <w:t>成</w:t>
      </w:r>
      <w:r w:rsidR="00533933">
        <w:rPr>
          <w:rFonts w:hint="eastAsia"/>
        </w:rPr>
        <w:t>KILLED</w:t>
      </w:r>
      <w:r w:rsidR="003346D2">
        <w:rPr>
          <w:rFonts w:hint="eastAsia"/>
        </w:rPr>
        <w:t>系列状态</w:t>
      </w:r>
      <w:r w:rsidR="00082D0B">
        <w:rPr>
          <w:rFonts w:hint="eastAsia"/>
        </w:rPr>
        <w:t>；（</w:t>
      </w:r>
      <w:r w:rsidR="00EF7B2F">
        <w:rPr>
          <w:rFonts w:hint="eastAsia"/>
        </w:rPr>
        <w:t>b</w:t>
      </w:r>
      <w:r w:rsidR="00082D0B">
        <w:rPr>
          <w:rFonts w:hint="eastAsia"/>
        </w:rPr>
        <w:t>）如果</w:t>
      </w:r>
      <w:r w:rsidR="00F84721">
        <w:rPr>
          <w:rFonts w:hint="eastAsia"/>
        </w:rPr>
        <w:t>Task</w:t>
      </w:r>
      <w:r w:rsidR="00082D0B">
        <w:rPr>
          <w:rFonts w:hint="eastAsia"/>
        </w:rPr>
        <w:t>状态不是</w:t>
      </w:r>
      <w:r w:rsidR="00082D0B">
        <w:rPr>
          <w:rFonts w:hint="eastAsia"/>
        </w:rPr>
        <w:t>KILL</w:t>
      </w:r>
      <w:r w:rsidR="009132F7">
        <w:rPr>
          <w:rFonts w:hint="eastAsia"/>
        </w:rPr>
        <w:t>ED</w:t>
      </w:r>
      <w:r w:rsidR="00082D0B">
        <w:rPr>
          <w:rFonts w:hint="eastAsia"/>
        </w:rPr>
        <w:t>或</w:t>
      </w:r>
      <w:r w:rsidR="00082D0B">
        <w:rPr>
          <w:rFonts w:hint="eastAsia"/>
        </w:rPr>
        <w:t>FAIL</w:t>
      </w:r>
      <w:r w:rsidR="009132F7">
        <w:rPr>
          <w:rFonts w:hint="eastAsia"/>
        </w:rPr>
        <w:t>ED</w:t>
      </w:r>
      <w:r w:rsidR="00082D0B">
        <w:rPr>
          <w:rFonts w:hint="eastAsia"/>
        </w:rPr>
        <w:t>系列状态，</w:t>
      </w:r>
      <w:r w:rsidR="00E560F9">
        <w:rPr>
          <w:rFonts w:hint="eastAsia"/>
        </w:rPr>
        <w:t>将</w:t>
      </w:r>
      <w:r w:rsidR="00E560F9">
        <w:rPr>
          <w:rFonts w:hint="eastAsia"/>
        </w:rPr>
        <w:t>Task</w:t>
      </w:r>
      <w:r w:rsidR="00E560F9">
        <w:rPr>
          <w:rFonts w:hint="eastAsia"/>
        </w:rPr>
        <w:t>状态</w:t>
      </w:r>
      <w:r w:rsidR="00082D0B">
        <w:rPr>
          <w:rFonts w:hint="eastAsia"/>
        </w:rPr>
        <w:t>统一设置成</w:t>
      </w:r>
      <w:r w:rsidR="00082D0B">
        <w:rPr>
          <w:rFonts w:hint="eastAsia"/>
        </w:rPr>
        <w:t>FAILED</w:t>
      </w:r>
      <w:r w:rsidR="00082D0B">
        <w:rPr>
          <w:rFonts w:hint="eastAsia"/>
        </w:rPr>
        <w:t>；（</w:t>
      </w:r>
      <w:r w:rsidR="00EF7B2F">
        <w:rPr>
          <w:rFonts w:hint="eastAsia"/>
        </w:rPr>
        <w:t>c</w:t>
      </w:r>
      <w:r w:rsidR="00082D0B">
        <w:rPr>
          <w:rFonts w:hint="eastAsia"/>
        </w:rPr>
        <w:t>）从</w:t>
      </w:r>
      <w:r w:rsidR="00082D0B">
        <w:rPr>
          <w:rFonts w:hint="eastAsia"/>
        </w:rPr>
        <w:t>activeTasks</w:t>
      </w:r>
      <w:r w:rsidR="00082D0B">
        <w:rPr>
          <w:rFonts w:hint="eastAsia"/>
        </w:rPr>
        <w:t>中移除</w:t>
      </w:r>
      <w:r w:rsidR="00A70280">
        <w:rPr>
          <w:rFonts w:hint="eastAsia"/>
        </w:rPr>
        <w:t>当前任务</w:t>
      </w:r>
      <w:r w:rsidR="00082D0B">
        <w:rPr>
          <w:rFonts w:hint="eastAsia"/>
        </w:rPr>
        <w:t>；（</w:t>
      </w:r>
      <w:r w:rsidR="00EF7B2F">
        <w:rPr>
          <w:rFonts w:hint="eastAsia"/>
        </w:rPr>
        <w:t>d</w:t>
      </w:r>
      <w:r w:rsidR="005168AB">
        <w:rPr>
          <w:rFonts w:hint="eastAsia"/>
        </w:rPr>
        <w:t>）</w:t>
      </w:r>
      <w:r w:rsidR="00030B5F">
        <w:rPr>
          <w:rFonts w:hint="eastAsia"/>
        </w:rPr>
        <w:t>累加</w:t>
      </w:r>
      <w:r w:rsidR="005C4011">
        <w:rPr>
          <w:rFonts w:hint="eastAsia"/>
        </w:rPr>
        <w:t>tip</w:t>
      </w:r>
      <w:r w:rsidR="005C4011">
        <w:rPr>
          <w:rFonts w:hint="eastAsia"/>
        </w:rPr>
        <w:t>中</w:t>
      </w:r>
      <w:r w:rsidR="00082D0B">
        <w:rPr>
          <w:rFonts w:hint="eastAsia"/>
        </w:rPr>
        <w:t>已经执行失败的</w:t>
      </w:r>
      <w:r w:rsidR="00DD5CDF">
        <w:rPr>
          <w:rFonts w:hint="eastAsia"/>
        </w:rPr>
        <w:t>任务执行体</w:t>
      </w:r>
      <w:r w:rsidR="00082D0B">
        <w:rPr>
          <w:rFonts w:hint="eastAsia"/>
        </w:rPr>
        <w:t>个数</w:t>
      </w:r>
      <w:r w:rsidR="003346D2">
        <w:rPr>
          <w:rFonts w:hint="eastAsia"/>
        </w:rPr>
        <w:t>（状态需为</w:t>
      </w:r>
      <w:r w:rsidR="003346D2">
        <w:rPr>
          <w:rFonts w:hint="eastAsia"/>
        </w:rPr>
        <w:t>FAILED</w:t>
      </w:r>
      <w:r w:rsidR="003346D2">
        <w:rPr>
          <w:rFonts w:hint="eastAsia"/>
        </w:rPr>
        <w:t>）</w:t>
      </w:r>
      <w:r w:rsidR="00082D0B">
        <w:rPr>
          <w:rFonts w:hint="eastAsia"/>
        </w:rPr>
        <w:t>，如果当前任务</w:t>
      </w:r>
      <w:r w:rsidR="009F3809">
        <w:rPr>
          <w:rFonts w:hint="eastAsia"/>
        </w:rPr>
        <w:t>状态为</w:t>
      </w:r>
      <w:r w:rsidR="009F3809">
        <w:rPr>
          <w:rFonts w:hint="eastAsia"/>
        </w:rPr>
        <w:lastRenderedPageBreak/>
        <w:t>KILLED</w:t>
      </w:r>
      <w:r w:rsidR="005168AB">
        <w:rPr>
          <w:rFonts w:hint="eastAsia"/>
        </w:rPr>
        <w:t>，</w:t>
      </w:r>
      <w:r w:rsidR="00082D0B">
        <w:rPr>
          <w:rFonts w:hint="eastAsia"/>
        </w:rPr>
        <w:t>则</w:t>
      </w:r>
      <w:r w:rsidR="00B14167">
        <w:rPr>
          <w:rFonts w:hint="eastAsia"/>
        </w:rPr>
        <w:t>累加</w:t>
      </w:r>
      <w:r w:rsidR="00082D0B">
        <w:rPr>
          <w:rFonts w:hint="eastAsia"/>
        </w:rPr>
        <w:t>numKilledTasks</w:t>
      </w:r>
      <w:r w:rsidR="00082D0B">
        <w:rPr>
          <w:rFonts w:hint="eastAsia"/>
        </w:rPr>
        <w:t>；（</w:t>
      </w:r>
      <w:r w:rsidR="00EF7B2F">
        <w:rPr>
          <w:rFonts w:hint="eastAsia"/>
        </w:rPr>
        <w:t>e</w:t>
      </w:r>
      <w:r w:rsidR="00082D0B">
        <w:rPr>
          <w:rFonts w:hint="eastAsia"/>
        </w:rPr>
        <w:t>）如果</w:t>
      </w:r>
      <w:r w:rsidR="00082D0B">
        <w:rPr>
          <w:rFonts w:hint="eastAsia"/>
        </w:rPr>
        <w:t>TaskInProgress</w:t>
      </w:r>
      <w:r w:rsidR="00082D0B">
        <w:rPr>
          <w:rFonts w:hint="eastAsia"/>
        </w:rPr>
        <w:t>中</w:t>
      </w:r>
      <w:r w:rsidR="00226077">
        <w:rPr>
          <w:rFonts w:hint="eastAsia"/>
        </w:rPr>
        <w:t>执行失败的任务执行体个数</w:t>
      </w:r>
      <w:r w:rsidR="00082D0B">
        <w:rPr>
          <w:rFonts w:hint="eastAsia"/>
        </w:rPr>
        <w:t>达到最大值，</w:t>
      </w:r>
      <w:r w:rsidR="000900D0">
        <w:rPr>
          <w:rFonts w:hint="eastAsia"/>
        </w:rPr>
        <w:t>标记</w:t>
      </w:r>
      <w:r w:rsidR="000900D0">
        <w:rPr>
          <w:rFonts w:hint="eastAsia"/>
        </w:rPr>
        <w:t>tip</w:t>
      </w:r>
      <w:r w:rsidR="000900D0">
        <w:rPr>
          <w:rFonts w:hint="eastAsia"/>
        </w:rPr>
        <w:t>已失败</w:t>
      </w:r>
      <w:r w:rsidR="002A34D4">
        <w:rPr>
          <w:rFonts w:hint="eastAsia"/>
        </w:rPr>
        <w:t>。</w:t>
      </w:r>
    </w:p>
    <w:p w:rsidR="00082D0B" w:rsidRDefault="00082D0B" w:rsidP="000A6368">
      <w:pPr>
        <w:pStyle w:val="C503-2"/>
        <w:numPr>
          <w:ilvl w:val="1"/>
          <w:numId w:val="41"/>
        </w:numPr>
        <w:ind w:firstLineChars="0"/>
      </w:pPr>
      <w:r>
        <w:rPr>
          <w:rFonts w:hint="eastAsia"/>
        </w:rPr>
        <w:t>对</w:t>
      </w:r>
      <w:r w:rsidR="00F74498">
        <w:rPr>
          <w:rFonts w:hint="eastAsia"/>
        </w:rPr>
        <w:t>状态为</w:t>
      </w:r>
      <w:r w:rsidR="00BC083D" w:rsidRPr="00472641">
        <w:t>UNCLEAN</w:t>
      </w:r>
      <w:r w:rsidR="00311C16">
        <w:rPr>
          <w:rFonts w:hint="eastAsia"/>
        </w:rPr>
        <w:t>型</w:t>
      </w:r>
      <w:r>
        <w:rPr>
          <w:rFonts w:hint="eastAsia"/>
        </w:rPr>
        <w:t>任务，将</w:t>
      </w:r>
      <w:r>
        <w:rPr>
          <w:rFonts w:hint="eastAsia"/>
        </w:rPr>
        <w:t>taskid</w:t>
      </w:r>
      <w:r>
        <w:rPr>
          <w:rFonts w:hint="eastAsia"/>
        </w:rPr>
        <w:t>放到</w:t>
      </w:r>
      <w:r>
        <w:rPr>
          <w:rFonts w:hint="eastAsia"/>
        </w:rPr>
        <w:t>CleanUpTasks</w:t>
      </w:r>
      <w:r>
        <w:rPr>
          <w:rFonts w:hint="eastAsia"/>
        </w:rPr>
        <w:t>中</w:t>
      </w:r>
      <w:r w:rsidR="001F14CD">
        <w:rPr>
          <w:rFonts w:hint="eastAsia"/>
        </w:rPr>
        <w:t>（</w:t>
      </w:r>
      <w:r w:rsidR="006137FD">
        <w:rPr>
          <w:rFonts w:hint="eastAsia"/>
        </w:rPr>
        <w:t>方便生成后续的</w:t>
      </w:r>
      <w:r w:rsidR="006137FD">
        <w:rPr>
          <w:rFonts w:hint="eastAsia"/>
        </w:rPr>
        <w:t>TaskCleanup</w:t>
      </w:r>
      <w:r w:rsidR="006137FD">
        <w:rPr>
          <w:rFonts w:hint="eastAsia"/>
        </w:rPr>
        <w:t>任务，</w:t>
      </w:r>
      <w:r w:rsidR="001F14CD">
        <w:rPr>
          <w:rFonts w:hint="eastAsia"/>
        </w:rPr>
        <w:t>JobTracker</w:t>
      </w:r>
      <w:r w:rsidR="001F14CD">
        <w:rPr>
          <w:rFonts w:hint="eastAsia"/>
        </w:rPr>
        <w:t>将优先分派这类任务）</w:t>
      </w:r>
      <w:r w:rsidR="00BC3229">
        <w:rPr>
          <w:rFonts w:hint="eastAsia"/>
        </w:rPr>
        <w:t>。在</w:t>
      </w:r>
      <w:r w:rsidR="000C50F7">
        <w:rPr>
          <w:rFonts w:hint="eastAsia"/>
        </w:rPr>
        <w:t>incompleteSubTask()</w:t>
      </w:r>
      <w:r w:rsidR="000C50F7">
        <w:rPr>
          <w:rFonts w:hint="eastAsia"/>
        </w:rPr>
        <w:t>函数中，</w:t>
      </w:r>
      <w:r w:rsidR="00CA7FEF">
        <w:rPr>
          <w:rFonts w:hint="eastAsia"/>
        </w:rPr>
        <w:t>需要特别考虑</w:t>
      </w:r>
      <w:r w:rsidR="00E768FD">
        <w:rPr>
          <w:rFonts w:hint="eastAsia"/>
        </w:rPr>
        <w:t>这种情况</w:t>
      </w:r>
      <w:r w:rsidR="00CA7FEF">
        <w:rPr>
          <w:rFonts w:hint="eastAsia"/>
        </w:rPr>
        <w:t>，即</w:t>
      </w:r>
      <w:r w:rsidR="000C50F7">
        <w:rPr>
          <w:rFonts w:hint="eastAsia"/>
        </w:rPr>
        <w:t>如果</w:t>
      </w:r>
      <w:r w:rsidR="000C50F7">
        <w:rPr>
          <w:rFonts w:hint="eastAsia"/>
        </w:rPr>
        <w:t>job</w:t>
      </w:r>
      <w:r w:rsidR="000C50F7">
        <w:rPr>
          <w:rFonts w:hint="eastAsia"/>
        </w:rPr>
        <w:t>还没完成，且</w:t>
      </w:r>
      <w:r w:rsidR="0007402F">
        <w:rPr>
          <w:rFonts w:hint="eastAsia"/>
        </w:rPr>
        <w:t>执行失败的</w:t>
      </w:r>
      <w:r w:rsidR="00DA70B6">
        <w:rPr>
          <w:rFonts w:hint="eastAsia"/>
        </w:rPr>
        <w:t>Task</w:t>
      </w:r>
      <w:r w:rsidR="000C50F7">
        <w:rPr>
          <w:rFonts w:hint="eastAsia"/>
        </w:rPr>
        <w:t>为</w:t>
      </w:r>
      <w:r w:rsidR="000C50F7">
        <w:rPr>
          <w:rFonts w:hint="eastAsia"/>
        </w:rPr>
        <w:t>Map</w:t>
      </w:r>
      <w:r w:rsidR="000C50F7">
        <w:rPr>
          <w:rFonts w:hint="eastAsia"/>
        </w:rPr>
        <w:t>任务</w:t>
      </w:r>
      <w:r w:rsidR="00CB1FED">
        <w:rPr>
          <w:rFonts w:hint="eastAsia"/>
        </w:rPr>
        <w:t>，</w:t>
      </w:r>
      <w:r w:rsidR="000C50F7">
        <w:rPr>
          <w:rFonts w:hint="eastAsia"/>
        </w:rPr>
        <w:t>如果</w:t>
      </w:r>
      <w:r w:rsidR="00F85DBB">
        <w:rPr>
          <w:rFonts w:hint="eastAsia"/>
        </w:rPr>
        <w:t>tip</w:t>
      </w:r>
      <w:r w:rsidR="0007402F">
        <w:rPr>
          <w:rFonts w:hint="eastAsia"/>
        </w:rPr>
        <w:t>以前</w:t>
      </w:r>
      <w:r w:rsidR="00F85DBB">
        <w:rPr>
          <w:rFonts w:hint="eastAsia"/>
        </w:rPr>
        <w:t>执行</w:t>
      </w:r>
      <w:r w:rsidR="0007402F">
        <w:rPr>
          <w:rFonts w:hint="eastAsia"/>
        </w:rPr>
        <w:t>成功</w:t>
      </w:r>
      <w:r w:rsidR="000C50F7">
        <w:rPr>
          <w:rFonts w:hint="eastAsia"/>
        </w:rPr>
        <w:t>，则需将整个</w:t>
      </w:r>
      <w:r w:rsidR="00AD3CC5">
        <w:rPr>
          <w:rFonts w:hint="eastAsia"/>
        </w:rPr>
        <w:t>tip</w:t>
      </w:r>
      <w:r w:rsidR="000C50F7">
        <w:rPr>
          <w:rFonts w:hint="eastAsia"/>
        </w:rPr>
        <w:t>的成功</w:t>
      </w:r>
      <w:r w:rsidR="00AD3CC5">
        <w:rPr>
          <w:rFonts w:hint="eastAsia"/>
        </w:rPr>
        <w:t>Task</w:t>
      </w:r>
      <w:r w:rsidR="00AD3CC5">
        <w:rPr>
          <w:rFonts w:hint="eastAsia"/>
        </w:rPr>
        <w:t>数目</w:t>
      </w:r>
      <w:r w:rsidR="000C50F7">
        <w:rPr>
          <w:rFonts w:hint="eastAsia"/>
        </w:rPr>
        <w:t>减一</w:t>
      </w:r>
      <w:r w:rsidR="0007402F">
        <w:rPr>
          <w:rFonts w:hint="eastAsia"/>
        </w:rPr>
        <w:t>，这种情况表示，</w:t>
      </w:r>
      <w:r w:rsidR="005D31A0">
        <w:rPr>
          <w:rFonts w:hint="eastAsia"/>
        </w:rPr>
        <w:t>tip</w:t>
      </w:r>
      <w:r w:rsidR="00FB50C7">
        <w:rPr>
          <w:rFonts w:hint="eastAsia"/>
        </w:rPr>
        <w:t>以前在某个</w:t>
      </w:r>
      <w:r w:rsidR="00FB50C7">
        <w:rPr>
          <w:rFonts w:hint="eastAsia"/>
        </w:rPr>
        <w:t>TaskTracker</w:t>
      </w:r>
      <w:r w:rsidR="00FB50C7">
        <w:rPr>
          <w:rFonts w:hint="eastAsia"/>
        </w:rPr>
        <w:t>上执行</w:t>
      </w:r>
      <w:r w:rsidR="000C50F7">
        <w:rPr>
          <w:rFonts w:hint="eastAsia"/>
        </w:rPr>
        <w:t>成功，但</w:t>
      </w:r>
      <w:r w:rsidR="00126BB7">
        <w:rPr>
          <w:rFonts w:hint="eastAsia"/>
        </w:rPr>
        <w:t>成功执行</w:t>
      </w:r>
      <w:r w:rsidR="0097428A">
        <w:rPr>
          <w:rFonts w:hint="eastAsia"/>
        </w:rPr>
        <w:t>tip</w:t>
      </w:r>
      <w:r w:rsidR="00126BB7">
        <w:rPr>
          <w:rFonts w:hint="eastAsia"/>
        </w:rPr>
        <w:t>的</w:t>
      </w:r>
      <w:r w:rsidR="00746161">
        <w:rPr>
          <w:rFonts w:hint="eastAsia"/>
        </w:rPr>
        <w:t>TaskTracker</w:t>
      </w:r>
      <w:r w:rsidR="00407559">
        <w:rPr>
          <w:rFonts w:hint="eastAsia"/>
        </w:rPr>
        <w:t>重启了，</w:t>
      </w:r>
      <w:r w:rsidR="00D31AB8">
        <w:rPr>
          <w:rFonts w:hint="eastAsia"/>
        </w:rPr>
        <w:t>当前</w:t>
      </w:r>
      <w:r w:rsidR="00D31AB8">
        <w:rPr>
          <w:rFonts w:hint="eastAsia"/>
        </w:rPr>
        <w:t>Task</w:t>
      </w:r>
      <w:r w:rsidR="00746161">
        <w:rPr>
          <w:rFonts w:hint="eastAsia"/>
        </w:rPr>
        <w:t>状态报告</w:t>
      </w:r>
      <w:r w:rsidR="00407559">
        <w:rPr>
          <w:rFonts w:hint="eastAsia"/>
        </w:rPr>
        <w:t>来自另外一台</w:t>
      </w:r>
      <w:r w:rsidR="00746161">
        <w:rPr>
          <w:rFonts w:hint="eastAsia"/>
        </w:rPr>
        <w:t>TaskTracker</w:t>
      </w:r>
      <w:r w:rsidR="003457A1">
        <w:rPr>
          <w:rFonts w:hint="eastAsia"/>
        </w:rPr>
        <w:t>。</w:t>
      </w:r>
    </w:p>
    <w:p w:rsidR="00544F43" w:rsidRDefault="00AF1EE7" w:rsidP="000A6368">
      <w:pPr>
        <w:pStyle w:val="C503-2"/>
        <w:numPr>
          <w:ilvl w:val="1"/>
          <w:numId w:val="41"/>
        </w:numPr>
        <w:ind w:firstLineChars="0"/>
      </w:pPr>
      <w:r>
        <w:rPr>
          <w:rFonts w:hint="eastAsia"/>
        </w:rPr>
        <w:t>更新</w:t>
      </w:r>
      <w:r>
        <w:rPr>
          <w:rFonts w:hint="eastAsia"/>
        </w:rPr>
        <w:t>tip</w:t>
      </w:r>
      <w:r>
        <w:rPr>
          <w:rFonts w:hint="eastAsia"/>
        </w:rPr>
        <w:t>中</w:t>
      </w:r>
      <w:r>
        <w:rPr>
          <w:rFonts w:hint="eastAsia"/>
        </w:rPr>
        <w:t>Task</w:t>
      </w:r>
      <w:r>
        <w:rPr>
          <w:rFonts w:hint="eastAsia"/>
        </w:rPr>
        <w:t>状态，如果</w:t>
      </w:r>
      <w:r>
        <w:rPr>
          <w:rFonts w:hint="eastAsia"/>
        </w:rPr>
        <w:t>Task</w:t>
      </w:r>
      <w:r>
        <w:rPr>
          <w:rFonts w:hint="eastAsia"/>
        </w:rPr>
        <w:t>状态改变且</w:t>
      </w:r>
      <w:r w:rsidR="000B7586">
        <w:rPr>
          <w:rFonts w:hint="eastAsia"/>
        </w:rPr>
        <w:t>状态为</w:t>
      </w:r>
      <w:r w:rsidR="0051006B" w:rsidRPr="0051006B">
        <w:rPr>
          <w:rFonts w:hint="eastAsia"/>
        </w:rPr>
        <w:t>FAILED/KILLED</w:t>
      </w:r>
      <w:r w:rsidR="0051006B" w:rsidRPr="0051006B">
        <w:rPr>
          <w:rFonts w:hint="eastAsia"/>
        </w:rPr>
        <w:t>时，执行</w:t>
      </w:r>
      <w:r w:rsidR="0051006B" w:rsidRPr="0051006B">
        <w:rPr>
          <w:rFonts w:hint="eastAsia"/>
        </w:rPr>
        <w:t>failedask</w:t>
      </w:r>
      <w:r w:rsidR="0051006B" w:rsidRPr="0051006B">
        <w:rPr>
          <w:rFonts w:hint="eastAsia"/>
        </w:rPr>
        <w:t>函数，它首先调用</w:t>
      </w:r>
      <w:r w:rsidR="0051006B" w:rsidRPr="0051006B">
        <w:rPr>
          <w:rFonts w:hint="eastAsia"/>
        </w:rPr>
        <w:t>tip.incompleteSubTask</w:t>
      </w:r>
      <w:r w:rsidR="0051006B" w:rsidRPr="0051006B">
        <w:rPr>
          <w:rFonts w:hint="eastAsia"/>
        </w:rPr>
        <w:t>函数，然后做出处理：（</w:t>
      </w:r>
      <w:r w:rsidR="0051006B" w:rsidRPr="0051006B">
        <w:rPr>
          <w:rFonts w:hint="eastAsia"/>
        </w:rPr>
        <w:t>a</w:t>
      </w:r>
      <w:r w:rsidR="0051006B" w:rsidRPr="0051006B">
        <w:rPr>
          <w:rFonts w:hint="eastAsia"/>
        </w:rPr>
        <w:t>）如果</w:t>
      </w:r>
      <w:r w:rsidR="0051006B" w:rsidRPr="0051006B">
        <w:rPr>
          <w:rFonts w:hint="eastAsia"/>
        </w:rPr>
        <w:t>Task</w:t>
      </w:r>
      <w:r w:rsidR="0051006B" w:rsidRPr="0051006B">
        <w:rPr>
          <w:rFonts w:hint="eastAsia"/>
        </w:rPr>
        <w:t>是</w:t>
      </w:r>
      <w:r w:rsidR="0051006B" w:rsidRPr="0051006B">
        <w:rPr>
          <w:rFonts w:hint="eastAsia"/>
        </w:rPr>
        <w:t>tip</w:t>
      </w:r>
      <w:r w:rsidR="00943AB4">
        <w:rPr>
          <w:rFonts w:hint="eastAsia"/>
        </w:rPr>
        <w:t>中最后一个</w:t>
      </w:r>
      <w:r w:rsidR="00EA629B">
        <w:rPr>
          <w:rFonts w:hint="eastAsia"/>
        </w:rPr>
        <w:t>活动</w:t>
      </w:r>
      <w:r w:rsidR="00943AB4">
        <w:rPr>
          <w:rFonts w:hint="eastAsia"/>
        </w:rPr>
        <w:t>任务，则</w:t>
      </w:r>
      <w:r w:rsidR="0051006B" w:rsidRPr="0051006B">
        <w:rPr>
          <w:rFonts w:hint="eastAsia"/>
        </w:rPr>
        <w:t>将</w:t>
      </w:r>
      <w:r w:rsidR="0051006B" w:rsidRPr="0051006B">
        <w:rPr>
          <w:rFonts w:hint="eastAsia"/>
        </w:rPr>
        <w:t>tip</w:t>
      </w:r>
      <w:r w:rsidR="007E239D">
        <w:rPr>
          <w:rFonts w:hint="eastAsia"/>
        </w:rPr>
        <w:t>添加至失败任务列表中，</w:t>
      </w:r>
      <w:r w:rsidR="00FE4519" w:rsidRPr="0051006B">
        <w:rPr>
          <w:rFonts w:hint="eastAsia"/>
        </w:rPr>
        <w:t>JobTracker</w:t>
      </w:r>
      <w:r w:rsidR="007E239D">
        <w:rPr>
          <w:rFonts w:hint="eastAsia"/>
        </w:rPr>
        <w:t>在下次心跳</w:t>
      </w:r>
      <w:r w:rsidR="006D5909">
        <w:rPr>
          <w:rFonts w:hint="eastAsia"/>
        </w:rPr>
        <w:t>响应</w:t>
      </w:r>
      <w:r w:rsidR="007E239D">
        <w:rPr>
          <w:rFonts w:hint="eastAsia"/>
        </w:rPr>
        <w:t>中将重新</w:t>
      </w:r>
      <w:r w:rsidR="0051006B" w:rsidRPr="0051006B">
        <w:rPr>
          <w:rFonts w:hint="eastAsia"/>
        </w:rPr>
        <w:t>分派</w:t>
      </w:r>
      <w:r w:rsidR="00314B10">
        <w:rPr>
          <w:rFonts w:hint="eastAsia"/>
        </w:rPr>
        <w:t>它</w:t>
      </w:r>
      <w:r w:rsidR="005357E2">
        <w:rPr>
          <w:rFonts w:hint="eastAsia"/>
        </w:rPr>
        <w:t>；</w:t>
      </w:r>
      <w:r w:rsidR="0051006B" w:rsidRPr="0051006B">
        <w:rPr>
          <w:rFonts w:hint="eastAsia"/>
        </w:rPr>
        <w:t>（</w:t>
      </w:r>
      <w:r w:rsidR="0051006B" w:rsidRPr="0051006B">
        <w:rPr>
          <w:rFonts w:hint="eastAsia"/>
        </w:rPr>
        <w:t>b</w:t>
      </w:r>
      <w:r w:rsidR="0051006B" w:rsidRPr="0051006B">
        <w:rPr>
          <w:rFonts w:hint="eastAsia"/>
        </w:rPr>
        <w:t>）如果</w:t>
      </w:r>
      <w:r w:rsidR="00AD5200">
        <w:rPr>
          <w:rFonts w:hint="eastAsia"/>
        </w:rPr>
        <w:t>tip</w:t>
      </w:r>
      <w:r w:rsidR="00AD5200">
        <w:rPr>
          <w:rFonts w:hint="eastAsia"/>
        </w:rPr>
        <w:t>（仅针对</w:t>
      </w:r>
      <w:r w:rsidR="0051006B" w:rsidRPr="0051006B">
        <w:rPr>
          <w:rFonts w:hint="eastAsia"/>
        </w:rPr>
        <w:t>Map</w:t>
      </w:r>
      <w:r w:rsidR="00AD5200">
        <w:rPr>
          <w:rFonts w:hint="eastAsia"/>
        </w:rPr>
        <w:t>型任务）已</w:t>
      </w:r>
      <w:r w:rsidR="0051006B" w:rsidRPr="0051006B">
        <w:rPr>
          <w:rFonts w:hint="eastAsia"/>
        </w:rPr>
        <w:t>执行成功，但新的</w:t>
      </w:r>
      <w:r w:rsidR="0051006B" w:rsidRPr="0051006B">
        <w:rPr>
          <w:rFonts w:hint="eastAsia"/>
        </w:rPr>
        <w:t>TaskTracker</w:t>
      </w:r>
      <w:r w:rsidR="0051006B" w:rsidRPr="0051006B">
        <w:rPr>
          <w:rFonts w:hint="eastAsia"/>
        </w:rPr>
        <w:t>执行</w:t>
      </w:r>
      <w:r w:rsidR="003211D7">
        <w:rPr>
          <w:rFonts w:hint="eastAsia"/>
        </w:rPr>
        <w:t>tip</w:t>
      </w:r>
      <w:r w:rsidR="0051006B" w:rsidRPr="0051006B">
        <w:rPr>
          <w:rFonts w:hint="eastAsia"/>
        </w:rPr>
        <w:t>失败，则将</w:t>
      </w:r>
      <w:r w:rsidR="0051006B" w:rsidRPr="0051006B">
        <w:rPr>
          <w:rFonts w:hint="eastAsia"/>
        </w:rPr>
        <w:t>tip</w:t>
      </w:r>
      <w:r w:rsidR="0051006B" w:rsidRPr="0051006B">
        <w:rPr>
          <w:rFonts w:hint="eastAsia"/>
        </w:rPr>
        <w:t>添加至失败任务列表中</w:t>
      </w:r>
      <w:r w:rsidR="005357E2">
        <w:rPr>
          <w:rFonts w:hint="eastAsia"/>
        </w:rPr>
        <w:t>；</w:t>
      </w:r>
      <w:r w:rsidR="0051006B" w:rsidRPr="0051006B">
        <w:rPr>
          <w:rFonts w:hint="eastAsia"/>
        </w:rPr>
        <w:t>（</w:t>
      </w:r>
      <w:r w:rsidR="0051006B" w:rsidRPr="0051006B">
        <w:rPr>
          <w:rFonts w:hint="eastAsia"/>
        </w:rPr>
        <w:t>c</w:t>
      </w:r>
      <w:r w:rsidR="0051006B" w:rsidRPr="0051006B">
        <w:rPr>
          <w:rFonts w:hint="eastAsia"/>
        </w:rPr>
        <w:t>）在</w:t>
      </w:r>
      <w:r w:rsidR="0051006B" w:rsidRPr="0051006B">
        <w:rPr>
          <w:rFonts w:hint="eastAsia"/>
        </w:rPr>
        <w:t>JobHistory</w:t>
      </w:r>
      <w:r w:rsidR="0051006B" w:rsidRPr="0051006B">
        <w:rPr>
          <w:rFonts w:hint="eastAsia"/>
        </w:rPr>
        <w:t>中记录任务失败日志；（</w:t>
      </w:r>
      <w:r w:rsidR="0051006B" w:rsidRPr="0051006B">
        <w:rPr>
          <w:rFonts w:hint="eastAsia"/>
        </w:rPr>
        <w:t>d</w:t>
      </w:r>
      <w:r w:rsidR="0051006B" w:rsidRPr="0051006B">
        <w:rPr>
          <w:rFonts w:hint="eastAsia"/>
        </w:rPr>
        <w:t>）如果当前任务</w:t>
      </w:r>
      <w:r w:rsidR="0051006B" w:rsidRPr="0051006B">
        <w:rPr>
          <w:rFonts w:hint="eastAsia"/>
        </w:rPr>
        <w:t>FAILED</w:t>
      </w:r>
      <w:r w:rsidR="0051006B" w:rsidRPr="0051006B">
        <w:rPr>
          <w:rFonts w:hint="eastAsia"/>
        </w:rPr>
        <w:t>，累加执行任务的</w:t>
      </w:r>
      <w:r w:rsidR="0051006B" w:rsidRPr="0051006B">
        <w:rPr>
          <w:rFonts w:hint="eastAsia"/>
        </w:rPr>
        <w:t>TaskTracker</w:t>
      </w:r>
      <w:r w:rsidR="0051006B" w:rsidRPr="0051006B">
        <w:rPr>
          <w:rFonts w:hint="eastAsia"/>
        </w:rPr>
        <w:t>上失败的任务数，</w:t>
      </w:r>
      <w:r w:rsidR="00BF5D86">
        <w:rPr>
          <w:rFonts w:hint="eastAsia"/>
        </w:rPr>
        <w:t>这</w:t>
      </w:r>
      <w:r w:rsidR="0051006B" w:rsidRPr="0051006B">
        <w:rPr>
          <w:rFonts w:hint="eastAsia"/>
        </w:rPr>
        <w:t>用于判断</w:t>
      </w:r>
      <w:r w:rsidR="0051006B" w:rsidRPr="0051006B">
        <w:rPr>
          <w:rFonts w:hint="eastAsia"/>
        </w:rPr>
        <w:t>TaskTracker</w:t>
      </w:r>
      <w:r w:rsidR="0051006B" w:rsidRPr="0051006B">
        <w:rPr>
          <w:rFonts w:hint="eastAsia"/>
        </w:rPr>
        <w:t>是否适合执行任务</w:t>
      </w:r>
      <w:r w:rsidR="005357E2">
        <w:rPr>
          <w:rFonts w:hint="eastAsia"/>
        </w:rPr>
        <w:t>；</w:t>
      </w:r>
      <w:r w:rsidR="0051006B" w:rsidRPr="0051006B">
        <w:rPr>
          <w:rFonts w:hint="eastAsia"/>
        </w:rPr>
        <w:t>（</w:t>
      </w:r>
      <w:r w:rsidR="0051006B" w:rsidRPr="0051006B">
        <w:rPr>
          <w:rFonts w:hint="eastAsia"/>
        </w:rPr>
        <w:t>e</w:t>
      </w:r>
      <w:r w:rsidR="0051006B" w:rsidRPr="0051006B">
        <w:rPr>
          <w:rFonts w:hint="eastAsia"/>
        </w:rPr>
        <w:t>）如果</w:t>
      </w:r>
      <w:r w:rsidR="008B26E4">
        <w:rPr>
          <w:rFonts w:hint="eastAsia"/>
        </w:rPr>
        <w:t>当前</w:t>
      </w:r>
      <w:r w:rsidR="008B26E4">
        <w:rPr>
          <w:rFonts w:hint="eastAsia"/>
        </w:rPr>
        <w:t>Task</w:t>
      </w:r>
      <w:r w:rsidR="008B26E4">
        <w:rPr>
          <w:rFonts w:hint="eastAsia"/>
        </w:rPr>
        <w:t>失败</w:t>
      </w:r>
      <w:r w:rsidR="002D269D">
        <w:rPr>
          <w:rFonts w:hint="eastAsia"/>
        </w:rPr>
        <w:t>而</w:t>
      </w:r>
      <w:r w:rsidR="008B26E4">
        <w:rPr>
          <w:rFonts w:hint="eastAsia"/>
        </w:rPr>
        <w:t>导致</w:t>
      </w:r>
      <w:r w:rsidR="0051006B" w:rsidRPr="0051006B">
        <w:rPr>
          <w:rFonts w:hint="eastAsia"/>
        </w:rPr>
        <w:t>tip</w:t>
      </w:r>
      <w:r w:rsidR="008B26E4">
        <w:rPr>
          <w:rFonts w:hint="eastAsia"/>
        </w:rPr>
        <w:t>被</w:t>
      </w:r>
      <w:r w:rsidR="00856171">
        <w:rPr>
          <w:rFonts w:hint="eastAsia"/>
        </w:rPr>
        <w:t>标记为失败</w:t>
      </w:r>
      <w:r w:rsidR="006F579E">
        <w:rPr>
          <w:rFonts w:hint="eastAsia"/>
        </w:rPr>
        <w:t>（经重试几次后仍然失败）</w:t>
      </w:r>
      <w:r w:rsidR="00856171">
        <w:rPr>
          <w:rFonts w:hint="eastAsia"/>
        </w:rPr>
        <w:t>，</w:t>
      </w:r>
      <w:r w:rsidR="0051006B" w:rsidRPr="0051006B">
        <w:rPr>
          <w:rFonts w:hint="eastAsia"/>
        </w:rPr>
        <w:t>判断所属</w:t>
      </w:r>
      <w:r w:rsidR="0051006B" w:rsidRPr="0051006B">
        <w:rPr>
          <w:rFonts w:hint="eastAsia"/>
        </w:rPr>
        <w:t>Job</w:t>
      </w:r>
      <w:r w:rsidR="0051006B" w:rsidRPr="0051006B">
        <w:rPr>
          <w:rFonts w:hint="eastAsia"/>
        </w:rPr>
        <w:t>的失败</w:t>
      </w:r>
      <w:r w:rsidR="005162C5">
        <w:rPr>
          <w:rFonts w:hint="eastAsia"/>
        </w:rPr>
        <w:t>tip</w:t>
      </w:r>
      <w:r w:rsidR="005162C5">
        <w:rPr>
          <w:rFonts w:hint="eastAsia"/>
        </w:rPr>
        <w:t>个</w:t>
      </w:r>
      <w:r w:rsidR="004B6054">
        <w:rPr>
          <w:rFonts w:hint="eastAsia"/>
        </w:rPr>
        <w:t>数是否达到</w:t>
      </w:r>
      <w:r w:rsidR="0051006B" w:rsidRPr="0051006B">
        <w:rPr>
          <w:rFonts w:hint="eastAsia"/>
        </w:rPr>
        <w:t>上限，如果达到上限，则杀掉</w:t>
      </w:r>
      <w:r w:rsidR="0051006B" w:rsidRPr="0051006B">
        <w:rPr>
          <w:rFonts w:hint="eastAsia"/>
        </w:rPr>
        <w:t>Job</w:t>
      </w:r>
      <w:r w:rsidR="0051006B" w:rsidRPr="0051006B">
        <w:rPr>
          <w:rFonts w:hint="eastAsia"/>
        </w:rPr>
        <w:t>。</w:t>
      </w:r>
    </w:p>
    <w:p w:rsidR="007C7A0E" w:rsidRDefault="007C7A0E" w:rsidP="000A6368">
      <w:pPr>
        <w:pStyle w:val="C503-2"/>
        <w:numPr>
          <w:ilvl w:val="1"/>
          <w:numId w:val="41"/>
        </w:numPr>
        <w:ind w:firstLineChars="0"/>
      </w:pPr>
      <w:r>
        <w:rPr>
          <w:rFonts w:hint="eastAsia"/>
        </w:rPr>
        <w:t>如果</w:t>
      </w:r>
      <w:r w:rsidR="00DC18CE">
        <w:rPr>
          <w:rFonts w:hint="eastAsia"/>
        </w:rPr>
        <w:t>改变后的</w:t>
      </w:r>
      <w:r w:rsidR="002C22AB">
        <w:rPr>
          <w:rFonts w:hint="eastAsia"/>
        </w:rPr>
        <w:t>Task</w:t>
      </w:r>
      <w:r>
        <w:rPr>
          <w:rFonts w:hint="eastAsia"/>
        </w:rPr>
        <w:t>状态为</w:t>
      </w:r>
      <w:r>
        <w:rPr>
          <w:rFonts w:hint="eastAsia"/>
        </w:rPr>
        <w:t>FAILED/KILLED</w:t>
      </w:r>
      <w:r w:rsidR="003D1DC3" w:rsidRPr="003D1DC3">
        <w:rPr>
          <w:rFonts w:hint="eastAsia"/>
        </w:rPr>
        <w:t>（</w:t>
      </w:r>
      <w:r w:rsidR="003D1DC3" w:rsidRPr="003D1DC3">
        <w:rPr>
          <w:rFonts w:hint="eastAsia"/>
        </w:rPr>
        <w:t>TaskCleanup</w:t>
      </w:r>
      <w:r w:rsidR="005C6F03">
        <w:rPr>
          <w:rFonts w:hint="eastAsia"/>
        </w:rPr>
        <w:t>类型</w:t>
      </w:r>
      <w:r w:rsidR="003D1DC3" w:rsidRPr="003D1DC3">
        <w:rPr>
          <w:rFonts w:hint="eastAsia"/>
        </w:rPr>
        <w:t>任务状态</w:t>
      </w:r>
      <w:r w:rsidR="00DC18CE">
        <w:rPr>
          <w:rFonts w:hint="eastAsia"/>
        </w:rPr>
        <w:t>始终</w:t>
      </w:r>
      <w:r w:rsidR="003D1DC3" w:rsidRPr="003D1DC3">
        <w:rPr>
          <w:rFonts w:hint="eastAsia"/>
        </w:rPr>
        <w:t>为</w:t>
      </w:r>
      <w:r w:rsidR="003D1DC3" w:rsidRPr="003D1DC3">
        <w:rPr>
          <w:rFonts w:hint="eastAsia"/>
        </w:rPr>
        <w:t>FAILED_UNCLEAN</w:t>
      </w:r>
      <w:r w:rsidR="00291561">
        <w:rPr>
          <w:rFonts w:hint="eastAsia"/>
        </w:rPr>
        <w:t>和</w:t>
      </w:r>
      <w:r w:rsidR="003D1DC3" w:rsidRPr="003D1DC3">
        <w:rPr>
          <w:rFonts w:hint="eastAsia"/>
        </w:rPr>
        <w:t>FAILED</w:t>
      </w:r>
      <w:r w:rsidR="00291561">
        <w:rPr>
          <w:rFonts w:hint="eastAsia"/>
        </w:rPr>
        <w:t>中一种</w:t>
      </w:r>
      <w:r w:rsidR="003D1DC3" w:rsidRPr="003D1DC3">
        <w:rPr>
          <w:rFonts w:hint="eastAsia"/>
        </w:rPr>
        <w:t>）</w:t>
      </w:r>
      <w:r w:rsidR="0074128B">
        <w:rPr>
          <w:rFonts w:hint="eastAsia"/>
        </w:rPr>
        <w:t>，</w:t>
      </w:r>
      <w:r>
        <w:rPr>
          <w:rFonts w:hint="eastAsia"/>
        </w:rPr>
        <w:t>生成相应的</w:t>
      </w:r>
      <w:r>
        <w:rPr>
          <w:rFonts w:hint="eastAsia"/>
        </w:rPr>
        <w:t>TaskCompletionEvent</w:t>
      </w:r>
      <w:r>
        <w:rPr>
          <w:rFonts w:hint="eastAsia"/>
        </w:rPr>
        <w:t>，并将事件添加至</w:t>
      </w:r>
      <w:r>
        <w:rPr>
          <w:rFonts w:hint="eastAsia"/>
        </w:rPr>
        <w:t>taskCompletionEvents</w:t>
      </w:r>
      <w:r>
        <w:rPr>
          <w:rFonts w:hint="eastAsia"/>
        </w:rPr>
        <w:t>列表中。</w:t>
      </w:r>
      <w:r>
        <w:rPr>
          <w:rFonts w:hint="eastAsia"/>
        </w:rPr>
        <w:t>Reducer</w:t>
      </w:r>
      <w:r>
        <w:rPr>
          <w:rFonts w:hint="eastAsia"/>
        </w:rPr>
        <w:t>子进程通过</w:t>
      </w:r>
      <w:r w:rsidR="00C03E88">
        <w:rPr>
          <w:rFonts w:hint="eastAsia"/>
        </w:rPr>
        <w:t>RPC</w:t>
      </w:r>
      <w:r w:rsidR="00C03E88">
        <w:rPr>
          <w:rFonts w:hint="eastAsia"/>
        </w:rPr>
        <w:t>协议联系</w:t>
      </w:r>
      <w:r>
        <w:rPr>
          <w:rFonts w:hint="eastAsia"/>
        </w:rPr>
        <w:t>TaskTracker</w:t>
      </w:r>
      <w:r>
        <w:rPr>
          <w:rFonts w:hint="eastAsia"/>
        </w:rPr>
        <w:t>，</w:t>
      </w:r>
      <w:r w:rsidR="00C03E88">
        <w:rPr>
          <w:rFonts w:hint="eastAsia"/>
        </w:rPr>
        <w:t>而</w:t>
      </w:r>
      <w:r>
        <w:rPr>
          <w:rFonts w:hint="eastAsia"/>
        </w:rPr>
        <w:t>TaskTracker</w:t>
      </w:r>
      <w:r>
        <w:rPr>
          <w:rFonts w:hint="eastAsia"/>
        </w:rPr>
        <w:t>通过</w:t>
      </w:r>
      <w:r>
        <w:rPr>
          <w:rFonts w:hint="eastAsia"/>
        </w:rPr>
        <w:t>RPC</w:t>
      </w:r>
      <w:r>
        <w:rPr>
          <w:rFonts w:hint="eastAsia"/>
        </w:rPr>
        <w:t>协议</w:t>
      </w:r>
      <w:r w:rsidR="006B6061">
        <w:rPr>
          <w:rFonts w:hint="eastAsia"/>
        </w:rPr>
        <w:t>联系</w:t>
      </w:r>
      <w:r w:rsidR="006B6061">
        <w:rPr>
          <w:rFonts w:hint="eastAsia"/>
        </w:rPr>
        <w:t>JobTracker</w:t>
      </w:r>
      <w:r>
        <w:rPr>
          <w:rFonts w:hint="eastAsia"/>
        </w:rPr>
        <w:t>获取相关作业的</w:t>
      </w:r>
      <w:r>
        <w:rPr>
          <w:rFonts w:hint="eastAsia"/>
        </w:rPr>
        <w:t>Map</w:t>
      </w:r>
      <w:r>
        <w:rPr>
          <w:rFonts w:hint="eastAsia"/>
        </w:rPr>
        <w:t>任务完成事件，从</w:t>
      </w:r>
      <w:r w:rsidR="006F12EA">
        <w:rPr>
          <w:rFonts w:hint="eastAsia"/>
        </w:rPr>
        <w:t>返回的</w:t>
      </w:r>
      <w:r>
        <w:rPr>
          <w:rFonts w:hint="eastAsia"/>
        </w:rPr>
        <w:t>任务完成事件中</w:t>
      </w:r>
      <w:r w:rsidR="00F95314">
        <w:rPr>
          <w:rFonts w:hint="eastAsia"/>
        </w:rPr>
        <w:t>Reducer</w:t>
      </w:r>
      <w:r w:rsidR="00F95314">
        <w:rPr>
          <w:rFonts w:hint="eastAsia"/>
        </w:rPr>
        <w:t>可</w:t>
      </w:r>
      <w:r>
        <w:rPr>
          <w:rFonts w:hint="eastAsia"/>
        </w:rPr>
        <w:t>获知</w:t>
      </w:r>
      <w:r>
        <w:rPr>
          <w:rFonts w:hint="eastAsia"/>
        </w:rPr>
        <w:t>Map</w:t>
      </w:r>
      <w:r>
        <w:rPr>
          <w:rFonts w:hint="eastAsia"/>
        </w:rPr>
        <w:t>任务输出结果的具体位置。</w:t>
      </w:r>
    </w:p>
    <w:p w:rsidR="00944C76" w:rsidRDefault="00944C76" w:rsidP="007C7A0E">
      <w:pPr>
        <w:pStyle w:val="C503-2"/>
      </w:pPr>
      <w:r>
        <w:rPr>
          <w:rFonts w:hint="eastAsia"/>
        </w:rPr>
        <w:t>（</w:t>
      </w:r>
      <w:r w:rsidR="000F7BFD">
        <w:rPr>
          <w:rFonts w:hint="eastAsia"/>
        </w:rPr>
        <w:t>5</w:t>
      </w:r>
      <w:r>
        <w:rPr>
          <w:rFonts w:hint="eastAsia"/>
        </w:rPr>
        <w:t>）</w:t>
      </w:r>
      <w:r w:rsidR="00745095" w:rsidRPr="00745095">
        <w:rPr>
          <w:rFonts w:hint="eastAsia"/>
        </w:rPr>
        <w:t>如果作业状态改变，生成</w:t>
      </w:r>
      <w:r w:rsidR="00745095" w:rsidRPr="00745095">
        <w:rPr>
          <w:rFonts w:hint="eastAsia"/>
        </w:rPr>
        <w:t>JobStatusChangeEvent</w:t>
      </w:r>
      <w:r w:rsidR="00745095" w:rsidRPr="00745095">
        <w:rPr>
          <w:rFonts w:hint="eastAsia"/>
        </w:rPr>
        <w:t>，通知监听者</w:t>
      </w:r>
      <w:r w:rsidR="00745095" w:rsidRPr="00745095">
        <w:rPr>
          <w:rFonts w:hint="eastAsia"/>
        </w:rPr>
        <w:t>JobQueueListener</w:t>
      </w:r>
      <w:r w:rsidR="00745095" w:rsidRPr="00745095">
        <w:rPr>
          <w:rFonts w:hint="eastAsia"/>
        </w:rPr>
        <w:t>作业状态已经改变，监听者将从其维护的作业队列中删除</w:t>
      </w:r>
      <w:r w:rsidR="00745095" w:rsidRPr="00745095">
        <w:rPr>
          <w:rFonts w:hint="eastAsia"/>
        </w:rPr>
        <w:t>FAILED</w:t>
      </w:r>
      <w:r w:rsidR="00745095" w:rsidRPr="00745095">
        <w:rPr>
          <w:rFonts w:hint="eastAsia"/>
        </w:rPr>
        <w:t>，</w:t>
      </w:r>
      <w:r w:rsidR="00745095" w:rsidRPr="00745095">
        <w:rPr>
          <w:rFonts w:hint="eastAsia"/>
        </w:rPr>
        <w:t>SUCEEDED</w:t>
      </w:r>
      <w:r w:rsidR="00745095" w:rsidRPr="00745095">
        <w:rPr>
          <w:rFonts w:hint="eastAsia"/>
        </w:rPr>
        <w:t>或</w:t>
      </w:r>
      <w:r w:rsidR="00745095" w:rsidRPr="00745095">
        <w:rPr>
          <w:rFonts w:hint="eastAsia"/>
        </w:rPr>
        <w:t>KILLED</w:t>
      </w:r>
      <w:r w:rsidR="00745095" w:rsidRPr="00745095">
        <w:rPr>
          <w:rFonts w:hint="eastAsia"/>
        </w:rPr>
        <w:t>状态的作业。</w:t>
      </w:r>
    </w:p>
    <w:p w:rsidR="00EE6658" w:rsidRDefault="000E7EFE" w:rsidP="00EE6658">
      <w:pPr>
        <w:pStyle w:val="ab"/>
        <w:spacing w:before="31" w:after="31"/>
      </w:pPr>
      <w:r>
        <w:object w:dxaOrig="9884" w:dyaOrig="10097">
          <v:shape id="_x0000_i1029" type="#_x0000_t75" style="width:415pt;height:424pt" o:ole="">
            <v:imagedata r:id="rId27" o:title=""/>
          </v:shape>
          <o:OLEObject Type="Embed" ProgID="Visio.Drawing.11" ShapeID="_x0000_i1029" DrawAspect="Content" ObjectID="_1416320345" r:id="rId28"/>
        </w:object>
      </w:r>
    </w:p>
    <w:p w:rsidR="00EE6658" w:rsidRDefault="00EE6658" w:rsidP="00EE6658">
      <w:pPr>
        <w:pStyle w:val="ab"/>
        <w:spacing w:before="31" w:after="31"/>
      </w:pPr>
      <w:bookmarkStart w:id="21" w:name="_Ref342499271"/>
      <w:r>
        <w:rPr>
          <w:rFonts w:hint="eastAsia"/>
        </w:rPr>
        <w:t>图</w:t>
      </w:r>
      <w:r>
        <w:rPr>
          <w:rFonts w:hint="eastAsia"/>
        </w:rPr>
        <w:t xml:space="preserve"> </w:t>
      </w:r>
      <w:fldSimple w:instr=" STYLEREF 1 \s ">
        <w:r w:rsidR="00354CD7">
          <w:rPr>
            <w:noProof/>
          </w:rPr>
          <w:t>1</w:t>
        </w:r>
      </w:fldSimple>
      <w:r w:rsidR="002229E7">
        <w:noBreakHyphen/>
      </w:r>
      <w:r w:rsidR="002229E7">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2229E7">
        <w:fldChar w:fldCharType="separate"/>
      </w:r>
      <w:r w:rsidR="00354CD7">
        <w:rPr>
          <w:noProof/>
        </w:rPr>
        <w:t>16</w:t>
      </w:r>
      <w:r w:rsidR="002229E7">
        <w:fldChar w:fldCharType="end"/>
      </w:r>
      <w:bookmarkEnd w:id="21"/>
      <w:r>
        <w:rPr>
          <w:rFonts w:hint="eastAsia"/>
        </w:rPr>
        <w:t xml:space="preserve"> JobTracker</w:t>
      </w:r>
      <w:r>
        <w:rPr>
          <w:rFonts w:hint="eastAsia"/>
        </w:rPr>
        <w:t>处理失败任务业务流程</w:t>
      </w:r>
    </w:p>
    <w:p w:rsidR="0004308B" w:rsidRDefault="0004308B" w:rsidP="009D58B9">
      <w:pPr>
        <w:pStyle w:val="2"/>
      </w:pPr>
      <w:r>
        <w:rPr>
          <w:rFonts w:hint="eastAsia"/>
        </w:rPr>
        <w:t>主要创新点</w:t>
      </w:r>
    </w:p>
    <w:p w:rsidR="0004308B" w:rsidRDefault="0004308B" w:rsidP="002423E2">
      <w:pPr>
        <w:pStyle w:val="C503-2"/>
      </w:pPr>
      <w:r>
        <w:rPr>
          <w:rFonts w:hint="eastAsia"/>
        </w:rPr>
        <w:t>在关键技术、研究内容、和技术途径的基础上，突出牛逼之处，例如：</w:t>
      </w:r>
    </w:p>
    <w:p w:rsidR="0004308B" w:rsidRDefault="0004308B" w:rsidP="002423E2">
      <w:pPr>
        <w:pStyle w:val="C503-2"/>
      </w:pPr>
      <w:r>
        <w:rPr>
          <w:rFonts w:hint="eastAsia"/>
        </w:rPr>
        <w:t>提出了××××</w:t>
      </w:r>
    </w:p>
    <w:p w:rsidR="0004308B" w:rsidRDefault="0004308B" w:rsidP="002423E2">
      <w:pPr>
        <w:pStyle w:val="C503-2"/>
      </w:pPr>
      <w:r>
        <w:rPr>
          <w:rFonts w:hint="eastAsia"/>
        </w:rPr>
        <w:t>达到了××××</w:t>
      </w:r>
    </w:p>
    <w:p w:rsidR="0004308B" w:rsidRDefault="0004308B" w:rsidP="002423E2">
      <w:pPr>
        <w:pStyle w:val="C503-2"/>
      </w:pPr>
      <w:r>
        <w:rPr>
          <w:rFonts w:hint="eastAsia"/>
        </w:rPr>
        <w:t>满足了××××</w:t>
      </w:r>
    </w:p>
    <w:p w:rsidR="0004308B" w:rsidRDefault="0004308B" w:rsidP="002423E2">
      <w:pPr>
        <w:pStyle w:val="C503-2"/>
      </w:pPr>
      <w:r>
        <w:rPr>
          <w:rFonts w:hint="eastAsia"/>
        </w:rPr>
        <w:t>填补了××××</w:t>
      </w:r>
    </w:p>
    <w:p w:rsidR="0004308B" w:rsidRDefault="0004308B" w:rsidP="002423E2">
      <w:pPr>
        <w:pStyle w:val="C503-2"/>
      </w:pPr>
      <w:r>
        <w:rPr>
          <w:rFonts w:hint="eastAsia"/>
        </w:rPr>
        <w:t>实现了××××效果</w:t>
      </w:r>
    </w:p>
    <w:p w:rsidR="0004308B" w:rsidRDefault="0004308B" w:rsidP="002423E2">
      <w:pPr>
        <w:pStyle w:val="C503-2"/>
      </w:pPr>
      <w:r>
        <w:rPr>
          <w:rFonts w:hint="eastAsia"/>
        </w:rPr>
        <w:t>具备×××××特征</w:t>
      </w:r>
    </w:p>
    <w:p w:rsidR="0004308B" w:rsidRDefault="0004308B" w:rsidP="002423E2">
      <w:pPr>
        <w:pStyle w:val="C503-2"/>
      </w:pPr>
      <w:r>
        <w:rPr>
          <w:rFonts w:hint="eastAsia"/>
        </w:rPr>
        <w:t>优化了××××</w:t>
      </w:r>
    </w:p>
    <w:p w:rsidR="0004308B" w:rsidRDefault="0004308B" w:rsidP="002423E2">
      <w:pPr>
        <w:pStyle w:val="C503-2"/>
      </w:pPr>
      <w:r>
        <w:rPr>
          <w:rFonts w:hint="eastAsia"/>
        </w:rPr>
        <w:lastRenderedPageBreak/>
        <w:t>提高了××××</w:t>
      </w:r>
    </w:p>
    <w:p w:rsidR="0004308B" w:rsidRDefault="0004308B" w:rsidP="002423E2">
      <w:pPr>
        <w:pStyle w:val="C503-2"/>
      </w:pPr>
      <w:r>
        <w:rPr>
          <w:rFonts w:hint="eastAsia"/>
        </w:rPr>
        <w:t>减低了××××</w:t>
      </w:r>
    </w:p>
    <w:p w:rsidR="0004308B" w:rsidRPr="00A46E6C" w:rsidRDefault="0004308B" w:rsidP="002423E2">
      <w:pPr>
        <w:pStyle w:val="C503-2"/>
      </w:pPr>
      <w:r>
        <w:rPr>
          <w:rFonts w:hint="eastAsia"/>
        </w:rPr>
        <w:t>达到××××目的</w:t>
      </w:r>
      <w:r>
        <w:rPr>
          <w:rFonts w:hint="eastAsia"/>
        </w:rPr>
        <w:t>/</w:t>
      </w:r>
      <w:r>
        <w:rPr>
          <w:rFonts w:hint="eastAsia"/>
        </w:rPr>
        <w:t>目标</w:t>
      </w:r>
      <w:r>
        <w:rPr>
          <w:rFonts w:hint="eastAsia"/>
        </w:rPr>
        <w:t>/</w:t>
      </w:r>
      <w:r>
        <w:rPr>
          <w:rFonts w:hint="eastAsia"/>
        </w:rPr>
        <w:t>效果</w:t>
      </w:r>
    </w:p>
    <w:p w:rsidR="0004308B" w:rsidRDefault="0004308B" w:rsidP="001D08CC">
      <w:pPr>
        <w:pStyle w:val="2"/>
      </w:pPr>
      <w:r>
        <w:rPr>
          <w:rFonts w:hint="eastAsia"/>
        </w:rPr>
        <w:t>技术指标</w:t>
      </w:r>
    </w:p>
    <w:p w:rsidR="0004308B" w:rsidRPr="004520D4" w:rsidRDefault="0004308B" w:rsidP="002423E2">
      <w:pPr>
        <w:pStyle w:val="C503-2"/>
      </w:pPr>
    </w:p>
    <w:p w:rsidR="0004308B" w:rsidRDefault="0004308B" w:rsidP="001D08CC">
      <w:pPr>
        <w:pStyle w:val="2"/>
      </w:pPr>
      <w:r>
        <w:rPr>
          <w:rFonts w:hint="eastAsia"/>
        </w:rPr>
        <w:t>部署方式</w:t>
      </w:r>
    </w:p>
    <w:p w:rsidR="0004308B" w:rsidRDefault="0004308B" w:rsidP="002423E2">
      <w:pPr>
        <w:pStyle w:val="C503-2"/>
      </w:pPr>
      <w:r>
        <w:rPr>
          <w:rFonts w:hint="eastAsia"/>
        </w:rPr>
        <w:t>对于软件产品而言，软件实体</w:t>
      </w:r>
      <w:r>
        <w:rPr>
          <w:rFonts w:hint="eastAsia"/>
        </w:rPr>
        <w:t>(</w:t>
      </w:r>
      <w:r>
        <w:rPr>
          <w:rFonts w:hint="eastAsia"/>
        </w:rPr>
        <w:t>子系统、模块之类</w:t>
      </w:r>
      <w:r>
        <w:rPr>
          <w:rFonts w:hint="eastAsia"/>
        </w:rPr>
        <w:t>)</w:t>
      </w:r>
      <w:r>
        <w:rPr>
          <w:rFonts w:hint="eastAsia"/>
        </w:rPr>
        <w:t>是研制成果的载体，一个完整的软件服务或系统，如何部署到硬件平台上，包括网络拓扑关系。</w:t>
      </w:r>
    </w:p>
    <w:p w:rsidR="0004308B" w:rsidRDefault="0004308B" w:rsidP="002423E2">
      <w:pPr>
        <w:pStyle w:val="C503-2"/>
      </w:pPr>
      <w:r>
        <w:rPr>
          <w:rFonts w:hint="eastAsia"/>
        </w:rPr>
        <w:t>以分布式归档服务为例，需要部署归档管理服务和归档实例服务，且必须描述归档服务系统与存储系统</w:t>
      </w:r>
      <w:r>
        <w:rPr>
          <w:rFonts w:hint="eastAsia"/>
        </w:rPr>
        <w:t>(Hdfs</w:t>
      </w:r>
      <w:r>
        <w:rPr>
          <w:rFonts w:hint="eastAsia"/>
        </w:rPr>
        <w:t>、盘阵、关系数据库</w:t>
      </w:r>
      <w:r>
        <w:rPr>
          <w:rFonts w:hint="eastAsia"/>
        </w:rPr>
        <w:t>)</w:t>
      </w:r>
      <w:r>
        <w:rPr>
          <w:rFonts w:hint="eastAsia"/>
        </w:rPr>
        <w:t>间的拓扑关系。</w:t>
      </w:r>
    </w:p>
    <w:p w:rsidR="00FB1D3F" w:rsidRPr="0004308B" w:rsidRDefault="00FB1D3F" w:rsidP="002423E2">
      <w:pPr>
        <w:pStyle w:val="C503-2"/>
      </w:pPr>
    </w:p>
    <w:sectPr w:rsidR="00FB1D3F" w:rsidRPr="0004308B" w:rsidSect="004C55CB">
      <w:headerReference w:type="default" r:id="rId29"/>
      <w:footerReference w:type="default" r:id="rId30"/>
      <w:pgSz w:w="11906" w:h="16838"/>
      <w:pgMar w:top="1440" w:right="1797" w:bottom="1440" w:left="1797" w:header="851" w:footer="73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42FC" w:rsidRPr="003920C1" w:rsidRDefault="009242FC" w:rsidP="002A4D5B">
      <w:pPr>
        <w:rPr>
          <w:color w:val="000000"/>
          <w:sz w:val="24"/>
        </w:rPr>
      </w:pPr>
      <w:r>
        <w:separator/>
      </w:r>
    </w:p>
    <w:p w:rsidR="009242FC" w:rsidRDefault="009242FC"/>
  </w:endnote>
  <w:endnote w:type="continuationSeparator" w:id="0">
    <w:p w:rsidR="009242FC" w:rsidRPr="003920C1" w:rsidRDefault="009242FC" w:rsidP="002A4D5B">
      <w:pPr>
        <w:rPr>
          <w:color w:val="000000"/>
          <w:sz w:val="24"/>
        </w:rPr>
      </w:pPr>
      <w:r>
        <w:continuationSeparator/>
      </w:r>
    </w:p>
    <w:p w:rsidR="009242FC" w:rsidRDefault="009242F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DF6" w:rsidRDefault="00315DF6">
    <w:pPr>
      <w:pStyle w:val="a7"/>
    </w:pPr>
    <w:fldSimple w:instr=" PAGE   \* MERGEFORMAT ">
      <w:r w:rsidR="004A61E2" w:rsidRPr="004A61E2">
        <w:rPr>
          <w:noProof/>
          <w:lang w:val="zh-CN"/>
        </w:rPr>
        <w:t>36</w:t>
      </w:r>
    </w:fldSimple>
  </w:p>
  <w:p w:rsidR="00315DF6" w:rsidRDefault="00315DF6" w:rsidP="00826A6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42FC" w:rsidRPr="003920C1" w:rsidRDefault="009242FC" w:rsidP="002A4D5B">
      <w:pPr>
        <w:rPr>
          <w:color w:val="000000"/>
          <w:sz w:val="24"/>
        </w:rPr>
      </w:pPr>
      <w:r>
        <w:separator/>
      </w:r>
    </w:p>
    <w:p w:rsidR="009242FC" w:rsidRDefault="009242FC"/>
  </w:footnote>
  <w:footnote w:type="continuationSeparator" w:id="0">
    <w:p w:rsidR="009242FC" w:rsidRPr="003920C1" w:rsidRDefault="009242FC" w:rsidP="002A4D5B">
      <w:pPr>
        <w:rPr>
          <w:color w:val="000000"/>
          <w:sz w:val="24"/>
        </w:rPr>
      </w:pPr>
      <w:r>
        <w:continuationSeparator/>
      </w:r>
    </w:p>
    <w:p w:rsidR="009242FC" w:rsidRDefault="009242F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DF6" w:rsidRPr="00F301F7" w:rsidRDefault="00315DF6" w:rsidP="00F301F7"/>
  <w:p w:rsidR="00315DF6" w:rsidRDefault="00315DF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B2DCD"/>
    <w:multiLevelType w:val="multilevel"/>
    <w:tmpl w:val="BD200D96"/>
    <w:styleLink w:val="075567"/>
    <w:lvl w:ilvl="0">
      <w:start w:val="1"/>
      <w:numFmt w:val="lowerLetter"/>
      <w:lvlText w:val="%1"/>
      <w:lvlJc w:val="left"/>
      <w:pPr>
        <w:ind w:left="397" w:hanging="397"/>
      </w:pPr>
      <w:rPr>
        <w:rFonts w:hint="eastAsia"/>
      </w:rPr>
    </w:lvl>
    <w:lvl w:ilvl="1">
      <w:start w:val="1"/>
      <w:numFmt w:val="decimal"/>
      <w:lvlText w:val="%2)"/>
      <w:lvlJc w:val="left"/>
      <w:pPr>
        <w:ind w:left="992" w:hanging="567"/>
      </w:pPr>
      <w:rPr>
        <w:rFonts w:hint="eastAsia"/>
        <w:kern w:val="2"/>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6F7035"/>
    <w:multiLevelType w:val="multilevel"/>
    <w:tmpl w:val="19F40B66"/>
    <w:styleLink w:val="04251"/>
    <w:lvl w:ilvl="0">
      <w:start w:val="1"/>
      <w:numFmt w:val="lowerLetter"/>
      <w:lvlText w:val="%1"/>
      <w:lvlJc w:val="left"/>
      <w:pPr>
        <w:ind w:left="425" w:hanging="425"/>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56C76A9"/>
    <w:multiLevelType w:val="hybridMultilevel"/>
    <w:tmpl w:val="7F1482CA"/>
    <w:lvl w:ilvl="0" w:tplc="34700714">
      <w:start w:val="1"/>
      <w:numFmt w:val="lowerLetter"/>
      <w:pStyle w:val="aa"/>
      <w:lvlText w:val="%1."/>
      <w:lvlJc w:val="left"/>
      <w:pPr>
        <w:tabs>
          <w:tab w:val="num" w:pos="900"/>
        </w:tabs>
        <w:ind w:left="900" w:hanging="420"/>
      </w:pPr>
      <w:rPr>
        <w:rFonts w:ascii="Times New Roman" w:eastAsia="宋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58E6FEA" w:tentative="1">
      <w:start w:val="1"/>
      <w:numFmt w:val="lowerLetter"/>
      <w:lvlText w:val="%2)"/>
      <w:lvlJc w:val="left"/>
      <w:pPr>
        <w:tabs>
          <w:tab w:val="num" w:pos="840"/>
        </w:tabs>
        <w:ind w:left="840" w:hanging="420"/>
      </w:pPr>
    </w:lvl>
    <w:lvl w:ilvl="2" w:tplc="F63AA5A4" w:tentative="1">
      <w:start w:val="1"/>
      <w:numFmt w:val="lowerRoman"/>
      <w:lvlText w:val="%3."/>
      <w:lvlJc w:val="right"/>
      <w:pPr>
        <w:tabs>
          <w:tab w:val="num" w:pos="1260"/>
        </w:tabs>
        <w:ind w:left="1260" w:hanging="420"/>
      </w:pPr>
    </w:lvl>
    <w:lvl w:ilvl="3" w:tplc="F9B8A5E0" w:tentative="1">
      <w:start w:val="1"/>
      <w:numFmt w:val="decimal"/>
      <w:lvlText w:val="%4."/>
      <w:lvlJc w:val="left"/>
      <w:pPr>
        <w:tabs>
          <w:tab w:val="num" w:pos="1680"/>
        </w:tabs>
        <w:ind w:left="1680" w:hanging="420"/>
      </w:pPr>
    </w:lvl>
    <w:lvl w:ilvl="4" w:tplc="2924CFC8" w:tentative="1">
      <w:start w:val="1"/>
      <w:numFmt w:val="lowerLetter"/>
      <w:lvlText w:val="%5)"/>
      <w:lvlJc w:val="left"/>
      <w:pPr>
        <w:tabs>
          <w:tab w:val="num" w:pos="2100"/>
        </w:tabs>
        <w:ind w:left="2100" w:hanging="420"/>
      </w:pPr>
    </w:lvl>
    <w:lvl w:ilvl="5" w:tplc="C12AE558" w:tentative="1">
      <w:start w:val="1"/>
      <w:numFmt w:val="lowerRoman"/>
      <w:lvlText w:val="%6."/>
      <w:lvlJc w:val="right"/>
      <w:pPr>
        <w:tabs>
          <w:tab w:val="num" w:pos="2520"/>
        </w:tabs>
        <w:ind w:left="2520" w:hanging="420"/>
      </w:pPr>
    </w:lvl>
    <w:lvl w:ilvl="6" w:tplc="DCF89A98" w:tentative="1">
      <w:start w:val="1"/>
      <w:numFmt w:val="decimal"/>
      <w:lvlText w:val="%7."/>
      <w:lvlJc w:val="left"/>
      <w:pPr>
        <w:tabs>
          <w:tab w:val="num" w:pos="2940"/>
        </w:tabs>
        <w:ind w:left="2940" w:hanging="420"/>
      </w:pPr>
    </w:lvl>
    <w:lvl w:ilvl="7" w:tplc="32043312" w:tentative="1">
      <w:start w:val="1"/>
      <w:numFmt w:val="lowerLetter"/>
      <w:lvlText w:val="%8)"/>
      <w:lvlJc w:val="left"/>
      <w:pPr>
        <w:tabs>
          <w:tab w:val="num" w:pos="3360"/>
        </w:tabs>
        <w:ind w:left="3360" w:hanging="420"/>
      </w:pPr>
    </w:lvl>
    <w:lvl w:ilvl="8" w:tplc="BC1E601E" w:tentative="1">
      <w:start w:val="1"/>
      <w:numFmt w:val="lowerRoman"/>
      <w:lvlText w:val="%9."/>
      <w:lvlJc w:val="right"/>
      <w:pPr>
        <w:tabs>
          <w:tab w:val="num" w:pos="3780"/>
        </w:tabs>
        <w:ind w:left="3780" w:hanging="420"/>
      </w:pPr>
    </w:lvl>
  </w:abstractNum>
  <w:abstractNum w:abstractNumId="3">
    <w:nsid w:val="16C66050"/>
    <w:multiLevelType w:val="multilevel"/>
    <w:tmpl w:val="0409001F"/>
    <w:styleLink w:val="TimesNewRoman0751"/>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97F635D"/>
    <w:multiLevelType w:val="multilevel"/>
    <w:tmpl w:val="F6C6D53E"/>
    <w:styleLink w:val="04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nsid w:val="1A074799"/>
    <w:multiLevelType w:val="multilevel"/>
    <w:tmpl w:val="EFD6ADA8"/>
    <w:styleLink w:val="071023"/>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1C2D215B"/>
    <w:multiLevelType w:val="hybridMultilevel"/>
    <w:tmpl w:val="9FA03A44"/>
    <w:lvl w:ilvl="0" w:tplc="D94E004A">
      <w:start w:val="1"/>
      <w:numFmt w:val="lowerLetter"/>
      <w:lvlText w:val="(%1)"/>
      <w:lvlJc w:val="left"/>
      <w:pPr>
        <w:ind w:left="420" w:hanging="420"/>
      </w:pPr>
      <w:rPr>
        <w:rFonts w:hint="default"/>
      </w:rPr>
    </w:lvl>
    <w:lvl w:ilvl="1" w:tplc="A746C57C">
      <w:start w:val="1"/>
      <w:numFmt w:val="decimal"/>
      <w:lvlText w:val="（%2）"/>
      <w:lvlJc w:val="left"/>
      <w:pPr>
        <w:ind w:left="1452" w:hanging="1032"/>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4C590F"/>
    <w:multiLevelType w:val="multilevel"/>
    <w:tmpl w:val="1B609790"/>
    <w:numStyleLink w:val="1"/>
  </w:abstractNum>
  <w:abstractNum w:abstractNumId="8">
    <w:nsid w:val="1F095834"/>
    <w:multiLevelType w:val="hybridMultilevel"/>
    <w:tmpl w:val="566A7B28"/>
    <w:lvl w:ilvl="0" w:tplc="2020C228">
      <w:start w:val="1"/>
      <w:numFmt w:val="decimal"/>
      <w:pStyle w:val="302022"/>
      <w:lvlText w:val="%1."/>
      <w:lvlJc w:val="left"/>
      <w:pPr>
        <w:tabs>
          <w:tab w:val="num" w:pos="525"/>
        </w:tabs>
        <w:ind w:left="525" w:hanging="420"/>
      </w:pPr>
    </w:lvl>
    <w:lvl w:ilvl="1" w:tplc="11DC700C" w:tentative="1">
      <w:start w:val="1"/>
      <w:numFmt w:val="lowerLetter"/>
      <w:lvlText w:val="%2)"/>
      <w:lvlJc w:val="left"/>
      <w:pPr>
        <w:tabs>
          <w:tab w:val="num" w:pos="840"/>
        </w:tabs>
        <w:ind w:left="840" w:hanging="420"/>
      </w:pPr>
    </w:lvl>
    <w:lvl w:ilvl="2" w:tplc="1DBC287C" w:tentative="1">
      <w:start w:val="1"/>
      <w:numFmt w:val="lowerRoman"/>
      <w:lvlText w:val="%3."/>
      <w:lvlJc w:val="right"/>
      <w:pPr>
        <w:tabs>
          <w:tab w:val="num" w:pos="1260"/>
        </w:tabs>
        <w:ind w:left="1260" w:hanging="420"/>
      </w:pPr>
    </w:lvl>
    <w:lvl w:ilvl="3" w:tplc="775A4D00" w:tentative="1">
      <w:start w:val="1"/>
      <w:numFmt w:val="decimal"/>
      <w:lvlText w:val="%4."/>
      <w:lvlJc w:val="left"/>
      <w:pPr>
        <w:tabs>
          <w:tab w:val="num" w:pos="1680"/>
        </w:tabs>
        <w:ind w:left="1680" w:hanging="420"/>
      </w:pPr>
    </w:lvl>
    <w:lvl w:ilvl="4" w:tplc="6F128420" w:tentative="1">
      <w:start w:val="1"/>
      <w:numFmt w:val="lowerLetter"/>
      <w:lvlText w:val="%5)"/>
      <w:lvlJc w:val="left"/>
      <w:pPr>
        <w:tabs>
          <w:tab w:val="num" w:pos="2100"/>
        </w:tabs>
        <w:ind w:left="2100" w:hanging="420"/>
      </w:pPr>
    </w:lvl>
    <w:lvl w:ilvl="5" w:tplc="3B5A5C40" w:tentative="1">
      <w:start w:val="1"/>
      <w:numFmt w:val="lowerRoman"/>
      <w:lvlText w:val="%6."/>
      <w:lvlJc w:val="right"/>
      <w:pPr>
        <w:tabs>
          <w:tab w:val="num" w:pos="2520"/>
        </w:tabs>
        <w:ind w:left="2520" w:hanging="420"/>
      </w:pPr>
    </w:lvl>
    <w:lvl w:ilvl="6" w:tplc="A11E6274" w:tentative="1">
      <w:start w:val="1"/>
      <w:numFmt w:val="decimal"/>
      <w:lvlText w:val="%7."/>
      <w:lvlJc w:val="left"/>
      <w:pPr>
        <w:tabs>
          <w:tab w:val="num" w:pos="2940"/>
        </w:tabs>
        <w:ind w:left="2940" w:hanging="420"/>
      </w:pPr>
    </w:lvl>
    <w:lvl w:ilvl="7" w:tplc="6A188916" w:tentative="1">
      <w:start w:val="1"/>
      <w:numFmt w:val="lowerLetter"/>
      <w:lvlText w:val="%8)"/>
      <w:lvlJc w:val="left"/>
      <w:pPr>
        <w:tabs>
          <w:tab w:val="num" w:pos="3360"/>
        </w:tabs>
        <w:ind w:left="3360" w:hanging="420"/>
      </w:pPr>
    </w:lvl>
    <w:lvl w:ilvl="8" w:tplc="86E226AA" w:tentative="1">
      <w:start w:val="1"/>
      <w:numFmt w:val="lowerRoman"/>
      <w:lvlText w:val="%9."/>
      <w:lvlJc w:val="right"/>
      <w:pPr>
        <w:tabs>
          <w:tab w:val="num" w:pos="3780"/>
        </w:tabs>
        <w:ind w:left="3780" w:hanging="420"/>
      </w:pPr>
    </w:lvl>
  </w:abstractNum>
  <w:abstractNum w:abstractNumId="9">
    <w:nsid w:val="1F1C27DD"/>
    <w:multiLevelType w:val="hybridMultilevel"/>
    <w:tmpl w:val="B49A24AC"/>
    <w:lvl w:ilvl="0" w:tplc="FFFFFFFF">
      <w:start w:val="1"/>
      <w:numFmt w:val="decimal"/>
      <w:pStyle w:val="C503-"/>
      <w:lvlText w:val="%1."/>
      <w:lvlJc w:val="left"/>
      <w:pPr>
        <w:ind w:left="459"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FFFFFFFF" w:tentative="1">
      <w:start w:val="1"/>
      <w:numFmt w:val="lowerLetter"/>
      <w:lvlText w:val="%2)"/>
      <w:lvlJc w:val="left"/>
      <w:pPr>
        <w:ind w:left="698" w:hanging="420"/>
      </w:pPr>
    </w:lvl>
    <w:lvl w:ilvl="2" w:tplc="FFFFFFFF" w:tentative="1">
      <w:start w:val="1"/>
      <w:numFmt w:val="lowerRoman"/>
      <w:lvlText w:val="%3."/>
      <w:lvlJc w:val="right"/>
      <w:pPr>
        <w:ind w:left="1118" w:hanging="420"/>
      </w:pPr>
    </w:lvl>
    <w:lvl w:ilvl="3" w:tplc="FFFFFFFF" w:tentative="1">
      <w:start w:val="1"/>
      <w:numFmt w:val="decimal"/>
      <w:lvlText w:val="%4."/>
      <w:lvlJc w:val="left"/>
      <w:pPr>
        <w:ind w:left="1538" w:hanging="420"/>
      </w:pPr>
    </w:lvl>
    <w:lvl w:ilvl="4" w:tplc="FFFFFFFF" w:tentative="1">
      <w:start w:val="1"/>
      <w:numFmt w:val="lowerLetter"/>
      <w:lvlText w:val="%5)"/>
      <w:lvlJc w:val="left"/>
      <w:pPr>
        <w:ind w:left="1958" w:hanging="420"/>
      </w:pPr>
    </w:lvl>
    <w:lvl w:ilvl="5" w:tplc="FFFFFFFF" w:tentative="1">
      <w:start w:val="1"/>
      <w:numFmt w:val="lowerRoman"/>
      <w:lvlText w:val="%6."/>
      <w:lvlJc w:val="right"/>
      <w:pPr>
        <w:ind w:left="2378" w:hanging="420"/>
      </w:pPr>
    </w:lvl>
    <w:lvl w:ilvl="6" w:tplc="FFFFFFFF" w:tentative="1">
      <w:start w:val="1"/>
      <w:numFmt w:val="decimal"/>
      <w:lvlText w:val="%7."/>
      <w:lvlJc w:val="left"/>
      <w:pPr>
        <w:ind w:left="2798" w:hanging="420"/>
      </w:pPr>
    </w:lvl>
    <w:lvl w:ilvl="7" w:tplc="FFFFFFFF" w:tentative="1">
      <w:start w:val="1"/>
      <w:numFmt w:val="lowerLetter"/>
      <w:lvlText w:val="%8)"/>
      <w:lvlJc w:val="left"/>
      <w:pPr>
        <w:ind w:left="3218" w:hanging="420"/>
      </w:pPr>
    </w:lvl>
    <w:lvl w:ilvl="8" w:tplc="FFFFFFFF" w:tentative="1">
      <w:start w:val="1"/>
      <w:numFmt w:val="lowerRoman"/>
      <w:lvlText w:val="%9."/>
      <w:lvlJc w:val="right"/>
      <w:pPr>
        <w:ind w:left="3638" w:hanging="420"/>
      </w:pPr>
    </w:lvl>
  </w:abstractNum>
  <w:abstractNum w:abstractNumId="10">
    <w:nsid w:val="20A873F3"/>
    <w:multiLevelType w:val="hybridMultilevel"/>
    <w:tmpl w:val="E332B0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027325"/>
    <w:multiLevelType w:val="multilevel"/>
    <w:tmpl w:val="5C1864C6"/>
    <w:styleLink w:val="0710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2A8734A6"/>
    <w:multiLevelType w:val="multilevel"/>
    <w:tmpl w:val="B0C04DC8"/>
    <w:styleLink w:val="Custom-abc"/>
    <w:lvl w:ilvl="0">
      <w:start w:val="1"/>
      <w:numFmt w:val="lowerLetter"/>
      <w:lvlText w:val="%1."/>
      <w:lvlJc w:val="left"/>
      <w:pPr>
        <w:ind w:left="900" w:hanging="420"/>
      </w:pPr>
      <w:rPr>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3A4B10A0"/>
    <w:multiLevelType w:val="multilevel"/>
    <w:tmpl w:val="A322DF6C"/>
    <w:lvl w:ilvl="0">
      <w:start w:val="1"/>
      <w:numFmt w:val="decimal"/>
      <w:pStyle w:val="10"/>
      <w:lvlText w:val="%1"/>
      <w:lvlJc w:val="left"/>
      <w:pPr>
        <w:ind w:left="420" w:hanging="420"/>
      </w:pPr>
      <w:rPr>
        <w:rFonts w:ascii="Times New Roman" w:eastAsia="宋体" w:hAnsi="Times New Roman" w:hint="default"/>
      </w:rPr>
    </w:lvl>
    <w:lvl w:ilvl="1">
      <w:start w:val="1"/>
      <w:numFmt w:val="decimal"/>
      <w:pStyle w:val="2"/>
      <w:lvlText w:val="%1.%2"/>
      <w:lvlJc w:val="left"/>
      <w:pPr>
        <w:tabs>
          <w:tab w:val="num" w:pos="431"/>
        </w:tabs>
        <w:ind w:left="431" w:hanging="431"/>
      </w:pPr>
      <w:rPr>
        <w:rFonts w:hint="eastAsia"/>
      </w:rPr>
    </w:lvl>
    <w:lvl w:ilvl="2">
      <w:start w:val="1"/>
      <w:numFmt w:val="decimal"/>
      <w:pStyle w:val="3"/>
      <w:lvlText w:val="%1.%2.%3"/>
      <w:lvlJc w:val="left"/>
      <w:pPr>
        <w:tabs>
          <w:tab w:val="num" w:pos="431"/>
        </w:tabs>
        <w:ind w:left="431" w:hanging="431"/>
      </w:pPr>
      <w:rPr>
        <w:rFonts w:hint="eastAsia"/>
      </w:rPr>
    </w:lvl>
    <w:lvl w:ilvl="3">
      <w:start w:val="1"/>
      <w:numFmt w:val="decimal"/>
      <w:pStyle w:val="4"/>
      <w:lvlText w:val="%1.%2.%3.%4"/>
      <w:lvlJc w:val="left"/>
      <w:pPr>
        <w:tabs>
          <w:tab w:val="num" w:pos="431"/>
        </w:tabs>
        <w:ind w:left="431" w:hanging="431"/>
      </w:pPr>
      <w:rPr>
        <w:rFonts w:hint="eastAsia"/>
      </w:rPr>
    </w:lvl>
    <w:lvl w:ilvl="4">
      <w:start w:val="1"/>
      <w:numFmt w:val="decimal"/>
      <w:pStyle w:val="5"/>
      <w:lvlText w:val="%1.%2.%3.%4.%5"/>
      <w:lvlJc w:val="left"/>
      <w:pPr>
        <w:tabs>
          <w:tab w:val="num" w:pos="431"/>
        </w:tabs>
        <w:ind w:left="431" w:hanging="431"/>
      </w:pPr>
      <w:rPr>
        <w:rFonts w:hint="eastAsia"/>
      </w:rPr>
    </w:lvl>
    <w:lvl w:ilvl="5">
      <w:start w:val="1"/>
      <w:numFmt w:val="decimal"/>
      <w:pStyle w:val="6"/>
      <w:lvlText w:val="%1.%2.%3.%4.%5.%6"/>
      <w:lvlJc w:val="left"/>
      <w:pPr>
        <w:tabs>
          <w:tab w:val="num" w:pos="431"/>
        </w:tabs>
        <w:ind w:left="431" w:hanging="431"/>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nsid w:val="3C7511C3"/>
    <w:multiLevelType w:val="multilevel"/>
    <w:tmpl w:val="0409001F"/>
    <w:styleLink w:val="TimesNewRoman075"/>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4606C88"/>
    <w:multiLevelType w:val="multilevel"/>
    <w:tmpl w:val="88628466"/>
    <w:styleLink w:val="071021"/>
    <w:lvl w:ilvl="0">
      <w:start w:val="1"/>
      <w:numFmt w:val="lowerLetter"/>
      <w:lvlText w:val="%1."/>
      <w:lvlJc w:val="left"/>
      <w:pPr>
        <w:ind w:left="425" w:hanging="25"/>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44A35BA4"/>
    <w:multiLevelType w:val="multilevel"/>
    <w:tmpl w:val="0409001F"/>
    <w:styleLink w:val="0425"/>
    <w:lvl w:ilvl="0">
      <w:start w:val="1"/>
      <w:numFmt w:val="decimal"/>
      <w:lvlText w:val="%1."/>
      <w:lvlJc w:val="left"/>
      <w:pPr>
        <w:ind w:left="425" w:hanging="425"/>
      </w:pPr>
      <w:rPr>
        <w:rFonts w:eastAsia="黑体"/>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6044620"/>
    <w:multiLevelType w:val="multilevel"/>
    <w:tmpl w:val="7DF21F94"/>
    <w:styleLink w:val="TimesNewRoman085"/>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nsid w:val="486A48F5"/>
    <w:multiLevelType w:val="multilevel"/>
    <w:tmpl w:val="F65848CA"/>
    <w:styleLink w:val="TimesNewRoman"/>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kern w:val="2"/>
        <w:sz w:val="24"/>
      </w:rPr>
    </w:lvl>
    <w:lvl w:ilvl="4">
      <w:start w:val="1"/>
      <w:numFmt w:val="decimal"/>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4A1370A1"/>
    <w:multiLevelType w:val="multilevel"/>
    <w:tmpl w:val="BD8EA190"/>
    <w:lvl w:ilvl="0">
      <w:start w:val="1"/>
      <w:numFmt w:val="lowerLetter"/>
      <w:pStyle w:val="C503-0"/>
      <w:lvlText w:val="%1."/>
      <w:lvlJc w:val="left"/>
      <w:pPr>
        <w:tabs>
          <w:tab w:val="num" w:pos="964"/>
        </w:tabs>
        <w:ind w:left="539" w:firstLine="0"/>
      </w:pPr>
      <w:rPr>
        <w:rFonts w:ascii="Times New Roman" w:eastAsia="宋体" w:hAnsi="Times New Roman" w:cs="Times New Roman" w:hint="default"/>
        <w:b w:val="0"/>
        <w:bCs w:val="0"/>
        <w:i w:val="0"/>
        <w:iCs w:val="0"/>
        <w:caps w:val="0"/>
        <w:strike w:val="0"/>
        <w:dstrike w:val="0"/>
        <w:outline w:val="0"/>
        <w:shadow w:val="0"/>
        <w:emboss w:val="0"/>
        <w:imprint w:val="0"/>
        <w:vanish w:val="0"/>
        <w:spacing w:val="0"/>
        <w:position w:val="0"/>
        <w:u w:val="none"/>
        <w:vertAlign w:val="baseline"/>
        <w:em w:val="none"/>
      </w:rPr>
    </w:lvl>
    <w:lvl w:ilvl="1">
      <w:start w:val="1"/>
      <w:numFmt w:val="decimal"/>
      <w:pStyle w:val="C503-1"/>
      <w:lvlText w:val="%2)"/>
      <w:lvlJc w:val="left"/>
      <w:pPr>
        <w:tabs>
          <w:tab w:val="num" w:pos="1418"/>
        </w:tabs>
        <w:ind w:left="851" w:firstLine="0"/>
      </w:pPr>
      <w:rPr>
        <w:rFonts w:ascii="Times New Roman" w:eastAsia="宋体" w:hAnsi="Times New Roman" w:hint="default"/>
      </w:rPr>
    </w:lvl>
    <w:lvl w:ilvl="2">
      <w:start w:val="1"/>
      <w:numFmt w:val="lowerRoman"/>
      <w:lvlText w:val="%3."/>
      <w:lvlJc w:val="right"/>
      <w:pPr>
        <w:tabs>
          <w:tab w:val="num" w:pos="982"/>
        </w:tabs>
        <w:ind w:left="925" w:firstLine="0"/>
      </w:pPr>
      <w:rPr>
        <w:rFonts w:hint="eastAsia"/>
      </w:rPr>
    </w:lvl>
    <w:lvl w:ilvl="3">
      <w:start w:val="1"/>
      <w:numFmt w:val="decimal"/>
      <w:lvlText w:val="%4."/>
      <w:lvlJc w:val="left"/>
      <w:pPr>
        <w:tabs>
          <w:tab w:val="num" w:pos="1175"/>
        </w:tabs>
        <w:ind w:left="1118" w:firstLine="0"/>
      </w:pPr>
      <w:rPr>
        <w:rFonts w:hint="eastAsia"/>
      </w:rPr>
    </w:lvl>
    <w:lvl w:ilvl="4">
      <w:start w:val="1"/>
      <w:numFmt w:val="lowerLetter"/>
      <w:lvlText w:val="%5)"/>
      <w:lvlJc w:val="left"/>
      <w:pPr>
        <w:tabs>
          <w:tab w:val="num" w:pos="1368"/>
        </w:tabs>
        <w:ind w:left="1311" w:firstLine="0"/>
      </w:pPr>
      <w:rPr>
        <w:rFonts w:hint="eastAsia"/>
      </w:rPr>
    </w:lvl>
    <w:lvl w:ilvl="5">
      <w:start w:val="1"/>
      <w:numFmt w:val="lowerRoman"/>
      <w:lvlText w:val="%6."/>
      <w:lvlJc w:val="right"/>
      <w:pPr>
        <w:tabs>
          <w:tab w:val="num" w:pos="1561"/>
        </w:tabs>
        <w:ind w:left="1504" w:firstLine="0"/>
      </w:pPr>
      <w:rPr>
        <w:rFonts w:hint="eastAsia"/>
      </w:rPr>
    </w:lvl>
    <w:lvl w:ilvl="6">
      <w:start w:val="1"/>
      <w:numFmt w:val="decimal"/>
      <w:lvlText w:val="%7."/>
      <w:lvlJc w:val="left"/>
      <w:pPr>
        <w:tabs>
          <w:tab w:val="num" w:pos="1754"/>
        </w:tabs>
        <w:ind w:left="1697" w:firstLine="0"/>
      </w:pPr>
      <w:rPr>
        <w:rFonts w:hint="eastAsia"/>
      </w:rPr>
    </w:lvl>
    <w:lvl w:ilvl="7">
      <w:start w:val="1"/>
      <w:numFmt w:val="lowerLetter"/>
      <w:lvlText w:val="%8)"/>
      <w:lvlJc w:val="left"/>
      <w:pPr>
        <w:tabs>
          <w:tab w:val="num" w:pos="1947"/>
        </w:tabs>
        <w:ind w:left="1890" w:firstLine="0"/>
      </w:pPr>
      <w:rPr>
        <w:rFonts w:hint="eastAsia"/>
      </w:rPr>
    </w:lvl>
    <w:lvl w:ilvl="8">
      <w:start w:val="1"/>
      <w:numFmt w:val="lowerRoman"/>
      <w:lvlText w:val="%9."/>
      <w:lvlJc w:val="right"/>
      <w:pPr>
        <w:tabs>
          <w:tab w:val="num" w:pos="2140"/>
        </w:tabs>
        <w:ind w:left="2083" w:firstLine="0"/>
      </w:pPr>
      <w:rPr>
        <w:rFonts w:hint="eastAsia"/>
      </w:rPr>
    </w:lvl>
  </w:abstractNum>
  <w:abstractNum w:abstractNumId="20">
    <w:nsid w:val="54964D95"/>
    <w:multiLevelType w:val="multilevel"/>
    <w:tmpl w:val="F9A60FE2"/>
    <w:styleLink w:val="a"/>
    <w:lvl w:ilvl="0">
      <w:start w:val="1"/>
      <w:numFmt w:val="decimal"/>
      <w:lvlText w:val="%1."/>
      <w:lvlJc w:val="left"/>
      <w:pPr>
        <w:ind w:left="0" w:firstLine="0"/>
      </w:pPr>
      <w:rPr>
        <w:rFonts w:ascii="Times New Roman" w:hAnsi="Times New Roman"/>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nsid w:val="57D01B04"/>
    <w:multiLevelType w:val="multilevel"/>
    <w:tmpl w:val="3CF021E2"/>
    <w:lvl w:ilvl="0">
      <w:start w:val="1"/>
      <w:numFmt w:val="decimal"/>
      <w:lvlText w:val="%1"/>
      <w:lvlJc w:val="left"/>
      <w:pPr>
        <w:tabs>
          <w:tab w:val="num"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nsid w:val="57E82268"/>
    <w:multiLevelType w:val="hybridMultilevel"/>
    <w:tmpl w:val="F45E4532"/>
    <w:lvl w:ilvl="0" w:tplc="04090019">
      <w:start w:val="1"/>
      <w:numFmt w:val="lowerLetter"/>
      <w:lvlText w:val="%1)"/>
      <w:lvlJc w:val="left"/>
      <w:pPr>
        <w:ind w:left="900" w:hanging="420"/>
      </w:pPr>
    </w:lvl>
    <w:lvl w:ilvl="1" w:tplc="D94E004A">
      <w:start w:val="1"/>
      <w:numFmt w:val="lowerLetter"/>
      <w:lvlText w:val="(%2)"/>
      <w:lvlJc w:val="left"/>
      <w:pPr>
        <w:ind w:left="988"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5EB74EE0"/>
    <w:multiLevelType w:val="hybridMultilevel"/>
    <w:tmpl w:val="73BC665C"/>
    <w:lvl w:ilvl="0" w:tplc="D94E004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6435F30"/>
    <w:multiLevelType w:val="multilevel"/>
    <w:tmpl w:val="1B98E43A"/>
    <w:styleLink w:val="04250"/>
    <w:lvl w:ilvl="0">
      <w:start w:val="1"/>
      <w:numFmt w:val="lowerLetter"/>
      <w:lvlText w:val="%1"/>
      <w:lvlJc w:val="left"/>
      <w:pPr>
        <w:ind w:left="400" w:firstLine="0"/>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693556BE"/>
    <w:multiLevelType w:val="multilevel"/>
    <w:tmpl w:val="9F9CBDAE"/>
    <w:lvl w:ilvl="0">
      <w:start w:val="1"/>
      <w:numFmt w:val="chineseCountingThousand"/>
      <w:suff w:val="nothing"/>
      <w:lvlText w:val="第%1章"/>
      <w:lvlJc w:val="left"/>
      <w:pPr>
        <w:ind w:left="0" w:firstLine="0"/>
      </w:pPr>
      <w:rPr>
        <w:rFonts w:hint="eastAsia"/>
      </w:rPr>
    </w:lvl>
    <w:lvl w:ilvl="1">
      <w:start w:val="1"/>
      <w:numFmt w:val="none"/>
      <w:pStyle w:val="a0"/>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6">
    <w:nsid w:val="6DC97A41"/>
    <w:multiLevelType w:val="multilevel"/>
    <w:tmpl w:val="05480378"/>
    <w:styleLink w:val="071022"/>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7">
    <w:nsid w:val="732D45DE"/>
    <w:multiLevelType w:val="multilevel"/>
    <w:tmpl w:val="2B80595E"/>
    <w:styleLink w:val="11"/>
    <w:lvl w:ilvl="0">
      <w:start w:val="1"/>
      <w:numFmt w:val="decimal"/>
      <w:lvlText w:val="%1."/>
      <w:lvlJc w:val="left"/>
      <w:pPr>
        <w:ind w:left="0" w:firstLine="0"/>
      </w:pPr>
      <w:rPr>
        <w:rFonts w:ascii="Times New Roman" w:hAnsi="Times New Roman"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nsid w:val="758E1B47"/>
    <w:multiLevelType w:val="multilevel"/>
    <w:tmpl w:val="1B609790"/>
    <w:styleLink w:val="1"/>
    <w:lvl w:ilvl="0">
      <w:start w:val="1"/>
      <w:numFmt w:val="decimal"/>
      <w:pStyle w:val="aa1"/>
      <w:lvlText w:val="%1)"/>
      <w:lvlJc w:val="left"/>
      <w:pPr>
        <w:tabs>
          <w:tab w:val="num" w:pos="1260"/>
        </w:tabs>
        <w:ind w:left="1260" w:hanging="420"/>
      </w:pPr>
      <w:rPr>
        <w:rFonts w:ascii="宋体" w:eastAsia="宋体" w:hAnsi="宋体"/>
        <w:color w:val="000000"/>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3"/>
  </w:num>
  <w:num w:numId="2">
    <w:abstractNumId w:val="21"/>
  </w:num>
  <w:num w:numId="3">
    <w:abstractNumId w:val="25"/>
  </w:num>
  <w:num w:numId="4">
    <w:abstractNumId w:val="8"/>
  </w:num>
  <w:num w:numId="5">
    <w:abstractNumId w:val="28"/>
  </w:num>
  <w:num w:numId="6">
    <w:abstractNumId w:val="7"/>
  </w:num>
  <w:num w:numId="7">
    <w:abstractNumId w:val="2"/>
  </w:num>
  <w:num w:numId="8">
    <w:abstractNumId w:val="16"/>
  </w:num>
  <w:num w:numId="9">
    <w:abstractNumId w:val="14"/>
  </w:num>
  <w:num w:numId="10">
    <w:abstractNumId w:val="3"/>
  </w:num>
  <w:num w:numId="11">
    <w:abstractNumId w:val="17"/>
  </w:num>
  <w:num w:numId="12">
    <w:abstractNumId w:val="12"/>
  </w:num>
  <w:num w:numId="13">
    <w:abstractNumId w:val="4"/>
  </w:num>
  <w:num w:numId="14">
    <w:abstractNumId w:val="11"/>
  </w:num>
  <w:num w:numId="15">
    <w:abstractNumId w:val="15"/>
  </w:num>
  <w:num w:numId="16">
    <w:abstractNumId w:val="26"/>
  </w:num>
  <w:num w:numId="17">
    <w:abstractNumId w:val="5"/>
  </w:num>
  <w:num w:numId="18">
    <w:abstractNumId w:val="24"/>
  </w:num>
  <w:num w:numId="19">
    <w:abstractNumId w:val="20"/>
  </w:num>
  <w:num w:numId="20">
    <w:abstractNumId w:val="27"/>
  </w:num>
  <w:num w:numId="21">
    <w:abstractNumId w:val="0"/>
  </w:num>
  <w:num w:numId="22">
    <w:abstractNumId w:val="18"/>
  </w:num>
  <w:num w:numId="23">
    <w:abstractNumId w:val="1"/>
  </w:num>
  <w:num w:numId="24">
    <w:abstractNumId w:val="19"/>
  </w:num>
  <w:num w:numId="25">
    <w:abstractNumId w:val="9"/>
  </w:num>
  <w:num w:numId="26">
    <w:abstractNumId w:val="10"/>
  </w:num>
  <w:num w:numId="27">
    <w:abstractNumId w:val="9"/>
    <w:lvlOverride w:ilvl="0">
      <w:startOverride w:val="1"/>
    </w:lvlOverride>
  </w:num>
  <w:num w:numId="28">
    <w:abstractNumId w:val="9"/>
    <w:lvlOverride w:ilvl="0">
      <w:startOverride w:val="1"/>
    </w:lvlOverride>
  </w:num>
  <w:num w:numId="29">
    <w:abstractNumId w:val="9"/>
    <w:lvlOverride w:ilvl="0">
      <w:startOverride w:val="1"/>
    </w:lvlOverride>
  </w:num>
  <w:num w:numId="30">
    <w:abstractNumId w:val="13"/>
  </w:num>
  <w:num w:numId="31">
    <w:abstractNumId w:val="23"/>
  </w:num>
  <w:num w:numId="32">
    <w:abstractNumId w:val="9"/>
    <w:lvlOverride w:ilvl="0">
      <w:startOverride w:val="1"/>
    </w:lvlOverride>
  </w:num>
  <w:num w:numId="33">
    <w:abstractNumId w:val="9"/>
  </w:num>
  <w:num w:numId="34">
    <w:abstractNumId w:val="9"/>
  </w:num>
  <w:num w:numId="35">
    <w:abstractNumId w:val="6"/>
  </w:num>
  <w:num w:numId="36">
    <w:abstractNumId w:val="13"/>
  </w:num>
  <w:num w:numId="37">
    <w:abstractNumId w:val="13"/>
  </w:num>
  <w:num w:numId="38">
    <w:abstractNumId w:val="13"/>
  </w:num>
  <w:num w:numId="39">
    <w:abstractNumId w:val="13"/>
  </w:num>
  <w:num w:numId="40">
    <w:abstractNumId w:val="13"/>
  </w:num>
  <w:num w:numId="41">
    <w:abstractNumId w:val="22"/>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attachedTemplate r:id="rId1"/>
  <w:stylePaneFormatFilter w:val="9F21"/>
  <w:defaultTabStop w:val="420"/>
  <w:drawingGridHorizontalSpacing w:val="105"/>
  <w:drawingGridVerticalSpacing w:val="156"/>
  <w:displayHorizontalDrawingGridEvery w:val="0"/>
  <w:displayVerticalDrawingGridEvery w:val="2"/>
  <w:characterSpacingControl w:val="compressPunctuation"/>
  <w:hdrShapeDefaults>
    <o:shapedefaults v:ext="edit" spidmax="419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634DC"/>
    <w:rsid w:val="0000004C"/>
    <w:rsid w:val="000009D4"/>
    <w:rsid w:val="0000146E"/>
    <w:rsid w:val="0000183E"/>
    <w:rsid w:val="000018DE"/>
    <w:rsid w:val="00001A70"/>
    <w:rsid w:val="00002224"/>
    <w:rsid w:val="00002B8F"/>
    <w:rsid w:val="00003693"/>
    <w:rsid w:val="0000514C"/>
    <w:rsid w:val="000060DB"/>
    <w:rsid w:val="000067FE"/>
    <w:rsid w:val="00006D1F"/>
    <w:rsid w:val="00007772"/>
    <w:rsid w:val="000100DB"/>
    <w:rsid w:val="00010E97"/>
    <w:rsid w:val="00011247"/>
    <w:rsid w:val="0001152D"/>
    <w:rsid w:val="00011572"/>
    <w:rsid w:val="00011AD3"/>
    <w:rsid w:val="00011B9D"/>
    <w:rsid w:val="00012EBF"/>
    <w:rsid w:val="00014672"/>
    <w:rsid w:val="00016188"/>
    <w:rsid w:val="000169E6"/>
    <w:rsid w:val="00016ED8"/>
    <w:rsid w:val="00020ED6"/>
    <w:rsid w:val="00020F28"/>
    <w:rsid w:val="0002181E"/>
    <w:rsid w:val="000221DA"/>
    <w:rsid w:val="00022527"/>
    <w:rsid w:val="00022593"/>
    <w:rsid w:val="000239E9"/>
    <w:rsid w:val="000241E5"/>
    <w:rsid w:val="00024DBA"/>
    <w:rsid w:val="00024DE9"/>
    <w:rsid w:val="000254C4"/>
    <w:rsid w:val="00026D7F"/>
    <w:rsid w:val="00026DB6"/>
    <w:rsid w:val="000277FA"/>
    <w:rsid w:val="00027ED8"/>
    <w:rsid w:val="00030B5F"/>
    <w:rsid w:val="00030BE6"/>
    <w:rsid w:val="0003199F"/>
    <w:rsid w:val="00031D54"/>
    <w:rsid w:val="000326EC"/>
    <w:rsid w:val="00032AE4"/>
    <w:rsid w:val="00033804"/>
    <w:rsid w:val="00033E63"/>
    <w:rsid w:val="000344DA"/>
    <w:rsid w:val="000345E9"/>
    <w:rsid w:val="00035424"/>
    <w:rsid w:val="00035B06"/>
    <w:rsid w:val="0003614D"/>
    <w:rsid w:val="000362C4"/>
    <w:rsid w:val="000362E4"/>
    <w:rsid w:val="00036FF0"/>
    <w:rsid w:val="00037556"/>
    <w:rsid w:val="000375AE"/>
    <w:rsid w:val="00037BC6"/>
    <w:rsid w:val="00040B52"/>
    <w:rsid w:val="0004146D"/>
    <w:rsid w:val="00041664"/>
    <w:rsid w:val="00041A3E"/>
    <w:rsid w:val="00042D59"/>
    <w:rsid w:val="0004308B"/>
    <w:rsid w:val="000430E1"/>
    <w:rsid w:val="000433A5"/>
    <w:rsid w:val="00043560"/>
    <w:rsid w:val="00045BC4"/>
    <w:rsid w:val="000466EF"/>
    <w:rsid w:val="00047708"/>
    <w:rsid w:val="00047D98"/>
    <w:rsid w:val="000506C0"/>
    <w:rsid w:val="00050882"/>
    <w:rsid w:val="000517B1"/>
    <w:rsid w:val="00051A2E"/>
    <w:rsid w:val="00051ABD"/>
    <w:rsid w:val="0005295F"/>
    <w:rsid w:val="00053161"/>
    <w:rsid w:val="0005366D"/>
    <w:rsid w:val="00053EF8"/>
    <w:rsid w:val="000546B8"/>
    <w:rsid w:val="00054F2A"/>
    <w:rsid w:val="0005520B"/>
    <w:rsid w:val="000575B0"/>
    <w:rsid w:val="00060177"/>
    <w:rsid w:val="00060350"/>
    <w:rsid w:val="0006084C"/>
    <w:rsid w:val="000616C8"/>
    <w:rsid w:val="00061790"/>
    <w:rsid w:val="00061B5B"/>
    <w:rsid w:val="000630CE"/>
    <w:rsid w:val="00063C49"/>
    <w:rsid w:val="000641B5"/>
    <w:rsid w:val="00065422"/>
    <w:rsid w:val="00065745"/>
    <w:rsid w:val="00065EFF"/>
    <w:rsid w:val="00066EFB"/>
    <w:rsid w:val="0006748B"/>
    <w:rsid w:val="000676C2"/>
    <w:rsid w:val="00071377"/>
    <w:rsid w:val="000714FD"/>
    <w:rsid w:val="00071B68"/>
    <w:rsid w:val="000726B9"/>
    <w:rsid w:val="000726FF"/>
    <w:rsid w:val="00073903"/>
    <w:rsid w:val="00073BBC"/>
    <w:rsid w:val="00073E84"/>
    <w:rsid w:val="0007402F"/>
    <w:rsid w:val="00074136"/>
    <w:rsid w:val="000747B2"/>
    <w:rsid w:val="00074D56"/>
    <w:rsid w:val="0007576A"/>
    <w:rsid w:val="0007595A"/>
    <w:rsid w:val="00076437"/>
    <w:rsid w:val="00076B3C"/>
    <w:rsid w:val="00077337"/>
    <w:rsid w:val="0007768F"/>
    <w:rsid w:val="000777F1"/>
    <w:rsid w:val="00077D83"/>
    <w:rsid w:val="00077E9C"/>
    <w:rsid w:val="000801C8"/>
    <w:rsid w:val="00080D63"/>
    <w:rsid w:val="0008140A"/>
    <w:rsid w:val="00081C29"/>
    <w:rsid w:val="00082654"/>
    <w:rsid w:val="00082996"/>
    <w:rsid w:val="00082D0B"/>
    <w:rsid w:val="00083372"/>
    <w:rsid w:val="00083753"/>
    <w:rsid w:val="00083A1B"/>
    <w:rsid w:val="000847AC"/>
    <w:rsid w:val="0008546D"/>
    <w:rsid w:val="0008566B"/>
    <w:rsid w:val="0008601B"/>
    <w:rsid w:val="00086796"/>
    <w:rsid w:val="00086D03"/>
    <w:rsid w:val="0008736F"/>
    <w:rsid w:val="0008780B"/>
    <w:rsid w:val="00087FE2"/>
    <w:rsid w:val="000900D0"/>
    <w:rsid w:val="000900E5"/>
    <w:rsid w:val="000912AB"/>
    <w:rsid w:val="0009194F"/>
    <w:rsid w:val="00091F82"/>
    <w:rsid w:val="000921C6"/>
    <w:rsid w:val="00094508"/>
    <w:rsid w:val="00094614"/>
    <w:rsid w:val="00094CD8"/>
    <w:rsid w:val="00094D9F"/>
    <w:rsid w:val="00095105"/>
    <w:rsid w:val="000952CC"/>
    <w:rsid w:val="00095669"/>
    <w:rsid w:val="00095AF1"/>
    <w:rsid w:val="00095FF3"/>
    <w:rsid w:val="00096BE5"/>
    <w:rsid w:val="00097B2E"/>
    <w:rsid w:val="000A0677"/>
    <w:rsid w:val="000A0693"/>
    <w:rsid w:val="000A13E7"/>
    <w:rsid w:val="000A15C0"/>
    <w:rsid w:val="000A1648"/>
    <w:rsid w:val="000A2598"/>
    <w:rsid w:val="000A2D94"/>
    <w:rsid w:val="000A3321"/>
    <w:rsid w:val="000A33EC"/>
    <w:rsid w:val="000A3469"/>
    <w:rsid w:val="000A3DF2"/>
    <w:rsid w:val="000A4716"/>
    <w:rsid w:val="000A47EA"/>
    <w:rsid w:val="000A5DF3"/>
    <w:rsid w:val="000A6368"/>
    <w:rsid w:val="000A73CF"/>
    <w:rsid w:val="000A7ACC"/>
    <w:rsid w:val="000A7B28"/>
    <w:rsid w:val="000B0892"/>
    <w:rsid w:val="000B1380"/>
    <w:rsid w:val="000B1F8B"/>
    <w:rsid w:val="000B3211"/>
    <w:rsid w:val="000B3A92"/>
    <w:rsid w:val="000B4289"/>
    <w:rsid w:val="000B4FC6"/>
    <w:rsid w:val="000B51C2"/>
    <w:rsid w:val="000B6216"/>
    <w:rsid w:val="000B7586"/>
    <w:rsid w:val="000C0DA3"/>
    <w:rsid w:val="000C1C6F"/>
    <w:rsid w:val="000C3DD5"/>
    <w:rsid w:val="000C431F"/>
    <w:rsid w:val="000C46FE"/>
    <w:rsid w:val="000C4BB0"/>
    <w:rsid w:val="000C5010"/>
    <w:rsid w:val="000C50F7"/>
    <w:rsid w:val="000C6A65"/>
    <w:rsid w:val="000C7046"/>
    <w:rsid w:val="000C76A2"/>
    <w:rsid w:val="000C7ACC"/>
    <w:rsid w:val="000D0B7E"/>
    <w:rsid w:val="000D1DDE"/>
    <w:rsid w:val="000D24F0"/>
    <w:rsid w:val="000D2551"/>
    <w:rsid w:val="000D28E6"/>
    <w:rsid w:val="000D2C67"/>
    <w:rsid w:val="000D3440"/>
    <w:rsid w:val="000D3BEF"/>
    <w:rsid w:val="000D4534"/>
    <w:rsid w:val="000D4679"/>
    <w:rsid w:val="000D4F21"/>
    <w:rsid w:val="000D530C"/>
    <w:rsid w:val="000D534A"/>
    <w:rsid w:val="000D625D"/>
    <w:rsid w:val="000D7C82"/>
    <w:rsid w:val="000E10E2"/>
    <w:rsid w:val="000E2A86"/>
    <w:rsid w:val="000E3041"/>
    <w:rsid w:val="000E320E"/>
    <w:rsid w:val="000E3601"/>
    <w:rsid w:val="000E3E5F"/>
    <w:rsid w:val="000E3EF1"/>
    <w:rsid w:val="000E42B5"/>
    <w:rsid w:val="000E4366"/>
    <w:rsid w:val="000E4548"/>
    <w:rsid w:val="000E479D"/>
    <w:rsid w:val="000E4846"/>
    <w:rsid w:val="000E4EFD"/>
    <w:rsid w:val="000E57E5"/>
    <w:rsid w:val="000E5C6F"/>
    <w:rsid w:val="000E73FF"/>
    <w:rsid w:val="000E78C7"/>
    <w:rsid w:val="000E7A6E"/>
    <w:rsid w:val="000E7EFE"/>
    <w:rsid w:val="000F1494"/>
    <w:rsid w:val="000F16E4"/>
    <w:rsid w:val="000F1DB1"/>
    <w:rsid w:val="000F1FF2"/>
    <w:rsid w:val="000F25BE"/>
    <w:rsid w:val="000F2605"/>
    <w:rsid w:val="000F297B"/>
    <w:rsid w:val="000F2DA2"/>
    <w:rsid w:val="000F2DCF"/>
    <w:rsid w:val="000F41E8"/>
    <w:rsid w:val="000F56EC"/>
    <w:rsid w:val="000F65C1"/>
    <w:rsid w:val="000F6677"/>
    <w:rsid w:val="000F7758"/>
    <w:rsid w:val="000F7BFD"/>
    <w:rsid w:val="001002A3"/>
    <w:rsid w:val="00100765"/>
    <w:rsid w:val="00100B15"/>
    <w:rsid w:val="00100BE2"/>
    <w:rsid w:val="00100C80"/>
    <w:rsid w:val="00100E7D"/>
    <w:rsid w:val="00100EB8"/>
    <w:rsid w:val="001013DB"/>
    <w:rsid w:val="001016E2"/>
    <w:rsid w:val="001019C2"/>
    <w:rsid w:val="001027DF"/>
    <w:rsid w:val="0010351E"/>
    <w:rsid w:val="0010366D"/>
    <w:rsid w:val="00103BFA"/>
    <w:rsid w:val="00106C3A"/>
    <w:rsid w:val="00106E52"/>
    <w:rsid w:val="00107088"/>
    <w:rsid w:val="00110242"/>
    <w:rsid w:val="001106B0"/>
    <w:rsid w:val="00111875"/>
    <w:rsid w:val="00111E0A"/>
    <w:rsid w:val="00111E74"/>
    <w:rsid w:val="001122F0"/>
    <w:rsid w:val="001124A3"/>
    <w:rsid w:val="00113AA2"/>
    <w:rsid w:val="001141AA"/>
    <w:rsid w:val="0011532F"/>
    <w:rsid w:val="001154E8"/>
    <w:rsid w:val="00116098"/>
    <w:rsid w:val="001167C9"/>
    <w:rsid w:val="001168A8"/>
    <w:rsid w:val="00116C98"/>
    <w:rsid w:val="00117410"/>
    <w:rsid w:val="001174DF"/>
    <w:rsid w:val="001178BA"/>
    <w:rsid w:val="00117D0E"/>
    <w:rsid w:val="00117F32"/>
    <w:rsid w:val="00120268"/>
    <w:rsid w:val="00120711"/>
    <w:rsid w:val="00120CAD"/>
    <w:rsid w:val="001212FD"/>
    <w:rsid w:val="0012190D"/>
    <w:rsid w:val="001225BD"/>
    <w:rsid w:val="00122763"/>
    <w:rsid w:val="0012321F"/>
    <w:rsid w:val="00124C8A"/>
    <w:rsid w:val="00124D22"/>
    <w:rsid w:val="00124EC2"/>
    <w:rsid w:val="001266EE"/>
    <w:rsid w:val="00126BB7"/>
    <w:rsid w:val="00126BD5"/>
    <w:rsid w:val="00127235"/>
    <w:rsid w:val="00131EEB"/>
    <w:rsid w:val="00133D9C"/>
    <w:rsid w:val="0013465D"/>
    <w:rsid w:val="001351B6"/>
    <w:rsid w:val="001353FD"/>
    <w:rsid w:val="001356BE"/>
    <w:rsid w:val="001401DC"/>
    <w:rsid w:val="00140C15"/>
    <w:rsid w:val="00141493"/>
    <w:rsid w:val="00142BF6"/>
    <w:rsid w:val="00142D84"/>
    <w:rsid w:val="00143298"/>
    <w:rsid w:val="001440BD"/>
    <w:rsid w:val="00144214"/>
    <w:rsid w:val="00144ED3"/>
    <w:rsid w:val="0014511F"/>
    <w:rsid w:val="001467D3"/>
    <w:rsid w:val="001469BA"/>
    <w:rsid w:val="00147256"/>
    <w:rsid w:val="001473F7"/>
    <w:rsid w:val="00147C44"/>
    <w:rsid w:val="001500C4"/>
    <w:rsid w:val="00150FCA"/>
    <w:rsid w:val="001511DE"/>
    <w:rsid w:val="001514CC"/>
    <w:rsid w:val="00151551"/>
    <w:rsid w:val="0015196F"/>
    <w:rsid w:val="00152E86"/>
    <w:rsid w:val="00154A33"/>
    <w:rsid w:val="00155240"/>
    <w:rsid w:val="0015575C"/>
    <w:rsid w:val="001557EB"/>
    <w:rsid w:val="0015584C"/>
    <w:rsid w:val="00155D68"/>
    <w:rsid w:val="00156495"/>
    <w:rsid w:val="00156BEA"/>
    <w:rsid w:val="0015716B"/>
    <w:rsid w:val="0016062F"/>
    <w:rsid w:val="00160DB8"/>
    <w:rsid w:val="00161976"/>
    <w:rsid w:val="00162143"/>
    <w:rsid w:val="0016307B"/>
    <w:rsid w:val="0016312D"/>
    <w:rsid w:val="001634DC"/>
    <w:rsid w:val="0016379F"/>
    <w:rsid w:val="00164B49"/>
    <w:rsid w:val="0016687F"/>
    <w:rsid w:val="00166E7C"/>
    <w:rsid w:val="00167BCB"/>
    <w:rsid w:val="00167F53"/>
    <w:rsid w:val="001705F0"/>
    <w:rsid w:val="00170A07"/>
    <w:rsid w:val="001713E9"/>
    <w:rsid w:val="0017206D"/>
    <w:rsid w:val="001731B3"/>
    <w:rsid w:val="00174C03"/>
    <w:rsid w:val="00175279"/>
    <w:rsid w:val="00175570"/>
    <w:rsid w:val="00176A4B"/>
    <w:rsid w:val="00177AAE"/>
    <w:rsid w:val="00180419"/>
    <w:rsid w:val="00181548"/>
    <w:rsid w:val="0018194F"/>
    <w:rsid w:val="0018203B"/>
    <w:rsid w:val="00182680"/>
    <w:rsid w:val="00182DEC"/>
    <w:rsid w:val="0018302E"/>
    <w:rsid w:val="0018360B"/>
    <w:rsid w:val="00183F78"/>
    <w:rsid w:val="00184567"/>
    <w:rsid w:val="0018514C"/>
    <w:rsid w:val="00185DA6"/>
    <w:rsid w:val="001860D5"/>
    <w:rsid w:val="001864B8"/>
    <w:rsid w:val="001866A8"/>
    <w:rsid w:val="001866DA"/>
    <w:rsid w:val="00190BD0"/>
    <w:rsid w:val="00191281"/>
    <w:rsid w:val="00192454"/>
    <w:rsid w:val="0019276D"/>
    <w:rsid w:val="0019353A"/>
    <w:rsid w:val="00193FB2"/>
    <w:rsid w:val="001941C3"/>
    <w:rsid w:val="00194547"/>
    <w:rsid w:val="0019515A"/>
    <w:rsid w:val="0019605C"/>
    <w:rsid w:val="00196612"/>
    <w:rsid w:val="0019695D"/>
    <w:rsid w:val="00196F8E"/>
    <w:rsid w:val="00197B90"/>
    <w:rsid w:val="00197E61"/>
    <w:rsid w:val="001A0C34"/>
    <w:rsid w:val="001A17EC"/>
    <w:rsid w:val="001A1853"/>
    <w:rsid w:val="001A1928"/>
    <w:rsid w:val="001A1D5C"/>
    <w:rsid w:val="001A2100"/>
    <w:rsid w:val="001A2579"/>
    <w:rsid w:val="001A2B80"/>
    <w:rsid w:val="001A2DBF"/>
    <w:rsid w:val="001A3E76"/>
    <w:rsid w:val="001A441F"/>
    <w:rsid w:val="001A4C5C"/>
    <w:rsid w:val="001A52C1"/>
    <w:rsid w:val="001A537B"/>
    <w:rsid w:val="001A563F"/>
    <w:rsid w:val="001B06B6"/>
    <w:rsid w:val="001B0F19"/>
    <w:rsid w:val="001B185B"/>
    <w:rsid w:val="001B1C40"/>
    <w:rsid w:val="001B2D5F"/>
    <w:rsid w:val="001B33DF"/>
    <w:rsid w:val="001B3DB3"/>
    <w:rsid w:val="001B471A"/>
    <w:rsid w:val="001B588C"/>
    <w:rsid w:val="001B5A50"/>
    <w:rsid w:val="001B5B42"/>
    <w:rsid w:val="001B78FF"/>
    <w:rsid w:val="001C0EEF"/>
    <w:rsid w:val="001C1175"/>
    <w:rsid w:val="001C1471"/>
    <w:rsid w:val="001C1C8B"/>
    <w:rsid w:val="001C1D0C"/>
    <w:rsid w:val="001C1E24"/>
    <w:rsid w:val="001C42A2"/>
    <w:rsid w:val="001C4A8F"/>
    <w:rsid w:val="001C504F"/>
    <w:rsid w:val="001C522C"/>
    <w:rsid w:val="001C59A2"/>
    <w:rsid w:val="001C6485"/>
    <w:rsid w:val="001D003F"/>
    <w:rsid w:val="001D02FD"/>
    <w:rsid w:val="001D08CC"/>
    <w:rsid w:val="001D1CB4"/>
    <w:rsid w:val="001D1F3F"/>
    <w:rsid w:val="001D1F89"/>
    <w:rsid w:val="001D35DC"/>
    <w:rsid w:val="001D3F60"/>
    <w:rsid w:val="001D446D"/>
    <w:rsid w:val="001D556B"/>
    <w:rsid w:val="001D560C"/>
    <w:rsid w:val="001D5FC1"/>
    <w:rsid w:val="001D6040"/>
    <w:rsid w:val="001D65A9"/>
    <w:rsid w:val="001D76DA"/>
    <w:rsid w:val="001E044A"/>
    <w:rsid w:val="001E0B39"/>
    <w:rsid w:val="001E0F05"/>
    <w:rsid w:val="001E14DE"/>
    <w:rsid w:val="001E155C"/>
    <w:rsid w:val="001E2752"/>
    <w:rsid w:val="001E2C0E"/>
    <w:rsid w:val="001E2DC7"/>
    <w:rsid w:val="001E305E"/>
    <w:rsid w:val="001E30B5"/>
    <w:rsid w:val="001E34E8"/>
    <w:rsid w:val="001E399C"/>
    <w:rsid w:val="001E3FCF"/>
    <w:rsid w:val="001E41AE"/>
    <w:rsid w:val="001E4309"/>
    <w:rsid w:val="001E47A9"/>
    <w:rsid w:val="001E64A0"/>
    <w:rsid w:val="001E64E2"/>
    <w:rsid w:val="001E6558"/>
    <w:rsid w:val="001E6AA1"/>
    <w:rsid w:val="001E6CF1"/>
    <w:rsid w:val="001E7D3E"/>
    <w:rsid w:val="001F034C"/>
    <w:rsid w:val="001F1449"/>
    <w:rsid w:val="001F14CD"/>
    <w:rsid w:val="001F1C66"/>
    <w:rsid w:val="001F2A85"/>
    <w:rsid w:val="001F2B2A"/>
    <w:rsid w:val="001F2BBA"/>
    <w:rsid w:val="001F2D49"/>
    <w:rsid w:val="001F31D8"/>
    <w:rsid w:val="001F39F6"/>
    <w:rsid w:val="001F3DC6"/>
    <w:rsid w:val="001F3E35"/>
    <w:rsid w:val="001F4996"/>
    <w:rsid w:val="001F5265"/>
    <w:rsid w:val="001F5A71"/>
    <w:rsid w:val="001F73CF"/>
    <w:rsid w:val="002006B7"/>
    <w:rsid w:val="00200990"/>
    <w:rsid w:val="00200AFE"/>
    <w:rsid w:val="0020122F"/>
    <w:rsid w:val="00201460"/>
    <w:rsid w:val="0020153C"/>
    <w:rsid w:val="002025ED"/>
    <w:rsid w:val="002027BB"/>
    <w:rsid w:val="00203733"/>
    <w:rsid w:val="00204092"/>
    <w:rsid w:val="002041DA"/>
    <w:rsid w:val="002049D5"/>
    <w:rsid w:val="0020549C"/>
    <w:rsid w:val="00205E1A"/>
    <w:rsid w:val="00206E6B"/>
    <w:rsid w:val="00206FDF"/>
    <w:rsid w:val="00207090"/>
    <w:rsid w:val="00207CB8"/>
    <w:rsid w:val="00211035"/>
    <w:rsid w:val="00211630"/>
    <w:rsid w:val="00211820"/>
    <w:rsid w:val="00212401"/>
    <w:rsid w:val="00212637"/>
    <w:rsid w:val="00212BE4"/>
    <w:rsid w:val="002132D0"/>
    <w:rsid w:val="0021351A"/>
    <w:rsid w:val="0021412B"/>
    <w:rsid w:val="00214AE7"/>
    <w:rsid w:val="00214B75"/>
    <w:rsid w:val="00215E39"/>
    <w:rsid w:val="002162F6"/>
    <w:rsid w:val="002163EA"/>
    <w:rsid w:val="00216659"/>
    <w:rsid w:val="00216F6A"/>
    <w:rsid w:val="00217094"/>
    <w:rsid w:val="0021729D"/>
    <w:rsid w:val="002179B5"/>
    <w:rsid w:val="00220C2B"/>
    <w:rsid w:val="00220F17"/>
    <w:rsid w:val="00221001"/>
    <w:rsid w:val="0022107D"/>
    <w:rsid w:val="0022242F"/>
    <w:rsid w:val="002225A3"/>
    <w:rsid w:val="00222663"/>
    <w:rsid w:val="002229E7"/>
    <w:rsid w:val="00222B5F"/>
    <w:rsid w:val="00222E8F"/>
    <w:rsid w:val="00224066"/>
    <w:rsid w:val="002241D3"/>
    <w:rsid w:val="002247F3"/>
    <w:rsid w:val="00225042"/>
    <w:rsid w:val="00225800"/>
    <w:rsid w:val="00226077"/>
    <w:rsid w:val="00226185"/>
    <w:rsid w:val="002262B2"/>
    <w:rsid w:val="00226693"/>
    <w:rsid w:val="002308B9"/>
    <w:rsid w:val="0023099D"/>
    <w:rsid w:val="00230A27"/>
    <w:rsid w:val="00230C79"/>
    <w:rsid w:val="00230E98"/>
    <w:rsid w:val="00230FF0"/>
    <w:rsid w:val="00231943"/>
    <w:rsid w:val="00231B14"/>
    <w:rsid w:val="00231E89"/>
    <w:rsid w:val="00232108"/>
    <w:rsid w:val="00232AE3"/>
    <w:rsid w:val="002335FE"/>
    <w:rsid w:val="0023391B"/>
    <w:rsid w:val="00233EAF"/>
    <w:rsid w:val="002340F5"/>
    <w:rsid w:val="002347B0"/>
    <w:rsid w:val="00234940"/>
    <w:rsid w:val="00234A06"/>
    <w:rsid w:val="00235E4C"/>
    <w:rsid w:val="00235F5F"/>
    <w:rsid w:val="0023744D"/>
    <w:rsid w:val="00237C54"/>
    <w:rsid w:val="002401F0"/>
    <w:rsid w:val="002402A1"/>
    <w:rsid w:val="002402D8"/>
    <w:rsid w:val="0024039C"/>
    <w:rsid w:val="00241853"/>
    <w:rsid w:val="00241920"/>
    <w:rsid w:val="002423E2"/>
    <w:rsid w:val="00242D1A"/>
    <w:rsid w:val="00243691"/>
    <w:rsid w:val="002437C0"/>
    <w:rsid w:val="002438A7"/>
    <w:rsid w:val="00243B9E"/>
    <w:rsid w:val="00244DE3"/>
    <w:rsid w:val="002451C6"/>
    <w:rsid w:val="0024607E"/>
    <w:rsid w:val="00246602"/>
    <w:rsid w:val="002468BF"/>
    <w:rsid w:val="002468FC"/>
    <w:rsid w:val="00247491"/>
    <w:rsid w:val="00247703"/>
    <w:rsid w:val="00247F12"/>
    <w:rsid w:val="002500B4"/>
    <w:rsid w:val="00250238"/>
    <w:rsid w:val="00250435"/>
    <w:rsid w:val="002505E2"/>
    <w:rsid w:val="00251196"/>
    <w:rsid w:val="00251A03"/>
    <w:rsid w:val="0025314A"/>
    <w:rsid w:val="0025385B"/>
    <w:rsid w:val="002541F8"/>
    <w:rsid w:val="002550AD"/>
    <w:rsid w:val="002551BF"/>
    <w:rsid w:val="002553AF"/>
    <w:rsid w:val="002554B8"/>
    <w:rsid w:val="00255E5A"/>
    <w:rsid w:val="00256114"/>
    <w:rsid w:val="0025689C"/>
    <w:rsid w:val="0025746F"/>
    <w:rsid w:val="0025758B"/>
    <w:rsid w:val="00257E09"/>
    <w:rsid w:val="00257E35"/>
    <w:rsid w:val="00257EEF"/>
    <w:rsid w:val="00261720"/>
    <w:rsid w:val="002624AB"/>
    <w:rsid w:val="00262AAB"/>
    <w:rsid w:val="00262CB7"/>
    <w:rsid w:val="00262D7C"/>
    <w:rsid w:val="00263676"/>
    <w:rsid w:val="002643A1"/>
    <w:rsid w:val="00264ED8"/>
    <w:rsid w:val="0026566E"/>
    <w:rsid w:val="00265A8D"/>
    <w:rsid w:val="00265EEF"/>
    <w:rsid w:val="002665AD"/>
    <w:rsid w:val="002665C5"/>
    <w:rsid w:val="00266F8B"/>
    <w:rsid w:val="002670A0"/>
    <w:rsid w:val="00267603"/>
    <w:rsid w:val="002676B3"/>
    <w:rsid w:val="00267FCF"/>
    <w:rsid w:val="00270642"/>
    <w:rsid w:val="002706E9"/>
    <w:rsid w:val="00270F7C"/>
    <w:rsid w:val="00271CA8"/>
    <w:rsid w:val="00272FC3"/>
    <w:rsid w:val="00273211"/>
    <w:rsid w:val="00273344"/>
    <w:rsid w:val="00273786"/>
    <w:rsid w:val="00273A43"/>
    <w:rsid w:val="00273A57"/>
    <w:rsid w:val="00274920"/>
    <w:rsid w:val="002750D8"/>
    <w:rsid w:val="0027518D"/>
    <w:rsid w:val="00275C8A"/>
    <w:rsid w:val="00277AAA"/>
    <w:rsid w:val="00277F68"/>
    <w:rsid w:val="002807B4"/>
    <w:rsid w:val="002839EB"/>
    <w:rsid w:val="00284B94"/>
    <w:rsid w:val="00284F00"/>
    <w:rsid w:val="0028561B"/>
    <w:rsid w:val="002857E5"/>
    <w:rsid w:val="00285B92"/>
    <w:rsid w:val="00286D8A"/>
    <w:rsid w:val="00287BC8"/>
    <w:rsid w:val="00287CC6"/>
    <w:rsid w:val="0029025C"/>
    <w:rsid w:val="00290ABE"/>
    <w:rsid w:val="00290F3C"/>
    <w:rsid w:val="00291561"/>
    <w:rsid w:val="00291708"/>
    <w:rsid w:val="00291D4E"/>
    <w:rsid w:val="002939EB"/>
    <w:rsid w:val="00293B2B"/>
    <w:rsid w:val="00293B96"/>
    <w:rsid w:val="00294573"/>
    <w:rsid w:val="00294B18"/>
    <w:rsid w:val="00295263"/>
    <w:rsid w:val="00295D25"/>
    <w:rsid w:val="002967CE"/>
    <w:rsid w:val="002A045E"/>
    <w:rsid w:val="002A1BD2"/>
    <w:rsid w:val="002A1CE4"/>
    <w:rsid w:val="002A21E1"/>
    <w:rsid w:val="002A2415"/>
    <w:rsid w:val="002A31BF"/>
    <w:rsid w:val="002A34D4"/>
    <w:rsid w:val="002A3E4F"/>
    <w:rsid w:val="002A41A3"/>
    <w:rsid w:val="002A4B37"/>
    <w:rsid w:val="002A4C27"/>
    <w:rsid w:val="002A4D5B"/>
    <w:rsid w:val="002A573A"/>
    <w:rsid w:val="002A5EB2"/>
    <w:rsid w:val="002A602C"/>
    <w:rsid w:val="002A655C"/>
    <w:rsid w:val="002A6E3E"/>
    <w:rsid w:val="002B0906"/>
    <w:rsid w:val="002B0E8C"/>
    <w:rsid w:val="002B1A04"/>
    <w:rsid w:val="002B1A90"/>
    <w:rsid w:val="002B22D7"/>
    <w:rsid w:val="002B2BC1"/>
    <w:rsid w:val="002B2CB3"/>
    <w:rsid w:val="002B3385"/>
    <w:rsid w:val="002B3441"/>
    <w:rsid w:val="002B374F"/>
    <w:rsid w:val="002B3A99"/>
    <w:rsid w:val="002B41DE"/>
    <w:rsid w:val="002B42D1"/>
    <w:rsid w:val="002B4994"/>
    <w:rsid w:val="002B4E2C"/>
    <w:rsid w:val="002B68CF"/>
    <w:rsid w:val="002B7BF4"/>
    <w:rsid w:val="002C0C40"/>
    <w:rsid w:val="002C124D"/>
    <w:rsid w:val="002C1560"/>
    <w:rsid w:val="002C223C"/>
    <w:rsid w:val="002C22AB"/>
    <w:rsid w:val="002C2695"/>
    <w:rsid w:val="002C2DDA"/>
    <w:rsid w:val="002C2F82"/>
    <w:rsid w:val="002C35E7"/>
    <w:rsid w:val="002C42BC"/>
    <w:rsid w:val="002C6BF8"/>
    <w:rsid w:val="002C7217"/>
    <w:rsid w:val="002D02E4"/>
    <w:rsid w:val="002D13C5"/>
    <w:rsid w:val="002D1AAF"/>
    <w:rsid w:val="002D1BAE"/>
    <w:rsid w:val="002D1E53"/>
    <w:rsid w:val="002D269D"/>
    <w:rsid w:val="002D3534"/>
    <w:rsid w:val="002D367C"/>
    <w:rsid w:val="002D3C2A"/>
    <w:rsid w:val="002D477A"/>
    <w:rsid w:val="002D4910"/>
    <w:rsid w:val="002D4E89"/>
    <w:rsid w:val="002D6358"/>
    <w:rsid w:val="002D675F"/>
    <w:rsid w:val="002D787C"/>
    <w:rsid w:val="002E04F4"/>
    <w:rsid w:val="002E05C4"/>
    <w:rsid w:val="002E0651"/>
    <w:rsid w:val="002E08E3"/>
    <w:rsid w:val="002E0C77"/>
    <w:rsid w:val="002E1485"/>
    <w:rsid w:val="002E14A9"/>
    <w:rsid w:val="002E1988"/>
    <w:rsid w:val="002E1C0D"/>
    <w:rsid w:val="002E295B"/>
    <w:rsid w:val="002E3ADB"/>
    <w:rsid w:val="002E3E0E"/>
    <w:rsid w:val="002E40E1"/>
    <w:rsid w:val="002E5883"/>
    <w:rsid w:val="002E6028"/>
    <w:rsid w:val="002E67BC"/>
    <w:rsid w:val="002E694A"/>
    <w:rsid w:val="002E6F07"/>
    <w:rsid w:val="002E707B"/>
    <w:rsid w:val="002F052E"/>
    <w:rsid w:val="002F0538"/>
    <w:rsid w:val="002F1C4B"/>
    <w:rsid w:val="002F3046"/>
    <w:rsid w:val="002F3A91"/>
    <w:rsid w:val="002F3D19"/>
    <w:rsid w:val="002F40F4"/>
    <w:rsid w:val="002F4830"/>
    <w:rsid w:val="002F48D5"/>
    <w:rsid w:val="002F4B5E"/>
    <w:rsid w:val="002F5B9C"/>
    <w:rsid w:val="002F5E7B"/>
    <w:rsid w:val="002F636C"/>
    <w:rsid w:val="002F68B8"/>
    <w:rsid w:val="002F6B90"/>
    <w:rsid w:val="002F70B6"/>
    <w:rsid w:val="002F721F"/>
    <w:rsid w:val="00300CC7"/>
    <w:rsid w:val="00301288"/>
    <w:rsid w:val="00301B60"/>
    <w:rsid w:val="00302835"/>
    <w:rsid w:val="00303A16"/>
    <w:rsid w:val="00303EB9"/>
    <w:rsid w:val="00305D9C"/>
    <w:rsid w:val="0030761B"/>
    <w:rsid w:val="00307A06"/>
    <w:rsid w:val="00307C69"/>
    <w:rsid w:val="003104F6"/>
    <w:rsid w:val="003107F0"/>
    <w:rsid w:val="0031104F"/>
    <w:rsid w:val="00311BF1"/>
    <w:rsid w:val="00311C16"/>
    <w:rsid w:val="00314B10"/>
    <w:rsid w:val="0031522A"/>
    <w:rsid w:val="003158CF"/>
    <w:rsid w:val="00315DF6"/>
    <w:rsid w:val="00317340"/>
    <w:rsid w:val="00317866"/>
    <w:rsid w:val="00320B1E"/>
    <w:rsid w:val="003211D7"/>
    <w:rsid w:val="0032133F"/>
    <w:rsid w:val="003213A1"/>
    <w:rsid w:val="00322B68"/>
    <w:rsid w:val="003235DA"/>
    <w:rsid w:val="00323A5F"/>
    <w:rsid w:val="0032510A"/>
    <w:rsid w:val="0032534E"/>
    <w:rsid w:val="00325759"/>
    <w:rsid w:val="003268B8"/>
    <w:rsid w:val="0033033E"/>
    <w:rsid w:val="003305D9"/>
    <w:rsid w:val="00330A15"/>
    <w:rsid w:val="00330DC5"/>
    <w:rsid w:val="003315DC"/>
    <w:rsid w:val="00331687"/>
    <w:rsid w:val="00331CFE"/>
    <w:rsid w:val="003346D2"/>
    <w:rsid w:val="00334FE5"/>
    <w:rsid w:val="0033536E"/>
    <w:rsid w:val="00335C0E"/>
    <w:rsid w:val="00335CF3"/>
    <w:rsid w:val="0033642D"/>
    <w:rsid w:val="003368F2"/>
    <w:rsid w:val="003368F6"/>
    <w:rsid w:val="003378DF"/>
    <w:rsid w:val="0034033F"/>
    <w:rsid w:val="003407D5"/>
    <w:rsid w:val="00340C63"/>
    <w:rsid w:val="00341311"/>
    <w:rsid w:val="003415F7"/>
    <w:rsid w:val="00341BB3"/>
    <w:rsid w:val="00341E73"/>
    <w:rsid w:val="00342F59"/>
    <w:rsid w:val="00344C27"/>
    <w:rsid w:val="003457A1"/>
    <w:rsid w:val="003466A3"/>
    <w:rsid w:val="00346D9D"/>
    <w:rsid w:val="0035014E"/>
    <w:rsid w:val="00350835"/>
    <w:rsid w:val="00350A75"/>
    <w:rsid w:val="00351BD3"/>
    <w:rsid w:val="00354CD7"/>
    <w:rsid w:val="0035702A"/>
    <w:rsid w:val="00357DCA"/>
    <w:rsid w:val="003602A5"/>
    <w:rsid w:val="00360A27"/>
    <w:rsid w:val="00362788"/>
    <w:rsid w:val="00362A8E"/>
    <w:rsid w:val="00362C03"/>
    <w:rsid w:val="003632A3"/>
    <w:rsid w:val="00363804"/>
    <w:rsid w:val="00364882"/>
    <w:rsid w:val="003652FD"/>
    <w:rsid w:val="00365DEE"/>
    <w:rsid w:val="0036642B"/>
    <w:rsid w:val="00366AA0"/>
    <w:rsid w:val="00366E4A"/>
    <w:rsid w:val="00367A3D"/>
    <w:rsid w:val="00367D43"/>
    <w:rsid w:val="00367E4F"/>
    <w:rsid w:val="00371A4F"/>
    <w:rsid w:val="00372BFC"/>
    <w:rsid w:val="00373988"/>
    <w:rsid w:val="00373E85"/>
    <w:rsid w:val="00373F32"/>
    <w:rsid w:val="00374852"/>
    <w:rsid w:val="0037576C"/>
    <w:rsid w:val="00376CCB"/>
    <w:rsid w:val="003777C6"/>
    <w:rsid w:val="00380FA5"/>
    <w:rsid w:val="003813EE"/>
    <w:rsid w:val="003814E9"/>
    <w:rsid w:val="003829F9"/>
    <w:rsid w:val="003835A7"/>
    <w:rsid w:val="0038368B"/>
    <w:rsid w:val="00384E19"/>
    <w:rsid w:val="003852C7"/>
    <w:rsid w:val="00387F74"/>
    <w:rsid w:val="00390D12"/>
    <w:rsid w:val="00391532"/>
    <w:rsid w:val="0039279D"/>
    <w:rsid w:val="00392B38"/>
    <w:rsid w:val="003937C6"/>
    <w:rsid w:val="003942BF"/>
    <w:rsid w:val="0039519F"/>
    <w:rsid w:val="00395DC9"/>
    <w:rsid w:val="0039626A"/>
    <w:rsid w:val="00396616"/>
    <w:rsid w:val="00396A18"/>
    <w:rsid w:val="00396A55"/>
    <w:rsid w:val="00396AA6"/>
    <w:rsid w:val="003979D6"/>
    <w:rsid w:val="003A01DA"/>
    <w:rsid w:val="003A075A"/>
    <w:rsid w:val="003A0906"/>
    <w:rsid w:val="003A0B77"/>
    <w:rsid w:val="003A12BB"/>
    <w:rsid w:val="003A1CDA"/>
    <w:rsid w:val="003A271C"/>
    <w:rsid w:val="003A40FB"/>
    <w:rsid w:val="003A590E"/>
    <w:rsid w:val="003A6240"/>
    <w:rsid w:val="003A6F96"/>
    <w:rsid w:val="003B099D"/>
    <w:rsid w:val="003B116E"/>
    <w:rsid w:val="003B1C50"/>
    <w:rsid w:val="003B1C6B"/>
    <w:rsid w:val="003B2D2F"/>
    <w:rsid w:val="003B2E23"/>
    <w:rsid w:val="003B3813"/>
    <w:rsid w:val="003B43A6"/>
    <w:rsid w:val="003B44A0"/>
    <w:rsid w:val="003B4986"/>
    <w:rsid w:val="003B4B6A"/>
    <w:rsid w:val="003B4E24"/>
    <w:rsid w:val="003B516C"/>
    <w:rsid w:val="003B54EA"/>
    <w:rsid w:val="003B5F4F"/>
    <w:rsid w:val="003B6A12"/>
    <w:rsid w:val="003C081A"/>
    <w:rsid w:val="003C0D95"/>
    <w:rsid w:val="003C0F05"/>
    <w:rsid w:val="003C2F51"/>
    <w:rsid w:val="003C3C11"/>
    <w:rsid w:val="003C46CD"/>
    <w:rsid w:val="003C64BD"/>
    <w:rsid w:val="003C76E9"/>
    <w:rsid w:val="003C78C7"/>
    <w:rsid w:val="003D05F4"/>
    <w:rsid w:val="003D1A53"/>
    <w:rsid w:val="003D1DC3"/>
    <w:rsid w:val="003D261E"/>
    <w:rsid w:val="003D2B0E"/>
    <w:rsid w:val="003D2E3A"/>
    <w:rsid w:val="003D397B"/>
    <w:rsid w:val="003D488A"/>
    <w:rsid w:val="003D4AB7"/>
    <w:rsid w:val="003D4BF6"/>
    <w:rsid w:val="003D4FD2"/>
    <w:rsid w:val="003D6A3F"/>
    <w:rsid w:val="003D6B6E"/>
    <w:rsid w:val="003D7729"/>
    <w:rsid w:val="003E1147"/>
    <w:rsid w:val="003E121F"/>
    <w:rsid w:val="003E12D5"/>
    <w:rsid w:val="003E21FE"/>
    <w:rsid w:val="003E2762"/>
    <w:rsid w:val="003E283A"/>
    <w:rsid w:val="003E31F3"/>
    <w:rsid w:val="003E3F3F"/>
    <w:rsid w:val="003E4E3E"/>
    <w:rsid w:val="003E4EC9"/>
    <w:rsid w:val="003E56EE"/>
    <w:rsid w:val="003E5708"/>
    <w:rsid w:val="003E624A"/>
    <w:rsid w:val="003E6FA6"/>
    <w:rsid w:val="003E7487"/>
    <w:rsid w:val="003E76B7"/>
    <w:rsid w:val="003F02CD"/>
    <w:rsid w:val="003F037B"/>
    <w:rsid w:val="003F117A"/>
    <w:rsid w:val="003F1D01"/>
    <w:rsid w:val="003F31EF"/>
    <w:rsid w:val="003F3548"/>
    <w:rsid w:val="003F3AAF"/>
    <w:rsid w:val="003F456B"/>
    <w:rsid w:val="003F4679"/>
    <w:rsid w:val="003F623F"/>
    <w:rsid w:val="003F62B3"/>
    <w:rsid w:val="003F671F"/>
    <w:rsid w:val="003F6D86"/>
    <w:rsid w:val="003F6EFE"/>
    <w:rsid w:val="003F7518"/>
    <w:rsid w:val="003F7AD3"/>
    <w:rsid w:val="003F7C24"/>
    <w:rsid w:val="00400049"/>
    <w:rsid w:val="00400521"/>
    <w:rsid w:val="00400A16"/>
    <w:rsid w:val="00400D4F"/>
    <w:rsid w:val="00400E5B"/>
    <w:rsid w:val="004031CE"/>
    <w:rsid w:val="00404869"/>
    <w:rsid w:val="00404ABB"/>
    <w:rsid w:val="00405A99"/>
    <w:rsid w:val="004062C9"/>
    <w:rsid w:val="00406A0B"/>
    <w:rsid w:val="00407559"/>
    <w:rsid w:val="004077C0"/>
    <w:rsid w:val="004104A9"/>
    <w:rsid w:val="00410625"/>
    <w:rsid w:val="00410CCA"/>
    <w:rsid w:val="00410D34"/>
    <w:rsid w:val="00410D9C"/>
    <w:rsid w:val="0041153F"/>
    <w:rsid w:val="00412264"/>
    <w:rsid w:val="00412308"/>
    <w:rsid w:val="00412523"/>
    <w:rsid w:val="00412803"/>
    <w:rsid w:val="004129B8"/>
    <w:rsid w:val="00412ACD"/>
    <w:rsid w:val="0041318A"/>
    <w:rsid w:val="004146E5"/>
    <w:rsid w:val="004161E4"/>
    <w:rsid w:val="00416A3A"/>
    <w:rsid w:val="00416A40"/>
    <w:rsid w:val="00417A22"/>
    <w:rsid w:val="004200FF"/>
    <w:rsid w:val="00420CDD"/>
    <w:rsid w:val="00421147"/>
    <w:rsid w:val="00422A6C"/>
    <w:rsid w:val="00422FFE"/>
    <w:rsid w:val="00423D72"/>
    <w:rsid w:val="004240AF"/>
    <w:rsid w:val="0042483B"/>
    <w:rsid w:val="00425546"/>
    <w:rsid w:val="004262BE"/>
    <w:rsid w:val="00427302"/>
    <w:rsid w:val="00427800"/>
    <w:rsid w:val="00427AE9"/>
    <w:rsid w:val="00427BCB"/>
    <w:rsid w:val="004309DC"/>
    <w:rsid w:val="00432DCC"/>
    <w:rsid w:val="004338F9"/>
    <w:rsid w:val="00433BDF"/>
    <w:rsid w:val="004348FF"/>
    <w:rsid w:val="00434B5A"/>
    <w:rsid w:val="004353CD"/>
    <w:rsid w:val="00435B50"/>
    <w:rsid w:val="0043677F"/>
    <w:rsid w:val="00437AD6"/>
    <w:rsid w:val="00437DB6"/>
    <w:rsid w:val="00441122"/>
    <w:rsid w:val="00441702"/>
    <w:rsid w:val="004418B6"/>
    <w:rsid w:val="004422F2"/>
    <w:rsid w:val="00443CDF"/>
    <w:rsid w:val="00443E20"/>
    <w:rsid w:val="004450CD"/>
    <w:rsid w:val="00446906"/>
    <w:rsid w:val="004475E6"/>
    <w:rsid w:val="00447CE5"/>
    <w:rsid w:val="00447EAC"/>
    <w:rsid w:val="004502B3"/>
    <w:rsid w:val="00450E3C"/>
    <w:rsid w:val="004517B2"/>
    <w:rsid w:val="00453DC9"/>
    <w:rsid w:val="00454C33"/>
    <w:rsid w:val="00454F8E"/>
    <w:rsid w:val="004558FE"/>
    <w:rsid w:val="0045644D"/>
    <w:rsid w:val="0045732A"/>
    <w:rsid w:val="00457481"/>
    <w:rsid w:val="004604BE"/>
    <w:rsid w:val="00460BB3"/>
    <w:rsid w:val="00460F5E"/>
    <w:rsid w:val="004611C8"/>
    <w:rsid w:val="004611F1"/>
    <w:rsid w:val="00461590"/>
    <w:rsid w:val="00461991"/>
    <w:rsid w:val="00463663"/>
    <w:rsid w:val="00463A02"/>
    <w:rsid w:val="00463F58"/>
    <w:rsid w:val="00464087"/>
    <w:rsid w:val="00464296"/>
    <w:rsid w:val="00464420"/>
    <w:rsid w:val="00464E14"/>
    <w:rsid w:val="004651E5"/>
    <w:rsid w:val="0046601C"/>
    <w:rsid w:val="00466397"/>
    <w:rsid w:val="00466FEC"/>
    <w:rsid w:val="0046713F"/>
    <w:rsid w:val="004679E2"/>
    <w:rsid w:val="004705DC"/>
    <w:rsid w:val="004708D7"/>
    <w:rsid w:val="004708DA"/>
    <w:rsid w:val="00470EEE"/>
    <w:rsid w:val="00471743"/>
    <w:rsid w:val="00472641"/>
    <w:rsid w:val="00472DDA"/>
    <w:rsid w:val="00473130"/>
    <w:rsid w:val="00474189"/>
    <w:rsid w:val="00475188"/>
    <w:rsid w:val="0047586A"/>
    <w:rsid w:val="00475CBD"/>
    <w:rsid w:val="0047615B"/>
    <w:rsid w:val="00476325"/>
    <w:rsid w:val="00476703"/>
    <w:rsid w:val="004770E7"/>
    <w:rsid w:val="00480DD7"/>
    <w:rsid w:val="00481DFE"/>
    <w:rsid w:val="004833AE"/>
    <w:rsid w:val="0048347B"/>
    <w:rsid w:val="00485897"/>
    <w:rsid w:val="004876D3"/>
    <w:rsid w:val="00491BE9"/>
    <w:rsid w:val="004924B4"/>
    <w:rsid w:val="0049480E"/>
    <w:rsid w:val="004948A9"/>
    <w:rsid w:val="00495C4B"/>
    <w:rsid w:val="004A05B2"/>
    <w:rsid w:val="004A1FEF"/>
    <w:rsid w:val="004A2171"/>
    <w:rsid w:val="004A221B"/>
    <w:rsid w:val="004A2590"/>
    <w:rsid w:val="004A2B2C"/>
    <w:rsid w:val="004A33F0"/>
    <w:rsid w:val="004A3936"/>
    <w:rsid w:val="004A482D"/>
    <w:rsid w:val="004A51F8"/>
    <w:rsid w:val="004A61E2"/>
    <w:rsid w:val="004A6B21"/>
    <w:rsid w:val="004A7621"/>
    <w:rsid w:val="004A7967"/>
    <w:rsid w:val="004A7C98"/>
    <w:rsid w:val="004B22D1"/>
    <w:rsid w:val="004B3A15"/>
    <w:rsid w:val="004B50BB"/>
    <w:rsid w:val="004B523F"/>
    <w:rsid w:val="004B6054"/>
    <w:rsid w:val="004B69B4"/>
    <w:rsid w:val="004B6A82"/>
    <w:rsid w:val="004B6FC6"/>
    <w:rsid w:val="004B7A29"/>
    <w:rsid w:val="004C0703"/>
    <w:rsid w:val="004C0885"/>
    <w:rsid w:val="004C0D9B"/>
    <w:rsid w:val="004C171E"/>
    <w:rsid w:val="004C233D"/>
    <w:rsid w:val="004C2416"/>
    <w:rsid w:val="004C2AEE"/>
    <w:rsid w:val="004C323C"/>
    <w:rsid w:val="004C4153"/>
    <w:rsid w:val="004C5091"/>
    <w:rsid w:val="004C55CB"/>
    <w:rsid w:val="004C696B"/>
    <w:rsid w:val="004C7045"/>
    <w:rsid w:val="004C7BBF"/>
    <w:rsid w:val="004C7DB6"/>
    <w:rsid w:val="004C7E98"/>
    <w:rsid w:val="004D1042"/>
    <w:rsid w:val="004D1086"/>
    <w:rsid w:val="004D13E7"/>
    <w:rsid w:val="004D164B"/>
    <w:rsid w:val="004D2778"/>
    <w:rsid w:val="004D2F8D"/>
    <w:rsid w:val="004D34D0"/>
    <w:rsid w:val="004D44CE"/>
    <w:rsid w:val="004D4B58"/>
    <w:rsid w:val="004D5149"/>
    <w:rsid w:val="004D54F1"/>
    <w:rsid w:val="004D5C8C"/>
    <w:rsid w:val="004D5CBC"/>
    <w:rsid w:val="004D75A6"/>
    <w:rsid w:val="004D769A"/>
    <w:rsid w:val="004E0CBD"/>
    <w:rsid w:val="004E120C"/>
    <w:rsid w:val="004E24A7"/>
    <w:rsid w:val="004E2C4B"/>
    <w:rsid w:val="004E2E9A"/>
    <w:rsid w:val="004E37F5"/>
    <w:rsid w:val="004E4982"/>
    <w:rsid w:val="004E4ADE"/>
    <w:rsid w:val="004E4EA8"/>
    <w:rsid w:val="004E56FA"/>
    <w:rsid w:val="004E5ACD"/>
    <w:rsid w:val="004E6A47"/>
    <w:rsid w:val="004E6DA2"/>
    <w:rsid w:val="004E710A"/>
    <w:rsid w:val="004E73E6"/>
    <w:rsid w:val="004E76E8"/>
    <w:rsid w:val="004E7D62"/>
    <w:rsid w:val="004E7F5F"/>
    <w:rsid w:val="004F03A2"/>
    <w:rsid w:val="004F0958"/>
    <w:rsid w:val="004F107B"/>
    <w:rsid w:val="004F197E"/>
    <w:rsid w:val="004F20DE"/>
    <w:rsid w:val="004F3582"/>
    <w:rsid w:val="004F3A89"/>
    <w:rsid w:val="004F3C16"/>
    <w:rsid w:val="004F5C44"/>
    <w:rsid w:val="004F63E4"/>
    <w:rsid w:val="004F6ACA"/>
    <w:rsid w:val="004F6E51"/>
    <w:rsid w:val="004F7758"/>
    <w:rsid w:val="004F7B33"/>
    <w:rsid w:val="004F7E7D"/>
    <w:rsid w:val="005003D8"/>
    <w:rsid w:val="00500612"/>
    <w:rsid w:val="005015A2"/>
    <w:rsid w:val="005018C4"/>
    <w:rsid w:val="00503628"/>
    <w:rsid w:val="0050525F"/>
    <w:rsid w:val="00505271"/>
    <w:rsid w:val="005058C1"/>
    <w:rsid w:val="00506132"/>
    <w:rsid w:val="00506977"/>
    <w:rsid w:val="0051006B"/>
    <w:rsid w:val="00510556"/>
    <w:rsid w:val="00512F30"/>
    <w:rsid w:val="00514A7B"/>
    <w:rsid w:val="005154AF"/>
    <w:rsid w:val="00515A17"/>
    <w:rsid w:val="00515AB2"/>
    <w:rsid w:val="00516132"/>
    <w:rsid w:val="005162C5"/>
    <w:rsid w:val="005164AF"/>
    <w:rsid w:val="005168AB"/>
    <w:rsid w:val="00516E75"/>
    <w:rsid w:val="005173D6"/>
    <w:rsid w:val="00517463"/>
    <w:rsid w:val="005203F5"/>
    <w:rsid w:val="00521912"/>
    <w:rsid w:val="00521950"/>
    <w:rsid w:val="00521C2A"/>
    <w:rsid w:val="00522007"/>
    <w:rsid w:val="00523449"/>
    <w:rsid w:val="0052363B"/>
    <w:rsid w:val="00523B8D"/>
    <w:rsid w:val="005244BC"/>
    <w:rsid w:val="00524C30"/>
    <w:rsid w:val="00524FA5"/>
    <w:rsid w:val="005255D1"/>
    <w:rsid w:val="0052565B"/>
    <w:rsid w:val="00525678"/>
    <w:rsid w:val="00525AD2"/>
    <w:rsid w:val="00525BFF"/>
    <w:rsid w:val="00526D07"/>
    <w:rsid w:val="0052721F"/>
    <w:rsid w:val="0052749C"/>
    <w:rsid w:val="0052762D"/>
    <w:rsid w:val="00530F12"/>
    <w:rsid w:val="00531BC6"/>
    <w:rsid w:val="00531D1C"/>
    <w:rsid w:val="0053287A"/>
    <w:rsid w:val="00532B0E"/>
    <w:rsid w:val="00532BE7"/>
    <w:rsid w:val="00532CB7"/>
    <w:rsid w:val="005333B8"/>
    <w:rsid w:val="00533412"/>
    <w:rsid w:val="00533933"/>
    <w:rsid w:val="005342BC"/>
    <w:rsid w:val="00534482"/>
    <w:rsid w:val="005344AD"/>
    <w:rsid w:val="00534A00"/>
    <w:rsid w:val="0053559F"/>
    <w:rsid w:val="005355AF"/>
    <w:rsid w:val="005357E2"/>
    <w:rsid w:val="00536064"/>
    <w:rsid w:val="005363A7"/>
    <w:rsid w:val="00537846"/>
    <w:rsid w:val="00537993"/>
    <w:rsid w:val="00537FC6"/>
    <w:rsid w:val="00540748"/>
    <w:rsid w:val="00540D4B"/>
    <w:rsid w:val="00540E7A"/>
    <w:rsid w:val="00540FE8"/>
    <w:rsid w:val="00542927"/>
    <w:rsid w:val="00542F5B"/>
    <w:rsid w:val="00543363"/>
    <w:rsid w:val="00544828"/>
    <w:rsid w:val="005449A0"/>
    <w:rsid w:val="00544F43"/>
    <w:rsid w:val="005457A5"/>
    <w:rsid w:val="00546A46"/>
    <w:rsid w:val="00547120"/>
    <w:rsid w:val="00547798"/>
    <w:rsid w:val="00547B46"/>
    <w:rsid w:val="00547C2F"/>
    <w:rsid w:val="00547DFC"/>
    <w:rsid w:val="00547E87"/>
    <w:rsid w:val="0055093A"/>
    <w:rsid w:val="00551058"/>
    <w:rsid w:val="005512DB"/>
    <w:rsid w:val="00551E29"/>
    <w:rsid w:val="005527DF"/>
    <w:rsid w:val="00552A8A"/>
    <w:rsid w:val="00552D5A"/>
    <w:rsid w:val="005535FB"/>
    <w:rsid w:val="0055362B"/>
    <w:rsid w:val="005541CF"/>
    <w:rsid w:val="005555A1"/>
    <w:rsid w:val="00557A42"/>
    <w:rsid w:val="00560CCB"/>
    <w:rsid w:val="00561204"/>
    <w:rsid w:val="005613FC"/>
    <w:rsid w:val="0056141F"/>
    <w:rsid w:val="00561567"/>
    <w:rsid w:val="00561967"/>
    <w:rsid w:val="00561D17"/>
    <w:rsid w:val="00561FE2"/>
    <w:rsid w:val="005629D2"/>
    <w:rsid w:val="0056468A"/>
    <w:rsid w:val="00564F8C"/>
    <w:rsid w:val="005654F5"/>
    <w:rsid w:val="00565C80"/>
    <w:rsid w:val="00566906"/>
    <w:rsid w:val="00567550"/>
    <w:rsid w:val="00567713"/>
    <w:rsid w:val="00567F3C"/>
    <w:rsid w:val="005714E2"/>
    <w:rsid w:val="005716A0"/>
    <w:rsid w:val="00571FDD"/>
    <w:rsid w:val="0057207A"/>
    <w:rsid w:val="005722FE"/>
    <w:rsid w:val="00572485"/>
    <w:rsid w:val="00572F34"/>
    <w:rsid w:val="00573BB7"/>
    <w:rsid w:val="005742F0"/>
    <w:rsid w:val="0057467A"/>
    <w:rsid w:val="00574783"/>
    <w:rsid w:val="00575918"/>
    <w:rsid w:val="00576329"/>
    <w:rsid w:val="00576DAA"/>
    <w:rsid w:val="0058068C"/>
    <w:rsid w:val="005819DD"/>
    <w:rsid w:val="00581F26"/>
    <w:rsid w:val="005827EE"/>
    <w:rsid w:val="00582F29"/>
    <w:rsid w:val="00582F9E"/>
    <w:rsid w:val="0058441E"/>
    <w:rsid w:val="0058539E"/>
    <w:rsid w:val="00585F44"/>
    <w:rsid w:val="0058638D"/>
    <w:rsid w:val="0058647C"/>
    <w:rsid w:val="00586608"/>
    <w:rsid w:val="00586636"/>
    <w:rsid w:val="00587179"/>
    <w:rsid w:val="00587B76"/>
    <w:rsid w:val="0059002F"/>
    <w:rsid w:val="005903E7"/>
    <w:rsid w:val="00591C53"/>
    <w:rsid w:val="0059273D"/>
    <w:rsid w:val="00592FF5"/>
    <w:rsid w:val="00593951"/>
    <w:rsid w:val="00593B49"/>
    <w:rsid w:val="005947AA"/>
    <w:rsid w:val="00594E49"/>
    <w:rsid w:val="00595034"/>
    <w:rsid w:val="00596655"/>
    <w:rsid w:val="0059734B"/>
    <w:rsid w:val="00597783"/>
    <w:rsid w:val="00597880"/>
    <w:rsid w:val="005A115E"/>
    <w:rsid w:val="005A21A9"/>
    <w:rsid w:val="005A24A4"/>
    <w:rsid w:val="005A2BF7"/>
    <w:rsid w:val="005A2DB6"/>
    <w:rsid w:val="005A32E8"/>
    <w:rsid w:val="005A3A6F"/>
    <w:rsid w:val="005A4469"/>
    <w:rsid w:val="005A5DE3"/>
    <w:rsid w:val="005A7101"/>
    <w:rsid w:val="005A7619"/>
    <w:rsid w:val="005A7DD9"/>
    <w:rsid w:val="005B0CCB"/>
    <w:rsid w:val="005B115B"/>
    <w:rsid w:val="005B11F8"/>
    <w:rsid w:val="005B19B3"/>
    <w:rsid w:val="005B19BD"/>
    <w:rsid w:val="005B1A06"/>
    <w:rsid w:val="005B21FF"/>
    <w:rsid w:val="005B3062"/>
    <w:rsid w:val="005B459F"/>
    <w:rsid w:val="005B4C5A"/>
    <w:rsid w:val="005B5798"/>
    <w:rsid w:val="005B5DFB"/>
    <w:rsid w:val="005B6678"/>
    <w:rsid w:val="005B67AB"/>
    <w:rsid w:val="005B758A"/>
    <w:rsid w:val="005B7661"/>
    <w:rsid w:val="005B7C9D"/>
    <w:rsid w:val="005B7CD4"/>
    <w:rsid w:val="005C19B2"/>
    <w:rsid w:val="005C2386"/>
    <w:rsid w:val="005C349A"/>
    <w:rsid w:val="005C4011"/>
    <w:rsid w:val="005C492C"/>
    <w:rsid w:val="005C5615"/>
    <w:rsid w:val="005C6859"/>
    <w:rsid w:val="005C6F03"/>
    <w:rsid w:val="005C73A3"/>
    <w:rsid w:val="005C7D79"/>
    <w:rsid w:val="005D0285"/>
    <w:rsid w:val="005D06B6"/>
    <w:rsid w:val="005D1A2A"/>
    <w:rsid w:val="005D1AD4"/>
    <w:rsid w:val="005D31A0"/>
    <w:rsid w:val="005D40D4"/>
    <w:rsid w:val="005D49AB"/>
    <w:rsid w:val="005D4F41"/>
    <w:rsid w:val="005D582C"/>
    <w:rsid w:val="005D5DC0"/>
    <w:rsid w:val="005D67D4"/>
    <w:rsid w:val="005D6D0E"/>
    <w:rsid w:val="005E110B"/>
    <w:rsid w:val="005E115B"/>
    <w:rsid w:val="005E13DF"/>
    <w:rsid w:val="005E17B1"/>
    <w:rsid w:val="005E1FC6"/>
    <w:rsid w:val="005E33B1"/>
    <w:rsid w:val="005E3B9F"/>
    <w:rsid w:val="005E4C71"/>
    <w:rsid w:val="005E55D2"/>
    <w:rsid w:val="005E6E32"/>
    <w:rsid w:val="005E7067"/>
    <w:rsid w:val="005E7491"/>
    <w:rsid w:val="005E7808"/>
    <w:rsid w:val="005E7988"/>
    <w:rsid w:val="005F03F9"/>
    <w:rsid w:val="005F086C"/>
    <w:rsid w:val="005F0BE6"/>
    <w:rsid w:val="005F17FA"/>
    <w:rsid w:val="005F1CF8"/>
    <w:rsid w:val="005F1F17"/>
    <w:rsid w:val="005F2317"/>
    <w:rsid w:val="005F2FC0"/>
    <w:rsid w:val="005F3F87"/>
    <w:rsid w:val="005F492C"/>
    <w:rsid w:val="005F6899"/>
    <w:rsid w:val="005F6BE2"/>
    <w:rsid w:val="00600242"/>
    <w:rsid w:val="00600A63"/>
    <w:rsid w:val="00600D13"/>
    <w:rsid w:val="00601789"/>
    <w:rsid w:val="00601B35"/>
    <w:rsid w:val="0060294C"/>
    <w:rsid w:val="006034C7"/>
    <w:rsid w:val="0060364B"/>
    <w:rsid w:val="00603AAD"/>
    <w:rsid w:val="00604C01"/>
    <w:rsid w:val="006057DC"/>
    <w:rsid w:val="00605CDA"/>
    <w:rsid w:val="00605F80"/>
    <w:rsid w:val="00606138"/>
    <w:rsid w:val="0060713C"/>
    <w:rsid w:val="006111E6"/>
    <w:rsid w:val="00611907"/>
    <w:rsid w:val="00611BDE"/>
    <w:rsid w:val="00611F44"/>
    <w:rsid w:val="0061226F"/>
    <w:rsid w:val="00612A3F"/>
    <w:rsid w:val="0061312A"/>
    <w:rsid w:val="00613166"/>
    <w:rsid w:val="00613293"/>
    <w:rsid w:val="006133F2"/>
    <w:rsid w:val="006137FD"/>
    <w:rsid w:val="006147D7"/>
    <w:rsid w:val="006148A1"/>
    <w:rsid w:val="006160EC"/>
    <w:rsid w:val="0061671D"/>
    <w:rsid w:val="00616C00"/>
    <w:rsid w:val="00616F67"/>
    <w:rsid w:val="0061711A"/>
    <w:rsid w:val="00617161"/>
    <w:rsid w:val="00617165"/>
    <w:rsid w:val="00620958"/>
    <w:rsid w:val="00620BCF"/>
    <w:rsid w:val="00621281"/>
    <w:rsid w:val="006215CD"/>
    <w:rsid w:val="0062177E"/>
    <w:rsid w:val="0062296B"/>
    <w:rsid w:val="00622F0A"/>
    <w:rsid w:val="00623DE7"/>
    <w:rsid w:val="0062485A"/>
    <w:rsid w:val="00624CE2"/>
    <w:rsid w:val="0062524D"/>
    <w:rsid w:val="00625819"/>
    <w:rsid w:val="00625A6C"/>
    <w:rsid w:val="00626B6C"/>
    <w:rsid w:val="00630F65"/>
    <w:rsid w:val="0063139B"/>
    <w:rsid w:val="006313B5"/>
    <w:rsid w:val="00631505"/>
    <w:rsid w:val="0063165E"/>
    <w:rsid w:val="0063197F"/>
    <w:rsid w:val="0063213D"/>
    <w:rsid w:val="00632210"/>
    <w:rsid w:val="00632D91"/>
    <w:rsid w:val="006335C0"/>
    <w:rsid w:val="00633F00"/>
    <w:rsid w:val="00634F4B"/>
    <w:rsid w:val="006353B3"/>
    <w:rsid w:val="0063566C"/>
    <w:rsid w:val="00635B61"/>
    <w:rsid w:val="00636965"/>
    <w:rsid w:val="00636EF6"/>
    <w:rsid w:val="006373D4"/>
    <w:rsid w:val="00637463"/>
    <w:rsid w:val="00637598"/>
    <w:rsid w:val="00637BAF"/>
    <w:rsid w:val="00640C4E"/>
    <w:rsid w:val="00640F17"/>
    <w:rsid w:val="00643138"/>
    <w:rsid w:val="00643341"/>
    <w:rsid w:val="006437E6"/>
    <w:rsid w:val="00643B51"/>
    <w:rsid w:val="00643C92"/>
    <w:rsid w:val="006458CD"/>
    <w:rsid w:val="00645C1F"/>
    <w:rsid w:val="00646801"/>
    <w:rsid w:val="00646EFE"/>
    <w:rsid w:val="006509F7"/>
    <w:rsid w:val="00652092"/>
    <w:rsid w:val="0065245B"/>
    <w:rsid w:val="00653FF6"/>
    <w:rsid w:val="006546F8"/>
    <w:rsid w:val="006559DD"/>
    <w:rsid w:val="00655CF0"/>
    <w:rsid w:val="00656629"/>
    <w:rsid w:val="006577F8"/>
    <w:rsid w:val="00657C2B"/>
    <w:rsid w:val="006602D3"/>
    <w:rsid w:val="00660E43"/>
    <w:rsid w:val="00661B53"/>
    <w:rsid w:val="00661EA4"/>
    <w:rsid w:val="00661F1E"/>
    <w:rsid w:val="00662CC3"/>
    <w:rsid w:val="00663734"/>
    <w:rsid w:val="00663B8C"/>
    <w:rsid w:val="00664C3F"/>
    <w:rsid w:val="00664F15"/>
    <w:rsid w:val="00665622"/>
    <w:rsid w:val="00665930"/>
    <w:rsid w:val="006666B1"/>
    <w:rsid w:val="00667106"/>
    <w:rsid w:val="00667916"/>
    <w:rsid w:val="00667D33"/>
    <w:rsid w:val="00670576"/>
    <w:rsid w:val="00670B72"/>
    <w:rsid w:val="00671861"/>
    <w:rsid w:val="00672155"/>
    <w:rsid w:val="0067235A"/>
    <w:rsid w:val="00672546"/>
    <w:rsid w:val="0067324B"/>
    <w:rsid w:val="00673A20"/>
    <w:rsid w:val="00674022"/>
    <w:rsid w:val="00674347"/>
    <w:rsid w:val="00674BDE"/>
    <w:rsid w:val="00674F92"/>
    <w:rsid w:val="00675551"/>
    <w:rsid w:val="00675AED"/>
    <w:rsid w:val="0067627D"/>
    <w:rsid w:val="006764E8"/>
    <w:rsid w:val="00676C64"/>
    <w:rsid w:val="00677DAB"/>
    <w:rsid w:val="00677F82"/>
    <w:rsid w:val="0068059B"/>
    <w:rsid w:val="00680B87"/>
    <w:rsid w:val="00680F11"/>
    <w:rsid w:val="00681831"/>
    <w:rsid w:val="00681840"/>
    <w:rsid w:val="0068249D"/>
    <w:rsid w:val="00682C34"/>
    <w:rsid w:val="006832F4"/>
    <w:rsid w:val="00683696"/>
    <w:rsid w:val="006838DB"/>
    <w:rsid w:val="00684211"/>
    <w:rsid w:val="006846DC"/>
    <w:rsid w:val="0068478D"/>
    <w:rsid w:val="00684AA1"/>
    <w:rsid w:val="00684CE6"/>
    <w:rsid w:val="0068541F"/>
    <w:rsid w:val="00685897"/>
    <w:rsid w:val="00685E51"/>
    <w:rsid w:val="00686397"/>
    <w:rsid w:val="00686C3A"/>
    <w:rsid w:val="00686F12"/>
    <w:rsid w:val="006870E9"/>
    <w:rsid w:val="006873E9"/>
    <w:rsid w:val="006877F4"/>
    <w:rsid w:val="00690664"/>
    <w:rsid w:val="0069072F"/>
    <w:rsid w:val="006911CA"/>
    <w:rsid w:val="00692AB1"/>
    <w:rsid w:val="006932E7"/>
    <w:rsid w:val="00693874"/>
    <w:rsid w:val="00694E6F"/>
    <w:rsid w:val="00695A4A"/>
    <w:rsid w:val="006967A2"/>
    <w:rsid w:val="006968B2"/>
    <w:rsid w:val="00696C69"/>
    <w:rsid w:val="00697263"/>
    <w:rsid w:val="00697A25"/>
    <w:rsid w:val="00697C7E"/>
    <w:rsid w:val="00697CE3"/>
    <w:rsid w:val="00697E45"/>
    <w:rsid w:val="006A0B94"/>
    <w:rsid w:val="006A10B0"/>
    <w:rsid w:val="006A171D"/>
    <w:rsid w:val="006A1A53"/>
    <w:rsid w:val="006A1D1F"/>
    <w:rsid w:val="006A2E5D"/>
    <w:rsid w:val="006A3288"/>
    <w:rsid w:val="006A3704"/>
    <w:rsid w:val="006A3A4D"/>
    <w:rsid w:val="006A79CB"/>
    <w:rsid w:val="006A7BBD"/>
    <w:rsid w:val="006A7E8A"/>
    <w:rsid w:val="006B1E9A"/>
    <w:rsid w:val="006B282A"/>
    <w:rsid w:val="006B2C25"/>
    <w:rsid w:val="006B2D8C"/>
    <w:rsid w:val="006B2FD2"/>
    <w:rsid w:val="006B3742"/>
    <w:rsid w:val="006B3B88"/>
    <w:rsid w:val="006B414B"/>
    <w:rsid w:val="006B4545"/>
    <w:rsid w:val="006B4947"/>
    <w:rsid w:val="006B4E46"/>
    <w:rsid w:val="006B5FE6"/>
    <w:rsid w:val="006B6061"/>
    <w:rsid w:val="006B6924"/>
    <w:rsid w:val="006B6A5C"/>
    <w:rsid w:val="006B6D01"/>
    <w:rsid w:val="006B72CE"/>
    <w:rsid w:val="006B7386"/>
    <w:rsid w:val="006B7E89"/>
    <w:rsid w:val="006C0EFF"/>
    <w:rsid w:val="006C1232"/>
    <w:rsid w:val="006C1C5F"/>
    <w:rsid w:val="006C1C9F"/>
    <w:rsid w:val="006C2149"/>
    <w:rsid w:val="006C217D"/>
    <w:rsid w:val="006C3AE7"/>
    <w:rsid w:val="006C3B0B"/>
    <w:rsid w:val="006C3D85"/>
    <w:rsid w:val="006C47BA"/>
    <w:rsid w:val="006C4BD1"/>
    <w:rsid w:val="006C5871"/>
    <w:rsid w:val="006C5B7D"/>
    <w:rsid w:val="006C5BFB"/>
    <w:rsid w:val="006C5C81"/>
    <w:rsid w:val="006C6218"/>
    <w:rsid w:val="006C6264"/>
    <w:rsid w:val="006C6BA6"/>
    <w:rsid w:val="006C6E6B"/>
    <w:rsid w:val="006C6F09"/>
    <w:rsid w:val="006C6F95"/>
    <w:rsid w:val="006C7C99"/>
    <w:rsid w:val="006D08A3"/>
    <w:rsid w:val="006D08FB"/>
    <w:rsid w:val="006D21D7"/>
    <w:rsid w:val="006D34DC"/>
    <w:rsid w:val="006D38D6"/>
    <w:rsid w:val="006D446D"/>
    <w:rsid w:val="006D4A6F"/>
    <w:rsid w:val="006D5909"/>
    <w:rsid w:val="006D5C35"/>
    <w:rsid w:val="006D5F22"/>
    <w:rsid w:val="006D6CC6"/>
    <w:rsid w:val="006D702A"/>
    <w:rsid w:val="006D7132"/>
    <w:rsid w:val="006D7571"/>
    <w:rsid w:val="006D7C39"/>
    <w:rsid w:val="006D7D41"/>
    <w:rsid w:val="006E094C"/>
    <w:rsid w:val="006E32CF"/>
    <w:rsid w:val="006E3AF6"/>
    <w:rsid w:val="006E3B45"/>
    <w:rsid w:val="006E5525"/>
    <w:rsid w:val="006E6662"/>
    <w:rsid w:val="006E6DEC"/>
    <w:rsid w:val="006E7C1C"/>
    <w:rsid w:val="006E7C80"/>
    <w:rsid w:val="006E7CD6"/>
    <w:rsid w:val="006E7E5C"/>
    <w:rsid w:val="006F0072"/>
    <w:rsid w:val="006F03B9"/>
    <w:rsid w:val="006F082E"/>
    <w:rsid w:val="006F0903"/>
    <w:rsid w:val="006F0FBD"/>
    <w:rsid w:val="006F12EA"/>
    <w:rsid w:val="006F1317"/>
    <w:rsid w:val="006F1BF9"/>
    <w:rsid w:val="006F23A4"/>
    <w:rsid w:val="006F29F7"/>
    <w:rsid w:val="006F2FF9"/>
    <w:rsid w:val="006F47AD"/>
    <w:rsid w:val="006F4D95"/>
    <w:rsid w:val="006F55B8"/>
    <w:rsid w:val="006F5696"/>
    <w:rsid w:val="006F579E"/>
    <w:rsid w:val="006F58E3"/>
    <w:rsid w:val="006F62BA"/>
    <w:rsid w:val="006F79BD"/>
    <w:rsid w:val="00700ACA"/>
    <w:rsid w:val="0070111E"/>
    <w:rsid w:val="00701B9C"/>
    <w:rsid w:val="00701D03"/>
    <w:rsid w:val="00701F0B"/>
    <w:rsid w:val="007025DC"/>
    <w:rsid w:val="007027C4"/>
    <w:rsid w:val="0070312E"/>
    <w:rsid w:val="007034E7"/>
    <w:rsid w:val="0070365D"/>
    <w:rsid w:val="00703B58"/>
    <w:rsid w:val="00703E51"/>
    <w:rsid w:val="0070484E"/>
    <w:rsid w:val="00705B21"/>
    <w:rsid w:val="00705BD4"/>
    <w:rsid w:val="00705ECB"/>
    <w:rsid w:val="00707421"/>
    <w:rsid w:val="00707DCE"/>
    <w:rsid w:val="00711E5A"/>
    <w:rsid w:val="007131F9"/>
    <w:rsid w:val="00713A20"/>
    <w:rsid w:val="00714BD9"/>
    <w:rsid w:val="0071541E"/>
    <w:rsid w:val="00715755"/>
    <w:rsid w:val="00716BEE"/>
    <w:rsid w:val="00716BF1"/>
    <w:rsid w:val="00717A10"/>
    <w:rsid w:val="00717F72"/>
    <w:rsid w:val="00721A45"/>
    <w:rsid w:val="00721B29"/>
    <w:rsid w:val="00721EC9"/>
    <w:rsid w:val="0072240C"/>
    <w:rsid w:val="00722CE1"/>
    <w:rsid w:val="00724E9C"/>
    <w:rsid w:val="00724F65"/>
    <w:rsid w:val="007250BA"/>
    <w:rsid w:val="007254E1"/>
    <w:rsid w:val="00725564"/>
    <w:rsid w:val="00725CD1"/>
    <w:rsid w:val="00730179"/>
    <w:rsid w:val="007306B1"/>
    <w:rsid w:val="00731764"/>
    <w:rsid w:val="00731AE9"/>
    <w:rsid w:val="00731B91"/>
    <w:rsid w:val="0073295F"/>
    <w:rsid w:val="00734125"/>
    <w:rsid w:val="007348D0"/>
    <w:rsid w:val="007358F6"/>
    <w:rsid w:val="00736409"/>
    <w:rsid w:val="007366A6"/>
    <w:rsid w:val="00736829"/>
    <w:rsid w:val="007368CC"/>
    <w:rsid w:val="0073763F"/>
    <w:rsid w:val="007376EE"/>
    <w:rsid w:val="0074033D"/>
    <w:rsid w:val="0074128B"/>
    <w:rsid w:val="00743007"/>
    <w:rsid w:val="0074309C"/>
    <w:rsid w:val="00743442"/>
    <w:rsid w:val="00743ACF"/>
    <w:rsid w:val="00744CD1"/>
    <w:rsid w:val="00745095"/>
    <w:rsid w:val="0074580D"/>
    <w:rsid w:val="00745FA9"/>
    <w:rsid w:val="00746161"/>
    <w:rsid w:val="0074664D"/>
    <w:rsid w:val="007479AF"/>
    <w:rsid w:val="00747D0E"/>
    <w:rsid w:val="00747D6F"/>
    <w:rsid w:val="00750FEE"/>
    <w:rsid w:val="0075113C"/>
    <w:rsid w:val="00751537"/>
    <w:rsid w:val="007515B8"/>
    <w:rsid w:val="0075172B"/>
    <w:rsid w:val="00751741"/>
    <w:rsid w:val="00752CD3"/>
    <w:rsid w:val="007552F7"/>
    <w:rsid w:val="00757645"/>
    <w:rsid w:val="00757DC9"/>
    <w:rsid w:val="007600E3"/>
    <w:rsid w:val="00760C5D"/>
    <w:rsid w:val="00762294"/>
    <w:rsid w:val="007624C2"/>
    <w:rsid w:val="00763CA5"/>
    <w:rsid w:val="007643D2"/>
    <w:rsid w:val="007648BA"/>
    <w:rsid w:val="007658BC"/>
    <w:rsid w:val="007658F6"/>
    <w:rsid w:val="007662AD"/>
    <w:rsid w:val="00767BFA"/>
    <w:rsid w:val="00770000"/>
    <w:rsid w:val="00770756"/>
    <w:rsid w:val="00770B38"/>
    <w:rsid w:val="007722B7"/>
    <w:rsid w:val="00772353"/>
    <w:rsid w:val="0077294E"/>
    <w:rsid w:val="0077392F"/>
    <w:rsid w:val="00773A2D"/>
    <w:rsid w:val="00773ABB"/>
    <w:rsid w:val="00773FD9"/>
    <w:rsid w:val="007749AF"/>
    <w:rsid w:val="00774C75"/>
    <w:rsid w:val="00774C99"/>
    <w:rsid w:val="00774F1A"/>
    <w:rsid w:val="007756A1"/>
    <w:rsid w:val="00775E1B"/>
    <w:rsid w:val="0077641F"/>
    <w:rsid w:val="0077691A"/>
    <w:rsid w:val="00776B47"/>
    <w:rsid w:val="00777F6F"/>
    <w:rsid w:val="0078269C"/>
    <w:rsid w:val="007835BB"/>
    <w:rsid w:val="007842AB"/>
    <w:rsid w:val="00784B52"/>
    <w:rsid w:val="00784F47"/>
    <w:rsid w:val="00785358"/>
    <w:rsid w:val="00785BF8"/>
    <w:rsid w:val="0078666F"/>
    <w:rsid w:val="00790DDA"/>
    <w:rsid w:val="00791263"/>
    <w:rsid w:val="00791C99"/>
    <w:rsid w:val="00791E4B"/>
    <w:rsid w:val="007923E2"/>
    <w:rsid w:val="007930BD"/>
    <w:rsid w:val="007930F1"/>
    <w:rsid w:val="0079395B"/>
    <w:rsid w:val="00793D65"/>
    <w:rsid w:val="00793E3C"/>
    <w:rsid w:val="00793EAC"/>
    <w:rsid w:val="00793FD3"/>
    <w:rsid w:val="00794339"/>
    <w:rsid w:val="0079529F"/>
    <w:rsid w:val="0079582D"/>
    <w:rsid w:val="007960CC"/>
    <w:rsid w:val="0079720F"/>
    <w:rsid w:val="00797B02"/>
    <w:rsid w:val="007A044F"/>
    <w:rsid w:val="007A1CAF"/>
    <w:rsid w:val="007A1DFC"/>
    <w:rsid w:val="007A1F2B"/>
    <w:rsid w:val="007A231F"/>
    <w:rsid w:val="007A2444"/>
    <w:rsid w:val="007A269E"/>
    <w:rsid w:val="007A3687"/>
    <w:rsid w:val="007A3765"/>
    <w:rsid w:val="007A3891"/>
    <w:rsid w:val="007A3986"/>
    <w:rsid w:val="007A3D10"/>
    <w:rsid w:val="007A4031"/>
    <w:rsid w:val="007A43A0"/>
    <w:rsid w:val="007A4660"/>
    <w:rsid w:val="007A5C90"/>
    <w:rsid w:val="007A6D20"/>
    <w:rsid w:val="007A6D27"/>
    <w:rsid w:val="007B0409"/>
    <w:rsid w:val="007B2C22"/>
    <w:rsid w:val="007B3A6F"/>
    <w:rsid w:val="007B3EEC"/>
    <w:rsid w:val="007B51D6"/>
    <w:rsid w:val="007B6071"/>
    <w:rsid w:val="007B7159"/>
    <w:rsid w:val="007B71CE"/>
    <w:rsid w:val="007C01FD"/>
    <w:rsid w:val="007C09FD"/>
    <w:rsid w:val="007C0EF8"/>
    <w:rsid w:val="007C192D"/>
    <w:rsid w:val="007C1934"/>
    <w:rsid w:val="007C1F89"/>
    <w:rsid w:val="007C251C"/>
    <w:rsid w:val="007C2881"/>
    <w:rsid w:val="007C3377"/>
    <w:rsid w:val="007C354A"/>
    <w:rsid w:val="007C577B"/>
    <w:rsid w:val="007C6740"/>
    <w:rsid w:val="007C6DC4"/>
    <w:rsid w:val="007C768E"/>
    <w:rsid w:val="007C79AA"/>
    <w:rsid w:val="007C7A0E"/>
    <w:rsid w:val="007C7DEB"/>
    <w:rsid w:val="007D0491"/>
    <w:rsid w:val="007D0F37"/>
    <w:rsid w:val="007D3C69"/>
    <w:rsid w:val="007D48EB"/>
    <w:rsid w:val="007D53D6"/>
    <w:rsid w:val="007D6CAC"/>
    <w:rsid w:val="007D7BD8"/>
    <w:rsid w:val="007E02A1"/>
    <w:rsid w:val="007E10E6"/>
    <w:rsid w:val="007E11E5"/>
    <w:rsid w:val="007E1431"/>
    <w:rsid w:val="007E17FE"/>
    <w:rsid w:val="007E1A75"/>
    <w:rsid w:val="007E239D"/>
    <w:rsid w:val="007E29E4"/>
    <w:rsid w:val="007E3AAA"/>
    <w:rsid w:val="007E3D3F"/>
    <w:rsid w:val="007E3F97"/>
    <w:rsid w:val="007E4D44"/>
    <w:rsid w:val="007E57BC"/>
    <w:rsid w:val="007E5A11"/>
    <w:rsid w:val="007E5DE1"/>
    <w:rsid w:val="007E6293"/>
    <w:rsid w:val="007E698D"/>
    <w:rsid w:val="007E7046"/>
    <w:rsid w:val="007E7DA4"/>
    <w:rsid w:val="007E7E9F"/>
    <w:rsid w:val="007F1096"/>
    <w:rsid w:val="007F2812"/>
    <w:rsid w:val="007F28D5"/>
    <w:rsid w:val="007F30F2"/>
    <w:rsid w:val="007F341B"/>
    <w:rsid w:val="007F38DC"/>
    <w:rsid w:val="007F3AB2"/>
    <w:rsid w:val="007F3BEF"/>
    <w:rsid w:val="007F4DF2"/>
    <w:rsid w:val="007F5A9B"/>
    <w:rsid w:val="007F64BB"/>
    <w:rsid w:val="007F6847"/>
    <w:rsid w:val="007F6BAC"/>
    <w:rsid w:val="007F6F35"/>
    <w:rsid w:val="007F7A36"/>
    <w:rsid w:val="007F7A76"/>
    <w:rsid w:val="00800C2D"/>
    <w:rsid w:val="00800EC6"/>
    <w:rsid w:val="008012E6"/>
    <w:rsid w:val="00801359"/>
    <w:rsid w:val="008029E6"/>
    <w:rsid w:val="00802D5F"/>
    <w:rsid w:val="00802EF6"/>
    <w:rsid w:val="00803680"/>
    <w:rsid w:val="00803795"/>
    <w:rsid w:val="008041DC"/>
    <w:rsid w:val="008045E3"/>
    <w:rsid w:val="008049B8"/>
    <w:rsid w:val="00804F36"/>
    <w:rsid w:val="008055B3"/>
    <w:rsid w:val="008055EE"/>
    <w:rsid w:val="00805A76"/>
    <w:rsid w:val="00805BF0"/>
    <w:rsid w:val="00805EA7"/>
    <w:rsid w:val="008064D0"/>
    <w:rsid w:val="00807239"/>
    <w:rsid w:val="00810703"/>
    <w:rsid w:val="008109E7"/>
    <w:rsid w:val="00811041"/>
    <w:rsid w:val="008111AE"/>
    <w:rsid w:val="00811593"/>
    <w:rsid w:val="00811EFF"/>
    <w:rsid w:val="00812286"/>
    <w:rsid w:val="00812373"/>
    <w:rsid w:val="00812656"/>
    <w:rsid w:val="00813A33"/>
    <w:rsid w:val="008142B5"/>
    <w:rsid w:val="00816414"/>
    <w:rsid w:val="00816853"/>
    <w:rsid w:val="00817318"/>
    <w:rsid w:val="008178A1"/>
    <w:rsid w:val="00820376"/>
    <w:rsid w:val="00820914"/>
    <w:rsid w:val="00821328"/>
    <w:rsid w:val="00821950"/>
    <w:rsid w:val="00821F1F"/>
    <w:rsid w:val="00821F8A"/>
    <w:rsid w:val="00822044"/>
    <w:rsid w:val="008227E1"/>
    <w:rsid w:val="00822D2B"/>
    <w:rsid w:val="0082319A"/>
    <w:rsid w:val="00826A6F"/>
    <w:rsid w:val="00826AF4"/>
    <w:rsid w:val="00827877"/>
    <w:rsid w:val="00827E21"/>
    <w:rsid w:val="008303C8"/>
    <w:rsid w:val="008303CA"/>
    <w:rsid w:val="008305F3"/>
    <w:rsid w:val="008312BE"/>
    <w:rsid w:val="0083146C"/>
    <w:rsid w:val="00831EA7"/>
    <w:rsid w:val="008326BC"/>
    <w:rsid w:val="0083284D"/>
    <w:rsid w:val="00832DE2"/>
    <w:rsid w:val="00833140"/>
    <w:rsid w:val="00833505"/>
    <w:rsid w:val="00833814"/>
    <w:rsid w:val="00833B3A"/>
    <w:rsid w:val="00833E06"/>
    <w:rsid w:val="00834B6C"/>
    <w:rsid w:val="00834BE1"/>
    <w:rsid w:val="00835771"/>
    <w:rsid w:val="00836DCF"/>
    <w:rsid w:val="00840C1B"/>
    <w:rsid w:val="008414C4"/>
    <w:rsid w:val="0084150C"/>
    <w:rsid w:val="00841CE4"/>
    <w:rsid w:val="00843045"/>
    <w:rsid w:val="0084310E"/>
    <w:rsid w:val="008433AD"/>
    <w:rsid w:val="00843E45"/>
    <w:rsid w:val="008443C1"/>
    <w:rsid w:val="00844C5F"/>
    <w:rsid w:val="00845E70"/>
    <w:rsid w:val="0084614D"/>
    <w:rsid w:val="00846847"/>
    <w:rsid w:val="00846881"/>
    <w:rsid w:val="0084688C"/>
    <w:rsid w:val="00846CCF"/>
    <w:rsid w:val="0084706E"/>
    <w:rsid w:val="00847238"/>
    <w:rsid w:val="00847A3D"/>
    <w:rsid w:val="00847D30"/>
    <w:rsid w:val="008500D5"/>
    <w:rsid w:val="008503E5"/>
    <w:rsid w:val="00851166"/>
    <w:rsid w:val="008514D8"/>
    <w:rsid w:val="008519F7"/>
    <w:rsid w:val="008522E4"/>
    <w:rsid w:val="00852E52"/>
    <w:rsid w:val="0085456F"/>
    <w:rsid w:val="00854A82"/>
    <w:rsid w:val="00854ABF"/>
    <w:rsid w:val="008551E7"/>
    <w:rsid w:val="0085562F"/>
    <w:rsid w:val="00855C26"/>
    <w:rsid w:val="00855E75"/>
    <w:rsid w:val="00856171"/>
    <w:rsid w:val="00856534"/>
    <w:rsid w:val="00856965"/>
    <w:rsid w:val="00856BAF"/>
    <w:rsid w:val="0085720C"/>
    <w:rsid w:val="00857C44"/>
    <w:rsid w:val="00860874"/>
    <w:rsid w:val="00861717"/>
    <w:rsid w:val="008625EB"/>
    <w:rsid w:val="0086338D"/>
    <w:rsid w:val="00863A77"/>
    <w:rsid w:val="00865C45"/>
    <w:rsid w:val="00865F70"/>
    <w:rsid w:val="00866DC3"/>
    <w:rsid w:val="00867CE2"/>
    <w:rsid w:val="008703E6"/>
    <w:rsid w:val="00870935"/>
    <w:rsid w:val="00870966"/>
    <w:rsid w:val="00870D1A"/>
    <w:rsid w:val="00871719"/>
    <w:rsid w:val="008726EA"/>
    <w:rsid w:val="008731C3"/>
    <w:rsid w:val="008731ED"/>
    <w:rsid w:val="0087349A"/>
    <w:rsid w:val="00873640"/>
    <w:rsid w:val="00873649"/>
    <w:rsid w:val="008746B4"/>
    <w:rsid w:val="00874CDF"/>
    <w:rsid w:val="00874D0D"/>
    <w:rsid w:val="008751FC"/>
    <w:rsid w:val="008752B7"/>
    <w:rsid w:val="00875909"/>
    <w:rsid w:val="00877561"/>
    <w:rsid w:val="00877973"/>
    <w:rsid w:val="0088003C"/>
    <w:rsid w:val="0088044A"/>
    <w:rsid w:val="008804C6"/>
    <w:rsid w:val="00881B75"/>
    <w:rsid w:val="00884630"/>
    <w:rsid w:val="00884638"/>
    <w:rsid w:val="00884B0E"/>
    <w:rsid w:val="00884B8C"/>
    <w:rsid w:val="00884BDF"/>
    <w:rsid w:val="00884F17"/>
    <w:rsid w:val="00885A0B"/>
    <w:rsid w:val="00885A4C"/>
    <w:rsid w:val="008866BC"/>
    <w:rsid w:val="00886AA2"/>
    <w:rsid w:val="00887697"/>
    <w:rsid w:val="00887733"/>
    <w:rsid w:val="008878EA"/>
    <w:rsid w:val="00890DC7"/>
    <w:rsid w:val="00891318"/>
    <w:rsid w:val="00891ED8"/>
    <w:rsid w:val="00892513"/>
    <w:rsid w:val="00892F81"/>
    <w:rsid w:val="008931E1"/>
    <w:rsid w:val="0089357D"/>
    <w:rsid w:val="00894194"/>
    <w:rsid w:val="00894427"/>
    <w:rsid w:val="00894E35"/>
    <w:rsid w:val="00894E4B"/>
    <w:rsid w:val="0089681B"/>
    <w:rsid w:val="00896BA5"/>
    <w:rsid w:val="00896DD0"/>
    <w:rsid w:val="00896FF7"/>
    <w:rsid w:val="00897C43"/>
    <w:rsid w:val="008A04FF"/>
    <w:rsid w:val="008A078F"/>
    <w:rsid w:val="008A0A10"/>
    <w:rsid w:val="008A107F"/>
    <w:rsid w:val="008A15D7"/>
    <w:rsid w:val="008A1B44"/>
    <w:rsid w:val="008A29C2"/>
    <w:rsid w:val="008A2A08"/>
    <w:rsid w:val="008A2D15"/>
    <w:rsid w:val="008A2E93"/>
    <w:rsid w:val="008A3415"/>
    <w:rsid w:val="008A42EC"/>
    <w:rsid w:val="008A4CAE"/>
    <w:rsid w:val="008A516B"/>
    <w:rsid w:val="008A586A"/>
    <w:rsid w:val="008A5BC0"/>
    <w:rsid w:val="008A5C56"/>
    <w:rsid w:val="008A6381"/>
    <w:rsid w:val="008A63DF"/>
    <w:rsid w:val="008A6B58"/>
    <w:rsid w:val="008A6E7A"/>
    <w:rsid w:val="008A746E"/>
    <w:rsid w:val="008A7685"/>
    <w:rsid w:val="008A7DFA"/>
    <w:rsid w:val="008B0031"/>
    <w:rsid w:val="008B0A51"/>
    <w:rsid w:val="008B11E1"/>
    <w:rsid w:val="008B1590"/>
    <w:rsid w:val="008B184E"/>
    <w:rsid w:val="008B1DD5"/>
    <w:rsid w:val="008B26E4"/>
    <w:rsid w:val="008B2CDF"/>
    <w:rsid w:val="008B33C1"/>
    <w:rsid w:val="008B46D9"/>
    <w:rsid w:val="008B4974"/>
    <w:rsid w:val="008B4D2C"/>
    <w:rsid w:val="008B62A5"/>
    <w:rsid w:val="008B62B3"/>
    <w:rsid w:val="008B6317"/>
    <w:rsid w:val="008B6793"/>
    <w:rsid w:val="008B6D1F"/>
    <w:rsid w:val="008B6D43"/>
    <w:rsid w:val="008B7751"/>
    <w:rsid w:val="008B7E27"/>
    <w:rsid w:val="008C094E"/>
    <w:rsid w:val="008C1922"/>
    <w:rsid w:val="008C1A13"/>
    <w:rsid w:val="008C1E20"/>
    <w:rsid w:val="008C270A"/>
    <w:rsid w:val="008C2793"/>
    <w:rsid w:val="008C4415"/>
    <w:rsid w:val="008C47A4"/>
    <w:rsid w:val="008C5A38"/>
    <w:rsid w:val="008C5C6F"/>
    <w:rsid w:val="008C5D63"/>
    <w:rsid w:val="008C6682"/>
    <w:rsid w:val="008C7562"/>
    <w:rsid w:val="008C788D"/>
    <w:rsid w:val="008C7B1E"/>
    <w:rsid w:val="008D01D2"/>
    <w:rsid w:val="008D0DBD"/>
    <w:rsid w:val="008D0E6C"/>
    <w:rsid w:val="008D1F6B"/>
    <w:rsid w:val="008D2587"/>
    <w:rsid w:val="008D30CE"/>
    <w:rsid w:val="008D512D"/>
    <w:rsid w:val="008D561A"/>
    <w:rsid w:val="008E02BC"/>
    <w:rsid w:val="008E031F"/>
    <w:rsid w:val="008E0DE4"/>
    <w:rsid w:val="008E12B6"/>
    <w:rsid w:val="008E160E"/>
    <w:rsid w:val="008E1BAA"/>
    <w:rsid w:val="008E263E"/>
    <w:rsid w:val="008E2F43"/>
    <w:rsid w:val="008E3791"/>
    <w:rsid w:val="008E3796"/>
    <w:rsid w:val="008E4A66"/>
    <w:rsid w:val="008E5E82"/>
    <w:rsid w:val="008E6441"/>
    <w:rsid w:val="008E6879"/>
    <w:rsid w:val="008E703E"/>
    <w:rsid w:val="008E7380"/>
    <w:rsid w:val="008E7597"/>
    <w:rsid w:val="008E788A"/>
    <w:rsid w:val="008F0182"/>
    <w:rsid w:val="008F06AC"/>
    <w:rsid w:val="008F18DA"/>
    <w:rsid w:val="008F1A6B"/>
    <w:rsid w:val="008F2094"/>
    <w:rsid w:val="008F23A9"/>
    <w:rsid w:val="008F2B43"/>
    <w:rsid w:val="008F2D13"/>
    <w:rsid w:val="008F2E16"/>
    <w:rsid w:val="008F2F2D"/>
    <w:rsid w:val="008F31D1"/>
    <w:rsid w:val="008F448C"/>
    <w:rsid w:val="008F44A5"/>
    <w:rsid w:val="008F4B7B"/>
    <w:rsid w:val="008F5221"/>
    <w:rsid w:val="008F5A0C"/>
    <w:rsid w:val="008F667F"/>
    <w:rsid w:val="008F6AF4"/>
    <w:rsid w:val="008F6ECF"/>
    <w:rsid w:val="008F6F99"/>
    <w:rsid w:val="009004A8"/>
    <w:rsid w:val="00901015"/>
    <w:rsid w:val="009013E2"/>
    <w:rsid w:val="00901851"/>
    <w:rsid w:val="00902051"/>
    <w:rsid w:val="00902450"/>
    <w:rsid w:val="009025BE"/>
    <w:rsid w:val="00904F5B"/>
    <w:rsid w:val="00906986"/>
    <w:rsid w:val="00907C61"/>
    <w:rsid w:val="00907DBE"/>
    <w:rsid w:val="00907ECA"/>
    <w:rsid w:val="0091005E"/>
    <w:rsid w:val="00910897"/>
    <w:rsid w:val="00910B8F"/>
    <w:rsid w:val="00910BB7"/>
    <w:rsid w:val="00910D07"/>
    <w:rsid w:val="009117DB"/>
    <w:rsid w:val="00912900"/>
    <w:rsid w:val="009132F7"/>
    <w:rsid w:val="00913C94"/>
    <w:rsid w:val="00914447"/>
    <w:rsid w:val="00914D8B"/>
    <w:rsid w:val="0091512B"/>
    <w:rsid w:val="0091539E"/>
    <w:rsid w:val="009158D7"/>
    <w:rsid w:val="0091610D"/>
    <w:rsid w:val="0091768E"/>
    <w:rsid w:val="00920340"/>
    <w:rsid w:val="00920CA8"/>
    <w:rsid w:val="00920D51"/>
    <w:rsid w:val="00920DF8"/>
    <w:rsid w:val="00922BBE"/>
    <w:rsid w:val="009242FC"/>
    <w:rsid w:val="00924389"/>
    <w:rsid w:val="009255CE"/>
    <w:rsid w:val="00926D5C"/>
    <w:rsid w:val="00927A91"/>
    <w:rsid w:val="00927CC2"/>
    <w:rsid w:val="00930055"/>
    <w:rsid w:val="009305CD"/>
    <w:rsid w:val="009314E3"/>
    <w:rsid w:val="009319CD"/>
    <w:rsid w:val="00932DFD"/>
    <w:rsid w:val="00932F41"/>
    <w:rsid w:val="0093350A"/>
    <w:rsid w:val="00933DDC"/>
    <w:rsid w:val="00933FC3"/>
    <w:rsid w:val="0093422A"/>
    <w:rsid w:val="00936504"/>
    <w:rsid w:val="0093696F"/>
    <w:rsid w:val="0093699A"/>
    <w:rsid w:val="00936CC8"/>
    <w:rsid w:val="00937E74"/>
    <w:rsid w:val="0094213C"/>
    <w:rsid w:val="0094241A"/>
    <w:rsid w:val="00942ADD"/>
    <w:rsid w:val="00943036"/>
    <w:rsid w:val="00943AB4"/>
    <w:rsid w:val="00944516"/>
    <w:rsid w:val="00944C65"/>
    <w:rsid w:val="00944C76"/>
    <w:rsid w:val="009457C1"/>
    <w:rsid w:val="009457C9"/>
    <w:rsid w:val="00945920"/>
    <w:rsid w:val="00945D35"/>
    <w:rsid w:val="00945E4E"/>
    <w:rsid w:val="00946035"/>
    <w:rsid w:val="00946484"/>
    <w:rsid w:val="00947391"/>
    <w:rsid w:val="0094774C"/>
    <w:rsid w:val="00947C39"/>
    <w:rsid w:val="00947F74"/>
    <w:rsid w:val="00950DAA"/>
    <w:rsid w:val="00950E6A"/>
    <w:rsid w:val="00951E6D"/>
    <w:rsid w:val="00953401"/>
    <w:rsid w:val="0095346A"/>
    <w:rsid w:val="00953F4E"/>
    <w:rsid w:val="00954033"/>
    <w:rsid w:val="009550C6"/>
    <w:rsid w:val="0095512D"/>
    <w:rsid w:val="0095548F"/>
    <w:rsid w:val="0095551E"/>
    <w:rsid w:val="009558E8"/>
    <w:rsid w:val="00955D99"/>
    <w:rsid w:val="00955FA3"/>
    <w:rsid w:val="00956238"/>
    <w:rsid w:val="00956DE9"/>
    <w:rsid w:val="009570D5"/>
    <w:rsid w:val="0095718A"/>
    <w:rsid w:val="0095753E"/>
    <w:rsid w:val="00957907"/>
    <w:rsid w:val="009602F6"/>
    <w:rsid w:val="00960965"/>
    <w:rsid w:val="00960F54"/>
    <w:rsid w:val="0096155D"/>
    <w:rsid w:val="009629AF"/>
    <w:rsid w:val="0096333E"/>
    <w:rsid w:val="00964AC8"/>
    <w:rsid w:val="00965081"/>
    <w:rsid w:val="00965E42"/>
    <w:rsid w:val="009660DE"/>
    <w:rsid w:val="00966162"/>
    <w:rsid w:val="00966805"/>
    <w:rsid w:val="009670EC"/>
    <w:rsid w:val="00967799"/>
    <w:rsid w:val="00970634"/>
    <w:rsid w:val="00971D0A"/>
    <w:rsid w:val="0097230D"/>
    <w:rsid w:val="00972D7F"/>
    <w:rsid w:val="0097382D"/>
    <w:rsid w:val="0097428A"/>
    <w:rsid w:val="009754C8"/>
    <w:rsid w:val="00975C6C"/>
    <w:rsid w:val="00975D15"/>
    <w:rsid w:val="00977A09"/>
    <w:rsid w:val="00980AED"/>
    <w:rsid w:val="00980AF4"/>
    <w:rsid w:val="0098150A"/>
    <w:rsid w:val="0098420B"/>
    <w:rsid w:val="0098432C"/>
    <w:rsid w:val="0098525E"/>
    <w:rsid w:val="009858DD"/>
    <w:rsid w:val="009859A8"/>
    <w:rsid w:val="00985AB0"/>
    <w:rsid w:val="00986031"/>
    <w:rsid w:val="00986792"/>
    <w:rsid w:val="009872E3"/>
    <w:rsid w:val="00990054"/>
    <w:rsid w:val="00990178"/>
    <w:rsid w:val="00990CE8"/>
    <w:rsid w:val="009919DE"/>
    <w:rsid w:val="00991C70"/>
    <w:rsid w:val="00992337"/>
    <w:rsid w:val="0099241C"/>
    <w:rsid w:val="00992758"/>
    <w:rsid w:val="00992951"/>
    <w:rsid w:val="0099343F"/>
    <w:rsid w:val="00993752"/>
    <w:rsid w:val="00993CF6"/>
    <w:rsid w:val="009941CD"/>
    <w:rsid w:val="00994BBA"/>
    <w:rsid w:val="009957FC"/>
    <w:rsid w:val="00995ECB"/>
    <w:rsid w:val="00996290"/>
    <w:rsid w:val="009968AB"/>
    <w:rsid w:val="00996DBA"/>
    <w:rsid w:val="0099747B"/>
    <w:rsid w:val="00997C87"/>
    <w:rsid w:val="00997CA4"/>
    <w:rsid w:val="00997FB7"/>
    <w:rsid w:val="009A1CAF"/>
    <w:rsid w:val="009A2EC7"/>
    <w:rsid w:val="009A3073"/>
    <w:rsid w:val="009A32B0"/>
    <w:rsid w:val="009A46D0"/>
    <w:rsid w:val="009A4AE3"/>
    <w:rsid w:val="009A4CB8"/>
    <w:rsid w:val="009A72A0"/>
    <w:rsid w:val="009B087A"/>
    <w:rsid w:val="009B110F"/>
    <w:rsid w:val="009B18CC"/>
    <w:rsid w:val="009B1CF4"/>
    <w:rsid w:val="009B1E97"/>
    <w:rsid w:val="009B20AA"/>
    <w:rsid w:val="009B33ED"/>
    <w:rsid w:val="009B37D2"/>
    <w:rsid w:val="009B486A"/>
    <w:rsid w:val="009B4E75"/>
    <w:rsid w:val="009B50B7"/>
    <w:rsid w:val="009B657D"/>
    <w:rsid w:val="009B6BA7"/>
    <w:rsid w:val="009C0500"/>
    <w:rsid w:val="009C091F"/>
    <w:rsid w:val="009C0AB4"/>
    <w:rsid w:val="009C0E60"/>
    <w:rsid w:val="009C13D4"/>
    <w:rsid w:val="009C1BF3"/>
    <w:rsid w:val="009C3A6A"/>
    <w:rsid w:val="009C51B1"/>
    <w:rsid w:val="009C5937"/>
    <w:rsid w:val="009C6599"/>
    <w:rsid w:val="009C68DD"/>
    <w:rsid w:val="009C693C"/>
    <w:rsid w:val="009C70AA"/>
    <w:rsid w:val="009C759D"/>
    <w:rsid w:val="009C790E"/>
    <w:rsid w:val="009C7F54"/>
    <w:rsid w:val="009D0DC1"/>
    <w:rsid w:val="009D1BD3"/>
    <w:rsid w:val="009D1C66"/>
    <w:rsid w:val="009D2D7F"/>
    <w:rsid w:val="009D2EE0"/>
    <w:rsid w:val="009D32F4"/>
    <w:rsid w:val="009D3490"/>
    <w:rsid w:val="009D3CA0"/>
    <w:rsid w:val="009D4537"/>
    <w:rsid w:val="009D4869"/>
    <w:rsid w:val="009D48D9"/>
    <w:rsid w:val="009D52C2"/>
    <w:rsid w:val="009D58B9"/>
    <w:rsid w:val="009D5DE3"/>
    <w:rsid w:val="009D5F84"/>
    <w:rsid w:val="009D6972"/>
    <w:rsid w:val="009D6D5E"/>
    <w:rsid w:val="009E07C2"/>
    <w:rsid w:val="009E090C"/>
    <w:rsid w:val="009E0AFA"/>
    <w:rsid w:val="009E1346"/>
    <w:rsid w:val="009E1CDC"/>
    <w:rsid w:val="009E1CF2"/>
    <w:rsid w:val="009E1E21"/>
    <w:rsid w:val="009E2313"/>
    <w:rsid w:val="009E38AC"/>
    <w:rsid w:val="009E4872"/>
    <w:rsid w:val="009E4CC7"/>
    <w:rsid w:val="009E6D71"/>
    <w:rsid w:val="009E7122"/>
    <w:rsid w:val="009E784C"/>
    <w:rsid w:val="009F0075"/>
    <w:rsid w:val="009F0557"/>
    <w:rsid w:val="009F1000"/>
    <w:rsid w:val="009F1464"/>
    <w:rsid w:val="009F1F4C"/>
    <w:rsid w:val="009F3283"/>
    <w:rsid w:val="009F3809"/>
    <w:rsid w:val="009F3B60"/>
    <w:rsid w:val="009F41EB"/>
    <w:rsid w:val="009F4E9E"/>
    <w:rsid w:val="009F4F4A"/>
    <w:rsid w:val="009F5219"/>
    <w:rsid w:val="009F53FA"/>
    <w:rsid w:val="009F5AE3"/>
    <w:rsid w:val="009F60D6"/>
    <w:rsid w:val="009F68A5"/>
    <w:rsid w:val="009F74D8"/>
    <w:rsid w:val="009F74E8"/>
    <w:rsid w:val="00A006FA"/>
    <w:rsid w:val="00A00AA6"/>
    <w:rsid w:val="00A01B04"/>
    <w:rsid w:val="00A01B10"/>
    <w:rsid w:val="00A02040"/>
    <w:rsid w:val="00A02D5C"/>
    <w:rsid w:val="00A02F3C"/>
    <w:rsid w:val="00A03CD5"/>
    <w:rsid w:val="00A03F87"/>
    <w:rsid w:val="00A04D9A"/>
    <w:rsid w:val="00A052F3"/>
    <w:rsid w:val="00A0537E"/>
    <w:rsid w:val="00A05D8F"/>
    <w:rsid w:val="00A05DB1"/>
    <w:rsid w:val="00A05EA4"/>
    <w:rsid w:val="00A0708B"/>
    <w:rsid w:val="00A07845"/>
    <w:rsid w:val="00A11812"/>
    <w:rsid w:val="00A11A9A"/>
    <w:rsid w:val="00A11D56"/>
    <w:rsid w:val="00A12D44"/>
    <w:rsid w:val="00A14390"/>
    <w:rsid w:val="00A14E94"/>
    <w:rsid w:val="00A1539B"/>
    <w:rsid w:val="00A16A9A"/>
    <w:rsid w:val="00A17223"/>
    <w:rsid w:val="00A20BFB"/>
    <w:rsid w:val="00A22624"/>
    <w:rsid w:val="00A22ED4"/>
    <w:rsid w:val="00A23FD8"/>
    <w:rsid w:val="00A25121"/>
    <w:rsid w:val="00A2525D"/>
    <w:rsid w:val="00A254B2"/>
    <w:rsid w:val="00A25B44"/>
    <w:rsid w:val="00A25BC5"/>
    <w:rsid w:val="00A260D1"/>
    <w:rsid w:val="00A262DE"/>
    <w:rsid w:val="00A26300"/>
    <w:rsid w:val="00A266D9"/>
    <w:rsid w:val="00A273C7"/>
    <w:rsid w:val="00A27BCB"/>
    <w:rsid w:val="00A30C4C"/>
    <w:rsid w:val="00A3166B"/>
    <w:rsid w:val="00A32504"/>
    <w:rsid w:val="00A3288E"/>
    <w:rsid w:val="00A34628"/>
    <w:rsid w:val="00A349E8"/>
    <w:rsid w:val="00A34E51"/>
    <w:rsid w:val="00A358D2"/>
    <w:rsid w:val="00A363AF"/>
    <w:rsid w:val="00A363DA"/>
    <w:rsid w:val="00A3657A"/>
    <w:rsid w:val="00A36674"/>
    <w:rsid w:val="00A37BD4"/>
    <w:rsid w:val="00A4095E"/>
    <w:rsid w:val="00A422F8"/>
    <w:rsid w:val="00A42576"/>
    <w:rsid w:val="00A43150"/>
    <w:rsid w:val="00A436AD"/>
    <w:rsid w:val="00A44433"/>
    <w:rsid w:val="00A44767"/>
    <w:rsid w:val="00A44941"/>
    <w:rsid w:val="00A450CA"/>
    <w:rsid w:val="00A45AC7"/>
    <w:rsid w:val="00A45C74"/>
    <w:rsid w:val="00A46DA2"/>
    <w:rsid w:val="00A47608"/>
    <w:rsid w:val="00A47789"/>
    <w:rsid w:val="00A51329"/>
    <w:rsid w:val="00A515D3"/>
    <w:rsid w:val="00A517D8"/>
    <w:rsid w:val="00A51C01"/>
    <w:rsid w:val="00A52079"/>
    <w:rsid w:val="00A52219"/>
    <w:rsid w:val="00A5351D"/>
    <w:rsid w:val="00A55167"/>
    <w:rsid w:val="00A55832"/>
    <w:rsid w:val="00A55A0A"/>
    <w:rsid w:val="00A55B03"/>
    <w:rsid w:val="00A55C0C"/>
    <w:rsid w:val="00A57031"/>
    <w:rsid w:val="00A57E7F"/>
    <w:rsid w:val="00A61F50"/>
    <w:rsid w:val="00A629F7"/>
    <w:rsid w:val="00A62F16"/>
    <w:rsid w:val="00A65027"/>
    <w:rsid w:val="00A6638B"/>
    <w:rsid w:val="00A66654"/>
    <w:rsid w:val="00A66CD8"/>
    <w:rsid w:val="00A66F52"/>
    <w:rsid w:val="00A67DE7"/>
    <w:rsid w:val="00A67E81"/>
    <w:rsid w:val="00A67F38"/>
    <w:rsid w:val="00A70280"/>
    <w:rsid w:val="00A7033E"/>
    <w:rsid w:val="00A70EC5"/>
    <w:rsid w:val="00A71AC4"/>
    <w:rsid w:val="00A71C0E"/>
    <w:rsid w:val="00A724A2"/>
    <w:rsid w:val="00A72D53"/>
    <w:rsid w:val="00A7314A"/>
    <w:rsid w:val="00A73462"/>
    <w:rsid w:val="00A738BA"/>
    <w:rsid w:val="00A73E51"/>
    <w:rsid w:val="00A73FB8"/>
    <w:rsid w:val="00A7422D"/>
    <w:rsid w:val="00A74B79"/>
    <w:rsid w:val="00A74F46"/>
    <w:rsid w:val="00A75CAE"/>
    <w:rsid w:val="00A76125"/>
    <w:rsid w:val="00A76191"/>
    <w:rsid w:val="00A76940"/>
    <w:rsid w:val="00A77863"/>
    <w:rsid w:val="00A77BE6"/>
    <w:rsid w:val="00A807C3"/>
    <w:rsid w:val="00A80A14"/>
    <w:rsid w:val="00A80FB6"/>
    <w:rsid w:val="00A81F13"/>
    <w:rsid w:val="00A82213"/>
    <w:rsid w:val="00A82492"/>
    <w:rsid w:val="00A841D5"/>
    <w:rsid w:val="00A84C58"/>
    <w:rsid w:val="00A86625"/>
    <w:rsid w:val="00A86673"/>
    <w:rsid w:val="00A866DD"/>
    <w:rsid w:val="00A871EC"/>
    <w:rsid w:val="00A90610"/>
    <w:rsid w:val="00A90770"/>
    <w:rsid w:val="00A908C9"/>
    <w:rsid w:val="00A90909"/>
    <w:rsid w:val="00A90A7A"/>
    <w:rsid w:val="00A90C0D"/>
    <w:rsid w:val="00A90FCF"/>
    <w:rsid w:val="00A91801"/>
    <w:rsid w:val="00A91C3E"/>
    <w:rsid w:val="00A9295F"/>
    <w:rsid w:val="00A933B9"/>
    <w:rsid w:val="00A95DD0"/>
    <w:rsid w:val="00A97161"/>
    <w:rsid w:val="00A9724D"/>
    <w:rsid w:val="00AA00F2"/>
    <w:rsid w:val="00AA08F0"/>
    <w:rsid w:val="00AA0D48"/>
    <w:rsid w:val="00AA21BF"/>
    <w:rsid w:val="00AA290B"/>
    <w:rsid w:val="00AA39D3"/>
    <w:rsid w:val="00AA3C8A"/>
    <w:rsid w:val="00AA5BEB"/>
    <w:rsid w:val="00AA68A5"/>
    <w:rsid w:val="00AA7E9E"/>
    <w:rsid w:val="00AB0723"/>
    <w:rsid w:val="00AB0CBE"/>
    <w:rsid w:val="00AB11DF"/>
    <w:rsid w:val="00AB229B"/>
    <w:rsid w:val="00AB28EC"/>
    <w:rsid w:val="00AB30D8"/>
    <w:rsid w:val="00AB54D4"/>
    <w:rsid w:val="00AB58DC"/>
    <w:rsid w:val="00AB5F72"/>
    <w:rsid w:val="00AB61F8"/>
    <w:rsid w:val="00AB69DC"/>
    <w:rsid w:val="00AB70AA"/>
    <w:rsid w:val="00AB7579"/>
    <w:rsid w:val="00AB79A6"/>
    <w:rsid w:val="00AB79D3"/>
    <w:rsid w:val="00AB7A4A"/>
    <w:rsid w:val="00AB7E04"/>
    <w:rsid w:val="00AC0E15"/>
    <w:rsid w:val="00AC23C8"/>
    <w:rsid w:val="00AC4E94"/>
    <w:rsid w:val="00AC606C"/>
    <w:rsid w:val="00AC629B"/>
    <w:rsid w:val="00AC64CD"/>
    <w:rsid w:val="00AC6FD6"/>
    <w:rsid w:val="00AC7F02"/>
    <w:rsid w:val="00AD011A"/>
    <w:rsid w:val="00AD0767"/>
    <w:rsid w:val="00AD0A56"/>
    <w:rsid w:val="00AD18FA"/>
    <w:rsid w:val="00AD3CC5"/>
    <w:rsid w:val="00AD4ACD"/>
    <w:rsid w:val="00AD4B91"/>
    <w:rsid w:val="00AD5200"/>
    <w:rsid w:val="00AD6856"/>
    <w:rsid w:val="00AD6FEF"/>
    <w:rsid w:val="00AD7333"/>
    <w:rsid w:val="00AD78D8"/>
    <w:rsid w:val="00AE091D"/>
    <w:rsid w:val="00AE0949"/>
    <w:rsid w:val="00AE0F28"/>
    <w:rsid w:val="00AE1211"/>
    <w:rsid w:val="00AE2119"/>
    <w:rsid w:val="00AE292A"/>
    <w:rsid w:val="00AE32CF"/>
    <w:rsid w:val="00AE3FF9"/>
    <w:rsid w:val="00AE41EE"/>
    <w:rsid w:val="00AE504B"/>
    <w:rsid w:val="00AE59A5"/>
    <w:rsid w:val="00AE60DF"/>
    <w:rsid w:val="00AE6471"/>
    <w:rsid w:val="00AE7BC8"/>
    <w:rsid w:val="00AF0921"/>
    <w:rsid w:val="00AF1410"/>
    <w:rsid w:val="00AF1808"/>
    <w:rsid w:val="00AF198C"/>
    <w:rsid w:val="00AF1EE7"/>
    <w:rsid w:val="00AF1FFD"/>
    <w:rsid w:val="00AF2004"/>
    <w:rsid w:val="00AF2050"/>
    <w:rsid w:val="00AF20B1"/>
    <w:rsid w:val="00AF2120"/>
    <w:rsid w:val="00AF2B8E"/>
    <w:rsid w:val="00AF2D66"/>
    <w:rsid w:val="00AF398F"/>
    <w:rsid w:val="00AF495E"/>
    <w:rsid w:val="00AF4EDF"/>
    <w:rsid w:val="00AF5845"/>
    <w:rsid w:val="00AF5FC6"/>
    <w:rsid w:val="00AF68B7"/>
    <w:rsid w:val="00AF6E17"/>
    <w:rsid w:val="00B00A54"/>
    <w:rsid w:val="00B01556"/>
    <w:rsid w:val="00B01F5F"/>
    <w:rsid w:val="00B0205C"/>
    <w:rsid w:val="00B02597"/>
    <w:rsid w:val="00B02AA1"/>
    <w:rsid w:val="00B02B34"/>
    <w:rsid w:val="00B035C7"/>
    <w:rsid w:val="00B03A45"/>
    <w:rsid w:val="00B0414B"/>
    <w:rsid w:val="00B04995"/>
    <w:rsid w:val="00B058FC"/>
    <w:rsid w:val="00B0596A"/>
    <w:rsid w:val="00B06076"/>
    <w:rsid w:val="00B06298"/>
    <w:rsid w:val="00B07761"/>
    <w:rsid w:val="00B10403"/>
    <w:rsid w:val="00B1049C"/>
    <w:rsid w:val="00B11545"/>
    <w:rsid w:val="00B11696"/>
    <w:rsid w:val="00B11CB2"/>
    <w:rsid w:val="00B13A03"/>
    <w:rsid w:val="00B14167"/>
    <w:rsid w:val="00B148FF"/>
    <w:rsid w:val="00B15481"/>
    <w:rsid w:val="00B15A04"/>
    <w:rsid w:val="00B1658A"/>
    <w:rsid w:val="00B169C6"/>
    <w:rsid w:val="00B17B4F"/>
    <w:rsid w:val="00B17C66"/>
    <w:rsid w:val="00B20307"/>
    <w:rsid w:val="00B21439"/>
    <w:rsid w:val="00B23BE8"/>
    <w:rsid w:val="00B23C76"/>
    <w:rsid w:val="00B23CF7"/>
    <w:rsid w:val="00B23FBC"/>
    <w:rsid w:val="00B24289"/>
    <w:rsid w:val="00B24F4F"/>
    <w:rsid w:val="00B2523D"/>
    <w:rsid w:val="00B252A3"/>
    <w:rsid w:val="00B26616"/>
    <w:rsid w:val="00B273EC"/>
    <w:rsid w:val="00B277DA"/>
    <w:rsid w:val="00B277F4"/>
    <w:rsid w:val="00B30705"/>
    <w:rsid w:val="00B30994"/>
    <w:rsid w:val="00B30A96"/>
    <w:rsid w:val="00B316EA"/>
    <w:rsid w:val="00B3181F"/>
    <w:rsid w:val="00B32A6D"/>
    <w:rsid w:val="00B33105"/>
    <w:rsid w:val="00B3310D"/>
    <w:rsid w:val="00B3317D"/>
    <w:rsid w:val="00B3447F"/>
    <w:rsid w:val="00B34991"/>
    <w:rsid w:val="00B34A14"/>
    <w:rsid w:val="00B34B6B"/>
    <w:rsid w:val="00B3625F"/>
    <w:rsid w:val="00B36495"/>
    <w:rsid w:val="00B36888"/>
    <w:rsid w:val="00B3692B"/>
    <w:rsid w:val="00B36AE2"/>
    <w:rsid w:val="00B36DAA"/>
    <w:rsid w:val="00B37662"/>
    <w:rsid w:val="00B37D8A"/>
    <w:rsid w:val="00B40244"/>
    <w:rsid w:val="00B403D1"/>
    <w:rsid w:val="00B4082B"/>
    <w:rsid w:val="00B40934"/>
    <w:rsid w:val="00B40AC2"/>
    <w:rsid w:val="00B40B65"/>
    <w:rsid w:val="00B413C4"/>
    <w:rsid w:val="00B41C14"/>
    <w:rsid w:val="00B41E5A"/>
    <w:rsid w:val="00B42BE6"/>
    <w:rsid w:val="00B4366A"/>
    <w:rsid w:val="00B440A7"/>
    <w:rsid w:val="00B445FD"/>
    <w:rsid w:val="00B44730"/>
    <w:rsid w:val="00B44D3E"/>
    <w:rsid w:val="00B45D7D"/>
    <w:rsid w:val="00B461B1"/>
    <w:rsid w:val="00B47605"/>
    <w:rsid w:val="00B50EF9"/>
    <w:rsid w:val="00B51B0D"/>
    <w:rsid w:val="00B51E29"/>
    <w:rsid w:val="00B524DB"/>
    <w:rsid w:val="00B526BF"/>
    <w:rsid w:val="00B52AFB"/>
    <w:rsid w:val="00B54DA2"/>
    <w:rsid w:val="00B563A1"/>
    <w:rsid w:val="00B56DB2"/>
    <w:rsid w:val="00B579E6"/>
    <w:rsid w:val="00B57D2A"/>
    <w:rsid w:val="00B6094E"/>
    <w:rsid w:val="00B61541"/>
    <w:rsid w:val="00B61A4F"/>
    <w:rsid w:val="00B6271E"/>
    <w:rsid w:val="00B638F2"/>
    <w:rsid w:val="00B64E7F"/>
    <w:rsid w:val="00B65934"/>
    <w:rsid w:val="00B65A74"/>
    <w:rsid w:val="00B65EAC"/>
    <w:rsid w:val="00B66097"/>
    <w:rsid w:val="00B6799A"/>
    <w:rsid w:val="00B7065A"/>
    <w:rsid w:val="00B71051"/>
    <w:rsid w:val="00B712B3"/>
    <w:rsid w:val="00B71E6E"/>
    <w:rsid w:val="00B71FE8"/>
    <w:rsid w:val="00B72AB8"/>
    <w:rsid w:val="00B72F93"/>
    <w:rsid w:val="00B733E5"/>
    <w:rsid w:val="00B73A62"/>
    <w:rsid w:val="00B756CF"/>
    <w:rsid w:val="00B768E7"/>
    <w:rsid w:val="00B76BF8"/>
    <w:rsid w:val="00B76EDF"/>
    <w:rsid w:val="00B7739A"/>
    <w:rsid w:val="00B77609"/>
    <w:rsid w:val="00B8071B"/>
    <w:rsid w:val="00B808F4"/>
    <w:rsid w:val="00B8115C"/>
    <w:rsid w:val="00B82A49"/>
    <w:rsid w:val="00B8367A"/>
    <w:rsid w:val="00B838F8"/>
    <w:rsid w:val="00B83C78"/>
    <w:rsid w:val="00B84AA4"/>
    <w:rsid w:val="00B864F6"/>
    <w:rsid w:val="00B87F3E"/>
    <w:rsid w:val="00B91373"/>
    <w:rsid w:val="00B91919"/>
    <w:rsid w:val="00B91A68"/>
    <w:rsid w:val="00B9259D"/>
    <w:rsid w:val="00B9271C"/>
    <w:rsid w:val="00B92854"/>
    <w:rsid w:val="00B93415"/>
    <w:rsid w:val="00B936C0"/>
    <w:rsid w:val="00B941E5"/>
    <w:rsid w:val="00B944AE"/>
    <w:rsid w:val="00B9533A"/>
    <w:rsid w:val="00B964FC"/>
    <w:rsid w:val="00B965AC"/>
    <w:rsid w:val="00B979C5"/>
    <w:rsid w:val="00BA1F67"/>
    <w:rsid w:val="00BA23EF"/>
    <w:rsid w:val="00BA35BD"/>
    <w:rsid w:val="00BA436A"/>
    <w:rsid w:val="00BA57DF"/>
    <w:rsid w:val="00BA6794"/>
    <w:rsid w:val="00BB17CC"/>
    <w:rsid w:val="00BB26DF"/>
    <w:rsid w:val="00BB2A42"/>
    <w:rsid w:val="00BB3202"/>
    <w:rsid w:val="00BB3595"/>
    <w:rsid w:val="00BB35E4"/>
    <w:rsid w:val="00BB3624"/>
    <w:rsid w:val="00BB3832"/>
    <w:rsid w:val="00BB391A"/>
    <w:rsid w:val="00BB3F97"/>
    <w:rsid w:val="00BB42E1"/>
    <w:rsid w:val="00BB5888"/>
    <w:rsid w:val="00BB6378"/>
    <w:rsid w:val="00BB6F81"/>
    <w:rsid w:val="00BB702D"/>
    <w:rsid w:val="00BB74F6"/>
    <w:rsid w:val="00BB769A"/>
    <w:rsid w:val="00BB790D"/>
    <w:rsid w:val="00BC0063"/>
    <w:rsid w:val="00BC083D"/>
    <w:rsid w:val="00BC0ADF"/>
    <w:rsid w:val="00BC0B1B"/>
    <w:rsid w:val="00BC0DC2"/>
    <w:rsid w:val="00BC0FDD"/>
    <w:rsid w:val="00BC10DA"/>
    <w:rsid w:val="00BC1B4E"/>
    <w:rsid w:val="00BC1DFF"/>
    <w:rsid w:val="00BC2796"/>
    <w:rsid w:val="00BC3229"/>
    <w:rsid w:val="00BC408E"/>
    <w:rsid w:val="00BC431D"/>
    <w:rsid w:val="00BC4A85"/>
    <w:rsid w:val="00BC5847"/>
    <w:rsid w:val="00BC71A9"/>
    <w:rsid w:val="00BC7562"/>
    <w:rsid w:val="00BC756B"/>
    <w:rsid w:val="00BC7573"/>
    <w:rsid w:val="00BC7941"/>
    <w:rsid w:val="00BC7ABE"/>
    <w:rsid w:val="00BD1AE4"/>
    <w:rsid w:val="00BD1C4A"/>
    <w:rsid w:val="00BD1FA1"/>
    <w:rsid w:val="00BD2D21"/>
    <w:rsid w:val="00BD41EA"/>
    <w:rsid w:val="00BD46E1"/>
    <w:rsid w:val="00BD48C9"/>
    <w:rsid w:val="00BD4CF5"/>
    <w:rsid w:val="00BD686C"/>
    <w:rsid w:val="00BD6C69"/>
    <w:rsid w:val="00BD70C7"/>
    <w:rsid w:val="00BD7114"/>
    <w:rsid w:val="00BD73BB"/>
    <w:rsid w:val="00BD750A"/>
    <w:rsid w:val="00BD782A"/>
    <w:rsid w:val="00BE0201"/>
    <w:rsid w:val="00BE0523"/>
    <w:rsid w:val="00BE1660"/>
    <w:rsid w:val="00BE3A07"/>
    <w:rsid w:val="00BE4058"/>
    <w:rsid w:val="00BE45EE"/>
    <w:rsid w:val="00BE4D58"/>
    <w:rsid w:val="00BE4E31"/>
    <w:rsid w:val="00BE5BFF"/>
    <w:rsid w:val="00BE60F4"/>
    <w:rsid w:val="00BE65EE"/>
    <w:rsid w:val="00BF1DBF"/>
    <w:rsid w:val="00BF2079"/>
    <w:rsid w:val="00BF2395"/>
    <w:rsid w:val="00BF2567"/>
    <w:rsid w:val="00BF365F"/>
    <w:rsid w:val="00BF462B"/>
    <w:rsid w:val="00BF54A6"/>
    <w:rsid w:val="00BF5785"/>
    <w:rsid w:val="00BF5D86"/>
    <w:rsid w:val="00BF654F"/>
    <w:rsid w:val="00C005FE"/>
    <w:rsid w:val="00C00883"/>
    <w:rsid w:val="00C00A49"/>
    <w:rsid w:val="00C013DA"/>
    <w:rsid w:val="00C01551"/>
    <w:rsid w:val="00C01A1C"/>
    <w:rsid w:val="00C01BD1"/>
    <w:rsid w:val="00C020AC"/>
    <w:rsid w:val="00C0293B"/>
    <w:rsid w:val="00C032D7"/>
    <w:rsid w:val="00C03901"/>
    <w:rsid w:val="00C03E88"/>
    <w:rsid w:val="00C05674"/>
    <w:rsid w:val="00C057DF"/>
    <w:rsid w:val="00C05BE8"/>
    <w:rsid w:val="00C05E5E"/>
    <w:rsid w:val="00C061F8"/>
    <w:rsid w:val="00C0701A"/>
    <w:rsid w:val="00C070DC"/>
    <w:rsid w:val="00C103E4"/>
    <w:rsid w:val="00C110ED"/>
    <w:rsid w:val="00C116FF"/>
    <w:rsid w:val="00C12013"/>
    <w:rsid w:val="00C124BA"/>
    <w:rsid w:val="00C12D69"/>
    <w:rsid w:val="00C1303B"/>
    <w:rsid w:val="00C13466"/>
    <w:rsid w:val="00C139F0"/>
    <w:rsid w:val="00C14960"/>
    <w:rsid w:val="00C14CCE"/>
    <w:rsid w:val="00C15299"/>
    <w:rsid w:val="00C1589B"/>
    <w:rsid w:val="00C15BD3"/>
    <w:rsid w:val="00C16087"/>
    <w:rsid w:val="00C16500"/>
    <w:rsid w:val="00C16C8C"/>
    <w:rsid w:val="00C16EFD"/>
    <w:rsid w:val="00C1735D"/>
    <w:rsid w:val="00C17E29"/>
    <w:rsid w:val="00C201B6"/>
    <w:rsid w:val="00C204C0"/>
    <w:rsid w:val="00C2060F"/>
    <w:rsid w:val="00C2214C"/>
    <w:rsid w:val="00C227CB"/>
    <w:rsid w:val="00C2285E"/>
    <w:rsid w:val="00C23459"/>
    <w:rsid w:val="00C24027"/>
    <w:rsid w:val="00C257DC"/>
    <w:rsid w:val="00C30164"/>
    <w:rsid w:val="00C304FB"/>
    <w:rsid w:val="00C31004"/>
    <w:rsid w:val="00C31113"/>
    <w:rsid w:val="00C31FA3"/>
    <w:rsid w:val="00C32941"/>
    <w:rsid w:val="00C330DB"/>
    <w:rsid w:val="00C338AA"/>
    <w:rsid w:val="00C34066"/>
    <w:rsid w:val="00C34333"/>
    <w:rsid w:val="00C36513"/>
    <w:rsid w:val="00C377EA"/>
    <w:rsid w:val="00C3785B"/>
    <w:rsid w:val="00C40A24"/>
    <w:rsid w:val="00C40C53"/>
    <w:rsid w:val="00C41BE3"/>
    <w:rsid w:val="00C42368"/>
    <w:rsid w:val="00C42C32"/>
    <w:rsid w:val="00C42E30"/>
    <w:rsid w:val="00C43F47"/>
    <w:rsid w:val="00C43F73"/>
    <w:rsid w:val="00C448F8"/>
    <w:rsid w:val="00C44B3A"/>
    <w:rsid w:val="00C4528A"/>
    <w:rsid w:val="00C4552B"/>
    <w:rsid w:val="00C45C1E"/>
    <w:rsid w:val="00C4684B"/>
    <w:rsid w:val="00C4692C"/>
    <w:rsid w:val="00C46A5F"/>
    <w:rsid w:val="00C46AC5"/>
    <w:rsid w:val="00C472F9"/>
    <w:rsid w:val="00C47B2C"/>
    <w:rsid w:val="00C47B52"/>
    <w:rsid w:val="00C505DE"/>
    <w:rsid w:val="00C50AB2"/>
    <w:rsid w:val="00C50ED9"/>
    <w:rsid w:val="00C530AC"/>
    <w:rsid w:val="00C530CB"/>
    <w:rsid w:val="00C53584"/>
    <w:rsid w:val="00C53794"/>
    <w:rsid w:val="00C53914"/>
    <w:rsid w:val="00C53920"/>
    <w:rsid w:val="00C53A50"/>
    <w:rsid w:val="00C53F1D"/>
    <w:rsid w:val="00C552B0"/>
    <w:rsid w:val="00C5683B"/>
    <w:rsid w:val="00C57291"/>
    <w:rsid w:val="00C6018B"/>
    <w:rsid w:val="00C60D67"/>
    <w:rsid w:val="00C617EA"/>
    <w:rsid w:val="00C61FAE"/>
    <w:rsid w:val="00C62F6F"/>
    <w:rsid w:val="00C634BC"/>
    <w:rsid w:val="00C6350F"/>
    <w:rsid w:val="00C63CEA"/>
    <w:rsid w:val="00C63E07"/>
    <w:rsid w:val="00C64A53"/>
    <w:rsid w:val="00C65795"/>
    <w:rsid w:val="00C6619F"/>
    <w:rsid w:val="00C66699"/>
    <w:rsid w:val="00C67009"/>
    <w:rsid w:val="00C67274"/>
    <w:rsid w:val="00C673DF"/>
    <w:rsid w:val="00C67741"/>
    <w:rsid w:val="00C70032"/>
    <w:rsid w:val="00C70201"/>
    <w:rsid w:val="00C70896"/>
    <w:rsid w:val="00C714DC"/>
    <w:rsid w:val="00C71721"/>
    <w:rsid w:val="00C71880"/>
    <w:rsid w:val="00C71A9D"/>
    <w:rsid w:val="00C71C8A"/>
    <w:rsid w:val="00C725A4"/>
    <w:rsid w:val="00C72D3B"/>
    <w:rsid w:val="00C73048"/>
    <w:rsid w:val="00C733DF"/>
    <w:rsid w:val="00C73D71"/>
    <w:rsid w:val="00C73DA1"/>
    <w:rsid w:val="00C75700"/>
    <w:rsid w:val="00C75E29"/>
    <w:rsid w:val="00C7615A"/>
    <w:rsid w:val="00C7729F"/>
    <w:rsid w:val="00C8020D"/>
    <w:rsid w:val="00C80822"/>
    <w:rsid w:val="00C80C71"/>
    <w:rsid w:val="00C80C87"/>
    <w:rsid w:val="00C815C8"/>
    <w:rsid w:val="00C8191A"/>
    <w:rsid w:val="00C81A59"/>
    <w:rsid w:val="00C81FCE"/>
    <w:rsid w:val="00C82D6F"/>
    <w:rsid w:val="00C83E77"/>
    <w:rsid w:val="00C83F5A"/>
    <w:rsid w:val="00C8422C"/>
    <w:rsid w:val="00C842BA"/>
    <w:rsid w:val="00C84DB0"/>
    <w:rsid w:val="00C84DD6"/>
    <w:rsid w:val="00C85BAF"/>
    <w:rsid w:val="00C86CC0"/>
    <w:rsid w:val="00C86CF1"/>
    <w:rsid w:val="00C870B4"/>
    <w:rsid w:val="00C9071A"/>
    <w:rsid w:val="00C91299"/>
    <w:rsid w:val="00C9168C"/>
    <w:rsid w:val="00C91C8F"/>
    <w:rsid w:val="00C920C0"/>
    <w:rsid w:val="00C92733"/>
    <w:rsid w:val="00C92A58"/>
    <w:rsid w:val="00C931EA"/>
    <w:rsid w:val="00C93F6C"/>
    <w:rsid w:val="00C9400A"/>
    <w:rsid w:val="00C945F0"/>
    <w:rsid w:val="00C9562D"/>
    <w:rsid w:val="00C96073"/>
    <w:rsid w:val="00C9674E"/>
    <w:rsid w:val="00C96B3D"/>
    <w:rsid w:val="00C96DD8"/>
    <w:rsid w:val="00CA00EB"/>
    <w:rsid w:val="00CA0D72"/>
    <w:rsid w:val="00CA0E78"/>
    <w:rsid w:val="00CA12D4"/>
    <w:rsid w:val="00CA15F6"/>
    <w:rsid w:val="00CA182C"/>
    <w:rsid w:val="00CA1835"/>
    <w:rsid w:val="00CA1A6C"/>
    <w:rsid w:val="00CA2F74"/>
    <w:rsid w:val="00CA352F"/>
    <w:rsid w:val="00CA378E"/>
    <w:rsid w:val="00CA4027"/>
    <w:rsid w:val="00CA4CA9"/>
    <w:rsid w:val="00CA6B31"/>
    <w:rsid w:val="00CA7F40"/>
    <w:rsid w:val="00CA7FEF"/>
    <w:rsid w:val="00CB0D2C"/>
    <w:rsid w:val="00CB1644"/>
    <w:rsid w:val="00CB19F2"/>
    <w:rsid w:val="00CB1A70"/>
    <w:rsid w:val="00CB1FED"/>
    <w:rsid w:val="00CB21FB"/>
    <w:rsid w:val="00CB2431"/>
    <w:rsid w:val="00CB243B"/>
    <w:rsid w:val="00CB3735"/>
    <w:rsid w:val="00CB3DB2"/>
    <w:rsid w:val="00CB40CB"/>
    <w:rsid w:val="00CB429D"/>
    <w:rsid w:val="00CB45F6"/>
    <w:rsid w:val="00CB4C07"/>
    <w:rsid w:val="00CB5271"/>
    <w:rsid w:val="00CB6324"/>
    <w:rsid w:val="00CB6655"/>
    <w:rsid w:val="00CB7109"/>
    <w:rsid w:val="00CC0077"/>
    <w:rsid w:val="00CC0271"/>
    <w:rsid w:val="00CC0298"/>
    <w:rsid w:val="00CC3928"/>
    <w:rsid w:val="00CC3A24"/>
    <w:rsid w:val="00CC451D"/>
    <w:rsid w:val="00CC5B10"/>
    <w:rsid w:val="00CC614C"/>
    <w:rsid w:val="00CC68D2"/>
    <w:rsid w:val="00CD04B4"/>
    <w:rsid w:val="00CD0A9A"/>
    <w:rsid w:val="00CD0C59"/>
    <w:rsid w:val="00CD0D04"/>
    <w:rsid w:val="00CD0E01"/>
    <w:rsid w:val="00CD119B"/>
    <w:rsid w:val="00CD1A16"/>
    <w:rsid w:val="00CD2E1E"/>
    <w:rsid w:val="00CD372C"/>
    <w:rsid w:val="00CD3FEA"/>
    <w:rsid w:val="00CD4201"/>
    <w:rsid w:val="00CD4204"/>
    <w:rsid w:val="00CD4CEB"/>
    <w:rsid w:val="00CD4D17"/>
    <w:rsid w:val="00CD519D"/>
    <w:rsid w:val="00CD5952"/>
    <w:rsid w:val="00CD59FC"/>
    <w:rsid w:val="00CD65C4"/>
    <w:rsid w:val="00CD6C96"/>
    <w:rsid w:val="00CD6D1A"/>
    <w:rsid w:val="00CD7055"/>
    <w:rsid w:val="00CE0126"/>
    <w:rsid w:val="00CE1AD6"/>
    <w:rsid w:val="00CE2797"/>
    <w:rsid w:val="00CE2955"/>
    <w:rsid w:val="00CE2E9B"/>
    <w:rsid w:val="00CE3418"/>
    <w:rsid w:val="00CE5329"/>
    <w:rsid w:val="00CE5FFE"/>
    <w:rsid w:val="00CE60A2"/>
    <w:rsid w:val="00CE6218"/>
    <w:rsid w:val="00CE6257"/>
    <w:rsid w:val="00CE7D35"/>
    <w:rsid w:val="00CF0E26"/>
    <w:rsid w:val="00CF1A76"/>
    <w:rsid w:val="00CF1A98"/>
    <w:rsid w:val="00CF1B32"/>
    <w:rsid w:val="00CF1C3F"/>
    <w:rsid w:val="00CF1D8D"/>
    <w:rsid w:val="00CF2059"/>
    <w:rsid w:val="00CF3CF3"/>
    <w:rsid w:val="00CF3E82"/>
    <w:rsid w:val="00CF4E90"/>
    <w:rsid w:val="00CF5E36"/>
    <w:rsid w:val="00CF6706"/>
    <w:rsid w:val="00CF6774"/>
    <w:rsid w:val="00CF69E8"/>
    <w:rsid w:val="00CF6DDF"/>
    <w:rsid w:val="00CF70D6"/>
    <w:rsid w:val="00CF78D1"/>
    <w:rsid w:val="00D00128"/>
    <w:rsid w:val="00D01993"/>
    <w:rsid w:val="00D01ADC"/>
    <w:rsid w:val="00D01D6E"/>
    <w:rsid w:val="00D025C1"/>
    <w:rsid w:val="00D03E9B"/>
    <w:rsid w:val="00D03FCD"/>
    <w:rsid w:val="00D03FEE"/>
    <w:rsid w:val="00D04BC1"/>
    <w:rsid w:val="00D056BC"/>
    <w:rsid w:val="00D059BF"/>
    <w:rsid w:val="00D065B5"/>
    <w:rsid w:val="00D065E9"/>
    <w:rsid w:val="00D06606"/>
    <w:rsid w:val="00D067E6"/>
    <w:rsid w:val="00D06E80"/>
    <w:rsid w:val="00D10C05"/>
    <w:rsid w:val="00D11073"/>
    <w:rsid w:val="00D12AAE"/>
    <w:rsid w:val="00D13203"/>
    <w:rsid w:val="00D13466"/>
    <w:rsid w:val="00D139B0"/>
    <w:rsid w:val="00D1502A"/>
    <w:rsid w:val="00D15B76"/>
    <w:rsid w:val="00D15BB5"/>
    <w:rsid w:val="00D16073"/>
    <w:rsid w:val="00D16481"/>
    <w:rsid w:val="00D17631"/>
    <w:rsid w:val="00D202E0"/>
    <w:rsid w:val="00D20712"/>
    <w:rsid w:val="00D20F80"/>
    <w:rsid w:val="00D21346"/>
    <w:rsid w:val="00D21684"/>
    <w:rsid w:val="00D216E5"/>
    <w:rsid w:val="00D219AA"/>
    <w:rsid w:val="00D229E1"/>
    <w:rsid w:val="00D233F9"/>
    <w:rsid w:val="00D237CC"/>
    <w:rsid w:val="00D241DF"/>
    <w:rsid w:val="00D241EF"/>
    <w:rsid w:val="00D2468F"/>
    <w:rsid w:val="00D247AA"/>
    <w:rsid w:val="00D24896"/>
    <w:rsid w:val="00D2714B"/>
    <w:rsid w:val="00D272F5"/>
    <w:rsid w:val="00D275CC"/>
    <w:rsid w:val="00D27667"/>
    <w:rsid w:val="00D277E8"/>
    <w:rsid w:val="00D27BEE"/>
    <w:rsid w:val="00D3067C"/>
    <w:rsid w:val="00D31017"/>
    <w:rsid w:val="00D31126"/>
    <w:rsid w:val="00D313B0"/>
    <w:rsid w:val="00D31AB8"/>
    <w:rsid w:val="00D32813"/>
    <w:rsid w:val="00D32AB4"/>
    <w:rsid w:val="00D33E2D"/>
    <w:rsid w:val="00D3425E"/>
    <w:rsid w:val="00D3478D"/>
    <w:rsid w:val="00D34796"/>
    <w:rsid w:val="00D34E36"/>
    <w:rsid w:val="00D358E1"/>
    <w:rsid w:val="00D368A5"/>
    <w:rsid w:val="00D3704B"/>
    <w:rsid w:val="00D40678"/>
    <w:rsid w:val="00D40839"/>
    <w:rsid w:val="00D40F10"/>
    <w:rsid w:val="00D40F4A"/>
    <w:rsid w:val="00D41921"/>
    <w:rsid w:val="00D43C07"/>
    <w:rsid w:val="00D442FD"/>
    <w:rsid w:val="00D44408"/>
    <w:rsid w:val="00D446CA"/>
    <w:rsid w:val="00D46081"/>
    <w:rsid w:val="00D46217"/>
    <w:rsid w:val="00D4708E"/>
    <w:rsid w:val="00D4735D"/>
    <w:rsid w:val="00D50856"/>
    <w:rsid w:val="00D5089F"/>
    <w:rsid w:val="00D5178C"/>
    <w:rsid w:val="00D52375"/>
    <w:rsid w:val="00D532F0"/>
    <w:rsid w:val="00D53EF7"/>
    <w:rsid w:val="00D541A0"/>
    <w:rsid w:val="00D54550"/>
    <w:rsid w:val="00D5560B"/>
    <w:rsid w:val="00D57B97"/>
    <w:rsid w:val="00D60467"/>
    <w:rsid w:val="00D60AB2"/>
    <w:rsid w:val="00D61B97"/>
    <w:rsid w:val="00D61D9C"/>
    <w:rsid w:val="00D62DCC"/>
    <w:rsid w:val="00D63CF4"/>
    <w:rsid w:val="00D661A4"/>
    <w:rsid w:val="00D6634A"/>
    <w:rsid w:val="00D67FDD"/>
    <w:rsid w:val="00D7044D"/>
    <w:rsid w:val="00D70547"/>
    <w:rsid w:val="00D7114A"/>
    <w:rsid w:val="00D71C13"/>
    <w:rsid w:val="00D71CA1"/>
    <w:rsid w:val="00D72623"/>
    <w:rsid w:val="00D72E92"/>
    <w:rsid w:val="00D73393"/>
    <w:rsid w:val="00D7458E"/>
    <w:rsid w:val="00D7593A"/>
    <w:rsid w:val="00D75D5A"/>
    <w:rsid w:val="00D76835"/>
    <w:rsid w:val="00D77D93"/>
    <w:rsid w:val="00D8005A"/>
    <w:rsid w:val="00D804DF"/>
    <w:rsid w:val="00D82402"/>
    <w:rsid w:val="00D82487"/>
    <w:rsid w:val="00D83C43"/>
    <w:rsid w:val="00D83DDA"/>
    <w:rsid w:val="00D845C4"/>
    <w:rsid w:val="00D85BDA"/>
    <w:rsid w:val="00D85CF8"/>
    <w:rsid w:val="00D8686B"/>
    <w:rsid w:val="00D87691"/>
    <w:rsid w:val="00D87904"/>
    <w:rsid w:val="00D90227"/>
    <w:rsid w:val="00D9160D"/>
    <w:rsid w:val="00D92332"/>
    <w:rsid w:val="00D92602"/>
    <w:rsid w:val="00D926D0"/>
    <w:rsid w:val="00D93228"/>
    <w:rsid w:val="00D93918"/>
    <w:rsid w:val="00D93AF0"/>
    <w:rsid w:val="00D93FF4"/>
    <w:rsid w:val="00D95DC8"/>
    <w:rsid w:val="00D95E62"/>
    <w:rsid w:val="00D9632A"/>
    <w:rsid w:val="00D966C6"/>
    <w:rsid w:val="00D96F26"/>
    <w:rsid w:val="00DA0723"/>
    <w:rsid w:val="00DA0C1E"/>
    <w:rsid w:val="00DA1273"/>
    <w:rsid w:val="00DA13D2"/>
    <w:rsid w:val="00DA1508"/>
    <w:rsid w:val="00DA17D5"/>
    <w:rsid w:val="00DA2D92"/>
    <w:rsid w:val="00DA31FB"/>
    <w:rsid w:val="00DA34C5"/>
    <w:rsid w:val="00DA4424"/>
    <w:rsid w:val="00DA455A"/>
    <w:rsid w:val="00DA474D"/>
    <w:rsid w:val="00DA4B25"/>
    <w:rsid w:val="00DA5A8F"/>
    <w:rsid w:val="00DA5FD5"/>
    <w:rsid w:val="00DA70B6"/>
    <w:rsid w:val="00DA79B7"/>
    <w:rsid w:val="00DB0BBC"/>
    <w:rsid w:val="00DB1040"/>
    <w:rsid w:val="00DB17CB"/>
    <w:rsid w:val="00DB1D68"/>
    <w:rsid w:val="00DB1FC6"/>
    <w:rsid w:val="00DB2A31"/>
    <w:rsid w:val="00DB411B"/>
    <w:rsid w:val="00DB70AA"/>
    <w:rsid w:val="00DB7A8C"/>
    <w:rsid w:val="00DB7CF0"/>
    <w:rsid w:val="00DC089C"/>
    <w:rsid w:val="00DC0DD2"/>
    <w:rsid w:val="00DC18CE"/>
    <w:rsid w:val="00DC1A78"/>
    <w:rsid w:val="00DC2437"/>
    <w:rsid w:val="00DC35F6"/>
    <w:rsid w:val="00DC5061"/>
    <w:rsid w:val="00DC64AC"/>
    <w:rsid w:val="00DC6633"/>
    <w:rsid w:val="00DC6A40"/>
    <w:rsid w:val="00DC6DA1"/>
    <w:rsid w:val="00DD003B"/>
    <w:rsid w:val="00DD07FA"/>
    <w:rsid w:val="00DD0D70"/>
    <w:rsid w:val="00DD0F71"/>
    <w:rsid w:val="00DD168E"/>
    <w:rsid w:val="00DD1B0C"/>
    <w:rsid w:val="00DD237E"/>
    <w:rsid w:val="00DD36E7"/>
    <w:rsid w:val="00DD41EB"/>
    <w:rsid w:val="00DD4240"/>
    <w:rsid w:val="00DD4B70"/>
    <w:rsid w:val="00DD5302"/>
    <w:rsid w:val="00DD5CDF"/>
    <w:rsid w:val="00DD6150"/>
    <w:rsid w:val="00DD6986"/>
    <w:rsid w:val="00DD6D95"/>
    <w:rsid w:val="00DD73DD"/>
    <w:rsid w:val="00DE033F"/>
    <w:rsid w:val="00DE06DE"/>
    <w:rsid w:val="00DE08F6"/>
    <w:rsid w:val="00DE430C"/>
    <w:rsid w:val="00DE43F7"/>
    <w:rsid w:val="00DE5049"/>
    <w:rsid w:val="00DE5095"/>
    <w:rsid w:val="00DE55B7"/>
    <w:rsid w:val="00DE56F4"/>
    <w:rsid w:val="00DE59F0"/>
    <w:rsid w:val="00DE5F3B"/>
    <w:rsid w:val="00DE65C3"/>
    <w:rsid w:val="00DE6EA9"/>
    <w:rsid w:val="00DE783C"/>
    <w:rsid w:val="00DF0361"/>
    <w:rsid w:val="00DF12BB"/>
    <w:rsid w:val="00DF188E"/>
    <w:rsid w:val="00DF19BD"/>
    <w:rsid w:val="00DF1E76"/>
    <w:rsid w:val="00DF24B9"/>
    <w:rsid w:val="00DF30F7"/>
    <w:rsid w:val="00DF399C"/>
    <w:rsid w:val="00DF3F81"/>
    <w:rsid w:val="00DF436B"/>
    <w:rsid w:val="00DF45D2"/>
    <w:rsid w:val="00DF53C3"/>
    <w:rsid w:val="00DF63FA"/>
    <w:rsid w:val="00DF6473"/>
    <w:rsid w:val="00DF7896"/>
    <w:rsid w:val="00DF7A42"/>
    <w:rsid w:val="00E0046F"/>
    <w:rsid w:val="00E00EE5"/>
    <w:rsid w:val="00E017E4"/>
    <w:rsid w:val="00E0289B"/>
    <w:rsid w:val="00E03980"/>
    <w:rsid w:val="00E03A7F"/>
    <w:rsid w:val="00E0400E"/>
    <w:rsid w:val="00E041E6"/>
    <w:rsid w:val="00E06375"/>
    <w:rsid w:val="00E06E82"/>
    <w:rsid w:val="00E07518"/>
    <w:rsid w:val="00E07E8D"/>
    <w:rsid w:val="00E100EC"/>
    <w:rsid w:val="00E10E09"/>
    <w:rsid w:val="00E118FE"/>
    <w:rsid w:val="00E12660"/>
    <w:rsid w:val="00E12B89"/>
    <w:rsid w:val="00E132D2"/>
    <w:rsid w:val="00E13A5D"/>
    <w:rsid w:val="00E13C54"/>
    <w:rsid w:val="00E13F43"/>
    <w:rsid w:val="00E1455E"/>
    <w:rsid w:val="00E14AA6"/>
    <w:rsid w:val="00E14D4C"/>
    <w:rsid w:val="00E15266"/>
    <w:rsid w:val="00E162BA"/>
    <w:rsid w:val="00E16438"/>
    <w:rsid w:val="00E16806"/>
    <w:rsid w:val="00E175C1"/>
    <w:rsid w:val="00E17C5E"/>
    <w:rsid w:val="00E17D31"/>
    <w:rsid w:val="00E23149"/>
    <w:rsid w:val="00E24389"/>
    <w:rsid w:val="00E246B7"/>
    <w:rsid w:val="00E2499E"/>
    <w:rsid w:val="00E2551B"/>
    <w:rsid w:val="00E273AA"/>
    <w:rsid w:val="00E27C17"/>
    <w:rsid w:val="00E30020"/>
    <w:rsid w:val="00E307B6"/>
    <w:rsid w:val="00E314A1"/>
    <w:rsid w:val="00E31F1A"/>
    <w:rsid w:val="00E32F79"/>
    <w:rsid w:val="00E33937"/>
    <w:rsid w:val="00E34163"/>
    <w:rsid w:val="00E341D8"/>
    <w:rsid w:val="00E34447"/>
    <w:rsid w:val="00E347F9"/>
    <w:rsid w:val="00E35AC6"/>
    <w:rsid w:val="00E374E3"/>
    <w:rsid w:val="00E3774E"/>
    <w:rsid w:val="00E404C8"/>
    <w:rsid w:val="00E40BF1"/>
    <w:rsid w:val="00E41098"/>
    <w:rsid w:val="00E41BEE"/>
    <w:rsid w:val="00E4261D"/>
    <w:rsid w:val="00E42A69"/>
    <w:rsid w:val="00E43339"/>
    <w:rsid w:val="00E4361A"/>
    <w:rsid w:val="00E43B55"/>
    <w:rsid w:val="00E45133"/>
    <w:rsid w:val="00E4543D"/>
    <w:rsid w:val="00E45D1F"/>
    <w:rsid w:val="00E45D42"/>
    <w:rsid w:val="00E4632F"/>
    <w:rsid w:val="00E46B15"/>
    <w:rsid w:val="00E473DD"/>
    <w:rsid w:val="00E47A05"/>
    <w:rsid w:val="00E50527"/>
    <w:rsid w:val="00E50885"/>
    <w:rsid w:val="00E50EF3"/>
    <w:rsid w:val="00E52AF1"/>
    <w:rsid w:val="00E52CCA"/>
    <w:rsid w:val="00E5356C"/>
    <w:rsid w:val="00E54D61"/>
    <w:rsid w:val="00E55231"/>
    <w:rsid w:val="00E5551B"/>
    <w:rsid w:val="00E560F9"/>
    <w:rsid w:val="00E56328"/>
    <w:rsid w:val="00E564C8"/>
    <w:rsid w:val="00E56E14"/>
    <w:rsid w:val="00E57B20"/>
    <w:rsid w:val="00E60051"/>
    <w:rsid w:val="00E6255E"/>
    <w:rsid w:val="00E63AD0"/>
    <w:rsid w:val="00E63BA4"/>
    <w:rsid w:val="00E63E8D"/>
    <w:rsid w:val="00E64BA8"/>
    <w:rsid w:val="00E66228"/>
    <w:rsid w:val="00E669C7"/>
    <w:rsid w:val="00E66C4C"/>
    <w:rsid w:val="00E70395"/>
    <w:rsid w:val="00E70414"/>
    <w:rsid w:val="00E70873"/>
    <w:rsid w:val="00E71CC6"/>
    <w:rsid w:val="00E71F06"/>
    <w:rsid w:val="00E7240C"/>
    <w:rsid w:val="00E72966"/>
    <w:rsid w:val="00E72AC0"/>
    <w:rsid w:val="00E7391E"/>
    <w:rsid w:val="00E73DBE"/>
    <w:rsid w:val="00E73DCF"/>
    <w:rsid w:val="00E745E5"/>
    <w:rsid w:val="00E746DD"/>
    <w:rsid w:val="00E7495A"/>
    <w:rsid w:val="00E74E9E"/>
    <w:rsid w:val="00E750A0"/>
    <w:rsid w:val="00E7560C"/>
    <w:rsid w:val="00E760BF"/>
    <w:rsid w:val="00E768FD"/>
    <w:rsid w:val="00E76BBB"/>
    <w:rsid w:val="00E77DFF"/>
    <w:rsid w:val="00E80E29"/>
    <w:rsid w:val="00E81DE4"/>
    <w:rsid w:val="00E82E32"/>
    <w:rsid w:val="00E831AA"/>
    <w:rsid w:val="00E837D5"/>
    <w:rsid w:val="00E8447A"/>
    <w:rsid w:val="00E845D8"/>
    <w:rsid w:val="00E84B23"/>
    <w:rsid w:val="00E85558"/>
    <w:rsid w:val="00E85C97"/>
    <w:rsid w:val="00E8657D"/>
    <w:rsid w:val="00E867BE"/>
    <w:rsid w:val="00E871E0"/>
    <w:rsid w:val="00E871E7"/>
    <w:rsid w:val="00E9000E"/>
    <w:rsid w:val="00E90196"/>
    <w:rsid w:val="00E90866"/>
    <w:rsid w:val="00E90B47"/>
    <w:rsid w:val="00E90D6E"/>
    <w:rsid w:val="00E917FB"/>
    <w:rsid w:val="00E91FD3"/>
    <w:rsid w:val="00E920C7"/>
    <w:rsid w:val="00E92D46"/>
    <w:rsid w:val="00E92E6F"/>
    <w:rsid w:val="00E93846"/>
    <w:rsid w:val="00E93A67"/>
    <w:rsid w:val="00E93F22"/>
    <w:rsid w:val="00E94D51"/>
    <w:rsid w:val="00E9556D"/>
    <w:rsid w:val="00E958A6"/>
    <w:rsid w:val="00E95C21"/>
    <w:rsid w:val="00E968BC"/>
    <w:rsid w:val="00E970A8"/>
    <w:rsid w:val="00E97C8A"/>
    <w:rsid w:val="00EA05F3"/>
    <w:rsid w:val="00EA0F9F"/>
    <w:rsid w:val="00EA12C3"/>
    <w:rsid w:val="00EA23B2"/>
    <w:rsid w:val="00EA23E3"/>
    <w:rsid w:val="00EA2862"/>
    <w:rsid w:val="00EA2DA5"/>
    <w:rsid w:val="00EA3A11"/>
    <w:rsid w:val="00EA3DA6"/>
    <w:rsid w:val="00EA3E30"/>
    <w:rsid w:val="00EA43C7"/>
    <w:rsid w:val="00EA49B3"/>
    <w:rsid w:val="00EA580E"/>
    <w:rsid w:val="00EA584A"/>
    <w:rsid w:val="00EA629B"/>
    <w:rsid w:val="00EA645B"/>
    <w:rsid w:val="00EA6972"/>
    <w:rsid w:val="00EA6C14"/>
    <w:rsid w:val="00EA7110"/>
    <w:rsid w:val="00EA793B"/>
    <w:rsid w:val="00EA796E"/>
    <w:rsid w:val="00EA7E65"/>
    <w:rsid w:val="00EB074D"/>
    <w:rsid w:val="00EB40BE"/>
    <w:rsid w:val="00EB4881"/>
    <w:rsid w:val="00EB50DB"/>
    <w:rsid w:val="00EB59DE"/>
    <w:rsid w:val="00EB5DCC"/>
    <w:rsid w:val="00EB5F06"/>
    <w:rsid w:val="00EB66B3"/>
    <w:rsid w:val="00EB69B8"/>
    <w:rsid w:val="00EB724B"/>
    <w:rsid w:val="00EC01E7"/>
    <w:rsid w:val="00EC0B89"/>
    <w:rsid w:val="00EC1867"/>
    <w:rsid w:val="00EC1899"/>
    <w:rsid w:val="00EC1A87"/>
    <w:rsid w:val="00EC247F"/>
    <w:rsid w:val="00EC2E1E"/>
    <w:rsid w:val="00EC331D"/>
    <w:rsid w:val="00EC337F"/>
    <w:rsid w:val="00EC379D"/>
    <w:rsid w:val="00EC3F56"/>
    <w:rsid w:val="00EC4233"/>
    <w:rsid w:val="00EC43EA"/>
    <w:rsid w:val="00EC4DEA"/>
    <w:rsid w:val="00EC5642"/>
    <w:rsid w:val="00EC5A8F"/>
    <w:rsid w:val="00EC69C4"/>
    <w:rsid w:val="00EC6E98"/>
    <w:rsid w:val="00EC7C02"/>
    <w:rsid w:val="00EC7C18"/>
    <w:rsid w:val="00ED12CC"/>
    <w:rsid w:val="00ED1328"/>
    <w:rsid w:val="00ED2200"/>
    <w:rsid w:val="00ED222A"/>
    <w:rsid w:val="00ED2757"/>
    <w:rsid w:val="00ED2D5D"/>
    <w:rsid w:val="00ED389A"/>
    <w:rsid w:val="00ED3B43"/>
    <w:rsid w:val="00ED47B3"/>
    <w:rsid w:val="00ED47D4"/>
    <w:rsid w:val="00ED5767"/>
    <w:rsid w:val="00ED62EB"/>
    <w:rsid w:val="00ED676F"/>
    <w:rsid w:val="00ED736A"/>
    <w:rsid w:val="00EE01A7"/>
    <w:rsid w:val="00EE0274"/>
    <w:rsid w:val="00EE0583"/>
    <w:rsid w:val="00EE161D"/>
    <w:rsid w:val="00EE2B99"/>
    <w:rsid w:val="00EE3931"/>
    <w:rsid w:val="00EE399C"/>
    <w:rsid w:val="00EE3D8D"/>
    <w:rsid w:val="00EE5254"/>
    <w:rsid w:val="00EE6658"/>
    <w:rsid w:val="00EE6F69"/>
    <w:rsid w:val="00EE705E"/>
    <w:rsid w:val="00EF09EC"/>
    <w:rsid w:val="00EF1D76"/>
    <w:rsid w:val="00EF1E9C"/>
    <w:rsid w:val="00EF2B9C"/>
    <w:rsid w:val="00EF3995"/>
    <w:rsid w:val="00EF3EA4"/>
    <w:rsid w:val="00EF4616"/>
    <w:rsid w:val="00EF6417"/>
    <w:rsid w:val="00EF66EF"/>
    <w:rsid w:val="00EF717D"/>
    <w:rsid w:val="00EF75CD"/>
    <w:rsid w:val="00EF7B2F"/>
    <w:rsid w:val="00F00083"/>
    <w:rsid w:val="00F02096"/>
    <w:rsid w:val="00F023F0"/>
    <w:rsid w:val="00F02412"/>
    <w:rsid w:val="00F0263F"/>
    <w:rsid w:val="00F0295E"/>
    <w:rsid w:val="00F02E40"/>
    <w:rsid w:val="00F0374B"/>
    <w:rsid w:val="00F04265"/>
    <w:rsid w:val="00F04A7B"/>
    <w:rsid w:val="00F05C78"/>
    <w:rsid w:val="00F071BD"/>
    <w:rsid w:val="00F07EBB"/>
    <w:rsid w:val="00F100A0"/>
    <w:rsid w:val="00F11694"/>
    <w:rsid w:val="00F11E14"/>
    <w:rsid w:val="00F13E63"/>
    <w:rsid w:val="00F149E7"/>
    <w:rsid w:val="00F14A77"/>
    <w:rsid w:val="00F14B67"/>
    <w:rsid w:val="00F15F08"/>
    <w:rsid w:val="00F1640C"/>
    <w:rsid w:val="00F168FD"/>
    <w:rsid w:val="00F177DC"/>
    <w:rsid w:val="00F17A00"/>
    <w:rsid w:val="00F17D02"/>
    <w:rsid w:val="00F17F04"/>
    <w:rsid w:val="00F206A0"/>
    <w:rsid w:val="00F211EE"/>
    <w:rsid w:val="00F22104"/>
    <w:rsid w:val="00F232C0"/>
    <w:rsid w:val="00F23660"/>
    <w:rsid w:val="00F247A2"/>
    <w:rsid w:val="00F26262"/>
    <w:rsid w:val="00F26655"/>
    <w:rsid w:val="00F27D7D"/>
    <w:rsid w:val="00F301F7"/>
    <w:rsid w:val="00F305A7"/>
    <w:rsid w:val="00F309F2"/>
    <w:rsid w:val="00F31931"/>
    <w:rsid w:val="00F32EFD"/>
    <w:rsid w:val="00F3465E"/>
    <w:rsid w:val="00F347A5"/>
    <w:rsid w:val="00F3509C"/>
    <w:rsid w:val="00F35533"/>
    <w:rsid w:val="00F35F38"/>
    <w:rsid w:val="00F370AE"/>
    <w:rsid w:val="00F403F3"/>
    <w:rsid w:val="00F40788"/>
    <w:rsid w:val="00F42866"/>
    <w:rsid w:val="00F42A75"/>
    <w:rsid w:val="00F42D50"/>
    <w:rsid w:val="00F43786"/>
    <w:rsid w:val="00F446EF"/>
    <w:rsid w:val="00F46462"/>
    <w:rsid w:val="00F467F0"/>
    <w:rsid w:val="00F473CC"/>
    <w:rsid w:val="00F50334"/>
    <w:rsid w:val="00F5059E"/>
    <w:rsid w:val="00F5066F"/>
    <w:rsid w:val="00F5267D"/>
    <w:rsid w:val="00F52F52"/>
    <w:rsid w:val="00F53F54"/>
    <w:rsid w:val="00F54BAA"/>
    <w:rsid w:val="00F55144"/>
    <w:rsid w:val="00F5538A"/>
    <w:rsid w:val="00F55688"/>
    <w:rsid w:val="00F563C2"/>
    <w:rsid w:val="00F6036E"/>
    <w:rsid w:val="00F60CC4"/>
    <w:rsid w:val="00F612D2"/>
    <w:rsid w:val="00F61F91"/>
    <w:rsid w:val="00F6270C"/>
    <w:rsid w:val="00F62C51"/>
    <w:rsid w:val="00F62C92"/>
    <w:rsid w:val="00F63DD4"/>
    <w:rsid w:val="00F64898"/>
    <w:rsid w:val="00F665E6"/>
    <w:rsid w:val="00F66A3A"/>
    <w:rsid w:val="00F67408"/>
    <w:rsid w:val="00F677CC"/>
    <w:rsid w:val="00F67BF2"/>
    <w:rsid w:val="00F67E32"/>
    <w:rsid w:val="00F67FDB"/>
    <w:rsid w:val="00F70F6A"/>
    <w:rsid w:val="00F72783"/>
    <w:rsid w:val="00F73330"/>
    <w:rsid w:val="00F73696"/>
    <w:rsid w:val="00F73AF6"/>
    <w:rsid w:val="00F73AFF"/>
    <w:rsid w:val="00F74498"/>
    <w:rsid w:val="00F74C8C"/>
    <w:rsid w:val="00F75226"/>
    <w:rsid w:val="00F75365"/>
    <w:rsid w:val="00F753A5"/>
    <w:rsid w:val="00F75655"/>
    <w:rsid w:val="00F75DD5"/>
    <w:rsid w:val="00F7662E"/>
    <w:rsid w:val="00F774DC"/>
    <w:rsid w:val="00F8031A"/>
    <w:rsid w:val="00F829D2"/>
    <w:rsid w:val="00F82E91"/>
    <w:rsid w:val="00F82E9E"/>
    <w:rsid w:val="00F8375D"/>
    <w:rsid w:val="00F845FB"/>
    <w:rsid w:val="00F84721"/>
    <w:rsid w:val="00F85DBB"/>
    <w:rsid w:val="00F85E54"/>
    <w:rsid w:val="00F86E66"/>
    <w:rsid w:val="00F87400"/>
    <w:rsid w:val="00F8789C"/>
    <w:rsid w:val="00F87EC5"/>
    <w:rsid w:val="00F901F5"/>
    <w:rsid w:val="00F90645"/>
    <w:rsid w:val="00F91936"/>
    <w:rsid w:val="00F91A76"/>
    <w:rsid w:val="00F91EEC"/>
    <w:rsid w:val="00F92090"/>
    <w:rsid w:val="00F9295B"/>
    <w:rsid w:val="00F92CD3"/>
    <w:rsid w:val="00F938A0"/>
    <w:rsid w:val="00F95087"/>
    <w:rsid w:val="00F9528F"/>
    <w:rsid w:val="00F95314"/>
    <w:rsid w:val="00F9535F"/>
    <w:rsid w:val="00F96BFD"/>
    <w:rsid w:val="00FA0902"/>
    <w:rsid w:val="00FA0F04"/>
    <w:rsid w:val="00FA10B7"/>
    <w:rsid w:val="00FA120F"/>
    <w:rsid w:val="00FA180B"/>
    <w:rsid w:val="00FA26ED"/>
    <w:rsid w:val="00FA2A17"/>
    <w:rsid w:val="00FA40A8"/>
    <w:rsid w:val="00FA46B0"/>
    <w:rsid w:val="00FA5B61"/>
    <w:rsid w:val="00FA6726"/>
    <w:rsid w:val="00FA6EDF"/>
    <w:rsid w:val="00FA6FA3"/>
    <w:rsid w:val="00FB1BD1"/>
    <w:rsid w:val="00FB1D3F"/>
    <w:rsid w:val="00FB1E47"/>
    <w:rsid w:val="00FB2211"/>
    <w:rsid w:val="00FB28A0"/>
    <w:rsid w:val="00FB29EB"/>
    <w:rsid w:val="00FB370C"/>
    <w:rsid w:val="00FB4BE9"/>
    <w:rsid w:val="00FB4F0A"/>
    <w:rsid w:val="00FB50C7"/>
    <w:rsid w:val="00FB6D2D"/>
    <w:rsid w:val="00FC0053"/>
    <w:rsid w:val="00FC1CE8"/>
    <w:rsid w:val="00FC1EEF"/>
    <w:rsid w:val="00FC2040"/>
    <w:rsid w:val="00FC2232"/>
    <w:rsid w:val="00FC236A"/>
    <w:rsid w:val="00FC350E"/>
    <w:rsid w:val="00FC4B29"/>
    <w:rsid w:val="00FC4E62"/>
    <w:rsid w:val="00FC63B4"/>
    <w:rsid w:val="00FC649F"/>
    <w:rsid w:val="00FC6C59"/>
    <w:rsid w:val="00FC72B4"/>
    <w:rsid w:val="00FC7330"/>
    <w:rsid w:val="00FC7B5C"/>
    <w:rsid w:val="00FC7D0E"/>
    <w:rsid w:val="00FD0D24"/>
    <w:rsid w:val="00FD1053"/>
    <w:rsid w:val="00FD1672"/>
    <w:rsid w:val="00FD3151"/>
    <w:rsid w:val="00FD3351"/>
    <w:rsid w:val="00FD3A2F"/>
    <w:rsid w:val="00FD3EDC"/>
    <w:rsid w:val="00FD4201"/>
    <w:rsid w:val="00FD522C"/>
    <w:rsid w:val="00FD58B0"/>
    <w:rsid w:val="00FD592E"/>
    <w:rsid w:val="00FD5A5D"/>
    <w:rsid w:val="00FD5B1D"/>
    <w:rsid w:val="00FD5CAA"/>
    <w:rsid w:val="00FD745E"/>
    <w:rsid w:val="00FD7B58"/>
    <w:rsid w:val="00FE0751"/>
    <w:rsid w:val="00FE098D"/>
    <w:rsid w:val="00FE2619"/>
    <w:rsid w:val="00FE321F"/>
    <w:rsid w:val="00FE3601"/>
    <w:rsid w:val="00FE370D"/>
    <w:rsid w:val="00FE3C9D"/>
    <w:rsid w:val="00FE4036"/>
    <w:rsid w:val="00FE4519"/>
    <w:rsid w:val="00FE5BBA"/>
    <w:rsid w:val="00FE6307"/>
    <w:rsid w:val="00FE69DA"/>
    <w:rsid w:val="00FE70BA"/>
    <w:rsid w:val="00FE730C"/>
    <w:rsid w:val="00FE7BA6"/>
    <w:rsid w:val="00FF07ED"/>
    <w:rsid w:val="00FF0995"/>
    <w:rsid w:val="00FF135C"/>
    <w:rsid w:val="00FF1599"/>
    <w:rsid w:val="00FF1A6B"/>
    <w:rsid w:val="00FF2431"/>
    <w:rsid w:val="00FF3975"/>
    <w:rsid w:val="00FF4136"/>
    <w:rsid w:val="00FF4DE4"/>
    <w:rsid w:val="00FF52A7"/>
    <w:rsid w:val="00FF5404"/>
    <w:rsid w:val="00FF553C"/>
    <w:rsid w:val="00FF6163"/>
    <w:rsid w:val="00FF6427"/>
    <w:rsid w:val="00FF65B7"/>
    <w:rsid w:val="00FF6BFF"/>
    <w:rsid w:val="00FF7210"/>
    <w:rsid w:val="00FF7A39"/>
    <w:rsid w:val="00FF7A8C"/>
    <w:rsid w:val="00FF7E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unhideWhenUsed="1"/>
    <w:lsdException w:name="annotation text" w:unhideWhenUsed="1"/>
    <w:lsdException w:name="header" w:unhideWhenUsed="1"/>
    <w:lsdException w:name="footer" w:unhideWhenUsed="1"/>
    <w:lsdException w:name="caption" w:semiHidden="0" w:uiPriority="35" w:qFormat="1"/>
    <w:lsdException w:name="table of figures" w:unhideWhenUsed="1"/>
    <w:lsdException w:name="annotation reference" w:unhideWhenUsed="1"/>
    <w:lsdException w:name="page number" w:uiPriority="0" w:unhideWhenUsed="1"/>
    <w:lsdException w:name="Title" w:semiHidden="0" w:uiPriority="0" w:qFormat="1"/>
    <w:lsdException w:name="Default Paragraph Font" w:uiPriority="1" w:unhideWhenUsed="1"/>
    <w:lsdException w:name="Body Text" w:unhideWhenUsed="1"/>
    <w:lsdException w:name="Body Text Indent" w:unhideWhenUsed="1"/>
    <w:lsdException w:name="Subtitle" w:uiPriority="11" w:qFormat="1"/>
    <w:lsdException w:name="Body Text First Indent" w:unhideWhenUsed="1"/>
    <w:lsdException w:name="Hyperlink" w:unhideWhenUsed="1"/>
    <w:lsdException w:name="Strong" w:uiPriority="22" w:qFormat="1"/>
    <w:lsdException w:name="Emphasis" w:uiPriority="20" w:qFormat="1"/>
    <w:lsdException w:name="Document Map" w:unhideWhenUsed="1"/>
    <w:lsdException w:name="HTML Top of Form" w:unhideWhenUsed="1"/>
    <w:lsdException w:name="HTML Bottom of Form"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semiHidden/>
    <w:qFormat/>
    <w:rsid w:val="00050882"/>
    <w:pPr>
      <w:widowControl w:val="0"/>
      <w:jc w:val="both"/>
    </w:pPr>
    <w:rPr>
      <w:kern w:val="2"/>
      <w:sz w:val="21"/>
      <w:szCs w:val="22"/>
    </w:rPr>
  </w:style>
  <w:style w:type="paragraph" w:styleId="10">
    <w:name w:val="heading 1"/>
    <w:aliases w:val="C503-标题 1,章节"/>
    <w:basedOn w:val="a1"/>
    <w:next w:val="C503-2"/>
    <w:link w:val="1Char"/>
    <w:uiPriority w:val="9"/>
    <w:qFormat/>
    <w:rsid w:val="008522E4"/>
    <w:pPr>
      <w:keepNext/>
      <w:keepLines/>
      <w:numPr>
        <w:numId w:val="1"/>
      </w:numPr>
      <w:spacing w:before="374" w:after="120" w:line="360" w:lineRule="auto"/>
      <w:outlineLvl w:val="0"/>
    </w:pPr>
    <w:rPr>
      <w:rFonts w:ascii="Times New Roman" w:eastAsia="黑体" w:hAnsi="Times New Roman"/>
      <w:b/>
      <w:bCs/>
      <w:kern w:val="44"/>
      <w:sz w:val="28"/>
      <w:szCs w:val="28"/>
    </w:rPr>
  </w:style>
  <w:style w:type="paragraph" w:styleId="2">
    <w:name w:val="heading 2"/>
    <w:aliases w:val="C503-标题 2,第一层条"/>
    <w:basedOn w:val="a1"/>
    <w:next w:val="C503-2"/>
    <w:link w:val="2Char"/>
    <w:uiPriority w:val="9"/>
    <w:qFormat/>
    <w:rsid w:val="008522E4"/>
    <w:pPr>
      <w:keepLines/>
      <w:numPr>
        <w:ilvl w:val="1"/>
        <w:numId w:val="1"/>
      </w:numPr>
      <w:spacing w:before="120" w:after="120" w:line="360" w:lineRule="auto"/>
      <w:outlineLvl w:val="1"/>
    </w:pPr>
    <w:rPr>
      <w:rFonts w:ascii="Times New Roman" w:eastAsia="黑体" w:hAnsi="Times New Roman"/>
      <w:b/>
      <w:bCs/>
      <w:sz w:val="28"/>
      <w:szCs w:val="28"/>
    </w:rPr>
  </w:style>
  <w:style w:type="paragraph" w:styleId="3">
    <w:name w:val="heading 3"/>
    <w:aliases w:val="C503-标题 3,第二层条"/>
    <w:basedOn w:val="a1"/>
    <w:next w:val="C503-2"/>
    <w:link w:val="3Char"/>
    <w:uiPriority w:val="9"/>
    <w:qFormat/>
    <w:rsid w:val="008522E4"/>
    <w:pPr>
      <w:keepNext/>
      <w:keepLines/>
      <w:numPr>
        <w:ilvl w:val="2"/>
        <w:numId w:val="1"/>
      </w:numPr>
      <w:spacing w:before="120" w:after="120" w:line="360" w:lineRule="auto"/>
      <w:outlineLvl w:val="2"/>
    </w:pPr>
    <w:rPr>
      <w:rFonts w:ascii="Times New Roman" w:eastAsia="黑体" w:hAnsi="Times New Roman"/>
      <w:b/>
      <w:bCs/>
      <w:sz w:val="24"/>
      <w:szCs w:val="30"/>
    </w:rPr>
  </w:style>
  <w:style w:type="paragraph" w:styleId="4">
    <w:name w:val="heading 4"/>
    <w:aliases w:val="C503-标题 4,第三层条"/>
    <w:basedOn w:val="a1"/>
    <w:next w:val="C503-2"/>
    <w:link w:val="4Char"/>
    <w:uiPriority w:val="9"/>
    <w:qFormat/>
    <w:rsid w:val="008522E4"/>
    <w:pPr>
      <w:keepNext/>
      <w:keepLines/>
      <w:numPr>
        <w:ilvl w:val="3"/>
        <w:numId w:val="1"/>
      </w:numPr>
      <w:spacing w:before="120" w:after="120"/>
      <w:outlineLvl w:val="3"/>
    </w:pPr>
    <w:rPr>
      <w:rFonts w:ascii="Times New Roman" w:eastAsia="黑体" w:hAnsi="Times New Roman"/>
      <w:b/>
      <w:bCs/>
      <w:sz w:val="24"/>
      <w:szCs w:val="28"/>
    </w:rPr>
  </w:style>
  <w:style w:type="paragraph" w:styleId="5">
    <w:name w:val="heading 5"/>
    <w:aliases w:val="C503-标题 5,第四层条"/>
    <w:basedOn w:val="a1"/>
    <w:next w:val="C503-2"/>
    <w:link w:val="5Char"/>
    <w:uiPriority w:val="9"/>
    <w:qFormat/>
    <w:rsid w:val="008522E4"/>
    <w:pPr>
      <w:keepNext/>
      <w:keepLines/>
      <w:numPr>
        <w:ilvl w:val="4"/>
        <w:numId w:val="1"/>
      </w:numPr>
      <w:spacing w:before="120" w:after="120" w:line="360" w:lineRule="auto"/>
      <w:outlineLvl w:val="4"/>
    </w:pPr>
    <w:rPr>
      <w:rFonts w:ascii="Times New Roman" w:eastAsia="黑体" w:hAnsi="Times New Roman"/>
      <w:b/>
      <w:bCs/>
      <w:sz w:val="24"/>
      <w:szCs w:val="28"/>
    </w:rPr>
  </w:style>
  <w:style w:type="paragraph" w:styleId="6">
    <w:name w:val="heading 6"/>
    <w:aliases w:val="C503-标题 6,第五层条"/>
    <w:basedOn w:val="a1"/>
    <w:next w:val="C503-2"/>
    <w:link w:val="6Char"/>
    <w:uiPriority w:val="9"/>
    <w:qFormat/>
    <w:rsid w:val="008522E4"/>
    <w:pPr>
      <w:keepNext/>
      <w:keepLines/>
      <w:numPr>
        <w:ilvl w:val="5"/>
        <w:numId w:val="1"/>
      </w:numPr>
      <w:spacing w:before="240" w:after="64" w:line="320" w:lineRule="auto"/>
      <w:outlineLvl w:val="5"/>
    </w:pPr>
    <w:rPr>
      <w:rFonts w:ascii="Times New Roman" w:eastAsia="黑体" w:hAnsi="Times New Roman"/>
      <w:b/>
      <w:bCs/>
      <w:sz w:val="24"/>
      <w:szCs w:val="24"/>
    </w:rPr>
  </w:style>
  <w:style w:type="paragraph" w:styleId="7">
    <w:name w:val="heading 7"/>
    <w:aliases w:val="letter list,PIM 7,L7,ITT t7,PA Appendix Major,T7,(use for appendix),不用,H7,sdf,h7,st,SDL title,NICMAN Heading 7,H TIMES1,Legal Level 1.1.,•H7,（1）,表名,标题 76,Heading 7,1.1.1.1.1.1.1标题 7,正文七级标题,Level 1.1,1.标题 6,第六层条,appendix,图表标题,h71,st1,h72,s,标题 7 Char"/>
    <w:basedOn w:val="a1"/>
    <w:next w:val="a1"/>
    <w:link w:val="7Char1"/>
    <w:uiPriority w:val="9"/>
    <w:semiHidden/>
    <w:qFormat/>
    <w:rsid w:val="0060178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aliases w:val="注意框体,ITT t8,PA Appendix Minor,T8,(use for figures),(figure),action,8,r,requirement,req2,Reference List,heading 8, action,action1,action2,action11,action3,action4,action5,action6,action7,action12,action21,action111,action31,action8,action13,action22"/>
    <w:basedOn w:val="a1"/>
    <w:next w:val="a1"/>
    <w:link w:val="8Char"/>
    <w:uiPriority w:val="9"/>
    <w:semiHidden/>
    <w:qFormat/>
    <w:rsid w:val="0060178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aliases w:val="PIM 9,huh,13,ITT t9,T9,Bijlage,Appendix,(use for tables),标,progress,App Heading,Titre 10,9,rb,req bullet,req1,heading 9, progress,progress1,progress2,progress11,progress3,progress4,progress5,progress6,progress7,progress12,progress21,progress111,不用9"/>
    <w:basedOn w:val="a1"/>
    <w:next w:val="a1"/>
    <w:link w:val="9Char"/>
    <w:uiPriority w:val="9"/>
    <w:semiHidden/>
    <w:qFormat/>
    <w:rsid w:val="00601789"/>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C503-标题 1 Char,章节 Char"/>
    <w:basedOn w:val="a2"/>
    <w:link w:val="10"/>
    <w:uiPriority w:val="9"/>
    <w:rsid w:val="008522E4"/>
    <w:rPr>
      <w:rFonts w:ascii="Times New Roman" w:eastAsia="黑体" w:hAnsi="Times New Roman"/>
      <w:b/>
      <w:bCs/>
      <w:kern w:val="44"/>
      <w:sz w:val="28"/>
      <w:szCs w:val="28"/>
    </w:rPr>
  </w:style>
  <w:style w:type="character" w:customStyle="1" w:styleId="2Char">
    <w:name w:val="标题 2 Char"/>
    <w:aliases w:val="C503-标题 2 Char,第一层条 Char"/>
    <w:basedOn w:val="a2"/>
    <w:link w:val="2"/>
    <w:uiPriority w:val="9"/>
    <w:rsid w:val="008522E4"/>
    <w:rPr>
      <w:rFonts w:ascii="Times New Roman" w:eastAsia="黑体" w:hAnsi="Times New Roman"/>
      <w:b/>
      <w:bCs/>
      <w:kern w:val="2"/>
      <w:sz w:val="28"/>
      <w:szCs w:val="28"/>
    </w:rPr>
  </w:style>
  <w:style w:type="character" w:customStyle="1" w:styleId="3Char">
    <w:name w:val="标题 3 Char"/>
    <w:aliases w:val="C503-标题 3 Char,第二层条 Char"/>
    <w:basedOn w:val="a2"/>
    <w:link w:val="3"/>
    <w:uiPriority w:val="9"/>
    <w:rsid w:val="008522E4"/>
    <w:rPr>
      <w:rFonts w:ascii="Times New Roman" w:eastAsia="黑体" w:hAnsi="Times New Roman"/>
      <w:b/>
      <w:bCs/>
      <w:kern w:val="2"/>
      <w:sz w:val="24"/>
      <w:szCs w:val="30"/>
    </w:rPr>
  </w:style>
  <w:style w:type="character" w:customStyle="1" w:styleId="4Char">
    <w:name w:val="标题 4 Char"/>
    <w:aliases w:val="C503-标题 4 Char,第三层条 Char"/>
    <w:basedOn w:val="a2"/>
    <w:link w:val="4"/>
    <w:uiPriority w:val="9"/>
    <w:rsid w:val="008522E4"/>
    <w:rPr>
      <w:rFonts w:ascii="Times New Roman" w:eastAsia="黑体" w:hAnsi="Times New Roman"/>
      <w:b/>
      <w:bCs/>
      <w:kern w:val="2"/>
      <w:sz w:val="24"/>
      <w:szCs w:val="28"/>
    </w:rPr>
  </w:style>
  <w:style w:type="character" w:customStyle="1" w:styleId="5Char">
    <w:name w:val="标题 5 Char"/>
    <w:aliases w:val="C503-标题 5 Char,第四层条 Char"/>
    <w:basedOn w:val="a2"/>
    <w:link w:val="5"/>
    <w:uiPriority w:val="9"/>
    <w:rsid w:val="008522E4"/>
    <w:rPr>
      <w:rFonts w:ascii="Times New Roman" w:eastAsia="黑体" w:hAnsi="Times New Roman"/>
      <w:b/>
      <w:bCs/>
      <w:kern w:val="2"/>
      <w:sz w:val="24"/>
      <w:szCs w:val="28"/>
    </w:rPr>
  </w:style>
  <w:style w:type="character" w:customStyle="1" w:styleId="6Char">
    <w:name w:val="标题 6 Char"/>
    <w:aliases w:val="C503-标题 6 Char,第五层条 Char"/>
    <w:basedOn w:val="a2"/>
    <w:link w:val="6"/>
    <w:uiPriority w:val="9"/>
    <w:rsid w:val="008522E4"/>
    <w:rPr>
      <w:rFonts w:ascii="Times New Roman" w:eastAsia="黑体" w:hAnsi="Times New Roman"/>
      <w:b/>
      <w:bCs/>
      <w:kern w:val="2"/>
      <w:sz w:val="24"/>
      <w:szCs w:val="24"/>
    </w:rPr>
  </w:style>
  <w:style w:type="character" w:customStyle="1" w:styleId="7Char1">
    <w:name w:val="标题 7 Char1"/>
    <w:aliases w:val="letter list Char,PIM 7 Char,L7 Char,ITT t7 Char,PA Appendix Major Char,T7 Char,(use for appendix) Char,不用 Char,H7 Char,sdf Char,h7 Char,st Char,SDL title Char,NICMAN Heading 7 Char,H TIMES1 Char,Legal Level 1.1. Char,•H7 Char,（1） Char,表名 Char"/>
    <w:basedOn w:val="a2"/>
    <w:link w:val="7"/>
    <w:uiPriority w:val="9"/>
    <w:semiHidden/>
    <w:rsid w:val="00743ACF"/>
    <w:rPr>
      <w:rFonts w:ascii="Times New Roman" w:hAnsi="Times New Roman"/>
      <w:b/>
      <w:bCs/>
      <w:kern w:val="2"/>
      <w:sz w:val="24"/>
      <w:szCs w:val="24"/>
    </w:rPr>
  </w:style>
  <w:style w:type="character" w:customStyle="1" w:styleId="8Char">
    <w:name w:val="标题 8 Char"/>
    <w:aliases w:val="注意框体 Char,ITT t8 Char,PA Appendix Minor Char,T8 Char,(use for figures) Char,(figure) Char,action Char,8 Char,r Char,requirement Char,req2 Char,Reference List Char,heading 8 Char, action Char,action1 Char,action2 Char,action11 Char,action3 Char"/>
    <w:basedOn w:val="a2"/>
    <w:link w:val="8"/>
    <w:uiPriority w:val="9"/>
    <w:semiHidden/>
    <w:rsid w:val="00743ACF"/>
    <w:rPr>
      <w:rFonts w:ascii="Arial" w:eastAsia="黑体" w:hAnsi="Arial"/>
      <w:kern w:val="2"/>
      <w:sz w:val="24"/>
      <w:szCs w:val="24"/>
    </w:rPr>
  </w:style>
  <w:style w:type="character" w:customStyle="1" w:styleId="9Char">
    <w:name w:val="标题 9 Char"/>
    <w:aliases w:val="PIM 9 Char,huh Char,13 Char,ITT t9 Char,T9 Char,Bijlage Char,Appendix Char,(use for tables) Char,标 Char,progress Char,App Heading Char,Titre 10 Char,9 Char,rb Char,req bullet Char,req1 Char,heading 9 Char, progress Char,progress1 Char,不用9 Char"/>
    <w:basedOn w:val="a2"/>
    <w:link w:val="9"/>
    <w:uiPriority w:val="9"/>
    <w:semiHidden/>
    <w:rsid w:val="00743ACF"/>
    <w:rPr>
      <w:rFonts w:ascii="Arial" w:eastAsia="黑体" w:hAnsi="Arial"/>
      <w:kern w:val="2"/>
      <w:sz w:val="21"/>
      <w:szCs w:val="21"/>
    </w:rPr>
  </w:style>
  <w:style w:type="paragraph" w:styleId="a5">
    <w:name w:val="header"/>
    <w:basedOn w:val="a1"/>
    <w:link w:val="Char"/>
    <w:uiPriority w:val="99"/>
    <w:semiHidden/>
    <w:rsid w:val="006D6CC6"/>
    <w:pP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6D6CC6"/>
    <w:rPr>
      <w:kern w:val="2"/>
      <w:sz w:val="18"/>
      <w:szCs w:val="18"/>
    </w:rPr>
  </w:style>
  <w:style w:type="character" w:styleId="a6">
    <w:name w:val="Hyperlink"/>
    <w:basedOn w:val="a2"/>
    <w:uiPriority w:val="99"/>
    <w:unhideWhenUsed/>
    <w:rsid w:val="00225800"/>
    <w:rPr>
      <w:color w:val="0000FF"/>
      <w:u w:val="single"/>
    </w:rPr>
  </w:style>
  <w:style w:type="paragraph" w:styleId="a7">
    <w:name w:val="footer"/>
    <w:basedOn w:val="a1"/>
    <w:link w:val="Char0"/>
    <w:uiPriority w:val="99"/>
    <w:unhideWhenUsed/>
    <w:rsid w:val="004C55CB"/>
    <w:pPr>
      <w:tabs>
        <w:tab w:val="center" w:pos="4153"/>
        <w:tab w:val="right" w:pos="8306"/>
      </w:tabs>
      <w:snapToGrid w:val="0"/>
      <w:jc w:val="center"/>
    </w:pPr>
    <w:rPr>
      <w:rFonts w:ascii="Times New Roman" w:hAnsi="Times New Roman"/>
      <w:sz w:val="18"/>
      <w:szCs w:val="18"/>
    </w:rPr>
  </w:style>
  <w:style w:type="paragraph" w:styleId="a8">
    <w:name w:val="Document Map"/>
    <w:basedOn w:val="a1"/>
    <w:link w:val="Char1"/>
    <w:uiPriority w:val="99"/>
    <w:semiHidden/>
    <w:rsid w:val="002A4D5B"/>
    <w:rPr>
      <w:rFonts w:ascii="宋体"/>
      <w:sz w:val="18"/>
      <w:szCs w:val="18"/>
    </w:rPr>
  </w:style>
  <w:style w:type="character" w:customStyle="1" w:styleId="Char1">
    <w:name w:val="文档结构图 Char"/>
    <w:basedOn w:val="a2"/>
    <w:link w:val="a8"/>
    <w:uiPriority w:val="99"/>
    <w:semiHidden/>
    <w:rsid w:val="00743ACF"/>
    <w:rPr>
      <w:rFonts w:ascii="宋体"/>
      <w:kern w:val="2"/>
      <w:sz w:val="18"/>
      <w:szCs w:val="18"/>
    </w:rPr>
  </w:style>
  <w:style w:type="paragraph" w:styleId="a9">
    <w:name w:val="Balloon Text"/>
    <w:basedOn w:val="a1"/>
    <w:link w:val="Char2"/>
    <w:uiPriority w:val="99"/>
    <w:semiHidden/>
    <w:rsid w:val="007F6F35"/>
    <w:rPr>
      <w:sz w:val="18"/>
      <w:szCs w:val="18"/>
    </w:rPr>
  </w:style>
  <w:style w:type="character" w:customStyle="1" w:styleId="Char2">
    <w:name w:val="批注框文本 Char"/>
    <w:basedOn w:val="a2"/>
    <w:link w:val="a9"/>
    <w:uiPriority w:val="99"/>
    <w:semiHidden/>
    <w:rsid w:val="00743ACF"/>
    <w:rPr>
      <w:kern w:val="2"/>
      <w:sz w:val="18"/>
      <w:szCs w:val="18"/>
    </w:rPr>
  </w:style>
  <w:style w:type="paragraph" w:customStyle="1" w:styleId="C503-3">
    <w:name w:val="C503-表格内容左对齐"/>
    <w:basedOn w:val="a1"/>
    <w:link w:val="C503-Char"/>
    <w:rsid w:val="00947F74"/>
    <w:pPr>
      <w:spacing w:beforeLines="20" w:afterLines="20"/>
    </w:pPr>
    <w:rPr>
      <w:rFonts w:ascii="Times New Roman" w:hAnsi="Times New Roman" w:cs="宋体"/>
      <w:szCs w:val="20"/>
    </w:rPr>
  </w:style>
  <w:style w:type="character" w:customStyle="1" w:styleId="C503-Char">
    <w:name w:val="C503-表格内容左对齐 Char"/>
    <w:basedOn w:val="a2"/>
    <w:link w:val="C503-3"/>
    <w:rsid w:val="00947F74"/>
    <w:rPr>
      <w:rFonts w:ascii="Times New Roman" w:hAnsi="Times New Roman" w:cs="宋体"/>
      <w:kern w:val="2"/>
      <w:sz w:val="21"/>
    </w:rPr>
  </w:style>
  <w:style w:type="paragraph" w:customStyle="1" w:styleId="C503-1">
    <w:name w:val="C503-数字列项"/>
    <w:basedOn w:val="a1"/>
    <w:rsid w:val="00265EEF"/>
    <w:pPr>
      <w:numPr>
        <w:ilvl w:val="1"/>
        <w:numId w:val="24"/>
      </w:numPr>
      <w:tabs>
        <w:tab w:val="left" w:pos="240"/>
      </w:tabs>
      <w:spacing w:line="360" w:lineRule="auto"/>
    </w:pPr>
    <w:rPr>
      <w:rFonts w:ascii="Times New Roman" w:hAnsi="Times New Roman"/>
      <w:sz w:val="24"/>
      <w:szCs w:val="24"/>
    </w:rPr>
  </w:style>
  <w:style w:type="paragraph" w:customStyle="1" w:styleId="C503-0">
    <w:name w:val="C503-字母列项"/>
    <w:basedOn w:val="a1"/>
    <w:link w:val="C503-Char0"/>
    <w:rsid w:val="00BB790D"/>
    <w:pPr>
      <w:numPr>
        <w:numId w:val="24"/>
      </w:numPr>
      <w:tabs>
        <w:tab w:val="left" w:pos="0"/>
      </w:tabs>
      <w:spacing w:line="360" w:lineRule="auto"/>
    </w:pPr>
    <w:rPr>
      <w:rFonts w:ascii="Times New Roman" w:hAnsi="Times New Roman"/>
      <w:sz w:val="24"/>
      <w:szCs w:val="24"/>
    </w:rPr>
  </w:style>
  <w:style w:type="paragraph" w:customStyle="1" w:styleId="C503-4">
    <w:name w:val="C503-表头居中"/>
    <w:basedOn w:val="C503-3"/>
    <w:rsid w:val="00CD4D17"/>
    <w:pPr>
      <w:jc w:val="center"/>
    </w:pPr>
    <w:rPr>
      <w:b/>
    </w:rPr>
  </w:style>
  <w:style w:type="paragraph" w:customStyle="1" w:styleId="C503--">
    <w:name w:val="C503-数字列项-文字"/>
    <w:basedOn w:val="C503-2"/>
    <w:rsid w:val="00B3447F"/>
    <w:pPr>
      <w:tabs>
        <w:tab w:val="left" w:pos="426"/>
      </w:tabs>
      <w:ind w:left="340"/>
    </w:pPr>
  </w:style>
  <w:style w:type="character" w:customStyle="1" w:styleId="Char3">
    <w:name w:val="题注 Char"/>
    <w:basedOn w:val="a2"/>
    <w:link w:val="ab"/>
    <w:uiPriority w:val="35"/>
    <w:rsid w:val="00F75365"/>
    <w:rPr>
      <w:rFonts w:ascii="Times New Roman" w:eastAsia="黑体" w:hAnsi="Times New Roman" w:cs="宋体"/>
      <w:b/>
      <w:bCs/>
      <w:color w:val="000000"/>
      <w:kern w:val="2"/>
      <w:sz w:val="21"/>
    </w:rPr>
  </w:style>
  <w:style w:type="paragraph" w:customStyle="1" w:styleId="C503-5">
    <w:name w:val="C503-表格内容居中"/>
    <w:basedOn w:val="C503-3"/>
    <w:rsid w:val="00CD6C96"/>
    <w:pPr>
      <w:jc w:val="center"/>
    </w:pPr>
  </w:style>
  <w:style w:type="paragraph" w:customStyle="1" w:styleId="C503-">
    <w:name w:val="C503-表格内序号"/>
    <w:basedOn w:val="C503-3"/>
    <w:rsid w:val="00EA05F3"/>
    <w:pPr>
      <w:numPr>
        <w:numId w:val="25"/>
      </w:numPr>
    </w:pPr>
  </w:style>
  <w:style w:type="paragraph" w:customStyle="1" w:styleId="C503-6">
    <w:name w:val="C503-图样式"/>
    <w:basedOn w:val="a1"/>
    <w:next w:val="a1"/>
    <w:link w:val="C503-Char1"/>
    <w:rsid w:val="00CD6D1A"/>
    <w:pPr>
      <w:spacing w:line="360" w:lineRule="auto"/>
      <w:jc w:val="center"/>
    </w:pPr>
    <w:rPr>
      <w:rFonts w:ascii="Times New Roman" w:hAnsi="Times New Roman"/>
      <w:szCs w:val="24"/>
    </w:rPr>
  </w:style>
  <w:style w:type="paragraph" w:customStyle="1" w:styleId="C503-2">
    <w:name w:val="C503-正文格式"/>
    <w:basedOn w:val="a1"/>
    <w:link w:val="C503-Char2"/>
    <w:rsid w:val="00FC2040"/>
    <w:pPr>
      <w:spacing w:line="360" w:lineRule="auto"/>
      <w:ind w:firstLineChars="200" w:firstLine="480"/>
    </w:pPr>
    <w:rPr>
      <w:rFonts w:ascii="Times New Roman" w:hAnsi="Times New Roman" w:cs="宋体"/>
      <w:sz w:val="24"/>
      <w:szCs w:val="20"/>
    </w:rPr>
  </w:style>
  <w:style w:type="character" w:customStyle="1" w:styleId="Char0">
    <w:name w:val="页脚 Char"/>
    <w:basedOn w:val="a2"/>
    <w:link w:val="a7"/>
    <w:uiPriority w:val="99"/>
    <w:rsid w:val="004C55CB"/>
    <w:rPr>
      <w:rFonts w:ascii="Times New Roman" w:hAnsi="Times New Roman"/>
      <w:kern w:val="2"/>
      <w:sz w:val="18"/>
      <w:szCs w:val="18"/>
    </w:rPr>
  </w:style>
  <w:style w:type="paragraph" w:styleId="ac">
    <w:name w:val="table of figures"/>
    <w:basedOn w:val="a1"/>
    <w:next w:val="a1"/>
    <w:uiPriority w:val="99"/>
    <w:unhideWhenUsed/>
    <w:rsid w:val="00450E3C"/>
    <w:pPr>
      <w:tabs>
        <w:tab w:val="right" w:leader="dot" w:pos="8400"/>
      </w:tabs>
      <w:spacing w:before="120" w:after="120" w:line="360" w:lineRule="auto"/>
      <w:jc w:val="left"/>
    </w:pPr>
    <w:rPr>
      <w:rFonts w:ascii="Times New Roman" w:hAnsi="Times New Roman"/>
      <w:b/>
      <w:sz w:val="24"/>
    </w:rPr>
  </w:style>
  <w:style w:type="character" w:customStyle="1" w:styleId="Char10">
    <w:name w:val="表格标题居中 Char1"/>
    <w:basedOn w:val="a2"/>
    <w:semiHidden/>
    <w:unhideWhenUsed/>
    <w:rsid w:val="00CE2955"/>
    <w:rPr>
      <w:rFonts w:ascii="宋体" w:eastAsia="宋体" w:hAnsi="宋体" w:cs="宋体"/>
      <w:sz w:val="24"/>
      <w:lang w:val="en-US" w:eastAsia="zh-CN" w:bidi="ar-SA"/>
    </w:rPr>
  </w:style>
  <w:style w:type="paragraph" w:styleId="ab">
    <w:name w:val="caption"/>
    <w:basedOn w:val="a1"/>
    <w:next w:val="a1"/>
    <w:link w:val="Char3"/>
    <w:uiPriority w:val="35"/>
    <w:qFormat/>
    <w:rsid w:val="008551E7"/>
    <w:pPr>
      <w:widowControl/>
      <w:spacing w:beforeLines="10" w:afterLines="10"/>
      <w:jc w:val="center"/>
    </w:pPr>
    <w:rPr>
      <w:rFonts w:ascii="Times New Roman" w:eastAsia="黑体" w:hAnsi="Times New Roman" w:cs="宋体"/>
      <w:b/>
      <w:bCs/>
      <w:color w:val="000000"/>
      <w:szCs w:val="20"/>
    </w:rPr>
  </w:style>
  <w:style w:type="character" w:styleId="ad">
    <w:name w:val="page number"/>
    <w:basedOn w:val="a2"/>
    <w:semiHidden/>
    <w:rsid w:val="00066EFB"/>
  </w:style>
  <w:style w:type="paragraph" w:styleId="12">
    <w:name w:val="toc 1"/>
    <w:basedOn w:val="a1"/>
    <w:next w:val="a1"/>
    <w:autoRedefine/>
    <w:uiPriority w:val="39"/>
    <w:rsid w:val="0019276D"/>
    <w:pPr>
      <w:tabs>
        <w:tab w:val="left" w:pos="420"/>
        <w:tab w:val="right" w:leader="dot" w:pos="8400"/>
      </w:tabs>
      <w:spacing w:before="120" w:after="120" w:line="360" w:lineRule="auto"/>
      <w:jc w:val="left"/>
    </w:pPr>
    <w:rPr>
      <w:rFonts w:ascii="Times New Roman" w:hAnsi="Times New Roman"/>
      <w:b/>
      <w:noProof/>
      <w:sz w:val="24"/>
      <w:szCs w:val="24"/>
    </w:rPr>
  </w:style>
  <w:style w:type="paragraph" w:styleId="20">
    <w:name w:val="toc 2"/>
    <w:basedOn w:val="a1"/>
    <w:next w:val="a1"/>
    <w:autoRedefine/>
    <w:uiPriority w:val="39"/>
    <w:rsid w:val="00B965AC"/>
    <w:pPr>
      <w:tabs>
        <w:tab w:val="left" w:pos="1260"/>
        <w:tab w:val="right" w:leader="dot" w:pos="8400"/>
      </w:tabs>
      <w:spacing w:line="360" w:lineRule="auto"/>
      <w:ind w:leftChars="200" w:left="420"/>
    </w:pPr>
    <w:rPr>
      <w:rFonts w:ascii="Times New Roman" w:hAnsi="Times New Roman"/>
      <w:sz w:val="20"/>
      <w:szCs w:val="20"/>
    </w:rPr>
  </w:style>
  <w:style w:type="paragraph" w:styleId="30">
    <w:name w:val="toc 3"/>
    <w:basedOn w:val="a1"/>
    <w:next w:val="a1"/>
    <w:autoRedefine/>
    <w:uiPriority w:val="39"/>
    <w:rsid w:val="00B965AC"/>
    <w:pPr>
      <w:tabs>
        <w:tab w:val="left" w:pos="1680"/>
        <w:tab w:val="right" w:leader="dot" w:pos="8400"/>
      </w:tabs>
      <w:spacing w:line="360" w:lineRule="auto"/>
      <w:ind w:leftChars="400" w:left="840"/>
    </w:pPr>
    <w:rPr>
      <w:rFonts w:ascii="Times New Roman" w:hAnsi="Times New Roman"/>
      <w:sz w:val="20"/>
      <w:szCs w:val="20"/>
    </w:rPr>
  </w:style>
  <w:style w:type="paragraph" w:styleId="40">
    <w:name w:val="toc 4"/>
    <w:basedOn w:val="a1"/>
    <w:next w:val="a1"/>
    <w:autoRedefine/>
    <w:semiHidden/>
    <w:rsid w:val="00A52079"/>
    <w:pPr>
      <w:ind w:leftChars="600" w:left="1260"/>
    </w:pPr>
    <w:rPr>
      <w:rFonts w:ascii="Times New Roman" w:hAnsi="Times New Roman"/>
      <w:szCs w:val="24"/>
    </w:rPr>
  </w:style>
  <w:style w:type="paragraph" w:styleId="50">
    <w:name w:val="toc 5"/>
    <w:basedOn w:val="a1"/>
    <w:next w:val="a1"/>
    <w:autoRedefine/>
    <w:semiHidden/>
    <w:rsid w:val="00A52079"/>
    <w:pPr>
      <w:ind w:leftChars="800" w:left="1680"/>
    </w:pPr>
    <w:rPr>
      <w:rFonts w:ascii="Times New Roman" w:hAnsi="Times New Roman"/>
      <w:szCs w:val="24"/>
    </w:rPr>
  </w:style>
  <w:style w:type="paragraph" w:styleId="60">
    <w:name w:val="toc 6"/>
    <w:basedOn w:val="a1"/>
    <w:next w:val="a1"/>
    <w:autoRedefine/>
    <w:semiHidden/>
    <w:rsid w:val="00A52079"/>
    <w:pPr>
      <w:ind w:leftChars="1000" w:left="2100"/>
    </w:pPr>
    <w:rPr>
      <w:rFonts w:ascii="Times New Roman" w:hAnsi="Times New Roman"/>
      <w:szCs w:val="24"/>
    </w:rPr>
  </w:style>
  <w:style w:type="paragraph" w:styleId="70">
    <w:name w:val="toc 7"/>
    <w:basedOn w:val="a1"/>
    <w:next w:val="a1"/>
    <w:autoRedefine/>
    <w:semiHidden/>
    <w:rsid w:val="00A52079"/>
    <w:pPr>
      <w:ind w:leftChars="1200" w:left="2520"/>
    </w:pPr>
    <w:rPr>
      <w:rFonts w:ascii="Times New Roman" w:hAnsi="Times New Roman"/>
      <w:szCs w:val="24"/>
    </w:rPr>
  </w:style>
  <w:style w:type="paragraph" w:styleId="80">
    <w:name w:val="toc 8"/>
    <w:basedOn w:val="a1"/>
    <w:next w:val="a1"/>
    <w:autoRedefine/>
    <w:semiHidden/>
    <w:rsid w:val="00A52079"/>
    <w:pPr>
      <w:ind w:leftChars="1400" w:left="2940"/>
    </w:pPr>
    <w:rPr>
      <w:rFonts w:ascii="Times New Roman" w:hAnsi="Times New Roman"/>
      <w:szCs w:val="24"/>
    </w:rPr>
  </w:style>
  <w:style w:type="paragraph" w:styleId="90">
    <w:name w:val="toc 9"/>
    <w:basedOn w:val="a1"/>
    <w:next w:val="a1"/>
    <w:autoRedefine/>
    <w:semiHidden/>
    <w:rsid w:val="00A52079"/>
    <w:pPr>
      <w:ind w:leftChars="1600" w:left="3360"/>
    </w:pPr>
    <w:rPr>
      <w:rFonts w:ascii="Times New Roman" w:hAnsi="Times New Roman"/>
      <w:szCs w:val="24"/>
    </w:rPr>
  </w:style>
  <w:style w:type="character" w:customStyle="1" w:styleId="Char4">
    <w:name w:val="正文文本缩进 Char"/>
    <w:basedOn w:val="a2"/>
    <w:link w:val="ae"/>
    <w:semiHidden/>
    <w:rsid w:val="00855C26"/>
    <w:rPr>
      <w:kern w:val="2"/>
      <w:sz w:val="21"/>
      <w:szCs w:val="22"/>
    </w:rPr>
  </w:style>
  <w:style w:type="paragraph" w:styleId="af">
    <w:name w:val="Title"/>
    <w:aliases w:val="C503-目录-目录标题"/>
    <w:basedOn w:val="a1"/>
    <w:next w:val="a1"/>
    <w:link w:val="Char5"/>
    <w:qFormat/>
    <w:rsid w:val="008F2F2D"/>
    <w:pPr>
      <w:spacing w:after="240" w:line="360" w:lineRule="auto"/>
      <w:jc w:val="center"/>
    </w:pPr>
    <w:rPr>
      <w:rFonts w:ascii="Times New Roman" w:eastAsia="黑体" w:hAnsi="Times New Roman" w:cs="Arial"/>
      <w:b/>
      <w:bCs/>
      <w:sz w:val="32"/>
      <w:szCs w:val="32"/>
    </w:rPr>
  </w:style>
  <w:style w:type="character" w:customStyle="1" w:styleId="Char5">
    <w:name w:val="标题 Char"/>
    <w:aliases w:val="C503-目录-目录标题 Char"/>
    <w:basedOn w:val="a2"/>
    <w:link w:val="af"/>
    <w:rsid w:val="008F2F2D"/>
    <w:rPr>
      <w:rFonts w:ascii="Times New Roman" w:eastAsia="黑体" w:hAnsi="Times New Roman" w:cs="Arial"/>
      <w:b/>
      <w:bCs/>
      <w:kern w:val="2"/>
      <w:sz w:val="32"/>
      <w:szCs w:val="32"/>
    </w:rPr>
  </w:style>
  <w:style w:type="character" w:styleId="af0">
    <w:name w:val="annotation reference"/>
    <w:basedOn w:val="a2"/>
    <w:uiPriority w:val="99"/>
    <w:semiHidden/>
    <w:rsid w:val="007C3377"/>
    <w:rPr>
      <w:sz w:val="21"/>
      <w:szCs w:val="21"/>
    </w:rPr>
  </w:style>
  <w:style w:type="paragraph" w:customStyle="1" w:styleId="C503--0">
    <w:name w:val="C503-字母列项-文字"/>
    <w:basedOn w:val="C503-0"/>
    <w:link w:val="C503--Char"/>
    <w:rsid w:val="005173D6"/>
    <w:pPr>
      <w:numPr>
        <w:numId w:val="0"/>
      </w:numPr>
      <w:ind w:firstLineChars="200" w:firstLine="480"/>
    </w:pPr>
  </w:style>
  <w:style w:type="paragraph" w:styleId="af1">
    <w:name w:val="annotation subject"/>
    <w:basedOn w:val="a1"/>
    <w:next w:val="C503--0"/>
    <w:link w:val="Char6"/>
    <w:uiPriority w:val="99"/>
    <w:semiHidden/>
    <w:rsid w:val="00B965AC"/>
    <w:rPr>
      <w:b/>
      <w:bCs/>
    </w:rPr>
  </w:style>
  <w:style w:type="paragraph" w:styleId="af2">
    <w:name w:val="Body Text"/>
    <w:basedOn w:val="a1"/>
    <w:link w:val="Char7"/>
    <w:uiPriority w:val="99"/>
    <w:semiHidden/>
    <w:rsid w:val="00C24027"/>
    <w:pPr>
      <w:spacing w:after="120"/>
    </w:pPr>
  </w:style>
  <w:style w:type="paragraph" w:styleId="af3">
    <w:name w:val="Body Text First Indent"/>
    <w:basedOn w:val="a1"/>
    <w:link w:val="Char8"/>
    <w:semiHidden/>
    <w:rsid w:val="00C24027"/>
    <w:pPr>
      <w:adjustRightInd w:val="0"/>
      <w:spacing w:before="100" w:beforeAutospacing="1" w:after="100" w:afterAutospacing="1" w:line="360" w:lineRule="exact"/>
      <w:ind w:firstLineChars="200" w:firstLine="200"/>
      <w:textAlignment w:val="baseline"/>
    </w:pPr>
    <w:rPr>
      <w:rFonts w:ascii="Times New Roman" w:hAnsi="Times New Roman"/>
      <w:sz w:val="24"/>
      <w:szCs w:val="24"/>
    </w:rPr>
  </w:style>
  <w:style w:type="paragraph" w:customStyle="1" w:styleId="Char11">
    <w:name w:val="Char1"/>
    <w:basedOn w:val="a1"/>
    <w:semiHidden/>
    <w:rsid w:val="00C24027"/>
    <w:pPr>
      <w:widowControl/>
      <w:spacing w:after="160" w:line="240" w:lineRule="exact"/>
      <w:jc w:val="left"/>
    </w:pPr>
    <w:rPr>
      <w:rFonts w:ascii="Arial" w:eastAsia="Times New Roman" w:hAnsi="Arial" w:cs="Verdana"/>
      <w:b/>
      <w:kern w:val="0"/>
      <w:sz w:val="24"/>
      <w:szCs w:val="24"/>
      <w:lang w:eastAsia="en-US"/>
    </w:rPr>
  </w:style>
  <w:style w:type="paragraph" w:customStyle="1" w:styleId="af4">
    <w:name w:val="表格标题行"/>
    <w:semiHidden/>
    <w:unhideWhenUsed/>
    <w:rsid w:val="00C24027"/>
    <w:pPr>
      <w:widowControl w:val="0"/>
      <w:adjustRightInd w:val="0"/>
      <w:spacing w:line="360" w:lineRule="atLeast"/>
      <w:jc w:val="center"/>
      <w:textAlignment w:val="baseline"/>
    </w:pPr>
    <w:rPr>
      <w:rFonts w:ascii="Times New Roman" w:hAnsi="Times New Roman"/>
      <w:b/>
      <w:kern w:val="2"/>
      <w:sz w:val="24"/>
    </w:rPr>
  </w:style>
  <w:style w:type="paragraph" w:styleId="af5">
    <w:name w:val="Normal Indent"/>
    <w:aliases w:val="表正文,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表正文42,正文非缩进42,表正文52,正文非缩进52,表正文8,小四,宋体,ALT"/>
    <w:basedOn w:val="a1"/>
    <w:link w:val="Char9"/>
    <w:semiHidden/>
    <w:rsid w:val="00C24027"/>
    <w:pPr>
      <w:spacing w:before="100" w:beforeAutospacing="1" w:after="100" w:afterAutospacing="1"/>
      <w:ind w:firstLineChars="200" w:firstLine="200"/>
    </w:pPr>
    <w:rPr>
      <w:rFonts w:ascii="Times New Roman" w:hAnsi="Times New Roman"/>
      <w:szCs w:val="24"/>
    </w:rPr>
  </w:style>
  <w:style w:type="character" w:customStyle="1" w:styleId="Char9">
    <w:name w:val="正文缩进 Char"/>
    <w:aliases w:val="表正文 Char,正文非缩进 Char,表正文1 Char,正文非缩进1 Char,表正文2 Char,正文非缩进2 Char,表正文3 Char,正文非缩进3 Char,表正文4 Char,正文非缩进4 Char,表正文5 Char,正文非缩进5 Char,表正文6 Char,正文非缩进6 Char,表正文11 Char,正文非缩进11 Char,表正文21 Char,正文非缩进21 Char,表正文31 Char,正文非缩进31 Char,表正文41 Char,小四 Char"/>
    <w:basedOn w:val="a2"/>
    <w:link w:val="af5"/>
    <w:semiHidden/>
    <w:rsid w:val="00743ACF"/>
    <w:rPr>
      <w:rFonts w:ascii="Times New Roman" w:hAnsi="Times New Roman"/>
      <w:kern w:val="2"/>
      <w:sz w:val="21"/>
      <w:szCs w:val="24"/>
    </w:rPr>
  </w:style>
  <w:style w:type="paragraph" w:customStyle="1" w:styleId="af6">
    <w:name w:val="右标"/>
    <w:basedOn w:val="a1"/>
    <w:semiHidden/>
    <w:rsid w:val="00C24027"/>
    <w:pPr>
      <w:spacing w:line="360" w:lineRule="exact"/>
      <w:ind w:firstLineChars="3212" w:firstLine="7709"/>
      <w:jc w:val="right"/>
    </w:pPr>
    <w:rPr>
      <w:rFonts w:ascii="Times New Roman" w:hAnsi="Times New Roman" w:cs="宋体"/>
      <w:sz w:val="24"/>
      <w:szCs w:val="20"/>
    </w:rPr>
  </w:style>
  <w:style w:type="paragraph" w:customStyle="1" w:styleId="WBS4">
    <w:name w:val="WBS 4"/>
    <w:basedOn w:val="a1"/>
    <w:semiHidden/>
    <w:rsid w:val="00C24027"/>
    <w:pPr>
      <w:numPr>
        <w:ilvl w:val="3"/>
        <w:numId w:val="2"/>
      </w:numPr>
    </w:pPr>
    <w:rPr>
      <w:rFonts w:ascii="Times New Roman" w:hAnsi="Times New Roman"/>
      <w:bCs/>
      <w:szCs w:val="20"/>
    </w:rPr>
  </w:style>
  <w:style w:type="paragraph" w:customStyle="1" w:styleId="WBS3">
    <w:name w:val="WBS 3"/>
    <w:basedOn w:val="a1"/>
    <w:semiHidden/>
    <w:rsid w:val="00C24027"/>
    <w:pPr>
      <w:numPr>
        <w:ilvl w:val="2"/>
        <w:numId w:val="2"/>
      </w:numPr>
    </w:pPr>
    <w:rPr>
      <w:rFonts w:ascii="Times New Roman" w:hAnsi="Times New Roman"/>
      <w:szCs w:val="20"/>
    </w:rPr>
  </w:style>
  <w:style w:type="paragraph" w:customStyle="1" w:styleId="WBS2">
    <w:name w:val="WBS 2"/>
    <w:basedOn w:val="a1"/>
    <w:semiHidden/>
    <w:rsid w:val="00C24027"/>
    <w:pPr>
      <w:numPr>
        <w:ilvl w:val="1"/>
        <w:numId w:val="2"/>
      </w:numPr>
    </w:pPr>
    <w:rPr>
      <w:rFonts w:ascii="Times New Roman" w:hAnsi="Times New Roman"/>
      <w:szCs w:val="20"/>
    </w:rPr>
  </w:style>
  <w:style w:type="paragraph" w:customStyle="1" w:styleId="CharCharChar">
    <w:name w:val="Char Char Char"/>
    <w:basedOn w:val="a1"/>
    <w:semiHidden/>
    <w:rsid w:val="00C24027"/>
    <w:rPr>
      <w:rFonts w:ascii="Tahoma" w:hAnsi="Tahoma"/>
      <w:sz w:val="24"/>
      <w:szCs w:val="20"/>
    </w:rPr>
  </w:style>
  <w:style w:type="paragraph" w:customStyle="1" w:styleId="WBS5">
    <w:name w:val="WBS 5"/>
    <w:basedOn w:val="a1"/>
    <w:semiHidden/>
    <w:rsid w:val="00C24027"/>
    <w:pPr>
      <w:numPr>
        <w:ilvl w:val="4"/>
        <w:numId w:val="2"/>
      </w:numPr>
    </w:pPr>
    <w:rPr>
      <w:rFonts w:ascii="Times New Roman" w:hAnsi="Times New Roman"/>
      <w:bCs/>
      <w:szCs w:val="20"/>
    </w:rPr>
  </w:style>
  <w:style w:type="character" w:customStyle="1" w:styleId="C503--Char">
    <w:name w:val="C503-字母列项-文字 Char"/>
    <w:basedOn w:val="a2"/>
    <w:link w:val="C503--0"/>
    <w:rsid w:val="005173D6"/>
    <w:rPr>
      <w:rFonts w:ascii="宋体" w:hAnsi="宋体"/>
      <w:kern w:val="2"/>
      <w:sz w:val="24"/>
      <w:szCs w:val="24"/>
    </w:rPr>
  </w:style>
  <w:style w:type="paragraph" w:customStyle="1" w:styleId="a0">
    <w:name w:val="章文"/>
    <w:basedOn w:val="a1"/>
    <w:autoRedefine/>
    <w:semiHidden/>
    <w:rsid w:val="00C24027"/>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40" w:lineRule="atLeast"/>
      <w:ind w:firstLineChars="200" w:firstLine="480"/>
    </w:pPr>
    <w:rPr>
      <w:rFonts w:ascii="Times New Roman" w:hAnsi="宋体" w:cs="Arial"/>
      <w:noProof/>
      <w:position w:val="-14"/>
      <w:sz w:val="24"/>
      <w:szCs w:val="24"/>
      <w:lang w:val="en-GB"/>
    </w:rPr>
  </w:style>
  <w:style w:type="character" w:customStyle="1" w:styleId="Char12">
    <w:name w:val="正文缩进 Char1"/>
    <w:aliases w:val="表正文 Char2,正文非缩进 Char2,表正文1 Char2,正文非缩进1 Char2,表正文2 Char2,正文非缩进2 Char2,表正文3 Char2,正文非缩进3 Char2,表正文4 Char2,正文非缩进4 Char2,表正文5 Char2,正文非缩进5 Char2,表正文6 Char2,正文非缩进6 Char2,表正文11 Char2,正文非缩进11 Char2,表正文21 Char2,正文非缩进21 Char2,表正文31 Char2,表正文41 Char1"/>
    <w:basedOn w:val="a2"/>
    <w:semiHidden/>
    <w:rsid w:val="002C42BC"/>
    <w:rPr>
      <w:rFonts w:eastAsia="宋体"/>
      <w:kern w:val="2"/>
      <w:sz w:val="21"/>
      <w:szCs w:val="24"/>
      <w:lang w:val="en-US" w:eastAsia="zh-CN" w:bidi="ar-SA"/>
    </w:rPr>
  </w:style>
  <w:style w:type="character" w:customStyle="1" w:styleId="C503-Char2">
    <w:name w:val="C503-正文格式 Char"/>
    <w:basedOn w:val="a2"/>
    <w:link w:val="C503-2"/>
    <w:rsid w:val="00FC2040"/>
    <w:rPr>
      <w:rFonts w:ascii="Times New Roman" w:hAnsi="Times New Roman" w:cs="宋体"/>
      <w:kern w:val="2"/>
      <w:sz w:val="24"/>
    </w:rPr>
  </w:style>
  <w:style w:type="character" w:customStyle="1" w:styleId="C503-Char1">
    <w:name w:val="C503-图样式 Char"/>
    <w:basedOn w:val="a2"/>
    <w:link w:val="C503-6"/>
    <w:rsid w:val="00855C26"/>
    <w:rPr>
      <w:rFonts w:ascii="Times New Roman" w:eastAsia="黑体" w:hAnsi="Times New Roman" w:cs="Arial"/>
      <w:kern w:val="2"/>
      <w:sz w:val="21"/>
      <w:szCs w:val="24"/>
    </w:rPr>
  </w:style>
  <w:style w:type="paragraph" w:customStyle="1" w:styleId="af7">
    <w:name w:val="雷达投标表内容"/>
    <w:basedOn w:val="a1"/>
    <w:link w:val="Chara"/>
    <w:semiHidden/>
    <w:rsid w:val="008E7380"/>
    <w:pPr>
      <w:spacing w:before="48" w:after="48"/>
    </w:pPr>
    <w:rPr>
      <w:rFonts w:ascii="宋体" w:hAnsi="宋体" w:cs="宋体"/>
      <w:szCs w:val="20"/>
    </w:rPr>
  </w:style>
  <w:style w:type="character" w:customStyle="1" w:styleId="Chara">
    <w:name w:val="雷达投标表内容 Char"/>
    <w:basedOn w:val="a2"/>
    <w:link w:val="af7"/>
    <w:semiHidden/>
    <w:rsid w:val="00743ACF"/>
    <w:rPr>
      <w:rFonts w:ascii="宋体" w:hAnsi="宋体" w:cs="宋体"/>
      <w:kern w:val="2"/>
      <w:sz w:val="21"/>
    </w:rPr>
  </w:style>
  <w:style w:type="paragraph" w:customStyle="1" w:styleId="302022">
    <w:name w:val="样式 表格内容3 + 段前: 0.2 行 段后: 0.2 行2"/>
    <w:basedOn w:val="a1"/>
    <w:semiHidden/>
    <w:rsid w:val="00540D4B"/>
    <w:pPr>
      <w:widowControl/>
      <w:numPr>
        <w:numId w:val="4"/>
      </w:numPr>
      <w:spacing w:beforeLines="20" w:afterLines="20"/>
      <w:jc w:val="left"/>
    </w:pPr>
    <w:rPr>
      <w:rFonts w:ascii="宋体" w:hAnsi="宋体" w:cs="宋体"/>
      <w:szCs w:val="20"/>
    </w:rPr>
  </w:style>
  <w:style w:type="paragraph" w:customStyle="1" w:styleId="af8">
    <w:name w:val="雷达投标表首头"/>
    <w:basedOn w:val="a1"/>
    <w:link w:val="Charb"/>
    <w:semiHidden/>
    <w:rsid w:val="000575B0"/>
    <w:pPr>
      <w:spacing w:before="48" w:after="48"/>
      <w:jc w:val="center"/>
    </w:pPr>
    <w:rPr>
      <w:rFonts w:ascii="宋体" w:hAnsi="宋体" w:cs="宋体"/>
      <w:b/>
      <w:bCs/>
      <w:szCs w:val="20"/>
    </w:rPr>
  </w:style>
  <w:style w:type="character" w:customStyle="1" w:styleId="Charb">
    <w:name w:val="雷达投标表首头 Char"/>
    <w:basedOn w:val="a2"/>
    <w:link w:val="af8"/>
    <w:semiHidden/>
    <w:rsid w:val="00743ACF"/>
    <w:rPr>
      <w:rFonts w:ascii="宋体" w:hAnsi="宋体" w:cs="宋体"/>
      <w:b/>
      <w:bCs/>
      <w:kern w:val="2"/>
      <w:sz w:val="21"/>
    </w:rPr>
  </w:style>
  <w:style w:type="numbering" w:customStyle="1" w:styleId="1">
    <w:name w:val="雷达编号1"/>
    <w:basedOn w:val="a4"/>
    <w:rsid w:val="006148A1"/>
    <w:pPr>
      <w:numPr>
        <w:numId w:val="5"/>
      </w:numPr>
    </w:pPr>
  </w:style>
  <w:style w:type="paragraph" w:customStyle="1" w:styleId="aa1">
    <w:name w:val="雷达编号aa1"/>
    <w:basedOn w:val="a1"/>
    <w:link w:val="aa1Char"/>
    <w:semiHidden/>
    <w:rsid w:val="006148A1"/>
    <w:pPr>
      <w:numPr>
        <w:numId w:val="6"/>
      </w:numPr>
      <w:spacing w:line="360" w:lineRule="auto"/>
    </w:pPr>
    <w:rPr>
      <w:rFonts w:ascii="Times New Roman" w:hAnsi="Times New Roman"/>
      <w:color w:val="000000"/>
      <w:sz w:val="24"/>
      <w:szCs w:val="24"/>
    </w:rPr>
  </w:style>
  <w:style w:type="paragraph" w:customStyle="1" w:styleId="aa">
    <w:name w:val="雷达编号aa"/>
    <w:basedOn w:val="af3"/>
    <w:link w:val="aaCharChar"/>
    <w:semiHidden/>
    <w:rsid w:val="00DF53C3"/>
    <w:pPr>
      <w:numPr>
        <w:numId w:val="7"/>
      </w:numPr>
      <w:adjustRightInd/>
      <w:spacing w:before="0" w:beforeAutospacing="0" w:after="0" w:afterAutospacing="0" w:line="360" w:lineRule="auto"/>
      <w:ind w:firstLineChars="0" w:firstLine="0"/>
      <w:textAlignment w:val="auto"/>
    </w:pPr>
    <w:rPr>
      <w:color w:val="000000"/>
    </w:rPr>
  </w:style>
  <w:style w:type="character" w:customStyle="1" w:styleId="aaCharChar">
    <w:name w:val="雷达编号aa Char Char"/>
    <w:basedOn w:val="a2"/>
    <w:link w:val="aa"/>
    <w:semiHidden/>
    <w:rsid w:val="00743ACF"/>
    <w:rPr>
      <w:rFonts w:ascii="Times New Roman" w:hAnsi="Times New Roman"/>
      <w:color w:val="000000"/>
      <w:kern w:val="2"/>
      <w:sz w:val="24"/>
      <w:szCs w:val="24"/>
    </w:rPr>
  </w:style>
  <w:style w:type="character" w:customStyle="1" w:styleId="Char8">
    <w:name w:val="正文首行缩进 Char"/>
    <w:basedOn w:val="a2"/>
    <w:link w:val="af3"/>
    <w:semiHidden/>
    <w:rsid w:val="00743ACF"/>
    <w:rPr>
      <w:rFonts w:ascii="Times New Roman" w:hAnsi="Times New Roman"/>
      <w:kern w:val="2"/>
      <w:sz w:val="24"/>
      <w:szCs w:val="24"/>
    </w:rPr>
  </w:style>
  <w:style w:type="paragraph" w:customStyle="1" w:styleId="af9">
    <w:name w:val="雷达竖表头"/>
    <w:basedOn w:val="a1"/>
    <w:semiHidden/>
    <w:rsid w:val="006D5F22"/>
    <w:pPr>
      <w:spacing w:before="120" w:after="120"/>
    </w:pPr>
    <w:rPr>
      <w:rFonts w:ascii="宋体" w:hAnsi="宋体" w:cs="宋体"/>
      <w:b/>
      <w:bCs/>
      <w:szCs w:val="20"/>
    </w:rPr>
  </w:style>
  <w:style w:type="character" w:customStyle="1" w:styleId="aa1Char">
    <w:name w:val="雷达编号aa1 Char"/>
    <w:basedOn w:val="aaCharChar"/>
    <w:link w:val="aa1"/>
    <w:semiHidden/>
    <w:rsid w:val="00743ACF"/>
  </w:style>
  <w:style w:type="character" w:customStyle="1" w:styleId="C503-Char0">
    <w:name w:val="C503-字母列项 Char"/>
    <w:basedOn w:val="a2"/>
    <w:link w:val="C503-0"/>
    <w:rsid w:val="00BB790D"/>
    <w:rPr>
      <w:rFonts w:ascii="Times New Roman" w:hAnsi="Times New Roman"/>
      <w:kern w:val="2"/>
      <w:sz w:val="24"/>
      <w:szCs w:val="24"/>
    </w:rPr>
  </w:style>
  <w:style w:type="paragraph" w:customStyle="1" w:styleId="Formel">
    <w:name w:val="Formel"/>
    <w:basedOn w:val="a1"/>
    <w:autoRedefine/>
    <w:semiHidden/>
    <w:rsid w:val="000326EC"/>
    <w:pPr>
      <w:widowControl/>
      <w:tabs>
        <w:tab w:val="left" w:pos="1800"/>
        <w:tab w:val="right" w:pos="8640"/>
      </w:tabs>
      <w:spacing w:beforeLines="50" w:afterLines="50" w:line="360" w:lineRule="auto"/>
      <w:ind w:left="1259"/>
    </w:pPr>
    <w:rPr>
      <w:rFonts w:ascii="Times New Roman" w:hAnsi="Times New Roman"/>
      <w:kern w:val="0"/>
      <w:sz w:val="24"/>
      <w:szCs w:val="24"/>
    </w:rPr>
  </w:style>
  <w:style w:type="paragraph" w:styleId="ae">
    <w:name w:val="Body Text Indent"/>
    <w:basedOn w:val="a1"/>
    <w:link w:val="Char4"/>
    <w:semiHidden/>
    <w:rsid w:val="00B36888"/>
    <w:pPr>
      <w:spacing w:after="120"/>
      <w:ind w:leftChars="200" w:left="420"/>
    </w:pPr>
  </w:style>
  <w:style w:type="table" w:styleId="afa">
    <w:name w:val="Table Grid"/>
    <w:basedOn w:val="a3"/>
    <w:uiPriority w:val="59"/>
    <w:rsid w:val="00B368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Char7">
    <w:name w:val="Char Char7"/>
    <w:basedOn w:val="a2"/>
    <w:semiHidden/>
    <w:rsid w:val="00AD7333"/>
    <w:rPr>
      <w:sz w:val="18"/>
      <w:szCs w:val="18"/>
    </w:rPr>
  </w:style>
  <w:style w:type="character" w:customStyle="1" w:styleId="CharChar6">
    <w:name w:val="Char Char6"/>
    <w:basedOn w:val="a2"/>
    <w:semiHidden/>
    <w:rsid w:val="00AD7333"/>
    <w:rPr>
      <w:sz w:val="18"/>
      <w:szCs w:val="18"/>
    </w:rPr>
  </w:style>
  <w:style w:type="character" w:customStyle="1" w:styleId="CharChar5">
    <w:name w:val="Char Char5"/>
    <w:basedOn w:val="a2"/>
    <w:semiHidden/>
    <w:rsid w:val="00AD7333"/>
    <w:rPr>
      <w:rFonts w:ascii="宋体" w:eastAsia="宋体"/>
      <w:sz w:val="18"/>
      <w:szCs w:val="18"/>
    </w:rPr>
  </w:style>
  <w:style w:type="character" w:customStyle="1" w:styleId="CharChar4">
    <w:name w:val="Char Char4"/>
    <w:basedOn w:val="a2"/>
    <w:semiHidden/>
    <w:rsid w:val="00AD7333"/>
    <w:rPr>
      <w:sz w:val="18"/>
      <w:szCs w:val="18"/>
    </w:rPr>
  </w:style>
  <w:style w:type="paragraph" w:customStyle="1" w:styleId="afb">
    <w:name w:val="表头"/>
    <w:basedOn w:val="a1"/>
    <w:semiHidden/>
    <w:unhideWhenUsed/>
    <w:rsid w:val="00376CCB"/>
    <w:pPr>
      <w:spacing w:beforeLines="10" w:afterLines="10"/>
      <w:jc w:val="center"/>
    </w:pPr>
    <w:rPr>
      <w:rFonts w:ascii="宋体" w:eastAsia="黑体" w:hAnsi="Times New Roman"/>
      <w:b/>
      <w:szCs w:val="24"/>
    </w:rPr>
  </w:style>
  <w:style w:type="character" w:customStyle="1" w:styleId="aChar">
    <w:name w:val="编号a Char"/>
    <w:basedOn w:val="a2"/>
    <w:semiHidden/>
    <w:rsid w:val="00D83DDA"/>
    <w:rPr>
      <w:rFonts w:ascii="宋体" w:hAnsi="宋体"/>
      <w:kern w:val="2"/>
      <w:sz w:val="24"/>
      <w:szCs w:val="24"/>
    </w:rPr>
  </w:style>
  <w:style w:type="paragraph" w:customStyle="1" w:styleId="MTDisplayEquation">
    <w:name w:val="MTDisplayEquation"/>
    <w:basedOn w:val="a1"/>
    <w:next w:val="a1"/>
    <w:link w:val="MTDisplayEquationChar"/>
    <w:semiHidden/>
    <w:rsid w:val="006509F7"/>
    <w:pPr>
      <w:tabs>
        <w:tab w:val="center" w:pos="4160"/>
        <w:tab w:val="right" w:pos="8300"/>
      </w:tabs>
      <w:spacing w:line="360" w:lineRule="auto"/>
      <w:ind w:firstLineChars="200" w:firstLine="480"/>
    </w:pPr>
    <w:rPr>
      <w:rFonts w:ascii="Times New Roman" w:hAnsi="Times New Roman"/>
      <w:sz w:val="24"/>
      <w:szCs w:val="24"/>
    </w:rPr>
  </w:style>
  <w:style w:type="character" w:customStyle="1" w:styleId="MTDisplayEquationChar">
    <w:name w:val="MTDisplayEquation Char"/>
    <w:basedOn w:val="a2"/>
    <w:link w:val="MTDisplayEquation"/>
    <w:semiHidden/>
    <w:rsid w:val="00743ACF"/>
    <w:rPr>
      <w:rFonts w:ascii="Times New Roman" w:hAnsi="Times New Roman"/>
      <w:kern w:val="2"/>
      <w:sz w:val="24"/>
      <w:szCs w:val="24"/>
    </w:rPr>
  </w:style>
  <w:style w:type="paragraph" w:customStyle="1" w:styleId="C503--of">
    <w:name w:val="C503-封面-标题of单位编写校对审核标审批准"/>
    <w:basedOn w:val="a1"/>
    <w:link w:val="C503--ofChar"/>
    <w:rsid w:val="008F2F2D"/>
    <w:pPr>
      <w:adjustRightInd w:val="0"/>
      <w:spacing w:line="360" w:lineRule="auto"/>
      <w:jc w:val="center"/>
      <w:textAlignment w:val="baseline"/>
    </w:pPr>
    <w:rPr>
      <w:rFonts w:ascii="Times New Roman" w:hAnsi="Times New Roman" w:cs="宋体"/>
      <w:b/>
      <w:bCs/>
      <w:kern w:val="0"/>
      <w:sz w:val="30"/>
      <w:szCs w:val="20"/>
    </w:rPr>
  </w:style>
  <w:style w:type="character" w:customStyle="1" w:styleId="C503--of0">
    <w:name w:val="C503-封面-标题of编号密级阶段页数"/>
    <w:basedOn w:val="a2"/>
    <w:rsid w:val="008F2F2D"/>
    <w:rPr>
      <w:rFonts w:ascii="Times New Roman" w:hAnsi="Times New Roman"/>
      <w:bCs/>
      <w:sz w:val="30"/>
      <w:szCs w:val="30"/>
    </w:rPr>
  </w:style>
  <w:style w:type="paragraph" w:customStyle="1" w:styleId="C503--of1">
    <w:name w:val="C503-封面-内容of单位编写校对审核标审批准"/>
    <w:basedOn w:val="a1"/>
    <w:link w:val="C503--ofChar0"/>
    <w:rsid w:val="008F2F2D"/>
    <w:pPr>
      <w:adjustRightInd w:val="0"/>
      <w:spacing w:line="360" w:lineRule="auto"/>
      <w:jc w:val="center"/>
      <w:textAlignment w:val="baseline"/>
    </w:pPr>
    <w:rPr>
      <w:rFonts w:ascii="Times New Roman" w:hAnsi="Times New Roman" w:cs="宋体"/>
      <w:kern w:val="0"/>
      <w:sz w:val="24"/>
      <w:szCs w:val="20"/>
    </w:rPr>
  </w:style>
  <w:style w:type="character" w:customStyle="1" w:styleId="C503--of2">
    <w:name w:val="C503-封面-标题of代号名称"/>
    <w:basedOn w:val="a2"/>
    <w:rsid w:val="008F2F2D"/>
    <w:rPr>
      <w:rFonts w:ascii="Times New Roman" w:eastAsia="宋体" w:hAnsi="Times New Roman"/>
      <w:b/>
      <w:bCs/>
      <w:sz w:val="48"/>
      <w:szCs w:val="48"/>
    </w:rPr>
  </w:style>
  <w:style w:type="paragraph" w:customStyle="1" w:styleId="C503--of3">
    <w:name w:val="C503-封面-内容of代号名称"/>
    <w:basedOn w:val="a1"/>
    <w:link w:val="C503--ofChar1"/>
    <w:rsid w:val="008F2F2D"/>
    <w:pPr>
      <w:adjustRightInd w:val="0"/>
      <w:spacing w:line="360" w:lineRule="auto"/>
      <w:jc w:val="left"/>
      <w:textAlignment w:val="baseline"/>
    </w:pPr>
    <w:rPr>
      <w:rFonts w:ascii="Times New Roman" w:hAnsi="Times New Roman" w:cs="宋体"/>
      <w:b/>
      <w:bCs/>
      <w:kern w:val="0"/>
      <w:sz w:val="36"/>
      <w:szCs w:val="36"/>
    </w:rPr>
  </w:style>
  <w:style w:type="character" w:customStyle="1" w:styleId="C503--ofChar0">
    <w:name w:val="C503-封面-内容of单位编写校对审核标审批准 Char"/>
    <w:basedOn w:val="a2"/>
    <w:link w:val="C503--of1"/>
    <w:rsid w:val="008F2F2D"/>
    <w:rPr>
      <w:rFonts w:ascii="Times New Roman" w:hAnsi="Times New Roman" w:cs="宋体"/>
      <w:sz w:val="24"/>
    </w:rPr>
  </w:style>
  <w:style w:type="character" w:customStyle="1" w:styleId="C503--ofChar1">
    <w:name w:val="C503-封面-内容of代号名称 Char"/>
    <w:basedOn w:val="a2"/>
    <w:link w:val="C503--of3"/>
    <w:rsid w:val="008F2F2D"/>
    <w:rPr>
      <w:rFonts w:ascii="Times New Roman" w:hAnsi="Times New Roman" w:cs="宋体"/>
      <w:b/>
      <w:bCs/>
      <w:sz w:val="36"/>
      <w:szCs w:val="36"/>
    </w:rPr>
  </w:style>
  <w:style w:type="character" w:customStyle="1" w:styleId="C503--ofChar">
    <w:name w:val="C503-封面-标题of单位编写校对审核标审批准 Char"/>
    <w:basedOn w:val="a2"/>
    <w:link w:val="C503--of"/>
    <w:rsid w:val="008F2F2D"/>
    <w:rPr>
      <w:rFonts w:ascii="Times New Roman" w:hAnsi="Times New Roman" w:cs="宋体"/>
      <w:b/>
      <w:bCs/>
      <w:sz w:val="30"/>
    </w:rPr>
  </w:style>
  <w:style w:type="paragraph" w:customStyle="1" w:styleId="C503--1">
    <w:name w:val="C503-文档控制-表格表头"/>
    <w:basedOn w:val="a1"/>
    <w:link w:val="C503--Char0"/>
    <w:rsid w:val="00AF1FFD"/>
    <w:pPr>
      <w:widowControl/>
      <w:ind w:right="17"/>
      <w:jc w:val="center"/>
    </w:pPr>
    <w:rPr>
      <w:rFonts w:ascii="Times New Roman" w:eastAsia="黑体" w:hAnsi="Times New Roman"/>
      <w:b/>
      <w:kern w:val="0"/>
      <w:szCs w:val="20"/>
      <w:lang w:eastAsia="en-US"/>
    </w:rPr>
  </w:style>
  <w:style w:type="paragraph" w:customStyle="1" w:styleId="C503--of4">
    <w:name w:val="C503-封面-内容of编号密级阶段页数"/>
    <w:basedOn w:val="a1"/>
    <w:link w:val="C503--ofChar2"/>
    <w:rsid w:val="00A44767"/>
    <w:pPr>
      <w:spacing w:line="360" w:lineRule="auto"/>
      <w:jc w:val="center"/>
    </w:pPr>
    <w:rPr>
      <w:rFonts w:ascii="Times New Roman" w:hAnsi="Times New Roman" w:cs="宋体"/>
      <w:color w:val="000000"/>
      <w:kern w:val="0"/>
      <w:sz w:val="30"/>
      <w:szCs w:val="20"/>
    </w:rPr>
  </w:style>
  <w:style w:type="character" w:customStyle="1" w:styleId="C503--ofChar2">
    <w:name w:val="C503-封面-内容of编号密级阶段页数 Char"/>
    <w:basedOn w:val="a2"/>
    <w:link w:val="C503--of4"/>
    <w:rsid w:val="00A44767"/>
    <w:rPr>
      <w:rFonts w:ascii="Times New Roman" w:hAnsi="Times New Roman" w:cs="宋体"/>
      <w:color w:val="000000"/>
      <w:sz w:val="30"/>
    </w:rPr>
  </w:style>
  <w:style w:type="paragraph" w:customStyle="1" w:styleId="C503--2">
    <w:name w:val="C503-封面-单位名称"/>
    <w:basedOn w:val="a1"/>
    <w:link w:val="C503--Char1"/>
    <w:rsid w:val="008F2F2D"/>
    <w:pPr>
      <w:jc w:val="center"/>
    </w:pPr>
    <w:rPr>
      <w:rFonts w:ascii="Times New Roman" w:hAnsi="Times New Roman" w:cs="宋体"/>
      <w:b/>
      <w:bCs/>
      <w:kern w:val="0"/>
      <w:sz w:val="44"/>
      <w:szCs w:val="20"/>
    </w:rPr>
  </w:style>
  <w:style w:type="paragraph" w:customStyle="1" w:styleId="C503--3">
    <w:name w:val="C503-文档控制-标题"/>
    <w:basedOn w:val="a1"/>
    <w:link w:val="C503--Char2"/>
    <w:rsid w:val="00AF1FFD"/>
    <w:pPr>
      <w:widowControl/>
      <w:spacing w:before="240" w:after="60"/>
      <w:jc w:val="center"/>
    </w:pPr>
    <w:rPr>
      <w:rFonts w:ascii="Times New Roman" w:hAnsi="Times New Roman"/>
      <w:b/>
      <w:caps/>
      <w:kern w:val="0"/>
      <w:sz w:val="24"/>
      <w:szCs w:val="20"/>
      <w:lang w:eastAsia="en-US"/>
    </w:rPr>
  </w:style>
  <w:style w:type="character" w:customStyle="1" w:styleId="C503--Char1">
    <w:name w:val="C503-封面-单位名称 Char"/>
    <w:basedOn w:val="a2"/>
    <w:link w:val="C503--2"/>
    <w:rsid w:val="008F2F2D"/>
    <w:rPr>
      <w:rFonts w:ascii="Times New Roman" w:hAnsi="Times New Roman" w:cs="宋体"/>
      <w:b/>
      <w:bCs/>
      <w:sz w:val="44"/>
    </w:rPr>
  </w:style>
  <w:style w:type="paragraph" w:customStyle="1" w:styleId="C503--4">
    <w:name w:val="C503-文档控制-变更记录"/>
    <w:basedOn w:val="C503--3"/>
    <w:link w:val="C503--Char3"/>
    <w:rsid w:val="00AF1FFD"/>
    <w:pPr>
      <w:tabs>
        <w:tab w:val="right" w:pos="9360"/>
      </w:tabs>
      <w:spacing w:before="60" w:after="120"/>
      <w:jc w:val="left"/>
    </w:pPr>
    <w:rPr>
      <w:caps w:val="0"/>
      <w:sz w:val="22"/>
    </w:rPr>
  </w:style>
  <w:style w:type="paragraph" w:customStyle="1" w:styleId="C503--5">
    <w:name w:val="C503-文档控制-表格内容"/>
    <w:basedOn w:val="a1"/>
    <w:link w:val="C503--Char4"/>
    <w:rsid w:val="00E970A8"/>
    <w:pPr>
      <w:keepLines/>
      <w:overflowPunct w:val="0"/>
      <w:autoSpaceDE w:val="0"/>
      <w:autoSpaceDN w:val="0"/>
      <w:adjustRightInd w:val="0"/>
      <w:jc w:val="left"/>
      <w:textAlignment w:val="baseline"/>
    </w:pPr>
    <w:rPr>
      <w:rFonts w:ascii="Times New Roman" w:hAnsi="Times New Roman"/>
      <w:kern w:val="0"/>
      <w:szCs w:val="20"/>
    </w:rPr>
  </w:style>
  <w:style w:type="character" w:customStyle="1" w:styleId="C503--Char0">
    <w:name w:val="C503-文档控制-表格表头 Char"/>
    <w:basedOn w:val="a2"/>
    <w:link w:val="C503--1"/>
    <w:rsid w:val="00AF1FFD"/>
    <w:rPr>
      <w:rFonts w:ascii="Times New Roman" w:eastAsia="黑体" w:hAnsi="Times New Roman"/>
      <w:b/>
      <w:sz w:val="21"/>
      <w:lang w:eastAsia="en-US"/>
    </w:rPr>
  </w:style>
  <w:style w:type="character" w:customStyle="1" w:styleId="C503--Char4">
    <w:name w:val="C503-文档控制-表格内容 Char"/>
    <w:basedOn w:val="a2"/>
    <w:link w:val="C503--5"/>
    <w:rsid w:val="00E970A8"/>
    <w:rPr>
      <w:rFonts w:ascii="Times New Roman" w:hAnsi="Times New Roman"/>
      <w:sz w:val="21"/>
    </w:rPr>
  </w:style>
  <w:style w:type="character" w:customStyle="1" w:styleId="C503--Char2">
    <w:name w:val="C503-文档控制-标题 Char"/>
    <w:basedOn w:val="a2"/>
    <w:link w:val="C503--3"/>
    <w:rsid w:val="00AF1FFD"/>
    <w:rPr>
      <w:rFonts w:ascii="Times New Roman" w:hAnsi="Times New Roman"/>
      <w:b/>
      <w:caps/>
      <w:sz w:val="24"/>
      <w:lang w:eastAsia="en-US"/>
    </w:rPr>
  </w:style>
  <w:style w:type="character" w:customStyle="1" w:styleId="C503--Char3">
    <w:name w:val="C503-文档控制-变更记录 Char"/>
    <w:basedOn w:val="C503--Char2"/>
    <w:link w:val="C503--4"/>
    <w:rsid w:val="00AF1FFD"/>
    <w:rPr>
      <w:sz w:val="22"/>
    </w:rPr>
  </w:style>
  <w:style w:type="numbering" w:customStyle="1" w:styleId="0425">
    <w:name w:val="样式 多级符号 二号 加粗 左侧:  0 厘米 悬挂缩进: 4.25 字符 字距调整二号"/>
    <w:basedOn w:val="a4"/>
    <w:rsid w:val="00855C26"/>
    <w:pPr>
      <w:numPr>
        <w:numId w:val="8"/>
      </w:numPr>
    </w:pPr>
  </w:style>
  <w:style w:type="character" w:customStyle="1" w:styleId="Char7">
    <w:name w:val="正文文本 Char"/>
    <w:basedOn w:val="a2"/>
    <w:link w:val="af2"/>
    <w:uiPriority w:val="99"/>
    <w:semiHidden/>
    <w:rsid w:val="00855C26"/>
    <w:rPr>
      <w:kern w:val="2"/>
      <w:sz w:val="21"/>
      <w:szCs w:val="22"/>
    </w:rPr>
  </w:style>
  <w:style w:type="numbering" w:customStyle="1" w:styleId="TimesNewRoman075">
    <w:name w:val="样式 多级符号 (西文) Times New Roman (中文) 黑体 四号 加粗 左侧:  0.75 厘米 首行..."/>
    <w:basedOn w:val="a4"/>
    <w:rsid w:val="00855C26"/>
    <w:pPr>
      <w:numPr>
        <w:numId w:val="9"/>
      </w:numPr>
    </w:pPr>
  </w:style>
  <w:style w:type="numbering" w:customStyle="1" w:styleId="TimesNewRoman0751">
    <w:name w:val="样式 多级符号 (西文) Times New Roman (中文) 黑体 四号 加粗 左侧:  0.75 厘米 首行...1"/>
    <w:basedOn w:val="a4"/>
    <w:rsid w:val="00855C26"/>
    <w:pPr>
      <w:numPr>
        <w:numId w:val="10"/>
      </w:numPr>
    </w:pPr>
  </w:style>
  <w:style w:type="numbering" w:customStyle="1" w:styleId="TimesNewRoman085">
    <w:name w:val="样式 多级符号 (西文) Times New Roman (中文) 黑体 首行缩进:  0.85 厘米"/>
    <w:basedOn w:val="a4"/>
    <w:rsid w:val="00855C26"/>
    <w:pPr>
      <w:numPr>
        <w:numId w:val="11"/>
      </w:numPr>
    </w:pPr>
  </w:style>
  <w:style w:type="numbering" w:customStyle="1" w:styleId="Custom-abc">
    <w:name w:val="Custom-编号abc"/>
    <w:basedOn w:val="a4"/>
    <w:rsid w:val="00855C26"/>
    <w:pPr>
      <w:numPr>
        <w:numId w:val="12"/>
      </w:numPr>
    </w:pPr>
  </w:style>
  <w:style w:type="numbering" w:customStyle="1" w:styleId="042">
    <w:name w:val="样式 编号 左侧:  0 厘米 悬挂缩进: 4.2 字符"/>
    <w:basedOn w:val="a4"/>
    <w:rsid w:val="00855C26"/>
    <w:pPr>
      <w:numPr>
        <w:numId w:val="13"/>
      </w:numPr>
    </w:pPr>
  </w:style>
  <w:style w:type="character" w:customStyle="1" w:styleId="Char6">
    <w:name w:val="批注主题 Char"/>
    <w:basedOn w:val="a2"/>
    <w:link w:val="af1"/>
    <w:uiPriority w:val="99"/>
    <w:semiHidden/>
    <w:rsid w:val="00B965AC"/>
    <w:rPr>
      <w:b/>
      <w:bCs/>
    </w:rPr>
  </w:style>
  <w:style w:type="numbering" w:customStyle="1" w:styleId="07102">
    <w:name w:val="样式 多级符号 左侧:  0.71 厘米 悬挂缩进: 0.2 字符"/>
    <w:basedOn w:val="a4"/>
    <w:rsid w:val="00855C26"/>
    <w:pPr>
      <w:numPr>
        <w:numId w:val="14"/>
      </w:numPr>
    </w:pPr>
  </w:style>
  <w:style w:type="numbering" w:customStyle="1" w:styleId="071021">
    <w:name w:val="样式 多级符号 左侧:  0.71 厘米 悬挂缩进: 0.2 字符1"/>
    <w:basedOn w:val="a4"/>
    <w:rsid w:val="00855C26"/>
    <w:pPr>
      <w:numPr>
        <w:numId w:val="15"/>
      </w:numPr>
    </w:pPr>
  </w:style>
  <w:style w:type="numbering" w:customStyle="1" w:styleId="071022">
    <w:name w:val="样式 多级符号 左侧:  0.71 厘米 悬挂缩进: 0.2 字符2"/>
    <w:basedOn w:val="a4"/>
    <w:rsid w:val="00855C26"/>
    <w:pPr>
      <w:numPr>
        <w:numId w:val="16"/>
      </w:numPr>
    </w:pPr>
  </w:style>
  <w:style w:type="numbering" w:customStyle="1" w:styleId="071023">
    <w:name w:val="样式 多级符号 左侧:  0.71 厘米 悬挂缩进: 0.2 字符3"/>
    <w:basedOn w:val="a4"/>
    <w:rsid w:val="00855C26"/>
    <w:pPr>
      <w:numPr>
        <w:numId w:val="17"/>
      </w:numPr>
    </w:pPr>
  </w:style>
  <w:style w:type="numbering" w:customStyle="1" w:styleId="04250">
    <w:name w:val="样式 多级符号 左侧:  0 厘米 悬挂缩进: 4.25 字符"/>
    <w:basedOn w:val="a4"/>
    <w:rsid w:val="00855C26"/>
    <w:pPr>
      <w:numPr>
        <w:numId w:val="18"/>
      </w:numPr>
    </w:pPr>
  </w:style>
  <w:style w:type="numbering" w:customStyle="1" w:styleId="a">
    <w:name w:val="样式 多级符号 四号 加粗"/>
    <w:basedOn w:val="a4"/>
    <w:rsid w:val="00855C26"/>
    <w:pPr>
      <w:numPr>
        <w:numId w:val="19"/>
      </w:numPr>
    </w:pPr>
  </w:style>
  <w:style w:type="numbering" w:customStyle="1" w:styleId="11">
    <w:name w:val="样式 多级符号 四号 加粗1"/>
    <w:basedOn w:val="a4"/>
    <w:rsid w:val="00855C26"/>
    <w:pPr>
      <w:numPr>
        <w:numId w:val="20"/>
      </w:numPr>
    </w:pPr>
  </w:style>
  <w:style w:type="numbering" w:customStyle="1" w:styleId="075567">
    <w:name w:val="样式 多级符号 左侧:  0.75 厘米 悬挂缩进: 5.67 字符"/>
    <w:basedOn w:val="a4"/>
    <w:rsid w:val="00855C26"/>
    <w:pPr>
      <w:numPr>
        <w:numId w:val="21"/>
      </w:numPr>
    </w:pPr>
  </w:style>
  <w:style w:type="numbering" w:customStyle="1" w:styleId="TimesNewRoman">
    <w:name w:val="样式 多级符号 (西文) Times New Roman (中文) 黑体"/>
    <w:basedOn w:val="a4"/>
    <w:rsid w:val="00855C26"/>
    <w:pPr>
      <w:numPr>
        <w:numId w:val="22"/>
      </w:numPr>
    </w:pPr>
  </w:style>
  <w:style w:type="numbering" w:customStyle="1" w:styleId="04251">
    <w:name w:val="样式 多级符号 左侧:  0 厘米 悬挂缩进: 4.25 字符1"/>
    <w:basedOn w:val="a4"/>
    <w:rsid w:val="00855C26"/>
    <w:pPr>
      <w:numPr>
        <w:numId w:val="23"/>
      </w:numPr>
    </w:pPr>
  </w:style>
  <w:style w:type="paragraph" w:styleId="afc">
    <w:name w:val="List Paragraph"/>
    <w:basedOn w:val="a1"/>
    <w:uiPriority w:val="34"/>
    <w:qFormat/>
    <w:rsid w:val="0004308B"/>
    <w:pPr>
      <w:spacing w:line="360" w:lineRule="auto"/>
      <w:ind w:firstLineChars="200" w:firstLine="420"/>
    </w:pPr>
    <w:rPr>
      <w:rFonts w:asciiTheme="minorHAnsi" w:eastAsiaTheme="minorEastAsia" w:hAnsiTheme="minorHAnsi" w:cstheme="minorBidi"/>
      <w:sz w:val="24"/>
    </w:rPr>
  </w:style>
  <w:style w:type="paragraph" w:styleId="afd">
    <w:name w:val="annotation text"/>
    <w:basedOn w:val="a1"/>
    <w:link w:val="Charc"/>
    <w:uiPriority w:val="99"/>
    <w:semiHidden/>
    <w:unhideWhenUsed/>
    <w:rsid w:val="0004308B"/>
    <w:pPr>
      <w:spacing w:line="360" w:lineRule="auto"/>
      <w:jc w:val="left"/>
    </w:pPr>
    <w:rPr>
      <w:rFonts w:asciiTheme="minorHAnsi" w:eastAsiaTheme="minorEastAsia" w:hAnsiTheme="minorHAnsi" w:cstheme="minorBidi"/>
      <w:sz w:val="24"/>
    </w:rPr>
  </w:style>
  <w:style w:type="character" w:customStyle="1" w:styleId="Charc">
    <w:name w:val="批注文字 Char"/>
    <w:basedOn w:val="a2"/>
    <w:link w:val="afd"/>
    <w:uiPriority w:val="99"/>
    <w:semiHidden/>
    <w:rsid w:val="0004308B"/>
    <w:rPr>
      <w:rFonts w:asciiTheme="minorHAnsi" w:eastAsiaTheme="minorEastAsia" w:hAnsiTheme="minorHAnsi" w:cstheme="minorBidi"/>
      <w:kern w:val="2"/>
      <w:sz w:val="24"/>
      <w:szCs w:val="22"/>
    </w:rPr>
  </w:style>
  <w:style w:type="paragraph" w:styleId="afe">
    <w:name w:val="Revision"/>
    <w:hidden/>
    <w:uiPriority w:val="99"/>
    <w:semiHidden/>
    <w:rsid w:val="0004308B"/>
    <w:rPr>
      <w:rFonts w:asciiTheme="minorHAnsi" w:eastAsiaTheme="minorEastAsia" w:hAnsiTheme="minorHAnsi" w:cstheme="minorBidi"/>
      <w:kern w:val="2"/>
      <w:sz w:val="24"/>
      <w:szCs w:val="22"/>
    </w:rPr>
  </w:style>
</w:styles>
</file>

<file path=word/webSettings.xml><?xml version="1.0" encoding="utf-8"?>
<w:webSettings xmlns:r="http://schemas.openxmlformats.org/officeDocument/2006/relationships" xmlns:w="http://schemas.openxmlformats.org/wordprocessingml/2006/main">
  <w:divs>
    <w:div w:id="156652445">
      <w:bodyDiv w:val="1"/>
      <w:marLeft w:val="0"/>
      <w:marRight w:val="0"/>
      <w:marTop w:val="0"/>
      <w:marBottom w:val="0"/>
      <w:divBdr>
        <w:top w:val="none" w:sz="0" w:space="0" w:color="auto"/>
        <w:left w:val="none" w:sz="0" w:space="0" w:color="auto"/>
        <w:bottom w:val="none" w:sz="0" w:space="0" w:color="auto"/>
        <w:right w:val="none" w:sz="0" w:space="0" w:color="auto"/>
      </w:divBdr>
    </w:div>
    <w:div w:id="355497068">
      <w:bodyDiv w:val="1"/>
      <w:marLeft w:val="0"/>
      <w:marRight w:val="0"/>
      <w:marTop w:val="0"/>
      <w:marBottom w:val="0"/>
      <w:divBdr>
        <w:top w:val="none" w:sz="0" w:space="0" w:color="auto"/>
        <w:left w:val="none" w:sz="0" w:space="0" w:color="auto"/>
        <w:bottom w:val="none" w:sz="0" w:space="0" w:color="auto"/>
        <w:right w:val="none" w:sz="0" w:space="0" w:color="auto"/>
      </w:divBdr>
    </w:div>
    <w:div w:id="516849282">
      <w:bodyDiv w:val="1"/>
      <w:marLeft w:val="0"/>
      <w:marRight w:val="0"/>
      <w:marTop w:val="0"/>
      <w:marBottom w:val="0"/>
      <w:divBdr>
        <w:top w:val="none" w:sz="0" w:space="0" w:color="auto"/>
        <w:left w:val="none" w:sz="0" w:space="0" w:color="auto"/>
        <w:bottom w:val="none" w:sz="0" w:space="0" w:color="auto"/>
        <w:right w:val="none" w:sz="0" w:space="0" w:color="auto"/>
      </w:divBdr>
    </w:div>
    <w:div w:id="693071334">
      <w:bodyDiv w:val="1"/>
      <w:marLeft w:val="0"/>
      <w:marRight w:val="0"/>
      <w:marTop w:val="0"/>
      <w:marBottom w:val="0"/>
      <w:divBdr>
        <w:top w:val="none" w:sz="0" w:space="0" w:color="auto"/>
        <w:left w:val="none" w:sz="0" w:space="0" w:color="auto"/>
        <w:bottom w:val="none" w:sz="0" w:space="0" w:color="auto"/>
        <w:right w:val="none" w:sz="0" w:space="0" w:color="auto"/>
      </w:divBdr>
    </w:div>
    <w:div w:id="831339325">
      <w:bodyDiv w:val="1"/>
      <w:marLeft w:val="0"/>
      <w:marRight w:val="0"/>
      <w:marTop w:val="0"/>
      <w:marBottom w:val="0"/>
      <w:divBdr>
        <w:top w:val="none" w:sz="0" w:space="0" w:color="auto"/>
        <w:left w:val="none" w:sz="0" w:space="0" w:color="auto"/>
        <w:bottom w:val="none" w:sz="0" w:space="0" w:color="auto"/>
        <w:right w:val="none" w:sz="0" w:space="0" w:color="auto"/>
      </w:divBdr>
    </w:div>
    <w:div w:id="832180006">
      <w:bodyDiv w:val="1"/>
      <w:marLeft w:val="0"/>
      <w:marRight w:val="0"/>
      <w:marTop w:val="0"/>
      <w:marBottom w:val="0"/>
      <w:divBdr>
        <w:top w:val="none" w:sz="0" w:space="0" w:color="auto"/>
        <w:left w:val="none" w:sz="0" w:space="0" w:color="auto"/>
        <w:bottom w:val="none" w:sz="0" w:space="0" w:color="auto"/>
        <w:right w:val="none" w:sz="0" w:space="0" w:color="auto"/>
      </w:divBdr>
    </w:div>
    <w:div w:id="879822244">
      <w:bodyDiv w:val="1"/>
      <w:marLeft w:val="0"/>
      <w:marRight w:val="0"/>
      <w:marTop w:val="0"/>
      <w:marBottom w:val="0"/>
      <w:divBdr>
        <w:top w:val="none" w:sz="0" w:space="0" w:color="auto"/>
        <w:left w:val="none" w:sz="0" w:space="0" w:color="auto"/>
        <w:bottom w:val="none" w:sz="0" w:space="0" w:color="auto"/>
        <w:right w:val="none" w:sz="0" w:space="0" w:color="auto"/>
      </w:divBdr>
    </w:div>
    <w:div w:id="911162785">
      <w:bodyDiv w:val="1"/>
      <w:marLeft w:val="0"/>
      <w:marRight w:val="0"/>
      <w:marTop w:val="0"/>
      <w:marBottom w:val="0"/>
      <w:divBdr>
        <w:top w:val="none" w:sz="0" w:space="0" w:color="auto"/>
        <w:left w:val="none" w:sz="0" w:space="0" w:color="auto"/>
        <w:bottom w:val="none" w:sz="0" w:space="0" w:color="auto"/>
        <w:right w:val="none" w:sz="0" w:space="0" w:color="auto"/>
      </w:divBdr>
    </w:div>
    <w:div w:id="928272365">
      <w:bodyDiv w:val="1"/>
      <w:marLeft w:val="0"/>
      <w:marRight w:val="0"/>
      <w:marTop w:val="0"/>
      <w:marBottom w:val="0"/>
      <w:divBdr>
        <w:top w:val="none" w:sz="0" w:space="0" w:color="auto"/>
        <w:left w:val="none" w:sz="0" w:space="0" w:color="auto"/>
        <w:bottom w:val="none" w:sz="0" w:space="0" w:color="auto"/>
        <w:right w:val="none" w:sz="0" w:space="0" w:color="auto"/>
      </w:divBdr>
    </w:div>
    <w:div w:id="1054039039">
      <w:bodyDiv w:val="1"/>
      <w:marLeft w:val="0"/>
      <w:marRight w:val="0"/>
      <w:marTop w:val="0"/>
      <w:marBottom w:val="0"/>
      <w:divBdr>
        <w:top w:val="none" w:sz="0" w:space="0" w:color="auto"/>
        <w:left w:val="none" w:sz="0" w:space="0" w:color="auto"/>
        <w:bottom w:val="none" w:sz="0" w:space="0" w:color="auto"/>
        <w:right w:val="none" w:sz="0" w:space="0" w:color="auto"/>
      </w:divBdr>
    </w:div>
    <w:div w:id="1054742896">
      <w:bodyDiv w:val="1"/>
      <w:marLeft w:val="0"/>
      <w:marRight w:val="0"/>
      <w:marTop w:val="0"/>
      <w:marBottom w:val="0"/>
      <w:divBdr>
        <w:top w:val="none" w:sz="0" w:space="0" w:color="auto"/>
        <w:left w:val="none" w:sz="0" w:space="0" w:color="auto"/>
        <w:bottom w:val="none" w:sz="0" w:space="0" w:color="auto"/>
        <w:right w:val="none" w:sz="0" w:space="0" w:color="auto"/>
      </w:divBdr>
    </w:div>
    <w:div w:id="1118645676">
      <w:bodyDiv w:val="1"/>
      <w:marLeft w:val="0"/>
      <w:marRight w:val="0"/>
      <w:marTop w:val="0"/>
      <w:marBottom w:val="0"/>
      <w:divBdr>
        <w:top w:val="none" w:sz="0" w:space="0" w:color="auto"/>
        <w:left w:val="none" w:sz="0" w:space="0" w:color="auto"/>
        <w:bottom w:val="none" w:sz="0" w:space="0" w:color="auto"/>
        <w:right w:val="none" w:sz="0" w:space="0" w:color="auto"/>
      </w:divBdr>
    </w:div>
    <w:div w:id="1155414289">
      <w:bodyDiv w:val="1"/>
      <w:marLeft w:val="0"/>
      <w:marRight w:val="0"/>
      <w:marTop w:val="0"/>
      <w:marBottom w:val="0"/>
      <w:divBdr>
        <w:top w:val="none" w:sz="0" w:space="0" w:color="auto"/>
        <w:left w:val="none" w:sz="0" w:space="0" w:color="auto"/>
        <w:bottom w:val="none" w:sz="0" w:space="0" w:color="auto"/>
        <w:right w:val="none" w:sz="0" w:space="0" w:color="auto"/>
      </w:divBdr>
    </w:div>
    <w:div w:id="1190728228">
      <w:bodyDiv w:val="1"/>
      <w:marLeft w:val="0"/>
      <w:marRight w:val="0"/>
      <w:marTop w:val="0"/>
      <w:marBottom w:val="0"/>
      <w:divBdr>
        <w:top w:val="none" w:sz="0" w:space="0" w:color="auto"/>
        <w:left w:val="none" w:sz="0" w:space="0" w:color="auto"/>
        <w:bottom w:val="none" w:sz="0" w:space="0" w:color="auto"/>
        <w:right w:val="none" w:sz="0" w:space="0" w:color="auto"/>
      </w:divBdr>
    </w:div>
    <w:div w:id="1205365579">
      <w:bodyDiv w:val="1"/>
      <w:marLeft w:val="0"/>
      <w:marRight w:val="0"/>
      <w:marTop w:val="0"/>
      <w:marBottom w:val="0"/>
      <w:divBdr>
        <w:top w:val="none" w:sz="0" w:space="0" w:color="auto"/>
        <w:left w:val="none" w:sz="0" w:space="0" w:color="auto"/>
        <w:bottom w:val="none" w:sz="0" w:space="0" w:color="auto"/>
        <w:right w:val="none" w:sz="0" w:space="0" w:color="auto"/>
      </w:divBdr>
    </w:div>
    <w:div w:id="1223518802">
      <w:bodyDiv w:val="1"/>
      <w:marLeft w:val="0"/>
      <w:marRight w:val="0"/>
      <w:marTop w:val="0"/>
      <w:marBottom w:val="0"/>
      <w:divBdr>
        <w:top w:val="none" w:sz="0" w:space="0" w:color="auto"/>
        <w:left w:val="none" w:sz="0" w:space="0" w:color="auto"/>
        <w:bottom w:val="none" w:sz="0" w:space="0" w:color="auto"/>
        <w:right w:val="none" w:sz="0" w:space="0" w:color="auto"/>
      </w:divBdr>
    </w:div>
    <w:div w:id="1275015271">
      <w:bodyDiv w:val="1"/>
      <w:marLeft w:val="0"/>
      <w:marRight w:val="0"/>
      <w:marTop w:val="0"/>
      <w:marBottom w:val="0"/>
      <w:divBdr>
        <w:top w:val="none" w:sz="0" w:space="0" w:color="auto"/>
        <w:left w:val="none" w:sz="0" w:space="0" w:color="auto"/>
        <w:bottom w:val="none" w:sz="0" w:space="0" w:color="auto"/>
        <w:right w:val="none" w:sz="0" w:space="0" w:color="auto"/>
      </w:divBdr>
    </w:div>
    <w:div w:id="1311134207">
      <w:bodyDiv w:val="1"/>
      <w:marLeft w:val="0"/>
      <w:marRight w:val="0"/>
      <w:marTop w:val="0"/>
      <w:marBottom w:val="0"/>
      <w:divBdr>
        <w:top w:val="none" w:sz="0" w:space="0" w:color="auto"/>
        <w:left w:val="none" w:sz="0" w:space="0" w:color="auto"/>
        <w:bottom w:val="none" w:sz="0" w:space="0" w:color="auto"/>
        <w:right w:val="none" w:sz="0" w:space="0" w:color="auto"/>
      </w:divBdr>
    </w:div>
    <w:div w:id="1311863745">
      <w:bodyDiv w:val="1"/>
      <w:marLeft w:val="0"/>
      <w:marRight w:val="0"/>
      <w:marTop w:val="0"/>
      <w:marBottom w:val="0"/>
      <w:divBdr>
        <w:top w:val="none" w:sz="0" w:space="0" w:color="auto"/>
        <w:left w:val="none" w:sz="0" w:space="0" w:color="auto"/>
        <w:bottom w:val="none" w:sz="0" w:space="0" w:color="auto"/>
        <w:right w:val="none" w:sz="0" w:space="0" w:color="auto"/>
      </w:divBdr>
    </w:div>
    <w:div w:id="1381706142">
      <w:bodyDiv w:val="1"/>
      <w:marLeft w:val="0"/>
      <w:marRight w:val="0"/>
      <w:marTop w:val="0"/>
      <w:marBottom w:val="0"/>
      <w:divBdr>
        <w:top w:val="none" w:sz="0" w:space="0" w:color="auto"/>
        <w:left w:val="none" w:sz="0" w:space="0" w:color="auto"/>
        <w:bottom w:val="none" w:sz="0" w:space="0" w:color="auto"/>
        <w:right w:val="none" w:sz="0" w:space="0" w:color="auto"/>
      </w:divBdr>
    </w:div>
    <w:div w:id="1430077910">
      <w:bodyDiv w:val="1"/>
      <w:marLeft w:val="0"/>
      <w:marRight w:val="0"/>
      <w:marTop w:val="0"/>
      <w:marBottom w:val="0"/>
      <w:divBdr>
        <w:top w:val="none" w:sz="0" w:space="0" w:color="auto"/>
        <w:left w:val="none" w:sz="0" w:space="0" w:color="auto"/>
        <w:bottom w:val="none" w:sz="0" w:space="0" w:color="auto"/>
        <w:right w:val="none" w:sz="0" w:space="0" w:color="auto"/>
      </w:divBdr>
    </w:div>
    <w:div w:id="1720740859">
      <w:bodyDiv w:val="1"/>
      <w:marLeft w:val="0"/>
      <w:marRight w:val="0"/>
      <w:marTop w:val="0"/>
      <w:marBottom w:val="0"/>
      <w:divBdr>
        <w:top w:val="none" w:sz="0" w:space="0" w:color="auto"/>
        <w:left w:val="none" w:sz="0" w:space="0" w:color="auto"/>
        <w:bottom w:val="none" w:sz="0" w:space="0" w:color="auto"/>
        <w:right w:val="none" w:sz="0" w:space="0" w:color="auto"/>
      </w:divBdr>
    </w:div>
    <w:div w:id="1725133649">
      <w:bodyDiv w:val="1"/>
      <w:marLeft w:val="0"/>
      <w:marRight w:val="0"/>
      <w:marTop w:val="0"/>
      <w:marBottom w:val="0"/>
      <w:divBdr>
        <w:top w:val="none" w:sz="0" w:space="0" w:color="auto"/>
        <w:left w:val="none" w:sz="0" w:space="0" w:color="auto"/>
        <w:bottom w:val="none" w:sz="0" w:space="0" w:color="auto"/>
        <w:right w:val="none" w:sz="0" w:space="0" w:color="auto"/>
      </w:divBdr>
    </w:div>
    <w:div w:id="1771856808">
      <w:bodyDiv w:val="1"/>
      <w:marLeft w:val="0"/>
      <w:marRight w:val="0"/>
      <w:marTop w:val="0"/>
      <w:marBottom w:val="0"/>
      <w:divBdr>
        <w:top w:val="none" w:sz="0" w:space="0" w:color="auto"/>
        <w:left w:val="none" w:sz="0" w:space="0" w:color="auto"/>
        <w:bottom w:val="none" w:sz="0" w:space="0" w:color="auto"/>
        <w:right w:val="none" w:sz="0" w:space="0" w:color="auto"/>
      </w:divBdr>
    </w:div>
    <w:div w:id="197417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8.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4.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oleObject" Target="embeddings/oleObject5.bin"/><Relationship Id="rId10" Type="http://schemas.openxmlformats.org/officeDocument/2006/relationships/image" Target="media/image2.emf"/><Relationship Id="rId19" Type="http://schemas.openxmlformats.org/officeDocument/2006/relationships/image" Target="media/image9.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6.e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ianj\Application%20Data\Microsoft\Templates\Word&#25991;&#26723;&#27169;&#26495;-V1.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BE9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1E857-F31C-4339-9537-E46EF137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Word文档模板-V1.9.dotx</Template>
  <TotalTime>8432</TotalTime>
  <Pages>41</Pages>
  <Words>5673</Words>
  <Characters>32341</Characters>
  <Application>Microsoft Office Word</Application>
  <DocSecurity>0</DocSecurity>
  <Lines>269</Lines>
  <Paragraphs>75</Paragraphs>
  <ScaleCrop>false</ScaleCrop>
  <Company>503</Company>
  <LinksUpToDate>false</LinksUpToDate>
  <CharactersWithSpaces>37939</CharactersWithSpaces>
  <SharedDoc>false</SharedDoc>
  <HLinks>
    <vt:vector size="162" baseType="variant">
      <vt:variant>
        <vt:i4>1835066</vt:i4>
      </vt:variant>
      <vt:variant>
        <vt:i4>191</vt:i4>
      </vt:variant>
      <vt:variant>
        <vt:i4>0</vt:i4>
      </vt:variant>
      <vt:variant>
        <vt:i4>5</vt:i4>
      </vt:variant>
      <vt:variant>
        <vt:lpwstr/>
      </vt:variant>
      <vt:variant>
        <vt:lpwstr>_Toc283136849</vt:lpwstr>
      </vt:variant>
      <vt:variant>
        <vt:i4>1835066</vt:i4>
      </vt:variant>
      <vt:variant>
        <vt:i4>185</vt:i4>
      </vt:variant>
      <vt:variant>
        <vt:i4>0</vt:i4>
      </vt:variant>
      <vt:variant>
        <vt:i4>5</vt:i4>
      </vt:variant>
      <vt:variant>
        <vt:lpwstr/>
      </vt:variant>
      <vt:variant>
        <vt:lpwstr>_Toc283136848</vt:lpwstr>
      </vt:variant>
      <vt:variant>
        <vt:i4>1835066</vt:i4>
      </vt:variant>
      <vt:variant>
        <vt:i4>179</vt:i4>
      </vt:variant>
      <vt:variant>
        <vt:i4>0</vt:i4>
      </vt:variant>
      <vt:variant>
        <vt:i4>5</vt:i4>
      </vt:variant>
      <vt:variant>
        <vt:lpwstr/>
      </vt:variant>
      <vt:variant>
        <vt:lpwstr>_Toc283136847</vt:lpwstr>
      </vt:variant>
      <vt:variant>
        <vt:i4>1835066</vt:i4>
      </vt:variant>
      <vt:variant>
        <vt:i4>173</vt:i4>
      </vt:variant>
      <vt:variant>
        <vt:i4>0</vt:i4>
      </vt:variant>
      <vt:variant>
        <vt:i4>5</vt:i4>
      </vt:variant>
      <vt:variant>
        <vt:lpwstr/>
      </vt:variant>
      <vt:variant>
        <vt:lpwstr>_Toc283136846</vt:lpwstr>
      </vt:variant>
      <vt:variant>
        <vt:i4>1769530</vt:i4>
      </vt:variant>
      <vt:variant>
        <vt:i4>131</vt:i4>
      </vt:variant>
      <vt:variant>
        <vt:i4>0</vt:i4>
      </vt:variant>
      <vt:variant>
        <vt:i4>5</vt:i4>
      </vt:variant>
      <vt:variant>
        <vt:lpwstr/>
      </vt:variant>
      <vt:variant>
        <vt:lpwstr>_Toc283136835</vt:lpwstr>
      </vt:variant>
      <vt:variant>
        <vt:i4>1769530</vt:i4>
      </vt:variant>
      <vt:variant>
        <vt:i4>125</vt:i4>
      </vt:variant>
      <vt:variant>
        <vt:i4>0</vt:i4>
      </vt:variant>
      <vt:variant>
        <vt:i4>5</vt:i4>
      </vt:variant>
      <vt:variant>
        <vt:lpwstr/>
      </vt:variant>
      <vt:variant>
        <vt:lpwstr>_Toc283136834</vt:lpwstr>
      </vt:variant>
      <vt:variant>
        <vt:i4>1769530</vt:i4>
      </vt:variant>
      <vt:variant>
        <vt:i4>119</vt:i4>
      </vt:variant>
      <vt:variant>
        <vt:i4>0</vt:i4>
      </vt:variant>
      <vt:variant>
        <vt:i4>5</vt:i4>
      </vt:variant>
      <vt:variant>
        <vt:lpwstr/>
      </vt:variant>
      <vt:variant>
        <vt:lpwstr>_Toc283136833</vt:lpwstr>
      </vt:variant>
      <vt:variant>
        <vt:i4>1769530</vt:i4>
      </vt:variant>
      <vt:variant>
        <vt:i4>113</vt:i4>
      </vt:variant>
      <vt:variant>
        <vt:i4>0</vt:i4>
      </vt:variant>
      <vt:variant>
        <vt:i4>5</vt:i4>
      </vt:variant>
      <vt:variant>
        <vt:lpwstr/>
      </vt:variant>
      <vt:variant>
        <vt:lpwstr>_Toc283136832</vt:lpwstr>
      </vt:variant>
      <vt:variant>
        <vt:i4>1769530</vt:i4>
      </vt:variant>
      <vt:variant>
        <vt:i4>107</vt:i4>
      </vt:variant>
      <vt:variant>
        <vt:i4>0</vt:i4>
      </vt:variant>
      <vt:variant>
        <vt:i4>5</vt:i4>
      </vt:variant>
      <vt:variant>
        <vt:lpwstr/>
      </vt:variant>
      <vt:variant>
        <vt:lpwstr>_Toc283136831</vt:lpwstr>
      </vt:variant>
      <vt:variant>
        <vt:i4>1769530</vt:i4>
      </vt:variant>
      <vt:variant>
        <vt:i4>101</vt:i4>
      </vt:variant>
      <vt:variant>
        <vt:i4>0</vt:i4>
      </vt:variant>
      <vt:variant>
        <vt:i4>5</vt:i4>
      </vt:variant>
      <vt:variant>
        <vt:lpwstr/>
      </vt:variant>
      <vt:variant>
        <vt:lpwstr>_Toc283136830</vt:lpwstr>
      </vt:variant>
      <vt:variant>
        <vt:i4>1703994</vt:i4>
      </vt:variant>
      <vt:variant>
        <vt:i4>95</vt:i4>
      </vt:variant>
      <vt:variant>
        <vt:i4>0</vt:i4>
      </vt:variant>
      <vt:variant>
        <vt:i4>5</vt:i4>
      </vt:variant>
      <vt:variant>
        <vt:lpwstr/>
      </vt:variant>
      <vt:variant>
        <vt:lpwstr>_Toc283136829</vt:lpwstr>
      </vt:variant>
      <vt:variant>
        <vt:i4>1703994</vt:i4>
      </vt:variant>
      <vt:variant>
        <vt:i4>89</vt:i4>
      </vt:variant>
      <vt:variant>
        <vt:i4>0</vt:i4>
      </vt:variant>
      <vt:variant>
        <vt:i4>5</vt:i4>
      </vt:variant>
      <vt:variant>
        <vt:lpwstr/>
      </vt:variant>
      <vt:variant>
        <vt:lpwstr>_Toc283136828</vt:lpwstr>
      </vt:variant>
      <vt:variant>
        <vt:i4>1703994</vt:i4>
      </vt:variant>
      <vt:variant>
        <vt:i4>83</vt:i4>
      </vt:variant>
      <vt:variant>
        <vt:i4>0</vt:i4>
      </vt:variant>
      <vt:variant>
        <vt:i4>5</vt:i4>
      </vt:variant>
      <vt:variant>
        <vt:lpwstr/>
      </vt:variant>
      <vt:variant>
        <vt:lpwstr>_Toc283136827</vt:lpwstr>
      </vt:variant>
      <vt:variant>
        <vt:i4>1703994</vt:i4>
      </vt:variant>
      <vt:variant>
        <vt:i4>77</vt:i4>
      </vt:variant>
      <vt:variant>
        <vt:i4>0</vt:i4>
      </vt:variant>
      <vt:variant>
        <vt:i4>5</vt:i4>
      </vt:variant>
      <vt:variant>
        <vt:lpwstr/>
      </vt:variant>
      <vt:variant>
        <vt:lpwstr>_Toc283136826</vt:lpwstr>
      </vt:variant>
      <vt:variant>
        <vt:i4>1703994</vt:i4>
      </vt:variant>
      <vt:variant>
        <vt:i4>71</vt:i4>
      </vt:variant>
      <vt:variant>
        <vt:i4>0</vt:i4>
      </vt:variant>
      <vt:variant>
        <vt:i4>5</vt:i4>
      </vt:variant>
      <vt:variant>
        <vt:lpwstr/>
      </vt:variant>
      <vt:variant>
        <vt:lpwstr>_Toc283136825</vt:lpwstr>
      </vt:variant>
      <vt:variant>
        <vt:i4>1703994</vt:i4>
      </vt:variant>
      <vt:variant>
        <vt:i4>65</vt:i4>
      </vt:variant>
      <vt:variant>
        <vt:i4>0</vt:i4>
      </vt:variant>
      <vt:variant>
        <vt:i4>5</vt:i4>
      </vt:variant>
      <vt:variant>
        <vt:lpwstr/>
      </vt:variant>
      <vt:variant>
        <vt:lpwstr>_Toc283136824</vt:lpwstr>
      </vt:variant>
      <vt:variant>
        <vt:i4>1703994</vt:i4>
      </vt:variant>
      <vt:variant>
        <vt:i4>59</vt:i4>
      </vt:variant>
      <vt:variant>
        <vt:i4>0</vt:i4>
      </vt:variant>
      <vt:variant>
        <vt:i4>5</vt:i4>
      </vt:variant>
      <vt:variant>
        <vt:lpwstr/>
      </vt:variant>
      <vt:variant>
        <vt:lpwstr>_Toc283136823</vt:lpwstr>
      </vt:variant>
      <vt:variant>
        <vt:i4>1703994</vt:i4>
      </vt:variant>
      <vt:variant>
        <vt:i4>53</vt:i4>
      </vt:variant>
      <vt:variant>
        <vt:i4>0</vt:i4>
      </vt:variant>
      <vt:variant>
        <vt:i4>5</vt:i4>
      </vt:variant>
      <vt:variant>
        <vt:lpwstr/>
      </vt:variant>
      <vt:variant>
        <vt:lpwstr>_Toc283136822</vt:lpwstr>
      </vt:variant>
      <vt:variant>
        <vt:i4>1703994</vt:i4>
      </vt:variant>
      <vt:variant>
        <vt:i4>47</vt:i4>
      </vt:variant>
      <vt:variant>
        <vt:i4>0</vt:i4>
      </vt:variant>
      <vt:variant>
        <vt:i4>5</vt:i4>
      </vt:variant>
      <vt:variant>
        <vt:lpwstr/>
      </vt:variant>
      <vt:variant>
        <vt:lpwstr>_Toc283136821</vt:lpwstr>
      </vt:variant>
      <vt:variant>
        <vt:i4>1703994</vt:i4>
      </vt:variant>
      <vt:variant>
        <vt:i4>41</vt:i4>
      </vt:variant>
      <vt:variant>
        <vt:i4>0</vt:i4>
      </vt:variant>
      <vt:variant>
        <vt:i4>5</vt:i4>
      </vt:variant>
      <vt:variant>
        <vt:lpwstr/>
      </vt:variant>
      <vt:variant>
        <vt:lpwstr>_Toc283136820</vt:lpwstr>
      </vt:variant>
      <vt:variant>
        <vt:i4>1638458</vt:i4>
      </vt:variant>
      <vt:variant>
        <vt:i4>35</vt:i4>
      </vt:variant>
      <vt:variant>
        <vt:i4>0</vt:i4>
      </vt:variant>
      <vt:variant>
        <vt:i4>5</vt:i4>
      </vt:variant>
      <vt:variant>
        <vt:lpwstr/>
      </vt:variant>
      <vt:variant>
        <vt:lpwstr>_Toc283136819</vt:lpwstr>
      </vt:variant>
      <vt:variant>
        <vt:i4>1638458</vt:i4>
      </vt:variant>
      <vt:variant>
        <vt:i4>29</vt:i4>
      </vt:variant>
      <vt:variant>
        <vt:i4>0</vt:i4>
      </vt:variant>
      <vt:variant>
        <vt:i4>5</vt:i4>
      </vt:variant>
      <vt:variant>
        <vt:lpwstr/>
      </vt:variant>
      <vt:variant>
        <vt:lpwstr>_Toc283136818</vt:lpwstr>
      </vt:variant>
      <vt:variant>
        <vt:i4>1638458</vt:i4>
      </vt:variant>
      <vt:variant>
        <vt:i4>23</vt:i4>
      </vt:variant>
      <vt:variant>
        <vt:i4>0</vt:i4>
      </vt:variant>
      <vt:variant>
        <vt:i4>5</vt:i4>
      </vt:variant>
      <vt:variant>
        <vt:lpwstr/>
      </vt:variant>
      <vt:variant>
        <vt:lpwstr>_Toc283136817</vt:lpwstr>
      </vt:variant>
      <vt:variant>
        <vt:i4>1638458</vt:i4>
      </vt:variant>
      <vt:variant>
        <vt:i4>17</vt:i4>
      </vt:variant>
      <vt:variant>
        <vt:i4>0</vt:i4>
      </vt:variant>
      <vt:variant>
        <vt:i4>5</vt:i4>
      </vt:variant>
      <vt:variant>
        <vt:lpwstr/>
      </vt:variant>
      <vt:variant>
        <vt:lpwstr>_Toc283136816</vt:lpwstr>
      </vt:variant>
      <vt:variant>
        <vt:i4>1638458</vt:i4>
      </vt:variant>
      <vt:variant>
        <vt:i4>11</vt:i4>
      </vt:variant>
      <vt:variant>
        <vt:i4>0</vt:i4>
      </vt:variant>
      <vt:variant>
        <vt:i4>5</vt:i4>
      </vt:variant>
      <vt:variant>
        <vt:lpwstr/>
      </vt:variant>
      <vt:variant>
        <vt:lpwstr>_Toc283136815</vt:lpwstr>
      </vt:variant>
      <vt:variant>
        <vt:i4>1638458</vt:i4>
      </vt:variant>
      <vt:variant>
        <vt:i4>5</vt:i4>
      </vt:variant>
      <vt:variant>
        <vt:i4>0</vt:i4>
      </vt:variant>
      <vt:variant>
        <vt:i4>5</vt:i4>
      </vt:variant>
      <vt:variant>
        <vt:lpwstr/>
      </vt:variant>
      <vt:variant>
        <vt:lpwstr>_Toc283136814</vt:lpwstr>
      </vt:variant>
      <vt:variant>
        <vt:i4>655362</vt:i4>
      </vt:variant>
      <vt:variant>
        <vt:i4>46488</vt:i4>
      </vt:variant>
      <vt:variant>
        <vt:i4>1029</vt:i4>
      </vt:variant>
      <vt:variant>
        <vt:i4>1</vt:i4>
      </vt:variant>
      <vt:variant>
        <vt:lpwstr>C:\DOCUME~1\admin\LOCALS~1\Temp\msohtmlclip1\01\clip_image001.png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田季</dc:creator>
  <cp:keywords/>
  <dc:description/>
  <cp:lastModifiedBy>liubo</cp:lastModifiedBy>
  <cp:revision>875</cp:revision>
  <cp:lastPrinted>2012-12-06T02:02:00Z</cp:lastPrinted>
  <dcterms:created xsi:type="dcterms:W3CDTF">2011-09-13T07:07:00Z</dcterms:created>
  <dcterms:modified xsi:type="dcterms:W3CDTF">2012-12-06T09:28:00Z</dcterms:modified>
</cp:coreProperties>
</file>